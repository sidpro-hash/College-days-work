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EF6" w:rsidRDefault="005C7567" w:rsidP="00053E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ASSIGNMENT- 2</w:t>
      </w:r>
    </w:p>
    <w:p w:rsidR="005C7567" w:rsidRDefault="005C7567" w:rsidP="005C7567">
      <w:pPr>
        <w:spacing w:after="0" w:line="240" w:lineRule="auto"/>
        <w:rPr>
          <w:rFonts w:ascii="Times New Roman" w:hAnsi="Times New Roman" w:cs="Times New Roman"/>
          <w:bCs/>
          <w:sz w:val="28"/>
          <w:szCs w:val="36"/>
          <w:lang w:bidi="gu-IN"/>
        </w:rPr>
      </w:pPr>
    </w:p>
    <w:p w:rsidR="005C7567" w:rsidRPr="005C7567" w:rsidRDefault="005C7567" w:rsidP="005C75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36"/>
          <w:lang w:bidi="gu-IN"/>
        </w:rPr>
      </w:pPr>
      <w:r w:rsidRPr="005C7567">
        <w:rPr>
          <w:rFonts w:ascii="Times New Roman" w:hAnsi="Times New Roman" w:cs="Times New Roman"/>
          <w:bCs/>
          <w:sz w:val="28"/>
          <w:szCs w:val="36"/>
          <w:lang w:bidi="gu-IN"/>
        </w:rPr>
        <w:t>Write a program that identifies the Bluetooth devices in the wireless range.</w:t>
      </w:r>
    </w:p>
    <w:p w:rsidR="005C7567" w:rsidRDefault="005C7567" w:rsidP="005C7567">
      <w:pPr>
        <w:spacing w:after="0" w:line="240" w:lineRule="auto"/>
        <w:rPr>
          <w:rFonts w:ascii="Times New Roman" w:hAnsi="Times New Roman" w:cs="Times New Roman"/>
          <w:sz w:val="24"/>
          <w:szCs w:val="28"/>
          <w:lang w:bidi="gu-IN"/>
        </w:rPr>
      </w:pPr>
    </w:p>
    <w:p w:rsidR="005C7567" w:rsidRPr="005C7567" w:rsidRDefault="005C7567" w:rsidP="005C756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bidi="gu-IN"/>
        </w:rPr>
      </w:pPr>
      <w:r w:rsidRPr="005C7567">
        <w:rPr>
          <w:rFonts w:ascii="Times New Roman" w:hAnsi="Times New Roman" w:cs="Times New Roman"/>
          <w:b/>
          <w:i/>
          <w:sz w:val="28"/>
          <w:szCs w:val="28"/>
          <w:lang w:bidi="gu-IN"/>
        </w:rPr>
        <w:t>Discover_Bluetooth.java</w:t>
      </w:r>
    </w:p>
    <w:p w:rsidR="005C7567" w:rsidRPr="005C7567" w:rsidRDefault="005C7567" w:rsidP="005C7567">
      <w:pPr>
        <w:spacing w:after="0" w:line="240" w:lineRule="auto"/>
        <w:rPr>
          <w:rFonts w:ascii="Times New Roman" w:hAnsi="Times New Roman" w:cs="Times New Roman"/>
          <w:sz w:val="24"/>
          <w:szCs w:val="28"/>
          <w:lang w:bidi="gu-IN"/>
        </w:rPr>
      </w:pPr>
    </w:p>
    <w:p w:rsidR="005C7567" w:rsidRPr="005C7567" w:rsidRDefault="005C7567" w:rsidP="005C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com.example.madpractical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t>RequiresApi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android.Manifest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android.bluetooth.BluetoothAdapter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android.bluetooth.BluetoothDevice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android.content.BroadcastReceiver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android.os.Build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android.util.Log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Discover_Bluetooth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static final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TAG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DeviceListAdapter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deviceListAdapter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BluetoothDevice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deviceArrayList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Broadcast Receiver for changes made to 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bluetooth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states such as: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1) Discoverability mode on/off or expire.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*/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final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BroadcastReceiver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BroadcastReceiver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onReceive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(Context context, Intent intent)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String action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intent.getAction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action.equals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ACTION_STATE_CHANGED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final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intent.getIntExtra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EXTRA_STATE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ERROR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switch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(state)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STATE_OFF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STATE OFF"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STATE_TURNING_OFF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STATE TURNING OFF"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STATE_ON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STATE ON"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STATE_TURNING_ON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STATE TURNING ON"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//if(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BluetoothDevice.ACTION_FOUND.equals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(action)){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//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BluetoothDevice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device = 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intent.getParcelableExtra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BluetoothDevice.EXTRA_DEVICE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// add the name to the list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//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BTArrayAdapter.add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device.getName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() + "\n" + 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device.getAddress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());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//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mBTArrayAdapter.notifyDataSetChanged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//}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Broadcast Receiver for listing devices that are not yet paired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-Executed by 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btnDiscover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 method.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*/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final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BroadcastReceiver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enable_discovery_receiver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BroadcastReceiver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onReceive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(Context context, Intent intent)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String action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intent.getAction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action.equals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ACTION_SCAN_MODE_CHANGED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final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intent.getIntExtra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EXTRA_STATE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ERROR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switch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(state)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SCAN_MODE_CONNECTABLE_DISCOVERABLE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enable_discovery_receiver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Discoverability Enabled"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SCAN_MODE_CONNECTABLE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enable_discovery_receiver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Discoverability Enabled. Able to receive Connect"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SCAN_MODE_NONE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proofErr w:type="gram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enable_discovery_receiver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Discoverability Disabled. Not able to receive Connect"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STATE_CONNECTING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enable_discovery_receiver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Connecting..."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case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STATE_CONNECTED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enable_discovery_receiver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Connected."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//if(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BluetoothDevice.ACTION_FOUND.equals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(action)){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//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BluetoothDevice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device = 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intent.getParcelableExtra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BluetoothDevice.EXTRA_DEVICE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         // add the name to the list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//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BTArrayAdapter.add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device.getName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() + "\n" + 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device.getAddress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());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//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mBTArrayAdapter.notifyDataSetChanged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//}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Broadcast Receiver for listing devices that are not yet paired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-Executed by 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btnDiscover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 method.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*/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BroadcastReceiver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mBroadcastReceiver3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BroadcastReceiver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onReceive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(Context context, Intent intent)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final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action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intent.getAction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onReceive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ACTION FOUND."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action.equals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BluetoothDevice.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ACTION_FOUND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BluetoothDevice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intent.getParcelableExtra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BluetoothDevice.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EXTRA_DEVICE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deviceArrayList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.size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onReceive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"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device.getName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": "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device.getAddress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deviceArrayList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.contains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(device))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deviceArrayList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(device);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deviceArrayList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.size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deviceListAdapter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.notifyDataSetChanged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onDestroy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.onDestroy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onDestroy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called"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unregisterReceiver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unregisterReceiver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enable_discovery_receiver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5C756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activity_discover_bluetooth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on_off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on_off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enable_discover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enable_discover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listView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device_list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deviceArrayList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deviceListAdapter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DeviceListAdapter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Discover_Bluetooth.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device_adapter_list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deviceArrayList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listView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.setAdapter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deviceListAdapter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enable_discover.setOnClickListener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(v -&gt;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btnEnableDisable_Discoverable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(v);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getDefaultAdapter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on_off.setOnClickListener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(v -&gt;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enableBluetooth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discover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discover_devices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discover.setOnClickListener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 -&gt;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btnDiscover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(v));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enableBluetooth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enableBlueTooth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enabledisableBT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your device doesn't have BT"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.isEnabled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Intent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ACTION_REQUEST_ENABLE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(intent);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BTintent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ACTION_STATE_CHANGED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registerReceiver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BTintent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.isEnabled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.disable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BTintent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ACTION_STATE_CHANGED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registerReceiver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BTintent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btnEnableDisable_Discoverable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(View view)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btnEnableDisable_Discoverable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Making device discoverable for 300 seconds"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ACTION_REQUEST_DISCOVERABLE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intent.putExtra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BluetoothAdapter.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EXTRA_DISCOVERABLE_DURATION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color w:val="0000FF"/>
          <w:sz w:val="20"/>
          <w:szCs w:val="20"/>
        </w:rPr>
        <w:t>300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(intent);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ACTION_SCAN_MODE_CHANGED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registerReceiver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enable_discovery_receiver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btnDiscover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(View view)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btnDiscover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Looking for unpaired devices."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.isDiscovering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.cancelDiscovery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btnDiscover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Canceling discovery."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//check BT permissions in manifest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checkBTPermissions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.startDiscovery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discoverDevicesIntent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BluetoothDevice.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ACTION_FOUND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registerReceiver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mBroadcastReceiver3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discoverDevicesIntent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.isDiscovering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//check BT permissions in manifest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checkBTPermissions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bluetoothAdapter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.startDiscovery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discoverDevicesIntent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BluetoothDevice.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ACTION_FOUND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registerReceiver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mBroadcastReceiver3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discoverDevicesIntent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This method is required for all devices running API23+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Android must programmatically check the permissions for </w:t>
      </w:r>
      <w:proofErr w:type="spellStart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bluetooth</w:t>
      </w:r>
      <w:proofErr w:type="spellEnd"/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. Putting the proper permissions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in the manifest is not enough.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</w:rPr>
        <w:t>&lt;p&gt;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NOTE: This will only execute on versions &gt; LOLLIPOP because it is not needed otherwise.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*/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checkBTPermissions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Build.VERSION.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SDK_INT</w:t>
      </w:r>
      <w:proofErr w:type="spellEnd"/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Build.VERSION_CODES.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LOLLIPOP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permissionCheck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.checkSelfPermission(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"Manifest.permission.ACCESS_FINE_LOCATION"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permissionCheck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.checkSelfPermission(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"Manifest.permission.ACCESS_COARSE_LOCATION"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permissionCheck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5C756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.requestPermissions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Manifest.permission.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ACCESS_FINE_LOCATION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Manifest.permission.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ACCESS_COARSE_LOCATION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}, </w:t>
      </w:r>
      <w:r w:rsidRPr="005C7567">
        <w:rPr>
          <w:rFonts w:ascii="Courier New" w:eastAsia="Times New Roman" w:hAnsi="Courier New" w:cs="Courier New"/>
          <w:color w:val="0000FF"/>
          <w:sz w:val="20"/>
          <w:szCs w:val="20"/>
        </w:rPr>
        <w:t>1001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//Any number</w:t>
      </w:r>
      <w:r w:rsidRPr="005C756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TAG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checkBTPermissions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No need to check permissions. SDK version &lt; LOLLIPOP."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6658BF" w:rsidRDefault="006658BF" w:rsidP="00AF16B7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gu-IN"/>
        </w:rPr>
      </w:pPr>
    </w:p>
    <w:p w:rsidR="005C7567" w:rsidRPr="005C7567" w:rsidRDefault="005C7567" w:rsidP="00AF16B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bidi="gu-IN"/>
        </w:rPr>
      </w:pPr>
      <w:r w:rsidRPr="005C7567">
        <w:rPr>
          <w:rFonts w:ascii="Times New Roman" w:hAnsi="Times New Roman" w:cs="Times New Roman"/>
          <w:b/>
          <w:i/>
          <w:sz w:val="28"/>
          <w:szCs w:val="28"/>
          <w:lang w:bidi="gu-IN"/>
        </w:rPr>
        <w:t>DevicelistAdapter.java</w:t>
      </w:r>
    </w:p>
    <w:p w:rsidR="005C7567" w:rsidRDefault="005C7567" w:rsidP="00AF16B7">
      <w:pPr>
        <w:spacing w:after="0" w:line="240" w:lineRule="auto"/>
        <w:rPr>
          <w:rFonts w:ascii="Times New Roman" w:hAnsi="Times New Roman" w:cs="Times New Roman"/>
          <w:sz w:val="24"/>
          <w:szCs w:val="28"/>
          <w:lang w:bidi="gu-IN"/>
        </w:rPr>
      </w:pPr>
    </w:p>
    <w:p w:rsidR="005C7567" w:rsidRPr="005C7567" w:rsidRDefault="005C7567" w:rsidP="005C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com.example.madpractical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android.bluetooth.BluetoothDevice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DeviceListAdapter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BluetoothDevice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mLayoutInflater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mViewResourceId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DeviceListAdapter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(Context context,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tvResourceId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BluetoothDevice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&gt; devices)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(context,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tvResourceId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, devices);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mLayoutInflater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LayoutInflater.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from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(context);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mViewResourceId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tvResourceId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getView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position, View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convertView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parent) {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convertView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mLayoutInflater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.inflate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mViewResourceId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parent,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BluetoothDevice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getItem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(position);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deviceName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convertView.findViewById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tvDeviceName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deviceAdress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convertView.findViewById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5C75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tvDeviceAddress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deviceName.setText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device.getName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deviceAdress.setText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device.getAddress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convertView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5C7567" w:rsidRDefault="005C7567" w:rsidP="00AF16B7">
      <w:pPr>
        <w:spacing w:after="0" w:line="240" w:lineRule="auto"/>
        <w:rPr>
          <w:rFonts w:ascii="Times New Roman" w:hAnsi="Times New Roman" w:cs="Times New Roman"/>
          <w:sz w:val="24"/>
          <w:szCs w:val="28"/>
          <w:lang w:bidi="gu-IN"/>
        </w:rPr>
      </w:pPr>
    </w:p>
    <w:p w:rsidR="005C7567" w:rsidRPr="005C7567" w:rsidRDefault="005C7567" w:rsidP="00AF16B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bidi="gu-IN"/>
        </w:rPr>
      </w:pPr>
      <w:r w:rsidRPr="005C7567">
        <w:rPr>
          <w:rFonts w:ascii="Times New Roman" w:hAnsi="Times New Roman" w:cs="Times New Roman"/>
          <w:b/>
          <w:i/>
          <w:sz w:val="28"/>
          <w:szCs w:val="28"/>
          <w:lang w:bidi="gu-IN"/>
        </w:rPr>
        <w:t>device_adapter_list.xml</w:t>
      </w:r>
    </w:p>
    <w:p w:rsidR="005C7567" w:rsidRDefault="005C7567" w:rsidP="00AF16B7">
      <w:pPr>
        <w:spacing w:after="0" w:line="240" w:lineRule="auto"/>
        <w:rPr>
          <w:rFonts w:ascii="Times New Roman" w:hAnsi="Times New Roman" w:cs="Times New Roman"/>
          <w:sz w:val="24"/>
          <w:szCs w:val="28"/>
          <w:lang w:bidi="gu-IN"/>
        </w:rPr>
      </w:pPr>
    </w:p>
    <w:p w:rsidR="005C7567" w:rsidRPr="005C7567" w:rsidRDefault="005C7567" w:rsidP="005C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5C756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tvDeviceName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center_horizontal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="00:00"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="20sp"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tvDeviceAddress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center_horizontal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="00:00"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C75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5C756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="20sp" 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>&lt;/</w:t>
      </w:r>
      <w:proofErr w:type="spellStart"/>
      <w:r w:rsidRPr="005C75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5C756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C7567" w:rsidRDefault="005C7567" w:rsidP="00AF16B7">
      <w:pPr>
        <w:spacing w:after="0" w:line="240" w:lineRule="auto"/>
        <w:rPr>
          <w:rFonts w:ascii="Times New Roman" w:hAnsi="Times New Roman" w:cs="Times New Roman"/>
          <w:sz w:val="24"/>
          <w:szCs w:val="28"/>
          <w:lang w:bidi="gu-IN"/>
        </w:rPr>
      </w:pPr>
    </w:p>
    <w:p w:rsidR="005C7567" w:rsidRPr="000A74A8" w:rsidRDefault="000A74A8" w:rsidP="00AF16B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bidi="gu-IN"/>
        </w:rPr>
      </w:pPr>
      <w:r w:rsidRPr="000A74A8">
        <w:rPr>
          <w:rFonts w:ascii="Times New Roman" w:hAnsi="Times New Roman" w:cs="Times New Roman"/>
          <w:b/>
          <w:i/>
          <w:sz w:val="28"/>
          <w:szCs w:val="28"/>
          <w:lang w:bidi="gu-IN"/>
        </w:rPr>
        <w:t>activity_discover_bluetooth.xml</w:t>
      </w:r>
    </w:p>
    <w:p w:rsidR="000A74A8" w:rsidRDefault="000A74A8" w:rsidP="00AF16B7">
      <w:pPr>
        <w:spacing w:after="0" w:line="240" w:lineRule="auto"/>
        <w:rPr>
          <w:rFonts w:ascii="Times New Roman" w:hAnsi="Times New Roman" w:cs="Times New Roman"/>
          <w:sz w:val="24"/>
          <w:szCs w:val="28"/>
          <w:lang w:bidi="gu-IN"/>
        </w:rPr>
      </w:pPr>
    </w:p>
    <w:p w:rsidR="000A74A8" w:rsidRDefault="000A74A8" w:rsidP="000A74A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/gradient"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Discover_Bluetooth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ScrollView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on_off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="250dp"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="ON/OFF"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="24sp"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enable_discover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="250dp"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="Enable discover"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="24sp"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discover_devices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="250dp"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="discover devices"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="24sp"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ListView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device_list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center_horizontal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:foregroundGravity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center_horizontal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ScrollView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5C7567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26A8F599" wp14:editId="3AE2C619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628900" cy="5695510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-09-30-14-41-22-91_0ef6750154b838f19e033b5bc64ae06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69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28D68CEB" wp14:editId="49E8D30F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2636520" cy="5712018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-09-30-14-44-43-69_0ef6750154b838f19e033b5bc64ae0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5712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AF16B7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7A342B">
      <w:pPr>
        <w:spacing w:after="0" w:line="240" w:lineRule="auto"/>
        <w:ind w:firstLine="7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Fig 1 – Bluetooth options</w:t>
      </w:r>
      <w:r>
        <w:rPr>
          <w:rFonts w:ascii="Times New Roman" w:hAnsi="Times New Roman" w:cs="Times New Roman"/>
          <w:noProof/>
          <w:sz w:val="24"/>
          <w:szCs w:val="28"/>
        </w:rPr>
        <w:tab/>
      </w:r>
      <w:r>
        <w:rPr>
          <w:rFonts w:ascii="Times New Roman" w:hAnsi="Times New Roman" w:cs="Times New Roman"/>
          <w:noProof/>
          <w:sz w:val="24"/>
          <w:szCs w:val="28"/>
        </w:rPr>
        <w:tab/>
      </w:r>
      <w:r>
        <w:rPr>
          <w:rFonts w:ascii="Times New Roman" w:hAnsi="Times New Roman" w:cs="Times New Roman"/>
          <w:noProof/>
          <w:sz w:val="24"/>
          <w:szCs w:val="28"/>
        </w:rPr>
        <w:tab/>
      </w:r>
      <w:r>
        <w:rPr>
          <w:rFonts w:ascii="Times New Roman" w:hAnsi="Times New Roman" w:cs="Times New Roman"/>
          <w:noProof/>
          <w:sz w:val="24"/>
          <w:szCs w:val="28"/>
        </w:rPr>
        <w:tab/>
        <w:t>Fig 2 – Devices Discovery</w:t>
      </w:r>
    </w:p>
    <w:p w:rsidR="007A342B" w:rsidRDefault="007A342B" w:rsidP="007A342B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7A342B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</w:p>
    <w:p w:rsidR="007A342B" w:rsidRDefault="007A342B" w:rsidP="007A342B">
      <w:pPr>
        <w:spacing w:after="0" w:line="240" w:lineRule="auto"/>
        <w:rPr>
          <w:rFonts w:ascii="Times New Roman" w:hAnsi="Times New Roman" w:cs="Times New Roman"/>
          <w:sz w:val="24"/>
          <w:szCs w:val="28"/>
          <w:lang w:bidi="gu-IN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D03B7CF" wp14:editId="12AF727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29255" cy="6346229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1-09-30-14-42-26-02_8ecb18ff21726a42693957ff5a14808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634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63D6A277" wp14:editId="3C239C2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36857" cy="636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-09-30-14-42-12-70_8ecb18ff21726a42693957ff5a14808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269" cy="638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Pr="007A342B" w:rsidRDefault="007A342B" w:rsidP="007A342B">
      <w:pPr>
        <w:rPr>
          <w:rFonts w:ascii="Times New Roman" w:hAnsi="Times New Roman" w:cs="Times New Roman"/>
          <w:sz w:val="24"/>
          <w:szCs w:val="28"/>
          <w:lang w:bidi="gu-IN"/>
        </w:rPr>
      </w:pPr>
    </w:p>
    <w:p w:rsidR="007A342B" w:rsidRDefault="007A342B" w:rsidP="007A342B">
      <w:pPr>
        <w:tabs>
          <w:tab w:val="left" w:pos="1248"/>
        </w:tabs>
        <w:rPr>
          <w:rFonts w:ascii="Times New Roman" w:hAnsi="Times New Roman" w:cs="Times New Roman"/>
          <w:sz w:val="24"/>
          <w:szCs w:val="28"/>
          <w:lang w:bidi="gu-IN"/>
        </w:rPr>
      </w:pPr>
      <w:r>
        <w:rPr>
          <w:rFonts w:ascii="Times New Roman" w:hAnsi="Times New Roman" w:cs="Times New Roman"/>
          <w:sz w:val="24"/>
          <w:szCs w:val="28"/>
          <w:lang w:bidi="gu-IN"/>
        </w:rPr>
        <w:tab/>
      </w:r>
      <w:r>
        <w:rPr>
          <w:rFonts w:ascii="Times New Roman" w:hAnsi="Times New Roman" w:cs="Times New Roman"/>
          <w:sz w:val="24"/>
          <w:szCs w:val="28"/>
          <w:lang w:bidi="gu-IN"/>
        </w:rPr>
        <w:tab/>
      </w:r>
      <w:r>
        <w:rPr>
          <w:rFonts w:ascii="Times New Roman" w:hAnsi="Times New Roman" w:cs="Times New Roman"/>
          <w:sz w:val="24"/>
          <w:szCs w:val="28"/>
          <w:lang w:bidi="gu-IN"/>
        </w:rPr>
        <w:tab/>
      </w:r>
      <w:r>
        <w:rPr>
          <w:rFonts w:ascii="Times New Roman" w:hAnsi="Times New Roman" w:cs="Times New Roman"/>
          <w:sz w:val="24"/>
          <w:szCs w:val="28"/>
          <w:lang w:bidi="gu-IN"/>
        </w:rPr>
        <w:tab/>
      </w:r>
      <w:r>
        <w:rPr>
          <w:rFonts w:ascii="Times New Roman" w:hAnsi="Times New Roman" w:cs="Times New Roman"/>
          <w:sz w:val="24"/>
          <w:szCs w:val="28"/>
          <w:lang w:bidi="gu-IN"/>
        </w:rPr>
        <w:tab/>
        <w:t>Fig 3 &amp; 4 Take Permission</w:t>
      </w:r>
    </w:p>
    <w:p w:rsidR="00BC2B6D" w:rsidRDefault="00BC2B6D" w:rsidP="007A342B">
      <w:pPr>
        <w:tabs>
          <w:tab w:val="left" w:pos="1248"/>
        </w:tabs>
        <w:rPr>
          <w:rFonts w:ascii="Times New Roman" w:hAnsi="Times New Roman" w:cs="Times New Roman"/>
          <w:sz w:val="24"/>
          <w:szCs w:val="28"/>
          <w:lang w:bidi="gu-IN"/>
        </w:rPr>
      </w:pPr>
    </w:p>
    <w:p w:rsidR="00BC2B6D" w:rsidRDefault="00BC2B6D" w:rsidP="007A342B">
      <w:pPr>
        <w:tabs>
          <w:tab w:val="left" w:pos="1248"/>
        </w:tabs>
        <w:rPr>
          <w:rFonts w:ascii="Times New Roman" w:hAnsi="Times New Roman" w:cs="Times New Roman"/>
          <w:sz w:val="24"/>
          <w:szCs w:val="28"/>
          <w:lang w:bidi="gu-IN"/>
        </w:rPr>
      </w:pPr>
    </w:p>
    <w:p w:rsidR="00BC2B6D" w:rsidRDefault="00BC2B6D" w:rsidP="007A342B">
      <w:pPr>
        <w:tabs>
          <w:tab w:val="left" w:pos="1248"/>
        </w:tabs>
        <w:rPr>
          <w:rFonts w:ascii="Times New Roman" w:hAnsi="Times New Roman" w:cs="Times New Roman"/>
          <w:sz w:val="24"/>
          <w:szCs w:val="28"/>
          <w:lang w:bidi="gu-IN"/>
        </w:rPr>
      </w:pPr>
    </w:p>
    <w:p w:rsidR="00BC2B6D" w:rsidRDefault="00BC2B6D" w:rsidP="007A342B">
      <w:pPr>
        <w:tabs>
          <w:tab w:val="left" w:pos="1248"/>
        </w:tabs>
        <w:rPr>
          <w:rFonts w:ascii="Times New Roman" w:hAnsi="Times New Roman" w:cs="Times New Roman"/>
          <w:sz w:val="24"/>
          <w:szCs w:val="28"/>
          <w:lang w:bidi="gu-IN"/>
        </w:rPr>
      </w:pPr>
    </w:p>
    <w:p w:rsidR="00BC2B6D" w:rsidRDefault="00BC2B6D" w:rsidP="00A972CD">
      <w:pPr>
        <w:pStyle w:val="ListParagraph"/>
        <w:numPr>
          <w:ilvl w:val="0"/>
          <w:numId w:val="3"/>
        </w:num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  <w:r w:rsidRPr="00BC2B6D">
        <w:rPr>
          <w:rFonts w:ascii="Times New Roman" w:hAnsi="Times New Roman" w:cs="Times New Roman"/>
          <w:sz w:val="24"/>
          <w:szCs w:val="28"/>
          <w:lang w:bidi="gu-IN"/>
        </w:rPr>
        <w:lastRenderedPageBreak/>
        <w:t xml:space="preserve">Write a program that prints the signal strength of </w:t>
      </w:r>
      <w:proofErr w:type="spellStart"/>
      <w:r w:rsidRPr="00BC2B6D">
        <w:rPr>
          <w:rFonts w:ascii="Times New Roman" w:hAnsi="Times New Roman" w:cs="Times New Roman"/>
          <w:sz w:val="24"/>
          <w:szCs w:val="28"/>
          <w:lang w:bidi="gu-IN"/>
        </w:rPr>
        <w:t>WiFi</w:t>
      </w:r>
      <w:proofErr w:type="spellEnd"/>
      <w:r w:rsidRPr="00BC2B6D">
        <w:rPr>
          <w:rFonts w:ascii="Times New Roman" w:hAnsi="Times New Roman" w:cs="Times New Roman"/>
          <w:sz w:val="24"/>
          <w:szCs w:val="28"/>
          <w:lang w:bidi="gu-IN"/>
        </w:rPr>
        <w:t xml:space="preserve"> connection of the given computer/mobile.</w:t>
      </w: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P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bidi="gu-IN"/>
        </w:rPr>
      </w:pPr>
      <w:r w:rsidRPr="00A972CD">
        <w:rPr>
          <w:rFonts w:ascii="Times New Roman" w:hAnsi="Times New Roman" w:cs="Times New Roman"/>
          <w:b/>
          <w:i/>
          <w:sz w:val="28"/>
          <w:szCs w:val="28"/>
          <w:lang w:bidi="gu-IN"/>
        </w:rPr>
        <w:t>Wifi_Signal.java</w:t>
      </w:r>
    </w:p>
    <w:p w:rsidR="00A972CD" w:rsidRPr="00A972CD" w:rsidRDefault="00A972CD" w:rsidP="00A97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com.example.madpractical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androidx.core.app.ActivityCompat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android.Manifest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android.content.BroadcastReceiver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android.content.IntentFilter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android.content.pm.PackageManager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android.net.wifi.ScanResult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android.net.wifi.WifiManager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android.util.Log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Wifi_Signal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List&lt;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ScanResult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result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ScanResultsAdapter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scanResultsAdapter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deviceList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A972CD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activity_wifi_signal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ActivityCompat.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requestPermissions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Manifest.permission.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ACCESS_WIFI_STATE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Manifest.permission.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CHANGE_WIFI_STATE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Manifest.permission.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ACCESS_FINE_LOCATION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Manifest.permission.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ACCESS_COARSE_LOCATION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PackageManager.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PERMISSION_GRANTED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getApplicationContext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getSystemService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Context.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WIFI_SERVICE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registerReceiver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WifiManager.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SCAN_RESULTS_AVAILABLE_ACTION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"Starting scan"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.startScan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Button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on_off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on_off_wifi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on_off.setOnClickListener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(v -&gt;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.isWifiEnabled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.setWifiEnabled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Wifi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state"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wifi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enable"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.setWifiEnabled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Wifi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state"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wifi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disable"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scan 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enable_discover_wifi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scan.setOnClickListener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(v -&gt;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.setWifiEnabled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Boolean success =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.startScan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(success)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startscan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"started"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startscan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"not started"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Buttton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"Scanning..."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setadapter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deviceList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device_list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scanResultsAdapter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ScanResultsAdapter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Wifi_Signal.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network_list_row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deviceList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.setAdapter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scanResultsAdapter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.onResume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registerReceiver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IntentFilter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WifiManager.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SCAN_RESULTS_AVAILABLE_ACTION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.onPause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unregisterReceiver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A972CD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onDestroy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.onDestroy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unregisterReceiver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BroadcastReceiver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972CD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A972CD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onReceive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(Context context, Intent intent)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result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.getScanResults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"Received Something"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prepare text for display and CSV table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"Number of APs Detected: 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Integer.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.size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())).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A972C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.size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sb.append</w:t>
      </w:r>
      <w:proofErr w:type="spellEnd"/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((</w:t>
      </w:r>
      <w:proofErr w:type="spellStart"/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Integer.valueOf</w:t>
      </w:r>
      <w:proofErr w:type="spellEnd"/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+ 1)).</w:t>
      </w:r>
      <w:proofErr w:type="spellStart"/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toString</w:t>
      </w:r>
      <w:proofErr w:type="spellEnd"/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 + ".");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// SSID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"SSID:"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).append((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.get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SSID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BSSID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"BSSID:"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).append((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.get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BSSID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capabilities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"Capabilities:"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).append(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.get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capabilities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frequency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"Frequency:"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).append((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.get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frequency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level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"Level:"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).append((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.get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level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sb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.toString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WifiReceiver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"setting adapter"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setadapter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notify that Wi-Fi scan has finished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P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bidi="gu-IN"/>
        </w:rPr>
      </w:pPr>
      <w:r w:rsidRPr="00A972CD">
        <w:rPr>
          <w:rFonts w:ascii="Times New Roman" w:hAnsi="Times New Roman" w:cs="Times New Roman"/>
          <w:b/>
          <w:i/>
          <w:sz w:val="28"/>
          <w:szCs w:val="28"/>
          <w:lang w:bidi="gu-IN"/>
        </w:rPr>
        <w:t>ScanResultAdapter.java</w:t>
      </w:r>
    </w:p>
    <w:p w:rsidR="00A972CD" w:rsidRPr="00A972CD" w:rsidRDefault="00A972CD" w:rsidP="00A97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com.example.madpractical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android.net.wifi.ScanResult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android.net.wifi.WifiManager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android.view.LayoutInflater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android.view.ViewGroup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ScanResultsAdapter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ScanResult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final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Context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context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final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List&lt;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ScanResult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results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mViewResourceId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mLayoutInflater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final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signalStrength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= {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"Weak"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"Fair"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"Good"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"Excellent"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ScanResultsAdapter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(Context context,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tvResourceId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, List&lt;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ScanResult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results,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(context,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tvResourceId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, results);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context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= context;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results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= results;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mViewResourceId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tvResourceId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mLayoutInflater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LayoutInflater.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from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(context);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wifiManager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A972CD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getView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position, View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convertView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convertView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mLayoutInflater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.inflate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mViewResourceId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parent,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results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.size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&gt; </w:t>
      </w:r>
      <w:r w:rsidRPr="00A972C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ScanResult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getItem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(position);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Get </w:t>
      </w:r>
      <w:proofErr w:type="spellStart"/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fields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txtSSID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convertView.findViewById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txtSSID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txtBSSID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convertView.findViewById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txtBSSID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txtCapabilities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convertView.findViewById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txtCapabilities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txtFrecuency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convertView.findViewById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txtFrecuency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txtLevel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convertView.findViewById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txtLevel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level =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wifiManager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.calculateSignalLevel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result.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level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Set fields values</w:t>
      </w:r>
      <w:r w:rsidRPr="00A972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txtSSID.setText(convertView.getContext().getString(R.string.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ssid_msg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result.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SSID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txtBSSID.setText(convertView.getContext().getString(R.string.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bssid_msg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result.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BSSID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txtCapabilities.setText(convertView.getContext().getString(R.string.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capabilities_msg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result.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capabilities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txtFrecuency.setText(convertView.getContext().getString(R.string.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frecuency_msg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Integer.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result.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frequency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txtLevel.setText(convertView.getContext().getString(R.string.</w:t>
      </w:r>
      <w:r w:rsidRPr="00A972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signal_level_msg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signalStrength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[level - </w:t>
      </w:r>
      <w:r w:rsidRPr="00A972C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]));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convertView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P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bidi="gu-IN"/>
        </w:rPr>
      </w:pPr>
      <w:r w:rsidRPr="00A972CD">
        <w:rPr>
          <w:rFonts w:ascii="Times New Roman" w:hAnsi="Times New Roman" w:cs="Times New Roman"/>
          <w:b/>
          <w:i/>
          <w:sz w:val="28"/>
          <w:szCs w:val="28"/>
          <w:lang w:bidi="gu-IN"/>
        </w:rPr>
        <w:t>activity_wifi_signal.xml</w:t>
      </w:r>
    </w:p>
    <w:p w:rsidR="00A972CD" w:rsidRPr="00A972CD" w:rsidRDefault="00A972CD" w:rsidP="00A97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drawable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/gradient"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Wifi_Signal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ScrollView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on_off_wifi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="250dp"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="ON/OFF"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="24sp"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enable_discover_wifi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="250dp"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="Enable discover"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="24sp"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ListView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device_list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="400dp"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center_horizontal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:foregroundGravity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center_horizontal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ListView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ScrollView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bidi="gu-IN"/>
        </w:rPr>
      </w:pPr>
      <w:r w:rsidRPr="00A972CD">
        <w:rPr>
          <w:rFonts w:ascii="Times New Roman" w:hAnsi="Times New Roman" w:cs="Times New Roman"/>
          <w:b/>
          <w:i/>
          <w:sz w:val="28"/>
          <w:szCs w:val="28"/>
          <w:lang w:bidi="gu-IN"/>
        </w:rPr>
        <w:t>network_list_row.xml</w:t>
      </w:r>
    </w:p>
    <w:p w:rsidR="00A972CD" w:rsidRPr="00A972CD" w:rsidRDefault="00A972CD" w:rsidP="00A97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A972C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="@+id/network"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:gravity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left|center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:paddingLeft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="5dp"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txtSSID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ssid_msg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="20sp"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txtBSSID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="20sp"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txtCapabilities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="20sp"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txtFrecuency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="20sp"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txtLevel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A972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A972C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="20sp" 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A972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A972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580BF46" wp14:editId="0736A5A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91735" cy="6971749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330879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735" cy="6971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</w:p>
    <w:p w:rsidR="00A972CD" w:rsidRPr="00A972CD" w:rsidRDefault="00A972CD" w:rsidP="00A972CD">
      <w:pPr>
        <w:tabs>
          <w:tab w:val="left" w:pos="1248"/>
        </w:tabs>
        <w:spacing w:after="0"/>
        <w:rPr>
          <w:rFonts w:ascii="Times New Roman" w:hAnsi="Times New Roman" w:cs="Times New Roman"/>
          <w:sz w:val="24"/>
          <w:szCs w:val="28"/>
          <w:lang w:bidi="gu-IN"/>
        </w:rPr>
      </w:pPr>
      <w:r>
        <w:rPr>
          <w:rFonts w:ascii="Times New Roman" w:hAnsi="Times New Roman" w:cs="Times New Roman"/>
          <w:sz w:val="24"/>
          <w:szCs w:val="28"/>
          <w:lang w:bidi="gu-IN"/>
        </w:rPr>
        <w:tab/>
      </w:r>
      <w:r>
        <w:rPr>
          <w:rFonts w:ascii="Times New Roman" w:hAnsi="Times New Roman" w:cs="Times New Roman"/>
          <w:sz w:val="24"/>
          <w:szCs w:val="28"/>
          <w:lang w:bidi="gu-IN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  <w:lang w:bidi="gu-IN"/>
        </w:rPr>
        <w:t>Fig 5 – Wi-Fi Scanner shows Signal strength with extra details</w:t>
      </w:r>
    </w:p>
    <w:sectPr w:rsidR="00A972CD" w:rsidRPr="00A972CD" w:rsidSect="006658BF">
      <w:headerReference w:type="default" r:id="rId12"/>
      <w:footerReference w:type="default" r:id="rId13"/>
      <w:pgSz w:w="12240" w:h="15840"/>
      <w:pgMar w:top="1440" w:right="1440" w:bottom="1440" w:left="1440" w:header="576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D4C" w:rsidRDefault="00A84D4C" w:rsidP="006658BF">
      <w:pPr>
        <w:spacing w:after="0" w:line="240" w:lineRule="auto"/>
      </w:pPr>
      <w:r>
        <w:separator/>
      </w:r>
    </w:p>
  </w:endnote>
  <w:endnote w:type="continuationSeparator" w:id="0">
    <w:p w:rsidR="00A84D4C" w:rsidRDefault="00A84D4C" w:rsidP="0066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BF" w:rsidRDefault="00AF16B7" w:rsidP="006658BF">
    <w:pPr>
      <w:pStyle w:val="Footer"/>
    </w:pPr>
    <w:r>
      <w:rPr>
        <w:rFonts w:ascii="Times New Roman" w:hAnsi="Times New Roman" w:cs="Times New Roman"/>
        <w:sz w:val="24"/>
        <w:szCs w:val="24"/>
      </w:rPr>
      <w:t>VGEC_7</w:t>
    </w:r>
    <w:r w:rsidR="00F4496F">
      <w:rPr>
        <w:rFonts w:ascii="Times New Roman" w:hAnsi="Times New Roman" w:cs="Times New Roman"/>
        <w:sz w:val="24"/>
        <w:szCs w:val="24"/>
        <w:vertAlign w:val="superscript"/>
      </w:rPr>
      <w:t>th</w:t>
    </w:r>
    <w:r w:rsidR="00F4496F">
      <w:rPr>
        <w:rFonts w:ascii="Times New Roman" w:hAnsi="Times New Roman" w:cs="Times New Roman"/>
        <w:sz w:val="24"/>
        <w:szCs w:val="24"/>
      </w:rPr>
      <w:t>_CE_G2</w:t>
    </w:r>
    <w:r w:rsidR="006658BF">
      <w:rPr>
        <w:rFonts w:ascii="Times New Roman" w:hAnsi="Times New Roman" w:cs="Times New Roman"/>
        <w:sz w:val="24"/>
        <w:szCs w:val="24"/>
      </w:rPr>
      <w:t xml:space="preserve">  </w:t>
    </w:r>
    <w:r w:rsidR="006658BF">
      <w:rPr>
        <w:rFonts w:ascii="Times New Roman" w:hAnsi="Times New Roman" w:cs="Times New Roman"/>
        <w:sz w:val="24"/>
        <w:szCs w:val="24"/>
      </w:rPr>
      <w:tab/>
    </w:r>
    <w:r w:rsidR="006658BF">
      <w:rPr>
        <w:rFonts w:ascii="Times New Roman" w:hAnsi="Times New Roman" w:cs="Times New Roman"/>
        <w:sz w:val="24"/>
        <w:szCs w:val="24"/>
      </w:rPr>
      <w:tab/>
    </w:r>
    <w:r w:rsidR="001A0216" w:rsidRPr="00341191">
      <w:rPr>
        <w:rFonts w:ascii="Times New Roman" w:hAnsi="Times New Roman" w:cs="Times New Roman"/>
        <w:sz w:val="24"/>
        <w:szCs w:val="24"/>
      </w:rPr>
      <w:fldChar w:fldCharType="begin"/>
    </w:r>
    <w:r w:rsidR="006658BF" w:rsidRPr="0034119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A0216" w:rsidRPr="00341191">
      <w:rPr>
        <w:rFonts w:ascii="Times New Roman" w:hAnsi="Times New Roman" w:cs="Times New Roman"/>
        <w:sz w:val="24"/>
        <w:szCs w:val="24"/>
      </w:rPr>
      <w:fldChar w:fldCharType="separate"/>
    </w:r>
    <w:r w:rsidR="00A972CD">
      <w:rPr>
        <w:rFonts w:ascii="Times New Roman" w:hAnsi="Times New Roman" w:cs="Times New Roman"/>
        <w:noProof/>
        <w:sz w:val="24"/>
        <w:szCs w:val="24"/>
      </w:rPr>
      <w:t>16</w:t>
    </w:r>
    <w:r w:rsidR="001A0216" w:rsidRPr="00341191">
      <w:rPr>
        <w:rFonts w:ascii="Times New Roman" w:hAnsi="Times New Roman" w:cs="Times New Roman"/>
        <w:sz w:val="24"/>
        <w:szCs w:val="24"/>
      </w:rPr>
      <w:fldChar w:fldCharType="end"/>
    </w:r>
  </w:p>
  <w:p w:rsidR="006658BF" w:rsidRDefault="006658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D4C" w:rsidRDefault="00A84D4C" w:rsidP="006658BF">
      <w:pPr>
        <w:spacing w:after="0" w:line="240" w:lineRule="auto"/>
      </w:pPr>
      <w:r>
        <w:separator/>
      </w:r>
    </w:p>
  </w:footnote>
  <w:footnote w:type="continuationSeparator" w:id="0">
    <w:p w:rsidR="00A84D4C" w:rsidRDefault="00A84D4C" w:rsidP="00665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BF" w:rsidRPr="001D5ED9" w:rsidRDefault="00AF16B7" w:rsidP="006658BF">
    <w:pPr>
      <w:pStyle w:val="Header"/>
      <w:rPr>
        <w:rFonts w:ascii="Times New Roman" w:hAnsi="Times New Roman" w:cs="Times New Roman"/>
        <w:sz w:val="28"/>
        <w:szCs w:val="28"/>
      </w:rPr>
    </w:pPr>
    <w:r w:rsidRPr="00AF16B7">
      <w:rPr>
        <w:rFonts w:ascii="Times New Roman" w:hAnsi="Times New Roman" w:cs="Times New Roman"/>
        <w:sz w:val="28"/>
        <w:szCs w:val="28"/>
      </w:rPr>
      <w:t>M</w:t>
    </w:r>
    <w:r>
      <w:rPr>
        <w:rFonts w:ascii="Times New Roman" w:hAnsi="Times New Roman" w:cs="Times New Roman"/>
        <w:sz w:val="28"/>
        <w:szCs w:val="28"/>
      </w:rPr>
      <w:t>obile</w:t>
    </w:r>
    <w:r w:rsidRPr="00AF16B7">
      <w:rPr>
        <w:rFonts w:ascii="Times New Roman" w:hAnsi="Times New Roman" w:cs="Times New Roman"/>
        <w:sz w:val="28"/>
        <w:szCs w:val="28"/>
      </w:rPr>
      <w:t xml:space="preserve"> C</w:t>
    </w:r>
    <w:r>
      <w:rPr>
        <w:rFonts w:ascii="Times New Roman" w:hAnsi="Times New Roman" w:cs="Times New Roman"/>
        <w:sz w:val="28"/>
        <w:szCs w:val="28"/>
      </w:rPr>
      <w:t>omputing and Wireless Communication</w:t>
    </w:r>
    <w:r w:rsidRPr="00AF16B7">
      <w:rPr>
        <w:rFonts w:ascii="Times New Roman" w:hAnsi="Times New Roman" w:cs="Times New Roman"/>
        <w:sz w:val="28"/>
        <w:szCs w:val="28"/>
      </w:rPr>
      <w:t xml:space="preserve"> </w:t>
    </w:r>
    <w:r w:rsidR="00015CE3">
      <w:rPr>
        <w:rFonts w:ascii="Times New Roman" w:hAnsi="Times New Roman" w:cs="Times New Roman"/>
        <w:sz w:val="28"/>
        <w:szCs w:val="28"/>
      </w:rPr>
      <w:t>(3150703</w:t>
    </w:r>
    <w:r w:rsidR="00015CE3" w:rsidRPr="001D5ED9">
      <w:rPr>
        <w:rFonts w:ascii="Times New Roman" w:hAnsi="Times New Roman" w:cs="Times New Roman"/>
        <w:sz w:val="28"/>
        <w:szCs w:val="28"/>
      </w:rPr>
      <w:t>)</w:t>
    </w:r>
    <w:r w:rsidR="00015CE3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 xml:space="preserve">           </w:t>
    </w:r>
    <w:r w:rsidR="006658BF">
      <w:rPr>
        <w:rFonts w:ascii="Times New Roman" w:hAnsi="Times New Roman" w:cs="Times New Roman"/>
        <w:sz w:val="28"/>
        <w:szCs w:val="28"/>
      </w:rPr>
      <w:t>180170107030</w:t>
    </w:r>
  </w:p>
  <w:p w:rsidR="006658BF" w:rsidRDefault="006658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40DD6"/>
    <w:multiLevelType w:val="hybridMultilevel"/>
    <w:tmpl w:val="1C20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505F5"/>
    <w:multiLevelType w:val="hybridMultilevel"/>
    <w:tmpl w:val="EEBC4D3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7BF705AA"/>
    <w:multiLevelType w:val="hybridMultilevel"/>
    <w:tmpl w:val="BDF8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67"/>
    <w:rsid w:val="00015CE3"/>
    <w:rsid w:val="00053EF6"/>
    <w:rsid w:val="000A74A8"/>
    <w:rsid w:val="001A0216"/>
    <w:rsid w:val="001B1797"/>
    <w:rsid w:val="00281610"/>
    <w:rsid w:val="002F6BD8"/>
    <w:rsid w:val="003255D4"/>
    <w:rsid w:val="0057027D"/>
    <w:rsid w:val="005C7567"/>
    <w:rsid w:val="00606FB4"/>
    <w:rsid w:val="006658BF"/>
    <w:rsid w:val="007A342B"/>
    <w:rsid w:val="008803E9"/>
    <w:rsid w:val="009668BF"/>
    <w:rsid w:val="00A71AC8"/>
    <w:rsid w:val="00A84D4C"/>
    <w:rsid w:val="00A972CD"/>
    <w:rsid w:val="00AF16B7"/>
    <w:rsid w:val="00BC2B6D"/>
    <w:rsid w:val="00C01D36"/>
    <w:rsid w:val="00C65D86"/>
    <w:rsid w:val="00F4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3C4F0D-0345-4DC7-A919-73EA4121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BF"/>
  </w:style>
  <w:style w:type="paragraph" w:styleId="Footer">
    <w:name w:val="footer"/>
    <w:basedOn w:val="Normal"/>
    <w:link w:val="FooterChar"/>
    <w:uiPriority w:val="99"/>
    <w:unhideWhenUsed/>
    <w:rsid w:val="00665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BF"/>
  </w:style>
  <w:style w:type="paragraph" w:styleId="ListParagraph">
    <w:name w:val="List Paragraph"/>
    <w:basedOn w:val="Normal"/>
    <w:uiPriority w:val="34"/>
    <w:qFormat/>
    <w:rsid w:val="00053E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%20of%20pro\SEM7\3170710-Mobile%20computing%20and%20wireless%20communication\MCWC%20templ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MCWC templet</Template>
  <TotalTime>39</TotalTime>
  <Pages>16</Pages>
  <Words>3800</Words>
  <Characters>21666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gabur</dc:creator>
  <cp:lastModifiedBy>gabur</cp:lastModifiedBy>
  <cp:revision>5</cp:revision>
  <dcterms:created xsi:type="dcterms:W3CDTF">2021-09-30T09:20:00Z</dcterms:created>
  <dcterms:modified xsi:type="dcterms:W3CDTF">2021-10-01T12:18:00Z</dcterms:modified>
</cp:coreProperties>
</file>
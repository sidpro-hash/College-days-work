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1.3.0 -->
  <w:body>
    <w:tbl>
      <w:tblPr>
        <w:tblStyle w:val="TableGrid"/>
        <w:tblW w:w="10022" w:type="dxa"/>
        <w:tblInd w:w="-335" w:type="dxa"/>
        <w:tblLook w:val="04A0"/>
      </w:tblPr>
      <w:tblGrid>
        <w:gridCol w:w="636"/>
        <w:gridCol w:w="7141"/>
        <w:gridCol w:w="819"/>
        <w:gridCol w:w="760"/>
        <w:gridCol w:w="666"/>
      </w:tblGrid>
      <w:tr w14:paraId="5A97BBAB" w14:textId="77777777" w:rsidTr="006A1C1F">
        <w:tblPrEx>
          <w:tblW w:w="10022" w:type="dxa"/>
          <w:tblInd w:w="-335" w:type="dxa"/>
          <w:tblLook w:val="04A0"/>
        </w:tblPrEx>
        <w:trPr>
          <w:trHeight w:val="440"/>
        </w:trPr>
        <w:tc>
          <w:tcPr>
            <w:tcW w:w="477" w:type="dxa"/>
          </w:tcPr>
          <w:p w:rsidR="006A1C1F" w:rsidRPr="006A1C1F" w:rsidP="006A1C1F" w14:paraId="79EE68FB" w14:textId="4F2E38A6">
            <w:pPr>
              <w:jc w:val="center"/>
              <w:rPr>
                <w:rFonts w:ascii="Times New Roman" w:hAnsi="Times New Roman" w:cs="Times New Roman"/>
                <w:b/>
                <w:bCs/>
                <w:sz w:val="24"/>
                <w:szCs w:val="24"/>
              </w:rPr>
            </w:pPr>
            <w:r w:rsidRPr="006A1C1F">
              <w:rPr>
                <w:rFonts w:ascii="Times New Roman" w:hAnsi="Times New Roman" w:cs="Times New Roman"/>
                <w:b/>
                <w:bCs/>
                <w:sz w:val="24"/>
                <w:szCs w:val="24"/>
              </w:rPr>
              <w:t>NO.</w:t>
            </w:r>
          </w:p>
        </w:tc>
        <w:tc>
          <w:tcPr>
            <w:tcW w:w="7279" w:type="dxa"/>
          </w:tcPr>
          <w:p w:rsidR="006A1C1F" w:rsidRPr="006A1C1F" w:rsidP="006A1C1F" w14:paraId="4A3E4F48" w14:textId="3B400EFF">
            <w:pPr>
              <w:jc w:val="center"/>
              <w:rPr>
                <w:rFonts w:ascii="Times New Roman" w:hAnsi="Times New Roman" w:cs="Times New Roman"/>
                <w:b/>
                <w:bCs/>
                <w:sz w:val="24"/>
                <w:szCs w:val="24"/>
              </w:rPr>
            </w:pPr>
            <w:r w:rsidRPr="006A1C1F">
              <w:rPr>
                <w:rFonts w:ascii="Times New Roman" w:hAnsi="Times New Roman" w:cs="Times New Roman"/>
                <w:b/>
                <w:bCs/>
                <w:sz w:val="24"/>
                <w:szCs w:val="24"/>
              </w:rPr>
              <w:t>Practical Name</w:t>
            </w:r>
          </w:p>
        </w:tc>
        <w:tc>
          <w:tcPr>
            <w:tcW w:w="824" w:type="dxa"/>
          </w:tcPr>
          <w:p w:rsidR="006A1C1F" w:rsidRPr="006A1C1F" w:rsidP="006A1C1F" w14:paraId="53745EC9" w14:textId="238C2C8C">
            <w:pPr>
              <w:jc w:val="center"/>
              <w:rPr>
                <w:rFonts w:ascii="Times New Roman" w:hAnsi="Times New Roman" w:cs="Times New Roman"/>
                <w:b/>
                <w:bCs/>
                <w:sz w:val="24"/>
                <w:szCs w:val="24"/>
              </w:rPr>
            </w:pPr>
            <w:r w:rsidRPr="006A1C1F">
              <w:rPr>
                <w:rFonts w:ascii="Times New Roman" w:hAnsi="Times New Roman" w:cs="Times New Roman"/>
                <w:b/>
                <w:bCs/>
                <w:sz w:val="24"/>
                <w:szCs w:val="24"/>
              </w:rPr>
              <w:t>sign</w:t>
            </w:r>
          </w:p>
        </w:tc>
        <w:tc>
          <w:tcPr>
            <w:tcW w:w="774" w:type="dxa"/>
          </w:tcPr>
          <w:p w:rsidR="006A1C1F" w:rsidRPr="006A1C1F" w:rsidP="006A1C1F" w14:paraId="326538DC" w14:textId="77777777">
            <w:pPr>
              <w:jc w:val="center"/>
              <w:rPr>
                <w:rFonts w:ascii="Times New Roman" w:hAnsi="Times New Roman" w:cs="Times New Roman"/>
                <w:b/>
                <w:bCs/>
                <w:sz w:val="24"/>
                <w:szCs w:val="24"/>
              </w:rPr>
            </w:pPr>
          </w:p>
        </w:tc>
        <w:tc>
          <w:tcPr>
            <w:tcW w:w="668" w:type="dxa"/>
          </w:tcPr>
          <w:p w:rsidR="006A1C1F" w:rsidRPr="006A1C1F" w:rsidP="006A1C1F" w14:paraId="704322B7" w14:textId="5395BD84">
            <w:pPr>
              <w:jc w:val="center"/>
              <w:rPr>
                <w:rFonts w:ascii="Times New Roman" w:hAnsi="Times New Roman" w:cs="Times New Roman"/>
                <w:b/>
                <w:bCs/>
                <w:sz w:val="24"/>
                <w:szCs w:val="24"/>
              </w:rPr>
            </w:pPr>
            <w:r w:rsidRPr="006A1C1F">
              <w:rPr>
                <w:rFonts w:ascii="Times New Roman" w:hAnsi="Times New Roman" w:cs="Times New Roman"/>
                <w:b/>
                <w:bCs/>
                <w:sz w:val="24"/>
                <w:szCs w:val="24"/>
              </w:rPr>
              <w:t>CO</w:t>
            </w:r>
          </w:p>
        </w:tc>
      </w:tr>
      <w:tr w14:paraId="352A4540" w14:textId="77777777" w:rsidTr="006A1C1F">
        <w:tblPrEx>
          <w:tblW w:w="10022" w:type="dxa"/>
          <w:tblInd w:w="-335" w:type="dxa"/>
          <w:tblLook w:val="04A0"/>
        </w:tblPrEx>
        <w:trPr>
          <w:trHeight w:val="1430"/>
        </w:trPr>
        <w:tc>
          <w:tcPr>
            <w:tcW w:w="477" w:type="dxa"/>
          </w:tcPr>
          <w:p w:rsidR="006A1C1F" w:rsidRPr="006A1C1F" w:rsidP="006A1C1F" w14:paraId="3FBF0554" w14:textId="7BC5CADA">
            <w:pPr>
              <w:rPr>
                <w:rFonts w:ascii="Times New Roman" w:hAnsi="Times New Roman" w:cs="Times New Roman"/>
                <w:sz w:val="24"/>
                <w:szCs w:val="24"/>
              </w:rPr>
            </w:pPr>
            <w:r w:rsidRPr="006A1C1F">
              <w:rPr>
                <w:rFonts w:ascii="Times New Roman" w:hAnsi="Times New Roman" w:cs="Times New Roman"/>
                <w:sz w:val="24"/>
                <w:szCs w:val="24"/>
              </w:rPr>
              <w:t>1</w:t>
            </w:r>
          </w:p>
        </w:tc>
        <w:tc>
          <w:tcPr>
            <w:tcW w:w="7279" w:type="dxa"/>
          </w:tcPr>
          <w:p w:rsidR="006A1C1F" w:rsidRPr="006A1C1F" w:rsidP="006A1C1F" w14:paraId="542A420F" w14:textId="404AEDDA">
            <w:pPr>
              <w:rPr>
                <w:rFonts w:ascii="Times New Roman" w:hAnsi="Times New Roman" w:cs="Times New Roman"/>
                <w:sz w:val="24"/>
                <w:szCs w:val="24"/>
              </w:rPr>
            </w:pPr>
            <w:r w:rsidRPr="006A1C1F">
              <w:rPr>
                <w:rFonts w:ascii="Times New Roman" w:hAnsi="Times New Roman" w:cs="Times New Roman"/>
                <w:sz w:val="24"/>
                <w:szCs w:val="24"/>
              </w:rPr>
              <w:t>Setup Environment for All the Tools</w:t>
            </w:r>
            <w:bookmarkStart w:id="0" w:name="_GoBack"/>
            <w:bookmarkEnd w:id="0"/>
          </w:p>
          <w:p w:rsidR="006A1C1F" w:rsidRPr="006A1C1F" w:rsidP="006A1C1F" w14:paraId="74352711" w14:textId="77777777">
            <w:pPr>
              <w:rPr>
                <w:rFonts w:ascii="Times New Roman" w:hAnsi="Times New Roman" w:cs="Times New Roman"/>
                <w:sz w:val="24"/>
                <w:szCs w:val="24"/>
              </w:rPr>
            </w:pPr>
            <w:r w:rsidRPr="006A1C1F">
              <w:rPr>
                <w:rFonts w:ascii="Times New Roman" w:hAnsi="Times New Roman" w:cs="Times New Roman"/>
                <w:sz w:val="24"/>
                <w:szCs w:val="24"/>
              </w:rPr>
              <w:t xml:space="preserve">Install </w:t>
            </w:r>
            <w:r w:rsidRPr="006A1C1F">
              <w:rPr>
                <w:rFonts w:ascii="Times New Roman" w:hAnsi="Times New Roman" w:cs="Times New Roman"/>
                <w:sz w:val="24"/>
                <w:szCs w:val="24"/>
              </w:rPr>
              <w:t>Wamp</w:t>
            </w:r>
            <w:r w:rsidRPr="006A1C1F">
              <w:rPr>
                <w:rFonts w:ascii="Times New Roman" w:hAnsi="Times New Roman" w:cs="Times New Roman"/>
                <w:sz w:val="24"/>
                <w:szCs w:val="24"/>
              </w:rPr>
              <w:t>/XAMPP Server</w:t>
            </w:r>
          </w:p>
          <w:p w:rsidR="006A1C1F" w:rsidRPr="006A1C1F" w:rsidP="006A1C1F" w14:paraId="3628AD6A" w14:textId="3661DCF3">
            <w:pPr>
              <w:rPr>
                <w:rFonts w:ascii="Times New Roman" w:hAnsi="Times New Roman" w:cs="Times New Roman"/>
                <w:sz w:val="24"/>
                <w:szCs w:val="24"/>
              </w:rPr>
            </w:pPr>
            <w:r w:rsidRPr="006A1C1F">
              <w:rPr>
                <w:rFonts w:ascii="Times New Roman" w:hAnsi="Times New Roman" w:cs="Times New Roman"/>
                <w:sz w:val="24"/>
                <w:szCs w:val="24"/>
              </w:rPr>
              <w:t xml:space="preserve">Install </w:t>
            </w:r>
            <w:r w:rsidRPr="006A1C1F">
              <w:rPr>
                <w:rFonts w:ascii="Times New Roman" w:hAnsi="Times New Roman" w:cs="Times New Roman"/>
                <w:sz w:val="24"/>
                <w:szCs w:val="24"/>
              </w:rPr>
              <w:t>JQuery</w:t>
            </w:r>
            <w:r w:rsidRPr="006A1C1F">
              <w:rPr>
                <w:rFonts w:ascii="Times New Roman" w:hAnsi="Times New Roman" w:cs="Times New Roman"/>
                <w:sz w:val="24"/>
                <w:szCs w:val="24"/>
              </w:rPr>
              <w:t xml:space="preserve"> Library</w:t>
            </w:r>
          </w:p>
          <w:p w:rsidR="006A1C1F" w:rsidP="006A1C1F" w14:paraId="6E03FFC2" w14:textId="77777777">
            <w:pPr>
              <w:rPr>
                <w:rFonts w:ascii="Times New Roman" w:hAnsi="Times New Roman" w:cs="Times New Roman"/>
                <w:sz w:val="24"/>
                <w:szCs w:val="24"/>
              </w:rPr>
            </w:pPr>
            <w:r w:rsidRPr="006A1C1F">
              <w:rPr>
                <w:rFonts w:ascii="Times New Roman" w:hAnsi="Times New Roman" w:cs="Times New Roman"/>
                <w:sz w:val="24"/>
                <w:szCs w:val="24"/>
              </w:rPr>
              <w:t>Install D3.js and Canvas.js</w:t>
            </w:r>
          </w:p>
          <w:p w:rsidR="006A1C1F" w:rsidRPr="006A1C1F" w:rsidP="006A1C1F" w14:paraId="190A0D4E" w14:textId="3A0EC9DC">
            <w:pPr>
              <w:rPr>
                <w:rFonts w:ascii="Times New Roman" w:hAnsi="Times New Roman" w:cs="Times New Roman"/>
                <w:sz w:val="24"/>
                <w:szCs w:val="24"/>
              </w:rPr>
            </w:pPr>
            <w:r w:rsidRPr="006A1C1F">
              <w:rPr>
                <w:rFonts w:ascii="Times New Roman" w:hAnsi="Times New Roman" w:cs="Times New Roman"/>
                <w:sz w:val="24"/>
                <w:szCs w:val="24"/>
              </w:rPr>
              <w:t>Configure Google Chart API and Google Map API</w:t>
            </w:r>
          </w:p>
        </w:tc>
        <w:tc>
          <w:tcPr>
            <w:tcW w:w="824" w:type="dxa"/>
          </w:tcPr>
          <w:p w:rsidR="006A1C1F" w:rsidP="003856B3" w14:paraId="31AD3218" w14:textId="77777777">
            <w:pPr>
              <w:rPr>
                <w:rFonts w:ascii="Times New Roman" w:hAnsi="Times New Roman" w:cs="Times New Roman"/>
                <w:b/>
                <w:bCs/>
                <w:sz w:val="24"/>
                <w:szCs w:val="24"/>
              </w:rPr>
            </w:pPr>
          </w:p>
        </w:tc>
        <w:tc>
          <w:tcPr>
            <w:tcW w:w="774" w:type="dxa"/>
          </w:tcPr>
          <w:p w:rsidR="006A1C1F" w:rsidP="003856B3" w14:paraId="5C678481" w14:textId="77777777">
            <w:pPr>
              <w:rPr>
                <w:rFonts w:ascii="Times New Roman" w:hAnsi="Times New Roman" w:cs="Times New Roman"/>
                <w:b/>
                <w:bCs/>
                <w:sz w:val="24"/>
                <w:szCs w:val="24"/>
              </w:rPr>
            </w:pPr>
          </w:p>
        </w:tc>
        <w:tc>
          <w:tcPr>
            <w:tcW w:w="668" w:type="dxa"/>
          </w:tcPr>
          <w:p w:rsidR="006A1C1F" w:rsidP="003856B3" w14:paraId="0A533523" w14:textId="329455CF">
            <w:pPr>
              <w:rPr>
                <w:rFonts w:ascii="Times New Roman" w:hAnsi="Times New Roman" w:cs="Times New Roman"/>
                <w:b/>
                <w:bCs/>
                <w:sz w:val="24"/>
                <w:szCs w:val="24"/>
              </w:rPr>
            </w:pPr>
            <w:r>
              <w:rPr>
                <w:rFonts w:ascii="Times New Roman" w:hAnsi="Times New Roman" w:cs="Times New Roman"/>
                <w:b/>
                <w:bCs/>
                <w:sz w:val="24"/>
                <w:szCs w:val="24"/>
              </w:rPr>
              <w:t>1</w:t>
            </w:r>
          </w:p>
        </w:tc>
      </w:tr>
      <w:tr w14:paraId="779851D1" w14:textId="77777777" w:rsidTr="006A1C1F">
        <w:tblPrEx>
          <w:tblW w:w="10022" w:type="dxa"/>
          <w:tblInd w:w="-335" w:type="dxa"/>
          <w:tblLook w:val="04A0"/>
        </w:tblPrEx>
        <w:trPr>
          <w:trHeight w:val="1745"/>
        </w:trPr>
        <w:tc>
          <w:tcPr>
            <w:tcW w:w="477" w:type="dxa"/>
          </w:tcPr>
          <w:p w:rsidR="006A1C1F" w:rsidP="003856B3" w14:paraId="0734224A" w14:textId="7B1C479B">
            <w:pPr>
              <w:rPr>
                <w:rFonts w:ascii="Times New Roman" w:hAnsi="Times New Roman" w:cs="Times New Roman"/>
                <w:b/>
                <w:bCs/>
                <w:sz w:val="24"/>
                <w:szCs w:val="24"/>
              </w:rPr>
            </w:pPr>
            <w:r>
              <w:rPr>
                <w:rFonts w:ascii="Times New Roman" w:hAnsi="Times New Roman" w:cs="Times New Roman"/>
                <w:b/>
                <w:bCs/>
                <w:sz w:val="24"/>
                <w:szCs w:val="24"/>
              </w:rPr>
              <w:t>2</w:t>
            </w:r>
          </w:p>
        </w:tc>
        <w:tc>
          <w:tcPr>
            <w:tcW w:w="7279" w:type="dxa"/>
          </w:tcPr>
          <w:p w:rsidR="006A1C1F" w:rsidRPr="006A1C1F" w:rsidP="006A1C1F" w14:paraId="2C584FCC" w14:textId="0D3310E8">
            <w:pPr>
              <w:rPr>
                <w:rFonts w:ascii="Times New Roman" w:hAnsi="Times New Roman" w:cs="Times New Roman"/>
                <w:sz w:val="24"/>
                <w:szCs w:val="24"/>
              </w:rPr>
            </w:pPr>
            <w:r w:rsidRPr="006A1C1F">
              <w:rPr>
                <w:rFonts w:ascii="Times New Roman" w:hAnsi="Times New Roman" w:cs="Times New Roman"/>
                <w:sz w:val="24"/>
                <w:szCs w:val="24"/>
              </w:rPr>
              <w:t>Develop the following Program Using HTML5 CANVAS</w:t>
            </w:r>
          </w:p>
          <w:p w:rsidR="006A1C1F" w:rsidRPr="006A1C1F" w:rsidP="006A1C1F" w14:paraId="52FA0493" w14:textId="77777777">
            <w:pPr>
              <w:rPr>
                <w:rFonts w:ascii="Times New Roman" w:hAnsi="Times New Roman" w:cs="Times New Roman"/>
                <w:sz w:val="24"/>
                <w:szCs w:val="24"/>
              </w:rPr>
            </w:pPr>
            <w:r w:rsidRPr="006A1C1F">
              <w:rPr>
                <w:rFonts w:ascii="Times New Roman" w:hAnsi="Times New Roman" w:cs="Times New Roman"/>
                <w:sz w:val="24"/>
                <w:szCs w:val="24"/>
              </w:rPr>
              <w:t>Develop the Different basic Graphical Shapes using HTM5 CANVAS</w:t>
            </w:r>
          </w:p>
          <w:p w:rsidR="006A1C1F" w:rsidRPr="006A1C1F" w:rsidP="006A1C1F" w14:paraId="5C8E4F78" w14:textId="77777777">
            <w:pPr>
              <w:rPr>
                <w:rFonts w:ascii="Times New Roman" w:hAnsi="Times New Roman" w:cs="Times New Roman"/>
                <w:sz w:val="24"/>
                <w:szCs w:val="24"/>
              </w:rPr>
            </w:pPr>
            <w:r w:rsidRPr="006A1C1F">
              <w:rPr>
                <w:rFonts w:ascii="Times New Roman" w:hAnsi="Times New Roman" w:cs="Times New Roman"/>
                <w:sz w:val="24"/>
                <w:szCs w:val="24"/>
              </w:rPr>
              <w:t>Develop the Different Advanced Graphical Shapes using HTM5 CANVAS</w:t>
            </w:r>
          </w:p>
          <w:p w:rsidR="006A1C1F" w:rsidRPr="006A1C1F" w:rsidP="006A1C1F" w14:paraId="5A8BA727" w14:textId="77777777">
            <w:pPr>
              <w:rPr>
                <w:rFonts w:ascii="Times New Roman" w:hAnsi="Times New Roman" w:cs="Times New Roman"/>
                <w:sz w:val="24"/>
                <w:szCs w:val="24"/>
              </w:rPr>
            </w:pPr>
            <w:r w:rsidRPr="006A1C1F">
              <w:rPr>
                <w:rFonts w:ascii="Times New Roman" w:hAnsi="Times New Roman" w:cs="Times New Roman"/>
                <w:sz w:val="24"/>
                <w:szCs w:val="24"/>
              </w:rPr>
              <w:t>Develop the Different basic Graphical Shapes using HTM5 SVG</w:t>
            </w:r>
          </w:p>
          <w:p w:rsidR="006A1C1F" w:rsidP="006A1C1F" w14:paraId="31AF714E" w14:textId="3A9866F9">
            <w:pPr>
              <w:rPr>
                <w:rFonts w:ascii="Times New Roman" w:hAnsi="Times New Roman" w:cs="Times New Roman"/>
                <w:b/>
                <w:bCs/>
                <w:sz w:val="24"/>
                <w:szCs w:val="24"/>
              </w:rPr>
            </w:pPr>
            <w:r w:rsidRPr="006A1C1F">
              <w:rPr>
                <w:rFonts w:ascii="Times New Roman" w:hAnsi="Times New Roman" w:cs="Times New Roman"/>
                <w:sz w:val="24"/>
                <w:szCs w:val="24"/>
              </w:rPr>
              <w:t>Develop the Different Advanced Graphical Shapes using HTM5 SVG</w:t>
            </w:r>
          </w:p>
        </w:tc>
        <w:tc>
          <w:tcPr>
            <w:tcW w:w="824" w:type="dxa"/>
          </w:tcPr>
          <w:p w:rsidR="006A1C1F" w:rsidP="003856B3" w14:paraId="329A9AFF" w14:textId="77777777">
            <w:pPr>
              <w:rPr>
                <w:rFonts w:ascii="Times New Roman" w:hAnsi="Times New Roman" w:cs="Times New Roman"/>
                <w:b/>
                <w:bCs/>
                <w:sz w:val="24"/>
                <w:szCs w:val="24"/>
              </w:rPr>
            </w:pPr>
          </w:p>
        </w:tc>
        <w:tc>
          <w:tcPr>
            <w:tcW w:w="774" w:type="dxa"/>
          </w:tcPr>
          <w:p w:rsidR="006A1C1F" w:rsidP="003856B3" w14:paraId="7039046C" w14:textId="77777777">
            <w:pPr>
              <w:rPr>
                <w:rFonts w:ascii="Times New Roman" w:hAnsi="Times New Roman" w:cs="Times New Roman"/>
                <w:b/>
                <w:bCs/>
                <w:sz w:val="24"/>
                <w:szCs w:val="24"/>
              </w:rPr>
            </w:pPr>
          </w:p>
        </w:tc>
        <w:tc>
          <w:tcPr>
            <w:tcW w:w="668" w:type="dxa"/>
          </w:tcPr>
          <w:p w:rsidR="006A1C1F" w:rsidP="003856B3" w14:paraId="566B90A1" w14:textId="7FACAC67">
            <w:pPr>
              <w:rPr>
                <w:rFonts w:ascii="Times New Roman" w:hAnsi="Times New Roman" w:cs="Times New Roman"/>
                <w:b/>
                <w:bCs/>
                <w:sz w:val="24"/>
                <w:szCs w:val="24"/>
              </w:rPr>
            </w:pPr>
            <w:r>
              <w:rPr>
                <w:rFonts w:ascii="Times New Roman" w:hAnsi="Times New Roman" w:cs="Times New Roman"/>
                <w:b/>
                <w:bCs/>
                <w:sz w:val="24"/>
                <w:szCs w:val="24"/>
              </w:rPr>
              <w:t>2</w:t>
            </w:r>
          </w:p>
        </w:tc>
      </w:tr>
      <w:tr w14:paraId="139137D3" w14:textId="77777777" w:rsidTr="006A1C1F">
        <w:tblPrEx>
          <w:tblW w:w="10022" w:type="dxa"/>
          <w:tblInd w:w="-335" w:type="dxa"/>
          <w:tblLook w:val="04A0"/>
        </w:tblPrEx>
        <w:trPr>
          <w:trHeight w:val="1463"/>
        </w:trPr>
        <w:tc>
          <w:tcPr>
            <w:tcW w:w="477" w:type="dxa"/>
          </w:tcPr>
          <w:p w:rsidR="006A1C1F" w:rsidP="003856B3" w14:paraId="7C42806C" w14:textId="385EC6C2">
            <w:pPr>
              <w:rPr>
                <w:rFonts w:ascii="Times New Roman" w:hAnsi="Times New Roman" w:cs="Times New Roman"/>
                <w:b/>
                <w:bCs/>
                <w:sz w:val="24"/>
                <w:szCs w:val="24"/>
              </w:rPr>
            </w:pPr>
            <w:r>
              <w:rPr>
                <w:rFonts w:ascii="Times New Roman" w:hAnsi="Times New Roman" w:cs="Times New Roman"/>
                <w:b/>
                <w:bCs/>
                <w:sz w:val="24"/>
                <w:szCs w:val="24"/>
              </w:rPr>
              <w:t>3</w:t>
            </w:r>
          </w:p>
        </w:tc>
        <w:tc>
          <w:tcPr>
            <w:tcW w:w="7279" w:type="dxa"/>
          </w:tcPr>
          <w:p w:rsidR="006A1C1F" w:rsidRPr="006A1C1F" w:rsidP="006A1C1F" w14:paraId="361D6C5A" w14:textId="77777777">
            <w:pPr>
              <w:rPr>
                <w:rFonts w:ascii="Times New Roman" w:hAnsi="Times New Roman" w:cs="Times New Roman"/>
                <w:sz w:val="24"/>
                <w:szCs w:val="24"/>
              </w:rPr>
            </w:pPr>
            <w:r w:rsidRPr="006A1C1F">
              <w:rPr>
                <w:rFonts w:ascii="Times New Roman" w:hAnsi="Times New Roman" w:cs="Times New Roman"/>
                <w:sz w:val="24"/>
                <w:szCs w:val="24"/>
              </w:rPr>
              <w:t>Develop Following Program Using HTML5 and JavaScript</w:t>
            </w:r>
          </w:p>
          <w:p w:rsidR="006A1C1F" w:rsidRPr="006A1C1F" w:rsidP="006A1C1F" w14:paraId="21D29948" w14:textId="77777777">
            <w:pPr>
              <w:rPr>
                <w:rFonts w:ascii="Times New Roman" w:hAnsi="Times New Roman" w:cs="Times New Roman"/>
                <w:sz w:val="24"/>
                <w:szCs w:val="24"/>
              </w:rPr>
            </w:pPr>
            <w:r w:rsidRPr="006A1C1F">
              <w:rPr>
                <w:rFonts w:ascii="Times New Roman" w:hAnsi="Times New Roman" w:cs="Times New Roman"/>
                <w:sz w:val="24"/>
                <w:szCs w:val="24"/>
              </w:rPr>
              <w:t>Read the data .txt file and draw Data Table</w:t>
            </w:r>
          </w:p>
          <w:p w:rsidR="006A1C1F" w:rsidRPr="006A1C1F" w:rsidP="006A1C1F" w14:paraId="274F17CE" w14:textId="77777777">
            <w:pPr>
              <w:rPr>
                <w:rFonts w:ascii="Times New Roman" w:hAnsi="Times New Roman" w:cs="Times New Roman"/>
                <w:sz w:val="24"/>
                <w:szCs w:val="24"/>
              </w:rPr>
            </w:pPr>
            <w:r w:rsidRPr="006A1C1F">
              <w:rPr>
                <w:rFonts w:ascii="Times New Roman" w:hAnsi="Times New Roman" w:cs="Times New Roman"/>
                <w:sz w:val="24"/>
                <w:szCs w:val="24"/>
              </w:rPr>
              <w:t>Read the data .csv file and draw Data Table</w:t>
            </w:r>
          </w:p>
          <w:p w:rsidR="006A1C1F" w:rsidRPr="006A1C1F" w:rsidP="006A1C1F" w14:paraId="2050F99A" w14:textId="77777777">
            <w:pPr>
              <w:rPr>
                <w:rFonts w:ascii="Times New Roman" w:hAnsi="Times New Roman" w:cs="Times New Roman"/>
                <w:sz w:val="24"/>
                <w:szCs w:val="24"/>
              </w:rPr>
            </w:pPr>
            <w:r w:rsidRPr="006A1C1F">
              <w:rPr>
                <w:rFonts w:ascii="Times New Roman" w:hAnsi="Times New Roman" w:cs="Times New Roman"/>
                <w:sz w:val="24"/>
                <w:szCs w:val="24"/>
              </w:rPr>
              <w:t>Read the data XML file and draw Data Table</w:t>
            </w:r>
          </w:p>
          <w:p w:rsidR="006A1C1F" w:rsidP="006A1C1F" w14:paraId="2987BD42" w14:textId="5D845286">
            <w:pPr>
              <w:rPr>
                <w:rFonts w:ascii="Times New Roman" w:hAnsi="Times New Roman" w:cs="Times New Roman"/>
                <w:b/>
                <w:bCs/>
                <w:sz w:val="24"/>
                <w:szCs w:val="24"/>
              </w:rPr>
            </w:pPr>
            <w:r w:rsidRPr="006A1C1F">
              <w:rPr>
                <w:rFonts w:ascii="Times New Roman" w:hAnsi="Times New Roman" w:cs="Times New Roman"/>
                <w:sz w:val="24"/>
                <w:szCs w:val="24"/>
              </w:rPr>
              <w:t>Read JSON Data and draw Data Table</w:t>
            </w:r>
          </w:p>
        </w:tc>
        <w:tc>
          <w:tcPr>
            <w:tcW w:w="824" w:type="dxa"/>
          </w:tcPr>
          <w:p w:rsidR="006A1C1F" w:rsidP="003856B3" w14:paraId="57744A0B" w14:textId="77777777">
            <w:pPr>
              <w:rPr>
                <w:rFonts w:ascii="Times New Roman" w:hAnsi="Times New Roman" w:cs="Times New Roman"/>
                <w:b/>
                <w:bCs/>
                <w:sz w:val="24"/>
                <w:szCs w:val="24"/>
              </w:rPr>
            </w:pPr>
          </w:p>
        </w:tc>
        <w:tc>
          <w:tcPr>
            <w:tcW w:w="774" w:type="dxa"/>
          </w:tcPr>
          <w:p w:rsidR="006A1C1F" w:rsidP="003856B3" w14:paraId="23496343" w14:textId="77777777">
            <w:pPr>
              <w:rPr>
                <w:rFonts w:ascii="Times New Roman" w:hAnsi="Times New Roman" w:cs="Times New Roman"/>
                <w:b/>
                <w:bCs/>
                <w:sz w:val="24"/>
                <w:szCs w:val="24"/>
              </w:rPr>
            </w:pPr>
          </w:p>
        </w:tc>
        <w:tc>
          <w:tcPr>
            <w:tcW w:w="668" w:type="dxa"/>
          </w:tcPr>
          <w:p w:rsidR="006A1C1F" w:rsidP="003856B3" w14:paraId="5171BDF5" w14:textId="1E5EF331">
            <w:pPr>
              <w:rPr>
                <w:rFonts w:ascii="Times New Roman" w:hAnsi="Times New Roman" w:cs="Times New Roman"/>
                <w:b/>
                <w:bCs/>
                <w:sz w:val="24"/>
                <w:szCs w:val="24"/>
              </w:rPr>
            </w:pPr>
            <w:r>
              <w:rPr>
                <w:rFonts w:ascii="Times New Roman" w:hAnsi="Times New Roman" w:cs="Times New Roman"/>
                <w:b/>
                <w:bCs/>
                <w:sz w:val="24"/>
                <w:szCs w:val="24"/>
              </w:rPr>
              <w:t>3</w:t>
            </w:r>
          </w:p>
        </w:tc>
      </w:tr>
      <w:tr w14:paraId="27501380" w14:textId="77777777" w:rsidTr="006A1C1F">
        <w:tblPrEx>
          <w:tblW w:w="10022" w:type="dxa"/>
          <w:tblInd w:w="-335" w:type="dxa"/>
          <w:tblLook w:val="04A0"/>
        </w:tblPrEx>
        <w:trPr>
          <w:trHeight w:val="286"/>
        </w:trPr>
        <w:tc>
          <w:tcPr>
            <w:tcW w:w="477" w:type="dxa"/>
          </w:tcPr>
          <w:p w:rsidR="006A1C1F" w:rsidP="003856B3" w14:paraId="6EDBD64C" w14:textId="6E23DD3E">
            <w:pPr>
              <w:rPr>
                <w:rFonts w:ascii="Times New Roman" w:hAnsi="Times New Roman" w:cs="Times New Roman"/>
                <w:b/>
                <w:bCs/>
                <w:sz w:val="24"/>
                <w:szCs w:val="24"/>
              </w:rPr>
            </w:pPr>
            <w:r>
              <w:rPr>
                <w:rFonts w:ascii="Times New Roman" w:hAnsi="Times New Roman" w:cs="Times New Roman"/>
                <w:b/>
                <w:bCs/>
                <w:sz w:val="24"/>
                <w:szCs w:val="24"/>
              </w:rPr>
              <w:t>4</w:t>
            </w:r>
          </w:p>
        </w:tc>
        <w:tc>
          <w:tcPr>
            <w:tcW w:w="7279" w:type="dxa"/>
          </w:tcPr>
          <w:p w:rsidR="006A1C1F" w:rsidRPr="006A1C1F" w:rsidP="006A1C1F" w14:paraId="170597DF" w14:textId="77777777">
            <w:pPr>
              <w:rPr>
                <w:rFonts w:ascii="Times New Roman" w:hAnsi="Times New Roman" w:cs="Times New Roman"/>
                <w:sz w:val="24"/>
                <w:szCs w:val="24"/>
              </w:rPr>
            </w:pPr>
            <w:r w:rsidRPr="006A1C1F">
              <w:rPr>
                <w:rFonts w:ascii="Times New Roman" w:hAnsi="Times New Roman" w:cs="Times New Roman"/>
                <w:sz w:val="24"/>
                <w:szCs w:val="24"/>
              </w:rPr>
              <w:t>Develop Following Program Using HTML5 and JavaScript</w:t>
            </w:r>
          </w:p>
          <w:p w:rsidR="006A1C1F" w:rsidRPr="006A1C1F" w:rsidP="006A1C1F" w14:paraId="2F21EE5F" w14:textId="69BC0BF6">
            <w:pPr>
              <w:rPr>
                <w:rFonts w:ascii="Times New Roman" w:hAnsi="Times New Roman" w:cs="Times New Roman"/>
                <w:sz w:val="24"/>
                <w:szCs w:val="24"/>
              </w:rPr>
            </w:pPr>
            <w:r w:rsidRPr="006A1C1F">
              <w:rPr>
                <w:rFonts w:ascii="Times New Roman" w:hAnsi="Times New Roman" w:cs="Times New Roman"/>
                <w:sz w:val="24"/>
                <w:szCs w:val="24"/>
              </w:rPr>
              <w:t>Develop the simple bar chart usingTML5 CANVAS</w:t>
            </w:r>
          </w:p>
          <w:p w:rsidR="006A1C1F" w:rsidRPr="006A1C1F" w:rsidP="006A1C1F" w14:paraId="43C26D68" w14:textId="77777777">
            <w:pPr>
              <w:rPr>
                <w:rFonts w:ascii="Times New Roman" w:hAnsi="Times New Roman" w:cs="Times New Roman"/>
                <w:sz w:val="24"/>
                <w:szCs w:val="24"/>
              </w:rPr>
            </w:pPr>
            <w:r w:rsidRPr="006A1C1F">
              <w:rPr>
                <w:rFonts w:ascii="Times New Roman" w:hAnsi="Times New Roman" w:cs="Times New Roman"/>
                <w:sz w:val="24"/>
                <w:szCs w:val="24"/>
              </w:rPr>
              <w:t>Read the data .txt file and draw Simple Bar Chart</w:t>
            </w:r>
          </w:p>
          <w:p w:rsidR="006A1C1F" w:rsidRPr="006A1C1F" w:rsidP="006A1C1F" w14:paraId="14EBFFC8" w14:textId="77777777">
            <w:pPr>
              <w:rPr>
                <w:rFonts w:ascii="Times New Roman" w:hAnsi="Times New Roman" w:cs="Times New Roman"/>
                <w:sz w:val="24"/>
                <w:szCs w:val="24"/>
              </w:rPr>
            </w:pPr>
            <w:r w:rsidRPr="006A1C1F">
              <w:rPr>
                <w:rFonts w:ascii="Times New Roman" w:hAnsi="Times New Roman" w:cs="Times New Roman"/>
                <w:sz w:val="24"/>
                <w:szCs w:val="24"/>
              </w:rPr>
              <w:t>Read the data .csv file and draw Column Bar Chart</w:t>
            </w:r>
          </w:p>
          <w:p w:rsidR="006A1C1F" w:rsidRPr="006A1C1F" w:rsidP="006A1C1F" w14:paraId="3CC05CB2" w14:textId="77777777">
            <w:pPr>
              <w:rPr>
                <w:rFonts w:ascii="Times New Roman" w:hAnsi="Times New Roman" w:cs="Times New Roman"/>
                <w:sz w:val="24"/>
                <w:szCs w:val="24"/>
              </w:rPr>
            </w:pPr>
            <w:r w:rsidRPr="006A1C1F">
              <w:rPr>
                <w:rFonts w:ascii="Times New Roman" w:hAnsi="Times New Roman" w:cs="Times New Roman"/>
                <w:sz w:val="24"/>
                <w:szCs w:val="24"/>
              </w:rPr>
              <w:t>Read the data XML file and draw Simple Chart</w:t>
            </w:r>
          </w:p>
          <w:p w:rsidR="006A1C1F" w:rsidP="006A1C1F" w14:paraId="451748A2" w14:textId="3AB0E59E">
            <w:pPr>
              <w:rPr>
                <w:rFonts w:ascii="Times New Roman" w:hAnsi="Times New Roman" w:cs="Times New Roman"/>
                <w:b/>
                <w:bCs/>
                <w:sz w:val="24"/>
                <w:szCs w:val="24"/>
              </w:rPr>
            </w:pPr>
            <w:r w:rsidRPr="006A1C1F">
              <w:rPr>
                <w:rFonts w:ascii="Times New Roman" w:hAnsi="Times New Roman" w:cs="Times New Roman"/>
                <w:sz w:val="24"/>
                <w:szCs w:val="24"/>
              </w:rPr>
              <w:t>Read JSON Data and draw Simple Chart</w:t>
            </w:r>
          </w:p>
        </w:tc>
        <w:tc>
          <w:tcPr>
            <w:tcW w:w="824" w:type="dxa"/>
          </w:tcPr>
          <w:p w:rsidR="006A1C1F" w:rsidP="003856B3" w14:paraId="294A446C" w14:textId="77777777">
            <w:pPr>
              <w:rPr>
                <w:rFonts w:ascii="Times New Roman" w:hAnsi="Times New Roman" w:cs="Times New Roman"/>
                <w:b/>
                <w:bCs/>
                <w:sz w:val="24"/>
                <w:szCs w:val="24"/>
              </w:rPr>
            </w:pPr>
          </w:p>
        </w:tc>
        <w:tc>
          <w:tcPr>
            <w:tcW w:w="774" w:type="dxa"/>
          </w:tcPr>
          <w:p w:rsidR="006A1C1F" w:rsidP="003856B3" w14:paraId="212FA759" w14:textId="77777777">
            <w:pPr>
              <w:rPr>
                <w:rFonts w:ascii="Times New Roman" w:hAnsi="Times New Roman" w:cs="Times New Roman"/>
                <w:b/>
                <w:bCs/>
                <w:sz w:val="24"/>
                <w:szCs w:val="24"/>
              </w:rPr>
            </w:pPr>
          </w:p>
        </w:tc>
        <w:tc>
          <w:tcPr>
            <w:tcW w:w="668" w:type="dxa"/>
          </w:tcPr>
          <w:p w:rsidR="006A1C1F" w:rsidP="003856B3" w14:paraId="3C33B914" w14:textId="3BA4575F">
            <w:pPr>
              <w:rPr>
                <w:rFonts w:ascii="Times New Roman" w:hAnsi="Times New Roman" w:cs="Times New Roman"/>
                <w:b/>
                <w:bCs/>
                <w:sz w:val="24"/>
                <w:szCs w:val="24"/>
              </w:rPr>
            </w:pPr>
            <w:r>
              <w:rPr>
                <w:rFonts w:ascii="Times New Roman" w:hAnsi="Times New Roman" w:cs="Times New Roman"/>
                <w:b/>
                <w:bCs/>
                <w:sz w:val="24"/>
                <w:szCs w:val="24"/>
              </w:rPr>
              <w:t>4</w:t>
            </w:r>
          </w:p>
        </w:tc>
      </w:tr>
      <w:tr w14:paraId="5AF1A957" w14:textId="77777777" w:rsidTr="006A1C1F">
        <w:tblPrEx>
          <w:tblW w:w="10022" w:type="dxa"/>
          <w:tblInd w:w="-335" w:type="dxa"/>
          <w:tblLook w:val="04A0"/>
        </w:tblPrEx>
        <w:trPr>
          <w:trHeight w:val="286"/>
        </w:trPr>
        <w:tc>
          <w:tcPr>
            <w:tcW w:w="477" w:type="dxa"/>
          </w:tcPr>
          <w:p w:rsidR="006A1C1F" w:rsidP="003856B3" w14:paraId="13FC92C2" w14:textId="2E810470">
            <w:pPr>
              <w:rPr>
                <w:rFonts w:ascii="Times New Roman" w:hAnsi="Times New Roman" w:cs="Times New Roman"/>
                <w:b/>
                <w:bCs/>
                <w:sz w:val="24"/>
                <w:szCs w:val="24"/>
              </w:rPr>
            </w:pPr>
            <w:r>
              <w:rPr>
                <w:rFonts w:ascii="Times New Roman" w:hAnsi="Times New Roman" w:cs="Times New Roman"/>
                <w:b/>
                <w:bCs/>
                <w:sz w:val="24"/>
                <w:szCs w:val="24"/>
              </w:rPr>
              <w:t>5</w:t>
            </w:r>
          </w:p>
        </w:tc>
        <w:tc>
          <w:tcPr>
            <w:tcW w:w="7279" w:type="dxa"/>
          </w:tcPr>
          <w:p w:rsidR="006A1C1F" w:rsidRPr="006A1C1F" w:rsidP="006A1C1F" w14:paraId="73A8D7F0" w14:textId="77777777">
            <w:pPr>
              <w:rPr>
                <w:rFonts w:ascii="Times New Roman" w:hAnsi="Times New Roman" w:cs="Times New Roman"/>
                <w:sz w:val="24"/>
                <w:szCs w:val="24"/>
              </w:rPr>
            </w:pPr>
            <w:r w:rsidRPr="006A1C1F">
              <w:rPr>
                <w:rFonts w:ascii="Times New Roman" w:hAnsi="Times New Roman" w:cs="Times New Roman"/>
                <w:sz w:val="24"/>
                <w:szCs w:val="24"/>
              </w:rPr>
              <w:t>Develop Following Program Using HTML5 and D3.js and Canvas.js</w:t>
            </w:r>
          </w:p>
          <w:p w:rsidR="006A1C1F" w:rsidRPr="006A1C1F" w:rsidP="006A1C1F" w14:paraId="2F70F997" w14:textId="77777777">
            <w:pPr>
              <w:rPr>
                <w:rFonts w:ascii="Times New Roman" w:hAnsi="Times New Roman" w:cs="Times New Roman"/>
                <w:sz w:val="24"/>
                <w:szCs w:val="24"/>
              </w:rPr>
            </w:pPr>
            <w:r w:rsidRPr="006A1C1F">
              <w:rPr>
                <w:rFonts w:ascii="Times New Roman" w:hAnsi="Times New Roman" w:cs="Times New Roman"/>
                <w:sz w:val="24"/>
                <w:szCs w:val="24"/>
              </w:rPr>
              <w:t>Showing the data as a column chart (simple)</w:t>
            </w:r>
          </w:p>
          <w:p w:rsidR="006A1C1F" w:rsidRPr="006A1C1F" w:rsidP="006A1C1F" w14:paraId="1C23E2CF" w14:textId="77777777">
            <w:pPr>
              <w:rPr>
                <w:rFonts w:ascii="Times New Roman" w:hAnsi="Times New Roman" w:cs="Times New Roman"/>
                <w:sz w:val="24"/>
                <w:szCs w:val="24"/>
              </w:rPr>
            </w:pPr>
            <w:r w:rsidRPr="006A1C1F">
              <w:rPr>
                <w:rFonts w:ascii="Times New Roman" w:hAnsi="Times New Roman" w:cs="Times New Roman"/>
                <w:sz w:val="24"/>
                <w:szCs w:val="24"/>
              </w:rPr>
              <w:t>Showing the data as a stacked column chart</w:t>
            </w:r>
          </w:p>
          <w:p w:rsidR="006A1C1F" w:rsidP="006A1C1F" w14:paraId="4608EA2B" w14:textId="27C0E795">
            <w:pPr>
              <w:rPr>
                <w:rFonts w:ascii="Times New Roman" w:hAnsi="Times New Roman" w:cs="Times New Roman"/>
                <w:b/>
                <w:bCs/>
                <w:sz w:val="24"/>
                <w:szCs w:val="24"/>
              </w:rPr>
            </w:pPr>
            <w:r w:rsidRPr="006A1C1F">
              <w:rPr>
                <w:rFonts w:ascii="Times New Roman" w:hAnsi="Times New Roman" w:cs="Times New Roman"/>
                <w:sz w:val="24"/>
                <w:szCs w:val="24"/>
              </w:rPr>
              <w:t>Showing the Data as a column chart for four age group</w:t>
            </w:r>
          </w:p>
        </w:tc>
        <w:tc>
          <w:tcPr>
            <w:tcW w:w="824" w:type="dxa"/>
          </w:tcPr>
          <w:p w:rsidR="006A1C1F" w:rsidP="003856B3" w14:paraId="5F0C5733" w14:textId="77777777">
            <w:pPr>
              <w:rPr>
                <w:rFonts w:ascii="Times New Roman" w:hAnsi="Times New Roman" w:cs="Times New Roman"/>
                <w:b/>
                <w:bCs/>
                <w:sz w:val="24"/>
                <w:szCs w:val="24"/>
              </w:rPr>
            </w:pPr>
          </w:p>
        </w:tc>
        <w:tc>
          <w:tcPr>
            <w:tcW w:w="774" w:type="dxa"/>
          </w:tcPr>
          <w:p w:rsidR="006A1C1F" w:rsidP="003856B3" w14:paraId="777A28B9" w14:textId="77777777">
            <w:pPr>
              <w:rPr>
                <w:rFonts w:ascii="Times New Roman" w:hAnsi="Times New Roman" w:cs="Times New Roman"/>
                <w:b/>
                <w:bCs/>
                <w:sz w:val="24"/>
                <w:szCs w:val="24"/>
              </w:rPr>
            </w:pPr>
          </w:p>
        </w:tc>
        <w:tc>
          <w:tcPr>
            <w:tcW w:w="668" w:type="dxa"/>
          </w:tcPr>
          <w:p w:rsidR="006A1C1F" w:rsidP="003856B3" w14:paraId="2479424F" w14:textId="77777777">
            <w:pPr>
              <w:rPr>
                <w:rFonts w:ascii="Times New Roman" w:hAnsi="Times New Roman" w:cs="Times New Roman"/>
                <w:b/>
                <w:bCs/>
                <w:sz w:val="24"/>
                <w:szCs w:val="24"/>
              </w:rPr>
            </w:pPr>
          </w:p>
        </w:tc>
      </w:tr>
      <w:tr w14:paraId="75BC0042" w14:textId="77777777" w:rsidTr="006A1C1F">
        <w:tblPrEx>
          <w:tblW w:w="10022" w:type="dxa"/>
          <w:tblInd w:w="-335" w:type="dxa"/>
          <w:tblLook w:val="04A0"/>
        </w:tblPrEx>
        <w:trPr>
          <w:trHeight w:val="286"/>
        </w:trPr>
        <w:tc>
          <w:tcPr>
            <w:tcW w:w="477" w:type="dxa"/>
          </w:tcPr>
          <w:p w:rsidR="006A1C1F" w:rsidP="003856B3" w14:paraId="43C8CB69" w14:textId="3134F534">
            <w:pPr>
              <w:rPr>
                <w:rFonts w:ascii="Times New Roman" w:hAnsi="Times New Roman" w:cs="Times New Roman"/>
                <w:b/>
                <w:bCs/>
                <w:sz w:val="24"/>
                <w:szCs w:val="24"/>
              </w:rPr>
            </w:pPr>
            <w:r>
              <w:rPr>
                <w:rFonts w:ascii="Times New Roman" w:hAnsi="Times New Roman" w:cs="Times New Roman"/>
                <w:b/>
                <w:bCs/>
                <w:sz w:val="24"/>
                <w:szCs w:val="24"/>
              </w:rPr>
              <w:t>6</w:t>
            </w:r>
          </w:p>
        </w:tc>
        <w:tc>
          <w:tcPr>
            <w:tcW w:w="7279" w:type="dxa"/>
          </w:tcPr>
          <w:p w:rsidR="006A1C1F" w:rsidRPr="006A1C1F" w:rsidP="006A1C1F" w14:paraId="464DC4B6" w14:textId="77777777">
            <w:pPr>
              <w:rPr>
                <w:rFonts w:ascii="Times New Roman" w:hAnsi="Times New Roman" w:cs="Times New Roman"/>
                <w:sz w:val="24"/>
                <w:szCs w:val="24"/>
              </w:rPr>
            </w:pPr>
            <w:r w:rsidRPr="006A1C1F">
              <w:rPr>
                <w:rFonts w:ascii="Times New Roman" w:hAnsi="Times New Roman" w:cs="Times New Roman"/>
                <w:sz w:val="24"/>
                <w:szCs w:val="24"/>
              </w:rPr>
              <w:t>Showing the data as a Line chart (single, fewer and multiple lines)</w:t>
            </w:r>
          </w:p>
          <w:p w:rsidR="006A1C1F" w:rsidRPr="006A1C1F" w:rsidP="006A1C1F" w14:paraId="30804905" w14:textId="77777777">
            <w:pPr>
              <w:rPr>
                <w:rFonts w:ascii="Times New Roman" w:hAnsi="Times New Roman" w:cs="Times New Roman"/>
                <w:sz w:val="24"/>
                <w:szCs w:val="24"/>
              </w:rPr>
            </w:pPr>
            <w:r w:rsidRPr="006A1C1F">
              <w:rPr>
                <w:rFonts w:ascii="Times New Roman" w:hAnsi="Times New Roman" w:cs="Times New Roman"/>
                <w:sz w:val="24"/>
                <w:szCs w:val="24"/>
              </w:rPr>
              <w:t>Showing the data as a Pie Chart (single and multiple pie)</w:t>
            </w:r>
          </w:p>
          <w:p w:rsidR="006A1C1F" w:rsidP="006A1C1F" w14:paraId="03FA43E1" w14:textId="447E028F">
            <w:pPr>
              <w:rPr>
                <w:rFonts w:ascii="Times New Roman" w:hAnsi="Times New Roman" w:cs="Times New Roman"/>
                <w:b/>
                <w:bCs/>
                <w:sz w:val="24"/>
                <w:szCs w:val="24"/>
              </w:rPr>
            </w:pPr>
            <w:r w:rsidRPr="006A1C1F">
              <w:rPr>
                <w:rFonts w:ascii="Times New Roman" w:hAnsi="Times New Roman" w:cs="Times New Roman"/>
                <w:sz w:val="24"/>
                <w:szCs w:val="24"/>
              </w:rPr>
              <w:t>Showing the data as a Bar Chart (Simple and multiple)</w:t>
            </w:r>
          </w:p>
        </w:tc>
        <w:tc>
          <w:tcPr>
            <w:tcW w:w="824" w:type="dxa"/>
          </w:tcPr>
          <w:p w:rsidR="006A1C1F" w:rsidP="003856B3" w14:paraId="330AB6FA" w14:textId="77777777">
            <w:pPr>
              <w:rPr>
                <w:rFonts w:ascii="Times New Roman" w:hAnsi="Times New Roman" w:cs="Times New Roman"/>
                <w:b/>
                <w:bCs/>
                <w:sz w:val="24"/>
                <w:szCs w:val="24"/>
              </w:rPr>
            </w:pPr>
          </w:p>
        </w:tc>
        <w:tc>
          <w:tcPr>
            <w:tcW w:w="774" w:type="dxa"/>
          </w:tcPr>
          <w:p w:rsidR="006A1C1F" w:rsidP="003856B3" w14:paraId="3D1A5D0D" w14:textId="77777777">
            <w:pPr>
              <w:rPr>
                <w:rFonts w:ascii="Times New Roman" w:hAnsi="Times New Roman" w:cs="Times New Roman"/>
                <w:b/>
                <w:bCs/>
                <w:sz w:val="24"/>
                <w:szCs w:val="24"/>
              </w:rPr>
            </w:pPr>
          </w:p>
        </w:tc>
        <w:tc>
          <w:tcPr>
            <w:tcW w:w="668" w:type="dxa"/>
          </w:tcPr>
          <w:p w:rsidR="006A1C1F" w:rsidP="003856B3" w14:paraId="37709975" w14:textId="77777777">
            <w:pPr>
              <w:rPr>
                <w:rFonts w:ascii="Times New Roman" w:hAnsi="Times New Roman" w:cs="Times New Roman"/>
                <w:b/>
                <w:bCs/>
                <w:sz w:val="24"/>
                <w:szCs w:val="24"/>
              </w:rPr>
            </w:pPr>
          </w:p>
        </w:tc>
      </w:tr>
      <w:tr w14:paraId="06A9FB8C" w14:textId="77777777" w:rsidTr="006A1C1F">
        <w:tblPrEx>
          <w:tblW w:w="10022" w:type="dxa"/>
          <w:tblInd w:w="-335" w:type="dxa"/>
          <w:tblLook w:val="04A0"/>
        </w:tblPrEx>
        <w:trPr>
          <w:trHeight w:val="286"/>
        </w:trPr>
        <w:tc>
          <w:tcPr>
            <w:tcW w:w="477" w:type="dxa"/>
          </w:tcPr>
          <w:p w:rsidR="006A1C1F" w:rsidP="003856B3" w14:paraId="1E391939" w14:textId="7E808479">
            <w:pPr>
              <w:rPr>
                <w:rFonts w:ascii="Times New Roman" w:hAnsi="Times New Roman" w:cs="Times New Roman"/>
                <w:b/>
                <w:bCs/>
                <w:sz w:val="24"/>
                <w:szCs w:val="24"/>
              </w:rPr>
            </w:pPr>
            <w:r>
              <w:rPr>
                <w:rFonts w:ascii="Times New Roman" w:hAnsi="Times New Roman" w:cs="Times New Roman"/>
                <w:b/>
                <w:bCs/>
                <w:sz w:val="24"/>
                <w:szCs w:val="24"/>
              </w:rPr>
              <w:t>7</w:t>
            </w:r>
          </w:p>
        </w:tc>
        <w:tc>
          <w:tcPr>
            <w:tcW w:w="7279" w:type="dxa"/>
          </w:tcPr>
          <w:p w:rsidR="006A1C1F" w:rsidRPr="006A1C1F" w:rsidP="006A1C1F" w14:paraId="7682E05F" w14:textId="77777777">
            <w:pPr>
              <w:rPr>
                <w:rFonts w:ascii="Times New Roman" w:hAnsi="Times New Roman" w:cs="Times New Roman"/>
                <w:sz w:val="24"/>
                <w:szCs w:val="24"/>
              </w:rPr>
            </w:pPr>
            <w:r w:rsidRPr="006A1C1F">
              <w:rPr>
                <w:rFonts w:ascii="Times New Roman" w:hAnsi="Times New Roman" w:cs="Times New Roman"/>
                <w:sz w:val="24"/>
                <w:szCs w:val="24"/>
              </w:rPr>
              <w:t>Develop Following Program Using HTML5 and Google Chats API and Map API</w:t>
            </w:r>
          </w:p>
          <w:p w:rsidR="006A1C1F" w:rsidRPr="006A1C1F" w:rsidP="006A1C1F" w14:paraId="15E681E5" w14:textId="77777777">
            <w:pPr>
              <w:rPr>
                <w:rFonts w:ascii="Times New Roman" w:hAnsi="Times New Roman" w:cs="Times New Roman"/>
                <w:sz w:val="24"/>
                <w:szCs w:val="24"/>
              </w:rPr>
            </w:pPr>
            <w:r w:rsidRPr="006A1C1F">
              <w:rPr>
                <w:rFonts w:ascii="Times New Roman" w:hAnsi="Times New Roman" w:cs="Times New Roman"/>
                <w:sz w:val="24"/>
                <w:szCs w:val="24"/>
              </w:rPr>
              <w:t>Using Google Charts API Basics draw charts like a Bar chart</w:t>
            </w:r>
          </w:p>
          <w:p w:rsidR="006A1C1F" w:rsidRPr="006A1C1F" w:rsidP="006A1C1F" w14:paraId="4711D887" w14:textId="77777777">
            <w:pPr>
              <w:rPr>
                <w:rFonts w:ascii="Times New Roman" w:hAnsi="Times New Roman" w:cs="Times New Roman"/>
                <w:sz w:val="24"/>
                <w:szCs w:val="24"/>
              </w:rPr>
            </w:pPr>
            <w:r w:rsidRPr="006A1C1F">
              <w:rPr>
                <w:rFonts w:ascii="Times New Roman" w:hAnsi="Times New Roman" w:cs="Times New Roman"/>
                <w:sz w:val="24"/>
                <w:szCs w:val="24"/>
              </w:rPr>
              <w:t>Using Google Charts API Basics draw charts like a Line chart</w:t>
            </w:r>
          </w:p>
          <w:p w:rsidR="006A1C1F" w:rsidP="006A1C1F" w14:paraId="4862CD40" w14:textId="778B9522">
            <w:pPr>
              <w:rPr>
                <w:rFonts w:ascii="Times New Roman" w:hAnsi="Times New Roman" w:cs="Times New Roman"/>
                <w:b/>
                <w:bCs/>
                <w:sz w:val="24"/>
                <w:szCs w:val="24"/>
              </w:rPr>
            </w:pPr>
            <w:r w:rsidRPr="006A1C1F">
              <w:rPr>
                <w:rFonts w:ascii="Times New Roman" w:hAnsi="Times New Roman" w:cs="Times New Roman"/>
                <w:sz w:val="24"/>
                <w:szCs w:val="24"/>
              </w:rPr>
              <w:t xml:space="preserve">Using Google Charts API Basics draw </w:t>
            </w:r>
            <w:r w:rsidRPr="006A1C1F">
              <w:rPr>
                <w:rFonts w:ascii="Times New Roman" w:hAnsi="Times New Roman" w:cs="Times New Roman"/>
                <w:sz w:val="24"/>
                <w:szCs w:val="24"/>
              </w:rPr>
              <w:t>Pie Chart</w:t>
            </w:r>
          </w:p>
        </w:tc>
        <w:tc>
          <w:tcPr>
            <w:tcW w:w="824" w:type="dxa"/>
          </w:tcPr>
          <w:p w:rsidR="006A1C1F" w:rsidP="003856B3" w14:paraId="1168F209" w14:textId="77777777">
            <w:pPr>
              <w:rPr>
                <w:rFonts w:ascii="Times New Roman" w:hAnsi="Times New Roman" w:cs="Times New Roman"/>
                <w:b/>
                <w:bCs/>
                <w:sz w:val="24"/>
                <w:szCs w:val="24"/>
              </w:rPr>
            </w:pPr>
          </w:p>
        </w:tc>
        <w:tc>
          <w:tcPr>
            <w:tcW w:w="774" w:type="dxa"/>
          </w:tcPr>
          <w:p w:rsidR="006A1C1F" w:rsidP="003856B3" w14:paraId="0219F853" w14:textId="77777777">
            <w:pPr>
              <w:rPr>
                <w:rFonts w:ascii="Times New Roman" w:hAnsi="Times New Roman" w:cs="Times New Roman"/>
                <w:b/>
                <w:bCs/>
                <w:sz w:val="24"/>
                <w:szCs w:val="24"/>
              </w:rPr>
            </w:pPr>
          </w:p>
        </w:tc>
        <w:tc>
          <w:tcPr>
            <w:tcW w:w="668" w:type="dxa"/>
          </w:tcPr>
          <w:p w:rsidR="006A1C1F" w:rsidP="003856B3" w14:paraId="39582C58" w14:textId="77777777">
            <w:pPr>
              <w:rPr>
                <w:rFonts w:ascii="Times New Roman" w:hAnsi="Times New Roman" w:cs="Times New Roman"/>
                <w:b/>
                <w:bCs/>
                <w:sz w:val="24"/>
                <w:szCs w:val="24"/>
              </w:rPr>
            </w:pPr>
          </w:p>
        </w:tc>
      </w:tr>
      <w:tr w14:paraId="1AE7917C" w14:textId="77777777" w:rsidTr="006A1C1F">
        <w:tblPrEx>
          <w:tblW w:w="10022" w:type="dxa"/>
          <w:tblInd w:w="-335" w:type="dxa"/>
          <w:tblLook w:val="04A0"/>
        </w:tblPrEx>
        <w:trPr>
          <w:trHeight w:val="286"/>
        </w:trPr>
        <w:tc>
          <w:tcPr>
            <w:tcW w:w="477" w:type="dxa"/>
          </w:tcPr>
          <w:p w:rsidR="006A1C1F" w:rsidP="003856B3" w14:paraId="2237C486" w14:textId="4777000E">
            <w:pPr>
              <w:rPr>
                <w:rFonts w:ascii="Times New Roman" w:hAnsi="Times New Roman" w:cs="Times New Roman"/>
                <w:b/>
                <w:bCs/>
                <w:sz w:val="24"/>
                <w:szCs w:val="24"/>
              </w:rPr>
            </w:pPr>
            <w:r>
              <w:rPr>
                <w:rFonts w:ascii="Times New Roman" w:hAnsi="Times New Roman" w:cs="Times New Roman"/>
                <w:b/>
                <w:bCs/>
                <w:sz w:val="24"/>
                <w:szCs w:val="24"/>
              </w:rPr>
              <w:t>8</w:t>
            </w:r>
          </w:p>
        </w:tc>
        <w:tc>
          <w:tcPr>
            <w:tcW w:w="7279" w:type="dxa"/>
          </w:tcPr>
          <w:p w:rsidR="006A1C1F" w:rsidRPr="006A1C1F" w:rsidP="006A1C1F" w14:paraId="2C55E941" w14:textId="77777777">
            <w:pPr>
              <w:rPr>
                <w:rFonts w:ascii="Times New Roman" w:hAnsi="Times New Roman" w:cs="Times New Roman"/>
                <w:sz w:val="24"/>
                <w:szCs w:val="24"/>
              </w:rPr>
            </w:pPr>
            <w:r w:rsidRPr="006A1C1F">
              <w:rPr>
                <w:rFonts w:ascii="Times New Roman" w:hAnsi="Times New Roman" w:cs="Times New Roman"/>
                <w:sz w:val="24"/>
                <w:szCs w:val="24"/>
              </w:rPr>
              <w:t>Develop Following Program Using HTML5 and Google Chats API and Map API</w:t>
            </w:r>
          </w:p>
          <w:p w:rsidR="006A1C1F" w:rsidRPr="006A1C1F" w:rsidP="006A1C1F" w14:paraId="76E2394D" w14:textId="77777777">
            <w:pPr>
              <w:rPr>
                <w:rFonts w:ascii="Times New Roman" w:hAnsi="Times New Roman" w:cs="Times New Roman"/>
                <w:sz w:val="24"/>
                <w:szCs w:val="24"/>
              </w:rPr>
            </w:pPr>
            <w:r w:rsidRPr="006A1C1F">
              <w:rPr>
                <w:rFonts w:ascii="Times New Roman" w:hAnsi="Times New Roman" w:cs="Times New Roman"/>
                <w:sz w:val="24"/>
                <w:szCs w:val="24"/>
              </w:rPr>
              <w:t>Using Google Charts API Basics draw Donut Chart.</w:t>
            </w:r>
          </w:p>
          <w:p w:rsidR="006A1C1F" w:rsidRPr="006A1C1F" w:rsidP="006A1C1F" w14:paraId="5FBD453E" w14:textId="77777777">
            <w:pPr>
              <w:rPr>
                <w:rFonts w:ascii="Times New Roman" w:hAnsi="Times New Roman" w:cs="Times New Roman"/>
                <w:sz w:val="24"/>
                <w:szCs w:val="24"/>
              </w:rPr>
            </w:pPr>
            <w:r w:rsidRPr="006A1C1F">
              <w:rPr>
                <w:rFonts w:ascii="Times New Roman" w:hAnsi="Times New Roman" w:cs="Times New Roman"/>
                <w:sz w:val="24"/>
                <w:szCs w:val="24"/>
              </w:rPr>
              <w:t>Using Google Charts API Basics draw Candle Chart.</w:t>
            </w:r>
          </w:p>
          <w:p w:rsidR="006A1C1F" w:rsidRPr="006A1C1F" w:rsidP="006A1C1F" w14:paraId="7B16488A" w14:textId="77777777">
            <w:pPr>
              <w:rPr>
                <w:rFonts w:ascii="Times New Roman" w:hAnsi="Times New Roman" w:cs="Times New Roman"/>
                <w:sz w:val="24"/>
                <w:szCs w:val="24"/>
              </w:rPr>
            </w:pPr>
            <w:r w:rsidRPr="006A1C1F">
              <w:rPr>
                <w:rFonts w:ascii="Times New Roman" w:hAnsi="Times New Roman" w:cs="Times New Roman"/>
                <w:sz w:val="24"/>
                <w:szCs w:val="24"/>
              </w:rPr>
              <w:t>Using Google Charts API Basics draw other types of Chart.</w:t>
            </w:r>
          </w:p>
          <w:p w:rsidR="006A1C1F" w:rsidP="006A1C1F" w14:paraId="4223F098" w14:textId="20E9E15A">
            <w:pPr>
              <w:rPr>
                <w:rFonts w:ascii="Times New Roman" w:hAnsi="Times New Roman" w:cs="Times New Roman"/>
                <w:b/>
                <w:bCs/>
                <w:sz w:val="24"/>
                <w:szCs w:val="24"/>
              </w:rPr>
            </w:pPr>
            <w:r w:rsidRPr="006A1C1F">
              <w:rPr>
                <w:rFonts w:ascii="Times New Roman" w:hAnsi="Times New Roman" w:cs="Times New Roman"/>
                <w:sz w:val="24"/>
                <w:szCs w:val="24"/>
              </w:rPr>
              <w:t>Using Google API read JSON file and create Google Map.</w:t>
            </w:r>
          </w:p>
        </w:tc>
        <w:tc>
          <w:tcPr>
            <w:tcW w:w="824" w:type="dxa"/>
          </w:tcPr>
          <w:p w:rsidR="006A1C1F" w:rsidP="003856B3" w14:paraId="77D1BCAD" w14:textId="77777777">
            <w:pPr>
              <w:rPr>
                <w:rFonts w:ascii="Times New Roman" w:hAnsi="Times New Roman" w:cs="Times New Roman"/>
                <w:b/>
                <w:bCs/>
                <w:sz w:val="24"/>
                <w:szCs w:val="24"/>
              </w:rPr>
            </w:pPr>
          </w:p>
        </w:tc>
        <w:tc>
          <w:tcPr>
            <w:tcW w:w="774" w:type="dxa"/>
          </w:tcPr>
          <w:p w:rsidR="006A1C1F" w:rsidP="003856B3" w14:paraId="4440214C" w14:textId="77777777">
            <w:pPr>
              <w:rPr>
                <w:rFonts w:ascii="Times New Roman" w:hAnsi="Times New Roman" w:cs="Times New Roman"/>
                <w:b/>
                <w:bCs/>
                <w:sz w:val="24"/>
                <w:szCs w:val="24"/>
              </w:rPr>
            </w:pPr>
          </w:p>
        </w:tc>
        <w:tc>
          <w:tcPr>
            <w:tcW w:w="668" w:type="dxa"/>
          </w:tcPr>
          <w:p w:rsidR="006A1C1F" w:rsidP="003856B3" w14:paraId="6B4A428A" w14:textId="77777777">
            <w:pPr>
              <w:rPr>
                <w:rFonts w:ascii="Times New Roman" w:hAnsi="Times New Roman" w:cs="Times New Roman"/>
                <w:b/>
                <w:bCs/>
                <w:sz w:val="24"/>
                <w:szCs w:val="24"/>
              </w:rPr>
            </w:pPr>
          </w:p>
        </w:tc>
      </w:tr>
      <w:tr w14:paraId="06D659D8" w14:textId="77777777" w:rsidTr="006A1C1F">
        <w:tblPrEx>
          <w:tblW w:w="10022" w:type="dxa"/>
          <w:tblInd w:w="-335" w:type="dxa"/>
          <w:tblLook w:val="04A0"/>
        </w:tblPrEx>
        <w:trPr>
          <w:trHeight w:val="286"/>
        </w:trPr>
        <w:tc>
          <w:tcPr>
            <w:tcW w:w="477" w:type="dxa"/>
          </w:tcPr>
          <w:p w:rsidR="006A1C1F" w:rsidP="003856B3" w14:paraId="376FF856" w14:textId="239E9406">
            <w:pPr>
              <w:rPr>
                <w:rFonts w:ascii="Times New Roman" w:hAnsi="Times New Roman" w:cs="Times New Roman"/>
                <w:b/>
                <w:bCs/>
                <w:sz w:val="24"/>
                <w:szCs w:val="24"/>
              </w:rPr>
            </w:pPr>
            <w:r>
              <w:rPr>
                <w:rFonts w:ascii="Times New Roman" w:hAnsi="Times New Roman" w:cs="Times New Roman"/>
                <w:b/>
                <w:bCs/>
                <w:sz w:val="24"/>
                <w:szCs w:val="24"/>
              </w:rPr>
              <w:t>9</w:t>
            </w:r>
          </w:p>
        </w:tc>
        <w:tc>
          <w:tcPr>
            <w:tcW w:w="7279" w:type="dxa"/>
          </w:tcPr>
          <w:p w:rsidR="006A1C1F" w:rsidRPr="006A1C1F" w:rsidP="006A1C1F" w14:paraId="5D96D887" w14:textId="0B64E135">
            <w:pPr>
              <w:rPr>
                <w:rFonts w:ascii="Times New Roman" w:hAnsi="Times New Roman" w:cs="Times New Roman"/>
                <w:sz w:val="24"/>
                <w:szCs w:val="24"/>
              </w:rPr>
            </w:pPr>
            <w:r w:rsidRPr="006A1C1F">
              <w:rPr>
                <w:rFonts w:ascii="Times New Roman" w:hAnsi="Times New Roman" w:cs="Times New Roman"/>
                <w:sz w:val="24"/>
                <w:szCs w:val="24"/>
              </w:rPr>
              <w:t>Case Study for Different Information Dashboard(Min 2)</w:t>
            </w:r>
          </w:p>
        </w:tc>
        <w:tc>
          <w:tcPr>
            <w:tcW w:w="824" w:type="dxa"/>
          </w:tcPr>
          <w:p w:rsidR="006A1C1F" w:rsidP="003856B3" w14:paraId="7EFD9DD0" w14:textId="77777777">
            <w:pPr>
              <w:rPr>
                <w:rFonts w:ascii="Times New Roman" w:hAnsi="Times New Roman" w:cs="Times New Roman"/>
                <w:b/>
                <w:bCs/>
                <w:sz w:val="24"/>
                <w:szCs w:val="24"/>
              </w:rPr>
            </w:pPr>
          </w:p>
        </w:tc>
        <w:tc>
          <w:tcPr>
            <w:tcW w:w="774" w:type="dxa"/>
          </w:tcPr>
          <w:p w:rsidR="006A1C1F" w:rsidP="003856B3" w14:paraId="629C2E8B" w14:textId="77777777">
            <w:pPr>
              <w:rPr>
                <w:rFonts w:ascii="Times New Roman" w:hAnsi="Times New Roman" w:cs="Times New Roman"/>
                <w:b/>
                <w:bCs/>
                <w:sz w:val="24"/>
                <w:szCs w:val="24"/>
              </w:rPr>
            </w:pPr>
          </w:p>
        </w:tc>
        <w:tc>
          <w:tcPr>
            <w:tcW w:w="668" w:type="dxa"/>
          </w:tcPr>
          <w:p w:rsidR="006A1C1F" w:rsidP="003856B3" w14:paraId="1CB27F9D" w14:textId="77777777">
            <w:pPr>
              <w:rPr>
                <w:rFonts w:ascii="Times New Roman" w:hAnsi="Times New Roman" w:cs="Times New Roman"/>
                <w:b/>
                <w:bCs/>
                <w:sz w:val="24"/>
                <w:szCs w:val="24"/>
              </w:rPr>
            </w:pPr>
          </w:p>
        </w:tc>
      </w:tr>
      <w:tr w14:paraId="61CEC9D4" w14:textId="77777777" w:rsidTr="006A1C1F">
        <w:tblPrEx>
          <w:tblW w:w="10022" w:type="dxa"/>
          <w:tblInd w:w="-335" w:type="dxa"/>
          <w:tblLook w:val="04A0"/>
        </w:tblPrEx>
        <w:trPr>
          <w:trHeight w:val="286"/>
        </w:trPr>
        <w:tc>
          <w:tcPr>
            <w:tcW w:w="477" w:type="dxa"/>
          </w:tcPr>
          <w:p w:rsidR="006A1C1F" w:rsidP="003856B3" w14:paraId="6CD2D278" w14:textId="795DEEC9">
            <w:pPr>
              <w:rPr>
                <w:rFonts w:ascii="Times New Roman" w:hAnsi="Times New Roman" w:cs="Times New Roman"/>
                <w:b/>
                <w:bCs/>
                <w:sz w:val="24"/>
                <w:szCs w:val="24"/>
              </w:rPr>
            </w:pPr>
            <w:r>
              <w:rPr>
                <w:rFonts w:ascii="Times New Roman" w:hAnsi="Times New Roman" w:cs="Times New Roman"/>
                <w:b/>
                <w:bCs/>
                <w:sz w:val="24"/>
                <w:szCs w:val="24"/>
              </w:rPr>
              <w:t>10</w:t>
            </w:r>
          </w:p>
        </w:tc>
        <w:tc>
          <w:tcPr>
            <w:tcW w:w="7279" w:type="dxa"/>
          </w:tcPr>
          <w:p w:rsidR="006A1C1F" w:rsidRPr="006A1C1F" w:rsidP="006A1C1F" w14:paraId="6EE12CEB" w14:textId="5057145C">
            <w:pPr>
              <w:rPr>
                <w:rFonts w:ascii="Times New Roman" w:hAnsi="Times New Roman" w:cs="Times New Roman"/>
                <w:sz w:val="24"/>
                <w:szCs w:val="24"/>
              </w:rPr>
            </w:pPr>
            <w:r w:rsidRPr="006A1C1F">
              <w:rPr>
                <w:rFonts w:ascii="Times New Roman" w:hAnsi="Times New Roman" w:cs="Times New Roman"/>
                <w:sz w:val="24"/>
                <w:szCs w:val="24"/>
              </w:rPr>
              <w:t>Build interconnected Dashboard Using Different Library for any one enterprise Solution</w:t>
            </w:r>
          </w:p>
        </w:tc>
        <w:tc>
          <w:tcPr>
            <w:tcW w:w="824" w:type="dxa"/>
          </w:tcPr>
          <w:p w:rsidR="006A1C1F" w:rsidP="003856B3" w14:paraId="4F851FCB" w14:textId="77777777">
            <w:pPr>
              <w:rPr>
                <w:rFonts w:ascii="Times New Roman" w:hAnsi="Times New Roman" w:cs="Times New Roman"/>
                <w:b/>
                <w:bCs/>
                <w:sz w:val="24"/>
                <w:szCs w:val="24"/>
              </w:rPr>
            </w:pPr>
          </w:p>
        </w:tc>
        <w:tc>
          <w:tcPr>
            <w:tcW w:w="774" w:type="dxa"/>
          </w:tcPr>
          <w:p w:rsidR="006A1C1F" w:rsidP="003856B3" w14:paraId="4121824B" w14:textId="77777777">
            <w:pPr>
              <w:rPr>
                <w:rFonts w:ascii="Times New Roman" w:hAnsi="Times New Roman" w:cs="Times New Roman"/>
                <w:b/>
                <w:bCs/>
                <w:sz w:val="24"/>
                <w:szCs w:val="24"/>
              </w:rPr>
            </w:pPr>
          </w:p>
        </w:tc>
        <w:tc>
          <w:tcPr>
            <w:tcW w:w="668" w:type="dxa"/>
          </w:tcPr>
          <w:p w:rsidR="006A1C1F" w:rsidP="003856B3" w14:paraId="3D903F07" w14:textId="77777777">
            <w:pPr>
              <w:rPr>
                <w:rFonts w:ascii="Times New Roman" w:hAnsi="Times New Roman" w:cs="Times New Roman"/>
                <w:b/>
                <w:bCs/>
                <w:sz w:val="24"/>
                <w:szCs w:val="24"/>
              </w:rPr>
            </w:pPr>
          </w:p>
        </w:tc>
      </w:tr>
    </w:tbl>
    <w:p w:rsidR="003856B3" w:rsidRPr="006A1C1F" w:rsidP="003856B3" w14:paraId="38E336AE" w14:textId="5AB6AF0E">
      <w:pPr>
        <w:spacing w:after="0" w:line="240" w:lineRule="auto"/>
        <w:rPr>
          <w:rFonts w:ascii="Times New Roman" w:hAnsi="Times New Roman" w:cs="Times New Roman"/>
          <w:b/>
          <w:bCs/>
          <w:sz w:val="24"/>
          <w:szCs w:val="24"/>
        </w:rPr>
        <w:sectPr w:rsidSect="006658BF">
          <w:headerReference w:type="default" r:id="rId4"/>
          <w:footerReference w:type="default" r:id="rId5"/>
          <w:pgSz w:w="12240" w:h="15840"/>
          <w:pgMar w:top="1440" w:right="1440" w:bottom="1440" w:left="1440" w:header="576" w:footer="432"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1C08D2" w:rsidP="00207585">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Practical – 1</w:t>
      </w:r>
    </w:p>
    <w:p w:rsidR="00207585" w:rsidP="00207585">
      <w:pPr>
        <w:spacing w:after="0" w:line="240" w:lineRule="auto"/>
        <w:rPr>
          <w:rFonts w:ascii="Times New Roman" w:hAnsi="Times New Roman" w:cs="Times New Roman"/>
          <w:b/>
          <w:bCs/>
          <w:sz w:val="28"/>
          <w:szCs w:val="28"/>
        </w:rPr>
      </w:pPr>
    </w:p>
    <w:p w:rsidR="00207585" w:rsidP="00207585">
      <w:pPr>
        <w:spacing w:after="0" w:line="240" w:lineRule="auto"/>
        <w:rPr>
          <w:rFonts w:ascii="Times New Roman" w:hAnsi="Times New Roman" w:cs="Times New Roman"/>
          <w:sz w:val="28"/>
          <w:szCs w:val="28"/>
        </w:rPr>
      </w:pPr>
      <w:r w:rsidRPr="00207585">
        <w:rPr>
          <w:rFonts w:ascii="Times New Roman" w:hAnsi="Times New Roman" w:cs="Times New Roman"/>
          <w:b/>
          <w:bCs/>
          <w:sz w:val="28"/>
          <w:szCs w:val="28"/>
        </w:rPr>
        <w:t>AIM:</w:t>
      </w:r>
      <w:r>
        <w:rPr>
          <w:rFonts w:ascii="Times New Roman" w:hAnsi="Times New Roman" w:cs="Times New Roman"/>
          <w:sz w:val="28"/>
          <w:szCs w:val="28"/>
        </w:rPr>
        <w:t xml:space="preserve"> </w:t>
      </w:r>
      <w:r w:rsidRPr="00207585">
        <w:rPr>
          <w:rFonts w:ascii="Times New Roman" w:hAnsi="Times New Roman" w:cs="Times New Roman"/>
          <w:sz w:val="28"/>
          <w:szCs w:val="28"/>
        </w:rPr>
        <w:t>Setup Environment for All the Tools</w:t>
      </w:r>
      <w:r>
        <w:rPr>
          <w:rFonts w:ascii="Times New Roman" w:hAnsi="Times New Roman" w:cs="Times New Roman"/>
          <w:sz w:val="28"/>
          <w:szCs w:val="28"/>
        </w:rPr>
        <w:t>.</w:t>
      </w:r>
    </w:p>
    <w:p w:rsidR="00207585" w:rsidP="00207585">
      <w:pPr>
        <w:spacing w:after="0" w:line="240" w:lineRule="auto"/>
        <w:rPr>
          <w:rFonts w:ascii="Times New Roman" w:hAnsi="Times New Roman" w:cs="Times New Roman"/>
          <w:sz w:val="28"/>
          <w:szCs w:val="28"/>
        </w:rPr>
      </w:pPr>
    </w:p>
    <w:p w:rsidR="00207585" w:rsidP="00207585">
      <w:pPr>
        <w:spacing w:after="0" w:line="240" w:lineRule="auto"/>
        <w:rPr>
          <w:rFonts w:ascii="Times New Roman" w:hAnsi="Times New Roman" w:cs="Times New Roman"/>
          <w:b/>
          <w:bCs/>
          <w:sz w:val="28"/>
          <w:szCs w:val="28"/>
        </w:rPr>
      </w:pPr>
      <w:r w:rsidRPr="00207585">
        <w:rPr>
          <w:rFonts w:ascii="Times New Roman" w:hAnsi="Times New Roman" w:cs="Times New Roman"/>
          <w:b/>
          <w:bCs/>
          <w:sz w:val="28"/>
          <w:szCs w:val="28"/>
        </w:rPr>
        <w:t>Install Wamp/XAMPP Server</w:t>
      </w:r>
      <w:r>
        <w:rPr>
          <w:rFonts w:ascii="Times New Roman" w:hAnsi="Times New Roman" w:cs="Times New Roman"/>
          <w:b/>
          <w:bCs/>
          <w:sz w:val="28"/>
          <w:szCs w:val="28"/>
        </w:rPr>
        <w:t>:</w:t>
      </w:r>
    </w:p>
    <w:p w:rsidR="00207585" w:rsidP="00207585">
      <w:pPr>
        <w:spacing w:after="0" w:line="240" w:lineRule="auto"/>
        <w:rPr>
          <w:rFonts w:ascii="Times New Roman" w:hAnsi="Times New Roman" w:cs="Times New Roman"/>
          <w:b/>
          <w:bCs/>
          <w:sz w:val="28"/>
          <w:szCs w:val="28"/>
        </w:rPr>
      </w:pPr>
    </w:p>
    <w:p w:rsidR="00207585" w:rsidRPr="00207585" w:rsidP="00207585">
      <w:pPr>
        <w:spacing w:after="0" w:line="240" w:lineRule="auto"/>
        <w:rPr>
          <w:rFonts w:ascii="Times New Roman" w:hAnsi="Times New Roman" w:cs="Times New Roman"/>
          <w:sz w:val="24"/>
          <w:szCs w:val="24"/>
        </w:rPr>
      </w:pPr>
      <w:r w:rsidRPr="00207585">
        <w:rPr>
          <w:rFonts w:ascii="Times New Roman" w:hAnsi="Times New Roman" w:cs="Times New Roman"/>
          <w:sz w:val="24"/>
          <w:szCs w:val="24"/>
        </w:rPr>
        <w:t>What is XAMPP?</w:t>
      </w:r>
    </w:p>
    <w:p w:rsidR="00207585" w:rsidRPr="00207585" w:rsidP="00207585">
      <w:pPr>
        <w:pStyle w:val="ListParagraph"/>
        <w:numPr>
          <w:ilvl w:val="0"/>
          <w:numId w:val="8"/>
        </w:numPr>
        <w:spacing w:after="0" w:line="240" w:lineRule="auto"/>
        <w:rPr>
          <w:rFonts w:ascii="Times New Roman" w:hAnsi="Times New Roman" w:cs="Times New Roman"/>
          <w:sz w:val="24"/>
          <w:szCs w:val="24"/>
        </w:rPr>
      </w:pPr>
      <w:r w:rsidRPr="00207585">
        <w:rPr>
          <w:rFonts w:ascii="Times New Roman" w:hAnsi="Times New Roman" w:cs="Times New Roman"/>
          <w:sz w:val="24"/>
          <w:szCs w:val="24"/>
        </w:rPr>
        <w:t>XAMPP is the most popular PHP development environment</w:t>
      </w:r>
    </w:p>
    <w:p w:rsidR="00207585" w:rsidRPr="00207585" w:rsidP="00207585">
      <w:pPr>
        <w:pStyle w:val="ListParagraph"/>
        <w:numPr>
          <w:ilvl w:val="0"/>
          <w:numId w:val="8"/>
        </w:numPr>
        <w:spacing w:after="0" w:line="240" w:lineRule="auto"/>
        <w:rPr>
          <w:rFonts w:ascii="Times New Roman" w:hAnsi="Times New Roman" w:cs="Times New Roman"/>
          <w:sz w:val="24"/>
          <w:szCs w:val="24"/>
        </w:rPr>
      </w:pPr>
      <w:r w:rsidRPr="00207585">
        <w:rPr>
          <w:rFonts w:ascii="Times New Roman" w:hAnsi="Times New Roman" w:cs="Times New Roman"/>
          <w:sz w:val="24"/>
          <w:szCs w:val="24"/>
        </w:rPr>
        <w:t xml:space="preserve">XAMPP is a completely free, easy to install Apache distribution containing MariaDB, PHP, and Perl. </w:t>
      </w:r>
      <w:r w:rsidRPr="00207585">
        <w:rPr>
          <w:rFonts w:ascii="Times New Roman" w:hAnsi="Times New Roman" w:cs="Times New Roman"/>
          <w:sz w:val="24"/>
          <w:szCs w:val="24"/>
        </w:rPr>
        <w:t>The XAMPP open source package has been set up to be incredibly easy to install and to use.</w:t>
      </w:r>
    </w:p>
    <w:p w:rsidR="00207585" w:rsidRPr="00207585" w:rsidP="00207585">
      <w:pPr>
        <w:spacing w:after="0" w:line="240" w:lineRule="auto"/>
        <w:rPr>
          <w:rFonts w:ascii="Times New Roman" w:hAnsi="Times New Roman" w:cs="Times New Roman"/>
          <w:sz w:val="24"/>
          <w:szCs w:val="24"/>
        </w:rPr>
      </w:pPr>
    </w:p>
    <w:p w:rsidR="00207585" w:rsidRPr="00207585" w:rsidP="00207585">
      <w:pPr>
        <w:pStyle w:val="ListParagraph"/>
        <w:numPr>
          <w:ilvl w:val="0"/>
          <w:numId w:val="9"/>
        </w:numPr>
        <w:spacing w:after="0" w:line="240" w:lineRule="auto"/>
        <w:rPr>
          <w:rFonts w:ascii="Times New Roman" w:hAnsi="Times New Roman" w:cs="Times New Roman"/>
          <w:sz w:val="24"/>
          <w:szCs w:val="24"/>
        </w:rPr>
      </w:pPr>
      <w:r w:rsidRPr="00207585">
        <w:rPr>
          <w:rFonts w:ascii="Times New Roman" w:hAnsi="Times New Roman" w:cs="Times New Roman"/>
          <w:sz w:val="24"/>
          <w:szCs w:val="24"/>
        </w:rPr>
        <w:t xml:space="preserve">Open the XAMPP website. Go to https://www.apachefriends.org/index.html in your computer's web browser. </w:t>
      </w:r>
    </w:p>
    <w:p w:rsidR="00207585" w:rsidRPr="00207585" w:rsidP="00207585">
      <w:pPr>
        <w:pStyle w:val="ListParagraph"/>
        <w:numPr>
          <w:ilvl w:val="0"/>
          <w:numId w:val="9"/>
        </w:numPr>
        <w:spacing w:after="0" w:line="240" w:lineRule="auto"/>
        <w:rPr>
          <w:rFonts w:ascii="Times New Roman" w:hAnsi="Times New Roman" w:cs="Times New Roman"/>
          <w:sz w:val="24"/>
          <w:szCs w:val="24"/>
        </w:rPr>
      </w:pPr>
      <w:r w:rsidRPr="00207585">
        <w:rPr>
          <w:rFonts w:ascii="Times New Roman" w:hAnsi="Times New Roman" w:cs="Times New Roman"/>
          <w:sz w:val="24"/>
          <w:szCs w:val="24"/>
        </w:rPr>
        <w:t xml:space="preserve">Click XAMPP for Windows. It's a grey button near the bottom </w:t>
      </w:r>
      <w:r w:rsidRPr="00207585">
        <w:rPr>
          <w:rFonts w:ascii="Times New Roman" w:hAnsi="Times New Roman" w:cs="Times New Roman"/>
          <w:sz w:val="24"/>
          <w:szCs w:val="24"/>
        </w:rPr>
        <w:t>of the page.</w:t>
      </w:r>
    </w:p>
    <w:p w:rsidR="00207585" w:rsidRPr="00207585" w:rsidP="00207585">
      <w:pPr>
        <w:pStyle w:val="ListParagraph"/>
        <w:numPr>
          <w:ilvl w:val="0"/>
          <w:numId w:val="9"/>
        </w:numPr>
        <w:spacing w:after="0" w:line="240" w:lineRule="auto"/>
        <w:rPr>
          <w:rFonts w:ascii="Times New Roman" w:hAnsi="Times New Roman" w:cs="Times New Roman"/>
          <w:sz w:val="24"/>
          <w:szCs w:val="24"/>
        </w:rPr>
      </w:pPr>
      <w:r w:rsidRPr="00207585">
        <w:rPr>
          <w:rFonts w:ascii="Times New Roman" w:hAnsi="Times New Roman" w:cs="Times New Roman"/>
          <w:sz w:val="24"/>
          <w:szCs w:val="24"/>
        </w:rPr>
        <w:t xml:space="preserve">Double-click the downloaded file. This file should be named something like xampp-win32-7.2.4-0-VC15-installer, and you'll find it in the default downloads location (e.g., the "Downloads" folder or the desktop). </w:t>
      </w:r>
    </w:p>
    <w:p w:rsidR="00207585" w:rsidRPr="00207585" w:rsidP="00207585">
      <w:pPr>
        <w:pStyle w:val="ListParagraph"/>
        <w:numPr>
          <w:ilvl w:val="0"/>
          <w:numId w:val="9"/>
        </w:numPr>
        <w:spacing w:after="0" w:line="240" w:lineRule="auto"/>
        <w:rPr>
          <w:rFonts w:ascii="Times New Roman" w:hAnsi="Times New Roman" w:cs="Times New Roman"/>
          <w:sz w:val="24"/>
          <w:szCs w:val="24"/>
        </w:rPr>
      </w:pPr>
      <w:r w:rsidRPr="00207585">
        <w:rPr>
          <w:rFonts w:ascii="Times New Roman" w:hAnsi="Times New Roman" w:cs="Times New Roman"/>
          <w:sz w:val="24"/>
          <w:szCs w:val="24"/>
        </w:rPr>
        <w:t>Click yes when prompted. This w</w:t>
      </w:r>
      <w:r w:rsidRPr="00207585">
        <w:rPr>
          <w:rFonts w:ascii="Times New Roman" w:hAnsi="Times New Roman" w:cs="Times New Roman"/>
          <w:sz w:val="24"/>
          <w:szCs w:val="24"/>
        </w:rPr>
        <w:t>ill open the XAMPP setup window.You may have to click OK on a warning if you have User Account Control (UAC) activated on your computer.</w:t>
      </w:r>
    </w:p>
    <w:p w:rsidR="00207585" w:rsidRPr="00207585" w:rsidP="00207585">
      <w:pPr>
        <w:pStyle w:val="ListParagraph"/>
        <w:numPr>
          <w:ilvl w:val="0"/>
          <w:numId w:val="9"/>
        </w:numPr>
        <w:spacing w:after="0" w:line="240" w:lineRule="auto"/>
        <w:rPr>
          <w:rFonts w:ascii="Times New Roman" w:hAnsi="Times New Roman" w:cs="Times New Roman"/>
          <w:sz w:val="24"/>
          <w:szCs w:val="24"/>
        </w:rPr>
      </w:pPr>
      <w:r w:rsidRPr="00207585">
        <w:rPr>
          <w:rFonts w:ascii="Times New Roman" w:hAnsi="Times New Roman" w:cs="Times New Roman"/>
          <w:sz w:val="24"/>
          <w:szCs w:val="24"/>
        </w:rPr>
        <w:t>Click Next. It's at the bottom of the setup window.</w:t>
      </w:r>
    </w:p>
    <w:p w:rsidR="00207585" w:rsidRPr="00207585" w:rsidP="00207585">
      <w:pPr>
        <w:pStyle w:val="ListParagraph"/>
        <w:numPr>
          <w:ilvl w:val="0"/>
          <w:numId w:val="9"/>
        </w:numPr>
        <w:spacing w:after="0" w:line="240" w:lineRule="auto"/>
        <w:rPr>
          <w:rFonts w:ascii="Times New Roman" w:hAnsi="Times New Roman" w:cs="Times New Roman"/>
          <w:sz w:val="24"/>
          <w:szCs w:val="24"/>
        </w:rPr>
      </w:pPr>
      <w:r w:rsidRPr="00207585">
        <w:rPr>
          <w:rFonts w:ascii="Times New Roman" w:hAnsi="Times New Roman" w:cs="Times New Roman"/>
          <w:sz w:val="24"/>
          <w:szCs w:val="24"/>
        </w:rPr>
        <w:t>Select aspects of XAMPP to install. Review the list of XAMPP attrib</w:t>
      </w:r>
      <w:r w:rsidRPr="00207585">
        <w:rPr>
          <w:rFonts w:ascii="Times New Roman" w:hAnsi="Times New Roman" w:cs="Times New Roman"/>
          <w:sz w:val="24"/>
          <w:szCs w:val="24"/>
        </w:rPr>
        <w:t xml:space="preserve">utes on the left side of the window; if you see an attribute that you don't want to install as part of XAMPP, uncheck its box. </w:t>
      </w:r>
    </w:p>
    <w:p w:rsidR="00207585" w:rsidRPr="00207585" w:rsidP="00207585">
      <w:pPr>
        <w:pStyle w:val="ListParagraph"/>
        <w:numPr>
          <w:ilvl w:val="0"/>
          <w:numId w:val="9"/>
        </w:numPr>
        <w:spacing w:after="0" w:line="240" w:lineRule="auto"/>
        <w:rPr>
          <w:rFonts w:ascii="Times New Roman" w:hAnsi="Times New Roman" w:cs="Times New Roman"/>
          <w:sz w:val="24"/>
          <w:szCs w:val="24"/>
        </w:rPr>
      </w:pPr>
      <w:r w:rsidRPr="00207585">
        <w:rPr>
          <w:rFonts w:ascii="Times New Roman" w:hAnsi="Times New Roman" w:cs="Times New Roman"/>
          <w:sz w:val="24"/>
          <w:szCs w:val="24"/>
        </w:rPr>
        <w:t>Click Next. It's at the bottom of the window.</w:t>
      </w:r>
    </w:p>
    <w:p w:rsidR="00207585" w:rsidRPr="00207585" w:rsidP="00207585">
      <w:pPr>
        <w:pStyle w:val="ListParagraph"/>
        <w:numPr>
          <w:ilvl w:val="0"/>
          <w:numId w:val="9"/>
        </w:numPr>
        <w:spacing w:after="0" w:line="240" w:lineRule="auto"/>
        <w:rPr>
          <w:rFonts w:ascii="Times New Roman" w:hAnsi="Times New Roman" w:cs="Times New Roman"/>
          <w:sz w:val="24"/>
          <w:szCs w:val="24"/>
        </w:rPr>
      </w:pPr>
      <w:r w:rsidRPr="00207585">
        <w:rPr>
          <w:rFonts w:ascii="Times New Roman" w:hAnsi="Times New Roman" w:cs="Times New Roman"/>
          <w:sz w:val="24"/>
          <w:szCs w:val="24"/>
        </w:rPr>
        <w:t xml:space="preserve">Select an installation location. Click the folder-shaped icon to the right of the </w:t>
      </w:r>
      <w:r w:rsidRPr="00207585">
        <w:rPr>
          <w:rFonts w:ascii="Times New Roman" w:hAnsi="Times New Roman" w:cs="Times New Roman"/>
          <w:sz w:val="24"/>
          <w:szCs w:val="24"/>
        </w:rPr>
        <w:t xml:space="preserve">current installation destination, then click a folder on your computer. </w:t>
      </w:r>
    </w:p>
    <w:p w:rsidR="00207585" w:rsidRPr="00207585" w:rsidP="00207585">
      <w:pPr>
        <w:pStyle w:val="ListParagraph"/>
        <w:numPr>
          <w:ilvl w:val="0"/>
          <w:numId w:val="9"/>
        </w:numPr>
        <w:spacing w:after="0" w:line="240" w:lineRule="auto"/>
        <w:rPr>
          <w:rFonts w:ascii="Times New Roman" w:hAnsi="Times New Roman" w:cs="Times New Roman"/>
          <w:sz w:val="24"/>
          <w:szCs w:val="24"/>
        </w:rPr>
      </w:pPr>
      <w:r w:rsidRPr="00207585">
        <w:rPr>
          <w:rFonts w:ascii="Times New Roman" w:hAnsi="Times New Roman" w:cs="Times New Roman"/>
          <w:sz w:val="24"/>
          <w:szCs w:val="24"/>
        </w:rPr>
        <w:t xml:space="preserve">Click OK. Doing so confirms your selected folder as your XAMPP installation location. </w:t>
      </w:r>
    </w:p>
    <w:p w:rsidR="00207585" w:rsidRPr="00207585" w:rsidP="00207585">
      <w:pPr>
        <w:pStyle w:val="ListParagraph"/>
        <w:numPr>
          <w:ilvl w:val="0"/>
          <w:numId w:val="9"/>
        </w:numPr>
        <w:spacing w:after="0" w:line="240" w:lineRule="auto"/>
        <w:rPr>
          <w:rFonts w:ascii="Times New Roman" w:hAnsi="Times New Roman" w:cs="Times New Roman"/>
          <w:sz w:val="24"/>
          <w:szCs w:val="24"/>
        </w:rPr>
      </w:pPr>
      <w:r w:rsidRPr="00207585">
        <w:rPr>
          <w:rFonts w:ascii="Times New Roman" w:hAnsi="Times New Roman" w:cs="Times New Roman"/>
          <w:sz w:val="24"/>
          <w:szCs w:val="24"/>
        </w:rPr>
        <w:t xml:space="preserve">Click Next. You'll find it at the bottom of the page. </w:t>
      </w:r>
    </w:p>
    <w:p w:rsidR="00207585" w:rsidRPr="00207585" w:rsidP="00207585">
      <w:pPr>
        <w:pStyle w:val="ListParagraph"/>
        <w:numPr>
          <w:ilvl w:val="0"/>
          <w:numId w:val="9"/>
        </w:numPr>
        <w:spacing w:after="0" w:line="240" w:lineRule="auto"/>
        <w:rPr>
          <w:rFonts w:ascii="Times New Roman" w:hAnsi="Times New Roman" w:cs="Times New Roman"/>
          <w:sz w:val="24"/>
          <w:szCs w:val="24"/>
        </w:rPr>
      </w:pPr>
      <w:r w:rsidRPr="00207585">
        <w:rPr>
          <w:rFonts w:ascii="Times New Roman" w:hAnsi="Times New Roman" w:cs="Times New Roman"/>
          <w:sz w:val="24"/>
          <w:szCs w:val="24"/>
        </w:rPr>
        <w:t>Uncheck the "Learn more about Bitnami" bo</w:t>
      </w:r>
      <w:r w:rsidRPr="00207585">
        <w:rPr>
          <w:rFonts w:ascii="Times New Roman" w:hAnsi="Times New Roman" w:cs="Times New Roman"/>
          <w:sz w:val="24"/>
          <w:szCs w:val="24"/>
        </w:rPr>
        <w:t>x, then click next. The "Learn more about Bitnami" box is in the middle of the page.</w:t>
      </w:r>
    </w:p>
    <w:p w:rsidR="00207585" w:rsidRPr="00207585" w:rsidP="00207585">
      <w:pPr>
        <w:pStyle w:val="ListParagraph"/>
        <w:numPr>
          <w:ilvl w:val="0"/>
          <w:numId w:val="9"/>
        </w:numPr>
        <w:spacing w:after="0" w:line="240" w:lineRule="auto"/>
        <w:rPr>
          <w:rFonts w:ascii="Times New Roman" w:hAnsi="Times New Roman" w:cs="Times New Roman"/>
          <w:sz w:val="24"/>
          <w:szCs w:val="24"/>
        </w:rPr>
      </w:pPr>
      <w:r w:rsidRPr="00207585">
        <w:rPr>
          <w:rFonts w:ascii="Times New Roman" w:hAnsi="Times New Roman" w:cs="Times New Roman"/>
          <w:sz w:val="24"/>
          <w:szCs w:val="24"/>
        </w:rPr>
        <w:t xml:space="preserve">Begin installing XAMPP. Click next at the bottom of the window to do so. XAMPP will begin installing its files into the folder that you selected. </w:t>
      </w:r>
    </w:p>
    <w:p w:rsidR="00207585" w:rsidRPr="00207585" w:rsidP="00207585">
      <w:pPr>
        <w:pStyle w:val="ListParagraph"/>
        <w:numPr>
          <w:ilvl w:val="0"/>
          <w:numId w:val="9"/>
        </w:numPr>
        <w:spacing w:after="0" w:line="240" w:lineRule="auto"/>
        <w:rPr>
          <w:rFonts w:ascii="Times New Roman" w:hAnsi="Times New Roman" w:cs="Times New Roman"/>
          <w:sz w:val="24"/>
          <w:szCs w:val="24"/>
        </w:rPr>
      </w:pPr>
      <w:r w:rsidRPr="00207585">
        <w:rPr>
          <w:rFonts w:ascii="Times New Roman" w:hAnsi="Times New Roman" w:cs="Times New Roman"/>
          <w:sz w:val="24"/>
          <w:szCs w:val="24"/>
        </w:rPr>
        <w:t>Click Finish when prompt</w:t>
      </w:r>
      <w:r w:rsidRPr="00207585">
        <w:rPr>
          <w:rFonts w:ascii="Times New Roman" w:hAnsi="Times New Roman" w:cs="Times New Roman"/>
          <w:sz w:val="24"/>
          <w:szCs w:val="24"/>
        </w:rPr>
        <w:t xml:space="preserve">ed. It's at the bottom of the XAMPP window. Doing so will close the window and open the XAMPP Control Panel, which is where you'll access your servers. </w:t>
      </w:r>
    </w:p>
    <w:p w:rsidR="00207585" w:rsidRPr="00207585" w:rsidP="00207585">
      <w:pPr>
        <w:pStyle w:val="ListParagraph"/>
        <w:numPr>
          <w:ilvl w:val="0"/>
          <w:numId w:val="9"/>
        </w:numPr>
        <w:spacing w:after="0" w:line="240" w:lineRule="auto"/>
        <w:rPr>
          <w:rFonts w:ascii="Times New Roman" w:hAnsi="Times New Roman" w:cs="Times New Roman"/>
          <w:sz w:val="24"/>
          <w:szCs w:val="24"/>
        </w:rPr>
      </w:pPr>
      <w:r w:rsidRPr="00207585">
        <w:rPr>
          <w:rFonts w:ascii="Times New Roman" w:hAnsi="Times New Roman" w:cs="Times New Roman"/>
          <w:sz w:val="24"/>
          <w:szCs w:val="24"/>
        </w:rPr>
        <w:t>Select a language. Check the box next to the American flag for English</w:t>
      </w:r>
    </w:p>
    <w:p w:rsidR="00207585" w:rsidRPr="00207585" w:rsidP="00207585">
      <w:pPr>
        <w:pStyle w:val="ListParagraph"/>
        <w:numPr>
          <w:ilvl w:val="0"/>
          <w:numId w:val="9"/>
        </w:numPr>
        <w:spacing w:after="0" w:line="240" w:lineRule="auto"/>
        <w:rPr>
          <w:rFonts w:ascii="Times New Roman" w:hAnsi="Times New Roman" w:cs="Times New Roman"/>
          <w:sz w:val="24"/>
          <w:szCs w:val="24"/>
        </w:rPr>
      </w:pPr>
      <w:r w:rsidRPr="00207585">
        <w:rPr>
          <w:rFonts w:ascii="Times New Roman" w:hAnsi="Times New Roman" w:cs="Times New Roman"/>
          <w:sz w:val="24"/>
          <w:szCs w:val="24"/>
        </w:rPr>
        <w:t xml:space="preserve">Click Save. Doing so opens the </w:t>
      </w:r>
      <w:r w:rsidRPr="00207585">
        <w:rPr>
          <w:rFonts w:ascii="Times New Roman" w:hAnsi="Times New Roman" w:cs="Times New Roman"/>
          <w:sz w:val="24"/>
          <w:szCs w:val="24"/>
        </w:rPr>
        <w:t>main Control Panel page</w:t>
      </w:r>
    </w:p>
    <w:p w:rsidR="00207585" w:rsidP="00207585">
      <w:pPr>
        <w:pStyle w:val="ListParagraph"/>
        <w:numPr>
          <w:ilvl w:val="0"/>
          <w:numId w:val="9"/>
        </w:numPr>
        <w:spacing w:after="0" w:line="240" w:lineRule="auto"/>
        <w:rPr>
          <w:rFonts w:ascii="Times New Roman" w:hAnsi="Times New Roman" w:cs="Times New Roman"/>
          <w:sz w:val="24"/>
          <w:szCs w:val="24"/>
        </w:rPr>
      </w:pPr>
      <w:r w:rsidRPr="00207585">
        <w:rPr>
          <w:rFonts w:ascii="Times New Roman" w:hAnsi="Times New Roman" w:cs="Times New Roman"/>
          <w:sz w:val="24"/>
          <w:szCs w:val="24"/>
        </w:rPr>
        <w:t>Start XAMPP from its installation point. If you need to open the XAMPP Control Panel in the future, you can do so by opening the folder in which you installed XAMPP, right-clicking the orange-and-white xampp-control icon, clicking R</w:t>
      </w:r>
      <w:r w:rsidRPr="00207585">
        <w:rPr>
          <w:rFonts w:ascii="Times New Roman" w:hAnsi="Times New Roman" w:cs="Times New Roman"/>
          <w:sz w:val="24"/>
          <w:szCs w:val="24"/>
        </w:rPr>
        <w:t xml:space="preserve">un as administrator, and clicking Yes when prompted. When you do this, you'll see red X marks to the left of each server type (e.g., "Apache"). Clicking one of these will prompt you to click Yes if you </w:t>
      </w:r>
      <w:r w:rsidRPr="00207585">
        <w:rPr>
          <w:rFonts w:ascii="Times New Roman" w:hAnsi="Times New Roman" w:cs="Times New Roman"/>
          <w:sz w:val="24"/>
          <w:szCs w:val="24"/>
        </w:rPr>
        <w:t>want to install the server type's software on your com</w:t>
      </w:r>
      <w:r w:rsidRPr="00207585">
        <w:rPr>
          <w:rFonts w:ascii="Times New Roman" w:hAnsi="Times New Roman" w:cs="Times New Roman"/>
          <w:sz w:val="24"/>
          <w:szCs w:val="24"/>
        </w:rPr>
        <w:t>puter. Counterintuitively, double-clicking the xampp_start icon doesn't start XAMPP.</w:t>
      </w: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r>
        <w:rPr>
          <w:rFonts w:ascii="Times New Roman" w:hAnsi="Times New Roman" w:cs="Times New Roman"/>
          <w:noProof/>
          <w:sz w:val="24"/>
          <w:szCs w:val="24"/>
          <w:lang w:bidi="gu-IN"/>
        </w:rPr>
        <w:drawing>
          <wp:anchor distT="0" distB="0" distL="114300" distR="114300" simplePos="0" relativeHeight="251658240" behindDoc="0" locked="0" layoutInCell="1" allowOverlap="1">
            <wp:simplePos x="0" y="0"/>
            <wp:positionH relativeFrom="margin">
              <wp:align>right</wp:align>
            </wp:positionH>
            <wp:positionV relativeFrom="paragraph">
              <wp:posOffset>6985</wp:posOffset>
            </wp:positionV>
            <wp:extent cx="5943600" cy="360743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ampp1.PNG"/>
                    <pic:cNvPicPr/>
                  </pic:nvPicPr>
                  <pic:blipFill>
                    <a:blip xmlns:r="http://schemas.openxmlformats.org/officeDocument/2006/relationships" r:embed="rId6">
                      <a:extLst>
                        <a:ext xmlns:a="http://schemas.openxmlformats.org/drawingml/2006/main" uri="{28A0092B-C50C-407E-A947-70E740481C1C}">
                          <a14:useLocalDpi xmlns:a14="http://schemas.microsoft.com/office/drawing/2010/main" val="0"/>
                        </a:ext>
                      </a:extLst>
                    </a:blip>
                    <a:srcRect t="6192"/>
                    <a:stretch>
                      <a:fillRect/>
                    </a:stretch>
                  </pic:blipFill>
                  <pic:spPr bwMode="auto">
                    <a:xfrm>
                      <a:off x="0" y="0"/>
                      <a:ext cx="5943600" cy="3607435"/>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EF2227" w:rsidRPr="00EF2227" w:rsidP="00207585">
      <w:pPr>
        <w:spacing w:after="0" w:line="240" w:lineRule="auto"/>
        <w:rPr>
          <w:rFonts w:ascii="Times New Roman" w:hAnsi="Times New Roman" w:cs="Times New Roman"/>
          <w:b/>
          <w:bCs/>
          <w:sz w:val="28"/>
          <w:szCs w:val="28"/>
        </w:rPr>
      </w:pPr>
      <w:r w:rsidRPr="00EF2227">
        <w:rPr>
          <w:rFonts w:ascii="Times New Roman" w:hAnsi="Times New Roman" w:cs="Times New Roman"/>
          <w:b/>
          <w:bCs/>
          <w:sz w:val="28"/>
          <w:szCs w:val="28"/>
        </w:rPr>
        <w:t>Install Jquery Library</w:t>
      </w:r>
      <w:r>
        <w:rPr>
          <w:rFonts w:ascii="Times New Roman" w:hAnsi="Times New Roman" w:cs="Times New Roman"/>
          <w:b/>
          <w:bCs/>
          <w:sz w:val="28"/>
          <w:szCs w:val="28"/>
        </w:rPr>
        <w:t>:</w:t>
      </w:r>
    </w:p>
    <w:p w:rsidR="00207585" w:rsidP="00207585">
      <w:pPr>
        <w:spacing w:after="0" w:line="240" w:lineRule="auto"/>
        <w:rPr>
          <w:rFonts w:ascii="Times New Roman" w:hAnsi="Times New Roman" w:cs="Times New Roman"/>
          <w:sz w:val="24"/>
          <w:szCs w:val="24"/>
        </w:rPr>
      </w:pPr>
    </w:p>
    <w:p w:rsidR="00EF2227" w:rsidRPr="00EF2227" w:rsidP="00EF2227">
      <w:p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What is jQuery?</w:t>
      </w:r>
    </w:p>
    <w:p w:rsidR="00EF2227" w:rsidRPr="00EF2227" w:rsidP="00EF2227">
      <w:pPr>
        <w:pStyle w:val="ListParagraph"/>
        <w:numPr>
          <w:ilvl w:val="0"/>
          <w:numId w:val="10"/>
        </w:num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JQuery is a fast and concise JavaScript Library created by John Resig</w:t>
      </w:r>
      <w:r w:rsidRPr="00EF2227">
        <w:rPr>
          <w:rFonts w:ascii="Times New Roman" w:hAnsi="Times New Roman" w:cs="Times New Roman"/>
          <w:sz w:val="24"/>
          <w:szCs w:val="24"/>
        </w:rPr>
        <w:t xml:space="preserve"> in 2006 with a nice motto: Write less, do more. JQuery simplifies HTML document traversing, event handling, animating, and Ajax interactions for rapid web development. JQuery is a JavaScript toolkit designed to simplify various tasks by writing less code.</w:t>
      </w:r>
      <w:r w:rsidRPr="00EF2227">
        <w:rPr>
          <w:rFonts w:ascii="Times New Roman" w:hAnsi="Times New Roman" w:cs="Times New Roman"/>
          <w:sz w:val="24"/>
          <w:szCs w:val="24"/>
        </w:rPr>
        <w:t xml:space="preserve"> Here is the list of important cor</w:t>
      </w:r>
      <w:r>
        <w:rPr>
          <w:rFonts w:ascii="Times New Roman" w:hAnsi="Times New Roman" w:cs="Times New Roman"/>
          <w:sz w:val="24"/>
          <w:szCs w:val="24"/>
        </w:rPr>
        <w:t xml:space="preserve">e features supported by jQuery </w:t>
      </w:r>
    </w:p>
    <w:p w:rsidR="00EF2227" w:rsidRPr="00EF2227" w:rsidP="00EF2227">
      <w:pPr>
        <w:spacing w:after="0" w:line="240" w:lineRule="auto"/>
        <w:rPr>
          <w:rFonts w:ascii="Times New Roman" w:hAnsi="Times New Roman" w:cs="Times New Roman"/>
          <w:sz w:val="24"/>
          <w:szCs w:val="24"/>
        </w:rPr>
      </w:pPr>
    </w:p>
    <w:p w:rsidR="00EF2227" w:rsidRPr="00EF2227" w:rsidP="00EF2227">
      <w:pPr>
        <w:pStyle w:val="ListParagraph"/>
        <w:numPr>
          <w:ilvl w:val="0"/>
          <w:numId w:val="11"/>
        </w:num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DOM manipulation − the jQuery made it easy to select DOM elements, negotiate them and modifying their content by using cross-browser open source selector engine called Sizzle.</w:t>
      </w:r>
    </w:p>
    <w:p w:rsidR="00EF2227" w:rsidRPr="00EF2227" w:rsidP="00EF2227">
      <w:pPr>
        <w:pStyle w:val="ListParagraph"/>
        <w:numPr>
          <w:ilvl w:val="0"/>
          <w:numId w:val="11"/>
        </w:num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Event handlin</w:t>
      </w:r>
      <w:r w:rsidRPr="00EF2227">
        <w:rPr>
          <w:rFonts w:ascii="Times New Roman" w:hAnsi="Times New Roman" w:cs="Times New Roman"/>
          <w:sz w:val="24"/>
          <w:szCs w:val="24"/>
        </w:rPr>
        <w:t>g − The jQuery offers an elegant way to capture a wide variety of events, such as a user clicking on a link, without the need to clutter the HTML code itself with event handlers.</w:t>
      </w:r>
    </w:p>
    <w:p w:rsidR="00EF2227" w:rsidRPr="00EF2227" w:rsidP="00EF2227">
      <w:pPr>
        <w:pStyle w:val="ListParagraph"/>
        <w:numPr>
          <w:ilvl w:val="0"/>
          <w:numId w:val="11"/>
        </w:num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AJAX Support − the jQuery helps you a lot to develop a responsive and feature</w:t>
      </w:r>
      <w:r w:rsidRPr="00EF2227">
        <w:rPr>
          <w:rFonts w:ascii="Times New Roman" w:hAnsi="Times New Roman" w:cs="Times New Roman"/>
          <w:sz w:val="24"/>
          <w:szCs w:val="24"/>
        </w:rPr>
        <w:t xml:space="preserve"> rich site using AJAX technology.</w:t>
      </w:r>
    </w:p>
    <w:p w:rsidR="00EF2227" w:rsidRPr="00EF2227" w:rsidP="00EF2227">
      <w:pPr>
        <w:pStyle w:val="ListParagraph"/>
        <w:numPr>
          <w:ilvl w:val="0"/>
          <w:numId w:val="11"/>
        </w:num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Animations − the jQuery comes with plenty of built-in animation effects which you can use in your websites.</w:t>
      </w:r>
    </w:p>
    <w:p w:rsidR="00EF2227" w:rsidRPr="00EF2227" w:rsidP="00EF2227">
      <w:pPr>
        <w:pStyle w:val="ListParagraph"/>
        <w:numPr>
          <w:ilvl w:val="0"/>
          <w:numId w:val="11"/>
        </w:num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Lightweight − the jQuery is very lightweight library - about 19KB in size (Minified and gzipped).</w:t>
      </w:r>
    </w:p>
    <w:p w:rsidR="00EF2227" w:rsidRPr="00EF2227" w:rsidP="00EF2227">
      <w:pPr>
        <w:pStyle w:val="ListParagraph"/>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Cross Browser Su</w:t>
      </w:r>
      <w:r>
        <w:rPr>
          <w:rFonts w:ascii="Times New Roman" w:hAnsi="Times New Roman" w:cs="Times New Roman"/>
          <w:sz w:val="24"/>
          <w:szCs w:val="24"/>
        </w:rPr>
        <w:t>pport -</w:t>
      </w:r>
      <w:r w:rsidRPr="00EF2227">
        <w:rPr>
          <w:rFonts w:ascii="Times New Roman" w:hAnsi="Times New Roman" w:cs="Times New Roman"/>
          <w:sz w:val="24"/>
          <w:szCs w:val="24"/>
        </w:rPr>
        <w:t xml:space="preserve"> The jQuery has cross-browser support, and works well in IE 6.0+, FF 2.0+, Safari 3.0+, Chrome and Opera 9.0+</w:t>
      </w:r>
    </w:p>
    <w:p w:rsidR="00EF2227" w:rsidRPr="00EF2227" w:rsidP="00EF2227">
      <w:pPr>
        <w:pStyle w:val="ListParagraph"/>
        <w:numPr>
          <w:ilvl w:val="0"/>
          <w:numId w:val="11"/>
        </w:numPr>
        <w:spacing w:after="0" w:line="240" w:lineRule="auto"/>
        <w:rPr>
          <w:rFonts w:ascii="Times New Roman" w:hAnsi="Times New Roman" w:cs="Times New Roman"/>
          <w:sz w:val="24"/>
          <w:szCs w:val="24"/>
        </w:rPr>
      </w:pPr>
      <w:r>
        <w:rPr>
          <w:rFonts w:ascii="Times New Roman" w:hAnsi="Times New Roman" w:cs="Times New Roman"/>
          <w:sz w:val="24"/>
          <w:szCs w:val="24"/>
        </w:rPr>
        <w:t>Latest Technology -</w:t>
      </w:r>
      <w:r w:rsidRPr="00EF2227">
        <w:rPr>
          <w:rFonts w:ascii="Times New Roman" w:hAnsi="Times New Roman" w:cs="Times New Roman"/>
          <w:sz w:val="24"/>
          <w:szCs w:val="24"/>
        </w:rPr>
        <w:t xml:space="preserve"> the jQuery supports CSS3 selectors and basic XPath syntax.</w:t>
      </w:r>
    </w:p>
    <w:p w:rsidR="00EF2227" w:rsidRPr="00EF2227" w:rsidP="00EF2227">
      <w:pPr>
        <w:spacing w:after="0" w:line="240" w:lineRule="auto"/>
        <w:rPr>
          <w:rFonts w:ascii="Times New Roman" w:hAnsi="Times New Roman" w:cs="Times New Roman"/>
          <w:sz w:val="24"/>
          <w:szCs w:val="24"/>
        </w:rPr>
      </w:pPr>
    </w:p>
    <w:p w:rsidR="00EF2227" w:rsidRPr="00EF2227" w:rsidP="00EF2227">
      <w:p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How to use jQuery?</w:t>
      </w:r>
    </w:p>
    <w:p w:rsidR="00EF2227" w:rsidRPr="00EF2227" w:rsidP="00EF2227">
      <w:pPr>
        <w:pStyle w:val="ListParagraph"/>
        <w:numPr>
          <w:ilvl w:val="0"/>
          <w:numId w:val="10"/>
        </w:num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There are two ways to use jQuery.</w:t>
      </w:r>
    </w:p>
    <w:p w:rsidR="00EF2227" w:rsidRPr="00EF2227" w:rsidP="00EF2227">
      <w:pPr>
        <w:pStyle w:val="ListParagraph"/>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Local </w:t>
      </w:r>
      <w:r>
        <w:rPr>
          <w:rFonts w:ascii="Times New Roman" w:hAnsi="Times New Roman" w:cs="Times New Roman"/>
          <w:sz w:val="24"/>
          <w:szCs w:val="24"/>
        </w:rPr>
        <w:t>Installation -</w:t>
      </w:r>
      <w:r w:rsidRPr="00EF2227">
        <w:rPr>
          <w:rFonts w:ascii="Times New Roman" w:hAnsi="Times New Roman" w:cs="Times New Roman"/>
          <w:sz w:val="24"/>
          <w:szCs w:val="24"/>
        </w:rPr>
        <w:t xml:space="preserve"> You can download jQuery library on your local machine and include it in your HTML code.</w:t>
      </w:r>
    </w:p>
    <w:p w:rsidR="00EF2227" w:rsidRPr="00EF2227" w:rsidP="00EF2227">
      <w:pPr>
        <w:pStyle w:val="ListParagraph"/>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CDN Based Version -</w:t>
      </w:r>
      <w:r w:rsidRPr="00EF2227">
        <w:rPr>
          <w:rFonts w:ascii="Times New Roman" w:hAnsi="Times New Roman" w:cs="Times New Roman"/>
          <w:sz w:val="24"/>
          <w:szCs w:val="24"/>
        </w:rPr>
        <w:t xml:space="preserve"> you can include jQuery library into your HTML code directly from Content Delivery Network (CDN).</w:t>
      </w:r>
    </w:p>
    <w:p w:rsidR="00207585" w:rsidP="00207585">
      <w:pPr>
        <w:spacing w:after="0" w:line="240" w:lineRule="auto"/>
        <w:rPr>
          <w:rFonts w:ascii="Times New Roman" w:hAnsi="Times New Roman" w:cs="Times New Roman"/>
          <w:sz w:val="24"/>
          <w:szCs w:val="24"/>
        </w:rPr>
      </w:pPr>
    </w:p>
    <w:p w:rsidR="00EF2227" w:rsidRPr="00EF2227" w:rsidP="00EF2227">
      <w:p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 xml:space="preserve">Now you can include jquery library </w:t>
      </w:r>
      <w:r w:rsidRPr="00EF2227">
        <w:rPr>
          <w:rFonts w:ascii="Times New Roman" w:hAnsi="Times New Roman" w:cs="Times New Roman"/>
          <w:sz w:val="24"/>
          <w:szCs w:val="24"/>
        </w:rPr>
        <w:t>in your HTML file as follows −</w:t>
      </w:r>
    </w:p>
    <w:p w:rsidR="00EF2227" w:rsidRPr="00EF2227" w:rsidP="00EF2227">
      <w:p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&lt;html&gt;</w:t>
      </w:r>
    </w:p>
    <w:p w:rsidR="00EF2227" w:rsidRPr="00EF2227" w:rsidP="00EF2227">
      <w:p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 xml:space="preserve">   &lt;head&gt;</w:t>
      </w:r>
    </w:p>
    <w:p w:rsidR="00EF2227" w:rsidRPr="00EF2227" w:rsidP="00EF2227">
      <w:p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 xml:space="preserve">      &lt;title&gt;The jQuery Example&lt;/title&gt;</w:t>
      </w:r>
    </w:p>
    <w:p w:rsidR="00EF2227" w:rsidRPr="00EF2227" w:rsidP="00EF2227">
      <w:p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 xml:space="preserve">      &lt;script type = "text/javascript" src = "/jquery/jquery-2.1.3.min.js"&gt;</w:t>
      </w:r>
    </w:p>
    <w:p w:rsidR="00EF2227" w:rsidRPr="00EF2227" w:rsidP="00EF2227">
      <w:p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 xml:space="preserve">      &lt;/script&gt;</w:t>
      </w:r>
    </w:p>
    <w:p w:rsidR="00EF2227" w:rsidRPr="00EF2227" w:rsidP="00EF2227">
      <w:p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ab/>
      </w:r>
      <w:r w:rsidRPr="00EF2227">
        <w:rPr>
          <w:rFonts w:ascii="Times New Roman" w:hAnsi="Times New Roman" w:cs="Times New Roman"/>
          <w:sz w:val="24"/>
          <w:szCs w:val="24"/>
        </w:rPr>
        <w:tab/>
      </w:r>
    </w:p>
    <w:p w:rsidR="00EF2227" w:rsidRPr="00EF2227" w:rsidP="00EF2227">
      <w:p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 xml:space="preserve">      &lt;script type = "text/javascript"&gt;</w:t>
      </w:r>
    </w:p>
    <w:p w:rsidR="00EF2227" w:rsidRPr="00EF2227" w:rsidP="00EF2227">
      <w:p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 xml:space="preserve">         $(document).ready(</w:t>
      </w:r>
      <w:r w:rsidRPr="00EF2227">
        <w:rPr>
          <w:rFonts w:ascii="Times New Roman" w:hAnsi="Times New Roman" w:cs="Times New Roman"/>
          <w:sz w:val="24"/>
          <w:szCs w:val="24"/>
        </w:rPr>
        <w:t>function() {</w:t>
      </w:r>
    </w:p>
    <w:p w:rsidR="00EF2227" w:rsidRPr="00EF2227" w:rsidP="00EF2227">
      <w:p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 xml:space="preserve">            document.write("Hello, World!");</w:t>
      </w:r>
    </w:p>
    <w:p w:rsidR="00EF2227" w:rsidRPr="00EF2227" w:rsidP="00EF2227">
      <w:p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 xml:space="preserve">         });</w:t>
      </w:r>
    </w:p>
    <w:p w:rsidR="00EF2227" w:rsidRPr="00EF2227" w:rsidP="00EF2227">
      <w:p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 xml:space="preserve">      &lt;/script&gt;</w:t>
      </w:r>
    </w:p>
    <w:p w:rsidR="00EF2227" w:rsidRPr="00EF2227" w:rsidP="00EF2227">
      <w:p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 xml:space="preserve">   &lt;/head&gt;</w:t>
      </w:r>
    </w:p>
    <w:p w:rsidR="00EF2227" w:rsidRPr="00EF2227" w:rsidP="00EF2227">
      <w:p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ab/>
      </w:r>
    </w:p>
    <w:p w:rsidR="00EF2227" w:rsidRPr="00EF2227" w:rsidP="00EF2227">
      <w:p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 xml:space="preserve">   &lt;body&gt;</w:t>
      </w:r>
    </w:p>
    <w:p w:rsidR="00EF2227" w:rsidRPr="00EF2227" w:rsidP="00EF2227">
      <w:p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 xml:space="preserve">      &lt;h1&gt;Hello&lt;/h1&gt;</w:t>
      </w:r>
    </w:p>
    <w:p w:rsidR="00EF2227" w:rsidRPr="00EF2227" w:rsidP="00EF2227">
      <w:p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 xml:space="preserve">   &lt;/body&gt;</w:t>
      </w:r>
    </w:p>
    <w:p w:rsidR="00EF2227" w:rsidP="00EF2227">
      <w:pPr>
        <w:spacing w:after="0" w:line="240" w:lineRule="auto"/>
        <w:rPr>
          <w:rFonts w:ascii="Times New Roman" w:hAnsi="Times New Roman" w:cs="Times New Roman"/>
          <w:sz w:val="24"/>
          <w:szCs w:val="24"/>
        </w:rPr>
      </w:pPr>
      <w:r w:rsidRPr="00EF2227">
        <w:rPr>
          <w:rFonts w:ascii="Times New Roman" w:hAnsi="Times New Roman" w:cs="Times New Roman"/>
          <w:sz w:val="24"/>
          <w:szCs w:val="24"/>
        </w:rPr>
        <w:t>&lt;/html&gt;</w:t>
      </w:r>
    </w:p>
    <w:p w:rsidR="00EF2227" w:rsidP="00EF2227">
      <w:pPr>
        <w:spacing w:after="0" w:line="240" w:lineRule="auto"/>
        <w:rPr>
          <w:rFonts w:ascii="Times New Roman" w:hAnsi="Times New Roman" w:cs="Times New Roman"/>
          <w:sz w:val="24"/>
          <w:szCs w:val="24"/>
        </w:rPr>
      </w:pPr>
    </w:p>
    <w:p w:rsidR="00EF2227" w:rsidP="00EF2227">
      <w:pPr>
        <w:spacing w:after="0" w:line="240" w:lineRule="auto"/>
        <w:rPr>
          <w:rFonts w:ascii="Times New Roman" w:hAnsi="Times New Roman" w:cs="Times New Roman"/>
          <w:b/>
          <w:bCs/>
          <w:sz w:val="28"/>
          <w:szCs w:val="28"/>
        </w:rPr>
      </w:pPr>
      <w:r w:rsidRPr="00AD14C1">
        <w:rPr>
          <w:rFonts w:ascii="Times New Roman" w:hAnsi="Times New Roman" w:cs="Times New Roman"/>
          <w:b/>
          <w:bCs/>
          <w:sz w:val="28"/>
          <w:szCs w:val="28"/>
        </w:rPr>
        <w:t>Install D3.js and Canvas.js</w:t>
      </w:r>
    </w:p>
    <w:p w:rsidR="00AD14C1" w:rsidP="00EF2227">
      <w:pPr>
        <w:spacing w:after="0" w:line="240" w:lineRule="auto"/>
        <w:rPr>
          <w:rFonts w:ascii="Times New Roman" w:hAnsi="Times New Roman" w:cs="Times New Roman"/>
          <w:b/>
          <w:bCs/>
          <w:sz w:val="28"/>
          <w:szCs w:val="28"/>
        </w:rPr>
      </w:pPr>
    </w:p>
    <w:p w:rsidR="00AD14C1" w:rsidRPr="00AD14C1" w:rsidP="00AD14C1">
      <w:pPr>
        <w:spacing w:after="0" w:line="240" w:lineRule="auto"/>
        <w:rPr>
          <w:rFonts w:ascii="Times New Roman" w:hAnsi="Times New Roman" w:cs="Times New Roman"/>
          <w:sz w:val="24"/>
          <w:szCs w:val="24"/>
        </w:rPr>
      </w:pPr>
      <w:r w:rsidRPr="00AD14C1">
        <w:rPr>
          <w:rFonts w:ascii="Times New Roman" w:hAnsi="Times New Roman" w:cs="Times New Roman"/>
          <w:sz w:val="24"/>
          <w:szCs w:val="24"/>
        </w:rPr>
        <w:t>What is D3.js?</w:t>
      </w:r>
    </w:p>
    <w:p w:rsidR="00AD14C1" w:rsidRPr="00F924D2" w:rsidP="00F924D2">
      <w:pPr>
        <w:pStyle w:val="ListParagraph"/>
        <w:numPr>
          <w:ilvl w:val="0"/>
          <w:numId w:val="12"/>
        </w:num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D3.js is a JavaScript library used to create interactive </w:t>
      </w:r>
      <w:r w:rsidRPr="00F924D2">
        <w:rPr>
          <w:rFonts w:ascii="Times New Roman" w:hAnsi="Times New Roman" w:cs="Times New Roman"/>
          <w:sz w:val="24"/>
          <w:szCs w:val="24"/>
        </w:rPr>
        <w:t>visualizations in the browser. The D3.js library allows us to manipulate elements of a webpage in the context of a data set. These elements can be HTML, SVG, or Canvas elements and can be introduced, removed, or edited according to the contents of the data</w:t>
      </w:r>
      <w:r w:rsidRPr="00F924D2">
        <w:rPr>
          <w:rFonts w:ascii="Times New Roman" w:hAnsi="Times New Roman" w:cs="Times New Roman"/>
          <w:sz w:val="24"/>
          <w:szCs w:val="24"/>
        </w:rPr>
        <w:t xml:space="preserve"> set. It is a library for manipulating the DOM objects. D3.js can be a valuable aid in data exploration, it gives you control over your data's representation and lets you add interactivity.</w:t>
      </w:r>
    </w:p>
    <w:p w:rsidR="00F924D2" w:rsidP="00AD14C1">
      <w:pPr>
        <w:spacing w:after="0" w:line="240" w:lineRule="auto"/>
        <w:rPr>
          <w:rFonts w:ascii="Times New Roman" w:hAnsi="Times New Roman" w:cs="Times New Roman"/>
          <w:sz w:val="24"/>
          <w:szCs w:val="24"/>
        </w:rPr>
      </w:pPr>
    </w:p>
    <w:p w:rsidR="00AD14C1" w:rsidRPr="00AD14C1" w:rsidP="00AD14C1">
      <w:pPr>
        <w:spacing w:after="0" w:line="240" w:lineRule="auto"/>
        <w:rPr>
          <w:rFonts w:ascii="Times New Roman" w:hAnsi="Times New Roman" w:cs="Times New Roman"/>
          <w:sz w:val="24"/>
          <w:szCs w:val="24"/>
        </w:rPr>
      </w:pPr>
      <w:r w:rsidRPr="00AD14C1">
        <w:rPr>
          <w:rFonts w:ascii="Times New Roman" w:hAnsi="Times New Roman" w:cs="Times New Roman"/>
          <w:sz w:val="24"/>
          <w:szCs w:val="24"/>
        </w:rPr>
        <w:t>Why Do We Need D3.js?</w:t>
      </w:r>
    </w:p>
    <w:p w:rsidR="00AD14C1" w:rsidRPr="00F924D2" w:rsidP="00F924D2">
      <w:pPr>
        <w:pStyle w:val="ListParagraph"/>
        <w:numPr>
          <w:ilvl w:val="0"/>
          <w:numId w:val="12"/>
        </w:num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D3.js is one of the premier framework when </w:t>
      </w:r>
      <w:r w:rsidRPr="00F924D2">
        <w:rPr>
          <w:rFonts w:ascii="Times New Roman" w:hAnsi="Times New Roman" w:cs="Times New Roman"/>
          <w:sz w:val="24"/>
          <w:szCs w:val="24"/>
        </w:rPr>
        <w:t>compare to other libraries. This is because it works on the web and its data visualizations are par excellence. Another reason it has worked so well is owing to its flexibility. Since it works seamlessly with the existing web technologies and can manipulat</w:t>
      </w:r>
      <w:r w:rsidRPr="00F924D2">
        <w:rPr>
          <w:rFonts w:ascii="Times New Roman" w:hAnsi="Times New Roman" w:cs="Times New Roman"/>
          <w:sz w:val="24"/>
          <w:szCs w:val="24"/>
        </w:rPr>
        <w:t xml:space="preserve">e any part of the document </w:t>
      </w:r>
      <w:r w:rsidR="00F924D2">
        <w:rPr>
          <w:rFonts w:ascii="Times New Roman" w:hAnsi="Times New Roman" w:cs="Times New Roman"/>
          <w:sz w:val="24"/>
          <w:szCs w:val="24"/>
        </w:rPr>
        <w:t xml:space="preserve">object model, it is as flexible </w:t>
      </w:r>
      <w:r w:rsidRPr="00F924D2">
        <w:rPr>
          <w:rFonts w:ascii="Times New Roman" w:hAnsi="Times New Roman" w:cs="Times New Roman"/>
          <w:sz w:val="24"/>
          <w:szCs w:val="24"/>
        </w:rPr>
        <w:t>as the Client Side Web Technology Stack (HTML, CSS, and SVG). It has a great community support and is easier to learn.</w:t>
      </w:r>
    </w:p>
    <w:p w:rsidR="00AD14C1" w:rsidRPr="00AD14C1" w:rsidP="00AD14C1">
      <w:pPr>
        <w:spacing w:after="0" w:line="240" w:lineRule="auto"/>
        <w:rPr>
          <w:rFonts w:ascii="Times New Roman" w:hAnsi="Times New Roman" w:cs="Times New Roman"/>
          <w:sz w:val="24"/>
          <w:szCs w:val="24"/>
        </w:rPr>
      </w:pPr>
    </w:p>
    <w:p w:rsidR="00AD14C1" w:rsidRPr="00AD14C1" w:rsidP="00AD14C1">
      <w:pPr>
        <w:spacing w:after="0" w:line="240" w:lineRule="auto"/>
        <w:rPr>
          <w:rFonts w:ascii="Times New Roman" w:hAnsi="Times New Roman" w:cs="Times New Roman"/>
          <w:sz w:val="24"/>
          <w:szCs w:val="24"/>
        </w:rPr>
      </w:pPr>
      <w:r w:rsidRPr="00AD14C1">
        <w:rPr>
          <w:rFonts w:ascii="Times New Roman" w:hAnsi="Times New Roman" w:cs="Times New Roman"/>
          <w:sz w:val="24"/>
          <w:szCs w:val="24"/>
        </w:rPr>
        <w:t>We need to include the D3.js library into your HTML webpage in order to use D</w:t>
      </w:r>
      <w:r w:rsidRPr="00AD14C1">
        <w:rPr>
          <w:rFonts w:ascii="Times New Roman" w:hAnsi="Times New Roman" w:cs="Times New Roman"/>
          <w:sz w:val="24"/>
          <w:szCs w:val="24"/>
        </w:rPr>
        <w:t>3.js to create data visualization. We can do it in the following two ways −</w:t>
      </w:r>
    </w:p>
    <w:p w:rsidR="00AD14C1" w:rsidRPr="00AD14C1" w:rsidP="00AD14C1">
      <w:pPr>
        <w:spacing w:after="0" w:line="240" w:lineRule="auto"/>
        <w:rPr>
          <w:rFonts w:ascii="Times New Roman" w:hAnsi="Times New Roman" w:cs="Times New Roman"/>
          <w:sz w:val="24"/>
          <w:szCs w:val="24"/>
        </w:rPr>
      </w:pPr>
    </w:p>
    <w:p w:rsidR="00AD14C1" w:rsidRPr="00F924D2" w:rsidP="00F924D2">
      <w:pPr>
        <w:pStyle w:val="ListParagraph"/>
        <w:numPr>
          <w:ilvl w:val="0"/>
          <w:numId w:val="13"/>
        </w:num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Include the D3.js library from your project's folder.</w:t>
      </w:r>
    </w:p>
    <w:p w:rsidR="00AD14C1" w:rsidRPr="00F924D2" w:rsidP="00F924D2">
      <w:pPr>
        <w:pStyle w:val="ListParagraph"/>
        <w:numPr>
          <w:ilvl w:val="0"/>
          <w:numId w:val="13"/>
        </w:num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Include D3.js library from CDN (Content Delivery Network).</w:t>
      </w:r>
    </w:p>
    <w:p w:rsidR="00AD14C1" w:rsidRPr="00AD14C1" w:rsidP="00AD14C1">
      <w:pPr>
        <w:spacing w:after="0" w:line="240" w:lineRule="auto"/>
        <w:rPr>
          <w:rFonts w:ascii="Times New Roman" w:hAnsi="Times New Roman" w:cs="Times New Roman"/>
          <w:sz w:val="24"/>
          <w:szCs w:val="24"/>
        </w:rPr>
      </w:pPr>
    </w:p>
    <w:p w:rsidR="00AD14C1" w:rsidRPr="00AD14C1" w:rsidP="00AD14C1">
      <w:pPr>
        <w:spacing w:after="0" w:line="240" w:lineRule="auto"/>
        <w:rPr>
          <w:rFonts w:ascii="Times New Roman" w:hAnsi="Times New Roman" w:cs="Times New Roman"/>
          <w:sz w:val="24"/>
          <w:szCs w:val="24"/>
        </w:rPr>
      </w:pPr>
      <w:r w:rsidRPr="00AD14C1">
        <w:rPr>
          <w:rFonts w:ascii="Times New Roman" w:hAnsi="Times New Roman" w:cs="Times New Roman"/>
          <w:sz w:val="24"/>
          <w:szCs w:val="24"/>
        </w:rPr>
        <w:t>Download D3.js Library</w:t>
      </w:r>
    </w:p>
    <w:p w:rsidR="00AD14C1" w:rsidRPr="00AD14C1" w:rsidP="00AD14C1">
      <w:pPr>
        <w:spacing w:after="0" w:line="240" w:lineRule="auto"/>
        <w:rPr>
          <w:rFonts w:ascii="Times New Roman" w:hAnsi="Times New Roman" w:cs="Times New Roman"/>
          <w:sz w:val="24"/>
          <w:szCs w:val="24"/>
        </w:rPr>
      </w:pPr>
    </w:p>
    <w:p w:rsidR="00AD14C1" w:rsidRPr="00AD14C1" w:rsidP="00AD14C1">
      <w:pPr>
        <w:spacing w:after="0" w:line="240" w:lineRule="auto"/>
        <w:rPr>
          <w:rFonts w:ascii="Times New Roman" w:hAnsi="Times New Roman" w:cs="Times New Roman"/>
          <w:sz w:val="24"/>
          <w:szCs w:val="24"/>
        </w:rPr>
      </w:pPr>
      <w:r w:rsidRPr="00AD14C1">
        <w:rPr>
          <w:rFonts w:ascii="Times New Roman" w:hAnsi="Times New Roman" w:cs="Times New Roman"/>
          <w:sz w:val="24"/>
          <w:szCs w:val="24"/>
        </w:rPr>
        <w:t xml:space="preserve">D3.js is an open-source library and the </w:t>
      </w:r>
      <w:r w:rsidRPr="00AD14C1">
        <w:rPr>
          <w:rFonts w:ascii="Times New Roman" w:hAnsi="Times New Roman" w:cs="Times New Roman"/>
          <w:sz w:val="24"/>
          <w:szCs w:val="24"/>
        </w:rPr>
        <w:t>source code of the library is freely available on the web at https://d3js.org/ website. Visit the D3.js website and download the latest version of D3.js (d3.zip). As of now, the latest version is 4.6.0.</w:t>
      </w:r>
    </w:p>
    <w:p w:rsidR="00AD14C1" w:rsidRPr="00AD14C1" w:rsidP="00AD14C1">
      <w:pPr>
        <w:spacing w:after="0" w:line="240" w:lineRule="auto"/>
        <w:rPr>
          <w:rFonts w:ascii="Times New Roman" w:hAnsi="Times New Roman" w:cs="Times New Roman"/>
          <w:sz w:val="24"/>
          <w:szCs w:val="24"/>
        </w:rPr>
      </w:pPr>
    </w:p>
    <w:p w:rsidR="00AD14C1" w:rsidRPr="00AD14C1" w:rsidP="00AD14C1">
      <w:pPr>
        <w:spacing w:after="0" w:line="240" w:lineRule="auto"/>
        <w:rPr>
          <w:rFonts w:ascii="Times New Roman" w:hAnsi="Times New Roman" w:cs="Times New Roman"/>
          <w:sz w:val="24"/>
          <w:szCs w:val="24"/>
        </w:rPr>
      </w:pPr>
      <w:r w:rsidRPr="00AD14C1">
        <w:rPr>
          <w:rFonts w:ascii="Times New Roman" w:hAnsi="Times New Roman" w:cs="Times New Roman"/>
          <w:sz w:val="24"/>
          <w:szCs w:val="24"/>
        </w:rPr>
        <w:t>After the download is complete, unzip the file and l</w:t>
      </w:r>
      <w:r w:rsidRPr="00AD14C1">
        <w:rPr>
          <w:rFonts w:ascii="Times New Roman" w:hAnsi="Times New Roman" w:cs="Times New Roman"/>
          <w:sz w:val="24"/>
          <w:szCs w:val="24"/>
        </w:rPr>
        <w:t>ook for d3.min.js. This is the minified version of the D3.js source code. Copy the d3.min.js file and paste it into your project's root folder or any other folder, where you want to keep all the library files. Include the d3.min.js file in your HTML page a</w:t>
      </w:r>
      <w:r w:rsidRPr="00AD14C1">
        <w:rPr>
          <w:rFonts w:ascii="Times New Roman" w:hAnsi="Times New Roman" w:cs="Times New Roman"/>
          <w:sz w:val="24"/>
          <w:szCs w:val="24"/>
        </w:rPr>
        <w:t>s shown below.</w:t>
      </w:r>
    </w:p>
    <w:p w:rsidR="00AD14C1" w:rsidRPr="00AD14C1" w:rsidP="00AD14C1">
      <w:pPr>
        <w:spacing w:after="0" w:line="240" w:lineRule="auto"/>
        <w:rPr>
          <w:rFonts w:ascii="Times New Roman" w:hAnsi="Times New Roman" w:cs="Times New Roman"/>
          <w:sz w:val="24"/>
          <w:szCs w:val="24"/>
        </w:rPr>
      </w:pPr>
    </w:p>
    <w:p w:rsidR="00AD14C1" w:rsidP="00AD14C1">
      <w:pPr>
        <w:spacing w:after="0" w:line="240" w:lineRule="auto"/>
        <w:rPr>
          <w:rFonts w:ascii="Times New Roman" w:hAnsi="Times New Roman" w:cs="Times New Roman"/>
          <w:sz w:val="24"/>
          <w:szCs w:val="24"/>
        </w:rPr>
      </w:pPr>
      <w:r w:rsidRPr="00AD14C1">
        <w:rPr>
          <w:rFonts w:ascii="Times New Roman" w:hAnsi="Times New Roman" w:cs="Times New Roman"/>
          <w:sz w:val="24"/>
          <w:szCs w:val="24"/>
        </w:rPr>
        <w:t>Example − Let us consider the following example.</w:t>
      </w:r>
    </w:p>
    <w:p w:rsidR="00F924D2" w:rsidP="00AD14C1">
      <w:pPr>
        <w:spacing w:after="0" w:line="240" w:lineRule="auto"/>
        <w:rPr>
          <w:rFonts w:ascii="Times New Roman" w:hAnsi="Times New Roman" w:cs="Times New Roman"/>
          <w:sz w:val="24"/>
          <w:szCs w:val="24"/>
        </w:rPr>
      </w:pP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&lt;html&gt;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&lt;head&gt;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&lt;script type = "text/javascript" src = "d3.v6.min.js"&gt;&lt;/script&gt;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&lt;style&gt;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svg rect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fill: gray;</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svg text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w:t>
      </w:r>
      <w:r w:rsidRPr="00F924D2">
        <w:rPr>
          <w:rFonts w:ascii="Times New Roman" w:hAnsi="Times New Roman" w:cs="Times New Roman"/>
          <w:sz w:val="24"/>
          <w:szCs w:val="24"/>
        </w:rPr>
        <w:t xml:space="preserve">        fill: yellow;</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font: 12px sans-serif;</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text-anchor: end;</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&lt;/style&gt;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&lt;/head&gt;</w:t>
      </w:r>
    </w:p>
    <w:p w:rsidR="00F924D2" w:rsidRPr="00F924D2" w:rsidP="00F924D2">
      <w:pPr>
        <w:spacing w:after="0" w:line="240" w:lineRule="auto"/>
        <w:rPr>
          <w:rFonts w:ascii="Times New Roman" w:hAnsi="Times New Roman" w:cs="Times New Roman"/>
          <w:sz w:val="24"/>
          <w:szCs w:val="24"/>
        </w:rPr>
      </w:pP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&lt;body&gt;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&lt;script&gt;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var data = [10, 5, 12, 15];</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var width = 300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scaleFactor = 20,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barHeight = 30;</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var graph = d3.select("body")</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.append("svg")</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.attr("width", width)</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.attr("height", barHeight * data.length);</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var bar = graph.selectAll("g")</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.d</w:t>
      </w:r>
      <w:r w:rsidRPr="00F924D2">
        <w:rPr>
          <w:rFonts w:ascii="Times New Roman" w:hAnsi="Times New Roman" w:cs="Times New Roman"/>
          <w:sz w:val="24"/>
          <w:szCs w:val="24"/>
        </w:rPr>
        <w:t>ata(data)</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.enter()</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.append("g")</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.attr("transform", function(d, i)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return "translate(0," + i * barHeight +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bar.append("rect").attr("width", function(d)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return d</w:t>
      </w:r>
      <w:r w:rsidRPr="00F924D2">
        <w:rPr>
          <w:rFonts w:ascii="Times New Roman" w:hAnsi="Times New Roman" w:cs="Times New Roman"/>
          <w:sz w:val="24"/>
          <w:szCs w:val="24"/>
        </w:rPr>
        <w:t xml:space="preserve"> * scaleFactor;</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.attr("height", barHeight - 1);</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bar.append("text")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.attr("x", function(d) { return (d*scaleFactor);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.attr("y", barHeight / 2)</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.attr("dy", ".35em")</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w:t>
      </w:r>
      <w:r w:rsidRPr="00F924D2">
        <w:rPr>
          <w:rFonts w:ascii="Times New Roman" w:hAnsi="Times New Roman" w:cs="Times New Roman"/>
          <w:sz w:val="24"/>
          <w:szCs w:val="24"/>
        </w:rPr>
        <w:t xml:space="preserve">        .text(function(d) { return d;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&lt;/script&gt;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&lt;/body&gt;</w:t>
      </w:r>
    </w:p>
    <w:p w:rsid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&lt;/html&gt;</w:t>
      </w:r>
    </w:p>
    <w:p w:rsidR="00F924D2" w:rsidP="00F924D2">
      <w:pPr>
        <w:spacing w:after="0" w:line="240" w:lineRule="auto"/>
        <w:rPr>
          <w:rFonts w:ascii="Times New Roman" w:hAnsi="Times New Roman" w:cs="Times New Roman"/>
          <w:sz w:val="24"/>
          <w:szCs w:val="24"/>
        </w:rPr>
      </w:pPr>
    </w:p>
    <w:p w:rsidR="00F924D2" w:rsidRPr="00AD14C1" w:rsidP="00F924D2">
      <w:pPr>
        <w:spacing w:after="0" w:line="240" w:lineRule="auto"/>
        <w:rPr>
          <w:rFonts w:ascii="Times New Roman" w:hAnsi="Times New Roman" w:cs="Times New Roman"/>
          <w:sz w:val="24"/>
          <w:szCs w:val="24"/>
        </w:rPr>
      </w:pPr>
      <w:r>
        <w:rPr>
          <w:rFonts w:ascii="Times New Roman" w:hAnsi="Times New Roman" w:cs="Times New Roman"/>
          <w:noProof/>
          <w:sz w:val="24"/>
          <w:szCs w:val="24"/>
          <w:lang w:bidi="gu-IN"/>
        </w:rPr>
        <w:drawing>
          <wp:anchor distT="0" distB="0" distL="114300" distR="114300" simplePos="0" relativeHeight="251668480" behindDoc="0" locked="0" layoutInCell="1" allowOverlap="1">
            <wp:simplePos x="0" y="0"/>
            <wp:positionH relativeFrom="margin">
              <wp:align>center</wp:align>
            </wp:positionH>
            <wp:positionV relativeFrom="paragraph">
              <wp:posOffset>12065</wp:posOffset>
            </wp:positionV>
            <wp:extent cx="4429743" cy="1781424"/>
            <wp:effectExtent l="0" t="0" r="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ampp3.PNG"/>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a:xfrm>
                      <a:off x="0" y="0"/>
                      <a:ext cx="4429743" cy="1781424"/>
                    </a:xfrm>
                    <a:prstGeom prst="rect">
                      <a:avLst/>
                    </a:prstGeom>
                  </pic:spPr>
                </pic:pic>
              </a:graphicData>
            </a:graphic>
            <wp14:sizeRelH relativeFrom="page">
              <wp14:pctWidth>0</wp14:pctWidth>
            </wp14:sizeRelH>
            <wp14:sizeRelV relativeFrom="page">
              <wp14:pctHeight>0</wp14:pctHeight>
            </wp14:sizeRelV>
          </wp:anchor>
        </w:drawing>
      </w: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C71864" w:rsidRPr="00AD14C1" w:rsidP="00C71864">
      <w:pPr>
        <w:spacing w:after="0" w:line="240" w:lineRule="auto"/>
        <w:rPr>
          <w:rFonts w:ascii="Times New Roman" w:hAnsi="Times New Roman" w:cs="Times New Roman"/>
          <w:sz w:val="24"/>
          <w:szCs w:val="24"/>
        </w:rPr>
      </w:pPr>
      <w:r>
        <w:rPr>
          <w:rFonts w:ascii="Times New Roman" w:hAnsi="Times New Roman" w:cs="Times New Roman"/>
          <w:sz w:val="24"/>
          <w:szCs w:val="24"/>
        </w:rPr>
        <w:t>We need to include the canvas.min</w:t>
      </w:r>
      <w:r w:rsidRPr="00AD14C1">
        <w:rPr>
          <w:rFonts w:ascii="Times New Roman" w:hAnsi="Times New Roman" w:cs="Times New Roman"/>
          <w:sz w:val="24"/>
          <w:szCs w:val="24"/>
        </w:rPr>
        <w:t>.js library into your</w:t>
      </w:r>
      <w:r>
        <w:rPr>
          <w:rFonts w:ascii="Times New Roman" w:hAnsi="Times New Roman" w:cs="Times New Roman"/>
          <w:sz w:val="24"/>
          <w:szCs w:val="24"/>
        </w:rPr>
        <w:t xml:space="preserve"> HTML webpage in order to use canvas</w:t>
      </w:r>
      <w:r w:rsidRPr="00AD14C1">
        <w:rPr>
          <w:rFonts w:ascii="Times New Roman" w:hAnsi="Times New Roman" w:cs="Times New Roman"/>
          <w:sz w:val="24"/>
          <w:szCs w:val="24"/>
        </w:rPr>
        <w:t>.js to create data visualization. We can do it in the following two ways −</w:t>
      </w:r>
    </w:p>
    <w:p w:rsidR="00C71864" w:rsidRPr="00AD14C1" w:rsidP="00C71864">
      <w:pPr>
        <w:spacing w:after="0" w:line="240" w:lineRule="auto"/>
        <w:rPr>
          <w:rFonts w:ascii="Times New Roman" w:hAnsi="Times New Roman" w:cs="Times New Roman"/>
          <w:sz w:val="24"/>
          <w:szCs w:val="24"/>
        </w:rPr>
      </w:pPr>
    </w:p>
    <w:p w:rsidR="00C71864" w:rsidRPr="00F924D2" w:rsidP="00C71864">
      <w:pPr>
        <w:pStyle w:val="ListParagraph"/>
        <w:numPr>
          <w:ilvl w:val="0"/>
          <w:numId w:val="14"/>
        </w:numPr>
        <w:spacing w:after="0" w:line="240" w:lineRule="auto"/>
        <w:rPr>
          <w:rFonts w:ascii="Times New Roman" w:hAnsi="Times New Roman" w:cs="Times New Roman"/>
          <w:sz w:val="24"/>
          <w:szCs w:val="24"/>
        </w:rPr>
      </w:pPr>
      <w:r>
        <w:rPr>
          <w:rFonts w:ascii="Times New Roman" w:hAnsi="Times New Roman" w:cs="Times New Roman"/>
          <w:sz w:val="24"/>
          <w:szCs w:val="24"/>
        </w:rPr>
        <w:t>Include the canvas.min</w:t>
      </w:r>
      <w:r w:rsidRPr="00F924D2">
        <w:rPr>
          <w:rFonts w:ascii="Times New Roman" w:hAnsi="Times New Roman" w:cs="Times New Roman"/>
          <w:sz w:val="24"/>
          <w:szCs w:val="24"/>
        </w:rPr>
        <w:t>.js library from your project's folder.</w:t>
      </w:r>
    </w:p>
    <w:p w:rsidR="00C71864" w:rsidRPr="00F924D2" w:rsidP="00C71864">
      <w:pPr>
        <w:pStyle w:val="ListParagraph"/>
        <w:numPr>
          <w:ilvl w:val="0"/>
          <w:numId w:val="14"/>
        </w:numPr>
        <w:spacing w:after="0" w:line="240" w:lineRule="auto"/>
        <w:rPr>
          <w:rFonts w:ascii="Times New Roman" w:hAnsi="Times New Roman" w:cs="Times New Roman"/>
          <w:sz w:val="24"/>
          <w:szCs w:val="24"/>
        </w:rPr>
      </w:pPr>
      <w:r>
        <w:rPr>
          <w:rFonts w:ascii="Times New Roman" w:hAnsi="Times New Roman" w:cs="Times New Roman"/>
          <w:sz w:val="24"/>
          <w:szCs w:val="24"/>
        </w:rPr>
        <w:t>Include canvas</w:t>
      </w:r>
      <w:r w:rsidRPr="00F924D2">
        <w:rPr>
          <w:rFonts w:ascii="Times New Roman" w:hAnsi="Times New Roman" w:cs="Times New Roman"/>
          <w:sz w:val="24"/>
          <w:szCs w:val="24"/>
        </w:rPr>
        <w:t>.js library from CDN (Content Delivery Network).</w:t>
      </w:r>
    </w:p>
    <w:p w:rsidR="00207585"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r>
        <w:rPr>
          <w:rFonts w:ascii="Times New Roman" w:hAnsi="Times New Roman" w:cs="Times New Roman"/>
          <w:noProof/>
          <w:sz w:val="24"/>
          <w:szCs w:val="24"/>
          <w:lang w:bidi="gu-IN"/>
        </w:rPr>
        <w:drawing>
          <wp:anchor distT="0" distB="0" distL="114300" distR="114300" simplePos="0" relativeHeight="251694080" behindDoc="0" locked="0" layoutInCell="1" allowOverlap="1">
            <wp:simplePos x="0" y="0"/>
            <wp:positionH relativeFrom="margin">
              <wp:align>right</wp:align>
            </wp:positionH>
            <wp:positionV relativeFrom="paragraph">
              <wp:posOffset>0</wp:posOffset>
            </wp:positionV>
            <wp:extent cx="5943600" cy="3314065"/>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ampp5.PNG"/>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5943600" cy="3314065"/>
                    </a:xfrm>
                    <a:prstGeom prst="rect">
                      <a:avLst/>
                    </a:prstGeom>
                  </pic:spPr>
                </pic:pic>
              </a:graphicData>
            </a:graphic>
            <wp14:sizeRelH relativeFrom="page">
              <wp14:pctWidth>0</wp14:pctWidth>
            </wp14:sizeRelH>
            <wp14:sizeRelV relativeFrom="page">
              <wp14:pctHeight>0</wp14:pctHeight>
            </wp14:sizeRelV>
          </wp:anchor>
        </w:drawing>
      </w: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b/>
          <w:bCs/>
          <w:sz w:val="28"/>
          <w:szCs w:val="28"/>
        </w:rPr>
      </w:pPr>
      <w:r w:rsidRPr="00F924D2">
        <w:rPr>
          <w:rFonts w:ascii="Times New Roman" w:hAnsi="Times New Roman" w:cs="Times New Roman"/>
          <w:b/>
          <w:bCs/>
          <w:sz w:val="28"/>
          <w:szCs w:val="28"/>
        </w:rPr>
        <w:t>Configure Google Chart API and Google Map API</w:t>
      </w:r>
    </w:p>
    <w:p w:rsidR="00F924D2" w:rsidP="00207585">
      <w:pPr>
        <w:spacing w:after="0" w:line="240" w:lineRule="auto"/>
        <w:rPr>
          <w:rFonts w:ascii="Times New Roman" w:hAnsi="Times New Roman" w:cs="Times New Roman"/>
          <w:b/>
          <w:bCs/>
          <w:sz w:val="28"/>
          <w:szCs w:val="28"/>
        </w:rPr>
      </w:pPr>
    </w:p>
    <w:p w:rsidR="00F924D2" w:rsidRPr="00F924D2" w:rsidP="00F924D2">
      <w:pPr>
        <w:pStyle w:val="ListParagraph"/>
        <w:numPr>
          <w:ilvl w:val="0"/>
          <w:numId w:val="12"/>
        </w:num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Google Charts is a pure JavaScript based charting library </w:t>
      </w:r>
      <w:r w:rsidRPr="00F924D2">
        <w:rPr>
          <w:rFonts w:ascii="Times New Roman" w:hAnsi="Times New Roman" w:cs="Times New Roman"/>
          <w:sz w:val="24"/>
          <w:szCs w:val="24"/>
        </w:rPr>
        <w:t>meant to enhance web applications by adding interactive charting capability. Google Charts provides wide variety of charts. For example, line charts, spline charts, area charts, bar charts, pie charts and so on.</w:t>
      </w:r>
    </w:p>
    <w:p w:rsidR="00F924D2" w:rsidRPr="00F924D2" w:rsidP="00F924D2">
      <w:pPr>
        <w:spacing w:after="0" w:line="240" w:lineRule="auto"/>
        <w:rPr>
          <w:rFonts w:ascii="Times New Roman" w:hAnsi="Times New Roman" w:cs="Times New Roman"/>
          <w:sz w:val="24"/>
          <w:szCs w:val="24"/>
        </w:rPr>
      </w:pP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There are two ways to use Google Charts.</w:t>
      </w:r>
    </w:p>
    <w:p w:rsidR="00F924D2" w:rsidRPr="00F924D2" w:rsidP="00F924D2">
      <w:pPr>
        <w:spacing w:after="0" w:line="240" w:lineRule="auto"/>
        <w:rPr>
          <w:rFonts w:ascii="Times New Roman" w:hAnsi="Times New Roman" w:cs="Times New Roman"/>
          <w:sz w:val="24"/>
          <w:szCs w:val="24"/>
        </w:rPr>
      </w:pPr>
    </w:p>
    <w:p w:rsidR="00F924D2" w:rsidRPr="00F924D2" w:rsidP="00F924D2">
      <w:pPr>
        <w:pStyle w:val="ListParagraph"/>
        <w:numPr>
          <w:ilvl w:val="0"/>
          <w:numId w:val="15"/>
        </w:num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Download − Download it locally from https://developers.google.com/chart and use it.</w:t>
      </w:r>
    </w:p>
    <w:p w:rsidR="00F924D2" w:rsidRPr="00F924D2" w:rsidP="00F924D2">
      <w:pPr>
        <w:pStyle w:val="ListParagraph"/>
        <w:numPr>
          <w:ilvl w:val="0"/>
          <w:numId w:val="15"/>
        </w:num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CDN access − you also have access to a CDN. The CDN will give you access around the world to regional data centers that in this case, Google Chart host https://www.gstatic.</w:t>
      </w:r>
      <w:r w:rsidRPr="00F924D2">
        <w:rPr>
          <w:rFonts w:ascii="Times New Roman" w:hAnsi="Times New Roman" w:cs="Times New Roman"/>
          <w:sz w:val="24"/>
          <w:szCs w:val="24"/>
        </w:rPr>
        <w:t>com/charts.</w:t>
      </w:r>
    </w:p>
    <w:p w:rsidR="00F924D2" w:rsidRPr="00F924D2" w:rsidP="00F924D2">
      <w:pPr>
        <w:spacing w:after="0" w:line="240" w:lineRule="auto"/>
        <w:rPr>
          <w:rFonts w:ascii="Times New Roman" w:hAnsi="Times New Roman" w:cs="Times New Roman"/>
          <w:sz w:val="24"/>
          <w:szCs w:val="24"/>
        </w:rPr>
      </w:pPr>
    </w:p>
    <w:p w:rsidR="00F924D2" w:rsidRPr="00F924D2" w:rsidP="00F924D2">
      <w:pPr>
        <w:spacing w:after="0" w:line="240" w:lineRule="auto"/>
        <w:rPr>
          <w:rFonts w:ascii="Times New Roman" w:hAnsi="Times New Roman" w:cs="Times New Roman"/>
          <w:b/>
          <w:bCs/>
          <w:sz w:val="24"/>
          <w:szCs w:val="24"/>
        </w:rPr>
      </w:pPr>
      <w:r w:rsidRPr="00F924D2">
        <w:rPr>
          <w:rFonts w:ascii="Times New Roman" w:hAnsi="Times New Roman" w:cs="Times New Roman"/>
          <w:b/>
          <w:bCs/>
          <w:sz w:val="24"/>
          <w:szCs w:val="24"/>
        </w:rPr>
        <w:t>Using Downloaded Google Chart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Include the googlecharts JavaScript file in the HTML page using following script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&lt;head&gt;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&lt;script src = "/googlecharts/loader.js"&gt;&lt;/script&gt;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&lt;/head&gt;</w:t>
      </w:r>
    </w:p>
    <w:p w:rsidR="00F924D2" w:rsidRPr="00F924D2" w:rsidP="00F924D2">
      <w:pPr>
        <w:spacing w:after="0" w:line="240" w:lineRule="auto"/>
        <w:rPr>
          <w:rFonts w:ascii="Times New Roman" w:hAnsi="Times New Roman" w:cs="Times New Roman"/>
          <w:sz w:val="24"/>
          <w:szCs w:val="24"/>
        </w:rPr>
      </w:pPr>
    </w:p>
    <w:p w:rsidR="00F924D2" w:rsidRPr="00F924D2" w:rsidP="00F924D2">
      <w:pPr>
        <w:spacing w:after="0" w:line="240" w:lineRule="auto"/>
        <w:rPr>
          <w:rFonts w:ascii="Times New Roman" w:hAnsi="Times New Roman" w:cs="Times New Roman"/>
          <w:b/>
          <w:bCs/>
          <w:sz w:val="24"/>
          <w:szCs w:val="24"/>
        </w:rPr>
      </w:pPr>
      <w:r w:rsidRPr="00F924D2">
        <w:rPr>
          <w:rFonts w:ascii="Times New Roman" w:hAnsi="Times New Roman" w:cs="Times New Roman"/>
          <w:b/>
          <w:bCs/>
          <w:sz w:val="24"/>
          <w:szCs w:val="24"/>
        </w:rPr>
        <w:t>Using CDN</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We are using the CDN versions of the Google Chart l</w:t>
      </w:r>
      <w:r w:rsidRPr="00F924D2">
        <w:rPr>
          <w:rFonts w:ascii="Times New Roman" w:hAnsi="Times New Roman" w:cs="Times New Roman"/>
          <w:sz w:val="24"/>
          <w:szCs w:val="24"/>
        </w:rPr>
        <w:t>ibrary throughout this tutorial.</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Include the Google Chart JavaScript file in the HTML page using following script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&lt;head&gt;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&lt;script src = "https://www.gstatic.com/charts/loader.js"&gt;&lt;/script&gt;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&lt;/head&gt;</w:t>
      </w:r>
    </w:p>
    <w:p w:rsidR="00F924D2" w:rsidRPr="00F924D2" w:rsidP="00F924D2">
      <w:pPr>
        <w:spacing w:after="0" w:line="240" w:lineRule="auto"/>
        <w:rPr>
          <w:rFonts w:ascii="Times New Roman" w:hAnsi="Times New Roman" w:cs="Times New Roman"/>
          <w:sz w:val="24"/>
          <w:szCs w:val="24"/>
        </w:rPr>
      </w:pPr>
    </w:p>
    <w:p w:rsidR="00F924D2" w:rsidRPr="00F924D2" w:rsidP="00F924D2">
      <w:pPr>
        <w:spacing w:after="0" w:line="240" w:lineRule="auto"/>
        <w:rPr>
          <w:rFonts w:ascii="Times New Roman" w:hAnsi="Times New Roman" w:cs="Times New Roman"/>
          <w:sz w:val="24"/>
          <w:szCs w:val="24"/>
        </w:rPr>
      </w:pP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b/>
          <w:bCs/>
          <w:sz w:val="24"/>
          <w:szCs w:val="24"/>
        </w:rPr>
        <w:t>Step 1:</w:t>
      </w:r>
      <w:r w:rsidRPr="00F924D2">
        <w:rPr>
          <w:rFonts w:ascii="Times New Roman" w:hAnsi="Times New Roman" w:cs="Times New Roman"/>
          <w:sz w:val="24"/>
          <w:szCs w:val="24"/>
        </w:rPr>
        <w:t xml:space="preserve"> Create HTML Page</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Create an HTML page with the</w:t>
      </w:r>
      <w:r w:rsidRPr="00F924D2">
        <w:rPr>
          <w:rFonts w:ascii="Times New Roman" w:hAnsi="Times New Roman" w:cs="Times New Roman"/>
          <w:sz w:val="24"/>
          <w:szCs w:val="24"/>
        </w:rPr>
        <w:t xml:space="preserve"> Google Chart libraries.</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Here container div is used to contain the chart drawn using Google Chart library. Here we are loading the latest version of corecharts API using google.charts.load method.</w:t>
      </w:r>
    </w:p>
    <w:p w:rsidR="00F924D2" w:rsidRPr="00F924D2" w:rsidP="00F924D2">
      <w:pPr>
        <w:spacing w:after="0" w:line="240" w:lineRule="auto"/>
        <w:rPr>
          <w:rFonts w:ascii="Times New Roman" w:hAnsi="Times New Roman" w:cs="Times New Roman"/>
          <w:sz w:val="24"/>
          <w:szCs w:val="24"/>
        </w:rPr>
      </w:pP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b/>
          <w:bCs/>
          <w:sz w:val="24"/>
          <w:szCs w:val="24"/>
        </w:rPr>
        <w:t>Step 2:</w:t>
      </w:r>
      <w:r w:rsidRPr="00F924D2">
        <w:rPr>
          <w:rFonts w:ascii="Times New Roman" w:hAnsi="Times New Roman" w:cs="Times New Roman"/>
          <w:sz w:val="24"/>
          <w:szCs w:val="24"/>
        </w:rPr>
        <w:t xml:space="preserve"> Create configurations</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Google Chart library uses ve</w:t>
      </w:r>
      <w:r w:rsidRPr="00F924D2">
        <w:rPr>
          <w:rFonts w:ascii="Times New Roman" w:hAnsi="Times New Roman" w:cs="Times New Roman"/>
          <w:sz w:val="24"/>
          <w:szCs w:val="24"/>
        </w:rPr>
        <w:t>ry simple configurations using json syntax.</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Here data represents the json data and options represents the configuration which Google Chart library uses to draw a chart withing container div using draw() method. Now we'll configure the various parameter to </w:t>
      </w:r>
      <w:r w:rsidRPr="00F924D2">
        <w:rPr>
          <w:rFonts w:ascii="Times New Roman" w:hAnsi="Times New Roman" w:cs="Times New Roman"/>
          <w:sz w:val="24"/>
          <w:szCs w:val="24"/>
        </w:rPr>
        <w:t>create the required json string.</w:t>
      </w:r>
    </w:p>
    <w:p w:rsidR="00F924D2" w:rsidRPr="00F924D2" w:rsidP="00F924D2">
      <w:pPr>
        <w:spacing w:after="0" w:line="240" w:lineRule="auto"/>
        <w:rPr>
          <w:rFonts w:ascii="Times New Roman" w:hAnsi="Times New Roman" w:cs="Times New Roman"/>
          <w:sz w:val="24"/>
          <w:szCs w:val="24"/>
        </w:rPr>
      </w:pPr>
    </w:p>
    <w:p w:rsidR="00F924D2" w:rsidRPr="00F924D2" w:rsidP="00F924D2">
      <w:pPr>
        <w:spacing w:after="0" w:line="240" w:lineRule="auto"/>
        <w:rPr>
          <w:rFonts w:ascii="Times New Roman" w:hAnsi="Times New Roman" w:cs="Times New Roman"/>
          <w:b/>
          <w:bCs/>
          <w:sz w:val="24"/>
          <w:szCs w:val="24"/>
        </w:rPr>
      </w:pPr>
      <w:r w:rsidRPr="00F924D2">
        <w:rPr>
          <w:rFonts w:ascii="Times New Roman" w:hAnsi="Times New Roman" w:cs="Times New Roman"/>
          <w:b/>
          <w:bCs/>
          <w:sz w:val="24"/>
          <w:szCs w:val="24"/>
        </w:rPr>
        <w:t>DataTable</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Configure the data to be displayed on the chart. DataTable is a special table structured collection which contains the data of the chart. Columns of data table represents the legends and rows represents the corre</w:t>
      </w:r>
      <w:r w:rsidRPr="00F924D2">
        <w:rPr>
          <w:rFonts w:ascii="Times New Roman" w:hAnsi="Times New Roman" w:cs="Times New Roman"/>
          <w:sz w:val="24"/>
          <w:szCs w:val="24"/>
        </w:rPr>
        <w:t>sponding data. addColumn() method is used to add a column where first parameter represents the data type and second parameter represents the legend. addRows() method is used to add rows accordingly.</w:t>
      </w:r>
    </w:p>
    <w:p w:rsidR="00F924D2" w:rsidRPr="00F924D2" w:rsidP="00F924D2">
      <w:pPr>
        <w:spacing w:after="0" w:line="240" w:lineRule="auto"/>
        <w:rPr>
          <w:rFonts w:ascii="Times New Roman" w:hAnsi="Times New Roman" w:cs="Times New Roman"/>
          <w:sz w:val="24"/>
          <w:szCs w:val="24"/>
        </w:rPr>
      </w:pP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b/>
          <w:bCs/>
          <w:sz w:val="24"/>
          <w:szCs w:val="24"/>
        </w:rPr>
        <w:t>Step 3:</w:t>
      </w:r>
      <w:r w:rsidRPr="00F924D2">
        <w:rPr>
          <w:rFonts w:ascii="Times New Roman" w:hAnsi="Times New Roman" w:cs="Times New Roman"/>
          <w:sz w:val="24"/>
          <w:szCs w:val="24"/>
        </w:rPr>
        <w:t xml:space="preserve"> Draw the chart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google.charts.setOnLoadCallback(</w:t>
      </w:r>
      <w:r w:rsidRPr="00F924D2">
        <w:rPr>
          <w:rFonts w:ascii="Times New Roman" w:hAnsi="Times New Roman" w:cs="Times New Roman"/>
          <w:sz w:val="24"/>
          <w:szCs w:val="24"/>
        </w:rPr>
        <w:t>drawChart);</w:t>
      </w:r>
    </w:p>
    <w:p w:rsidR="00207585" w:rsidP="00207585">
      <w:pPr>
        <w:spacing w:after="0" w:line="240" w:lineRule="auto"/>
        <w:rPr>
          <w:rFonts w:ascii="Times New Roman" w:hAnsi="Times New Roman" w:cs="Times New Roman"/>
          <w:sz w:val="24"/>
          <w:szCs w:val="24"/>
        </w:rPr>
      </w:pP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&lt;html&gt;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&lt;head&gt;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&lt;title&gt;Google Charts Tutorial&lt;/title&gt;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&lt;script type = "text/javascript" src = "loader.js"&gt;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&lt;/script&gt;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&lt;script type = "text/javascript"&gt;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google.charts.load('current', {packages: ['corechart']});  </w:t>
      </w:r>
      <w:r w:rsidRPr="00F924D2">
        <w:rPr>
          <w:rFonts w:ascii="Times New Roman" w:hAnsi="Times New Roman" w:cs="Times New Roman"/>
          <w:sz w:val="24"/>
          <w:szCs w:val="24"/>
        </w:rPr>
        <w:t xml:space="preserve">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&lt;/script&gt;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&lt;/head&gt;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&lt;body style="background: #2e3340;"&gt;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&lt;div id = "container" style = "width: 550px; height: 400px; margin: 0 auto"&gt;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&lt;/div&gt;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&lt;script language = "JavaScript"&gt;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function drawChart()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 </w:t>
      </w:r>
      <w:r w:rsidRPr="00F924D2">
        <w:rPr>
          <w:rFonts w:ascii="Times New Roman" w:hAnsi="Times New Roman" w:cs="Times New Roman"/>
          <w:sz w:val="24"/>
          <w:szCs w:val="24"/>
        </w:rPr>
        <w:t>Define the chart to be drawn.</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var data = new google.visualization.DataTable();</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data.addColumn('string', 'Browser');</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data.addColumn('number', 'Percentage');</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data.addRows([</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['Firefox', 45.0],</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w:t>
      </w:r>
      <w:r w:rsidRPr="00F924D2">
        <w:rPr>
          <w:rFonts w:ascii="Times New Roman" w:hAnsi="Times New Roman" w:cs="Times New Roman"/>
          <w:sz w:val="24"/>
          <w:szCs w:val="24"/>
        </w:rPr>
        <w:t xml:space="preserve">            ['IE', 26.8],</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['Chrome', 12.8],</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['Safari', 8.5],</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['Opera', 6.2],</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['Others', 0.7]</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 Set chart options</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var options = {'</w:t>
      </w:r>
      <w:r w:rsidRPr="00F924D2">
        <w:rPr>
          <w:rFonts w:ascii="Times New Roman" w:hAnsi="Times New Roman" w:cs="Times New Roman"/>
          <w:sz w:val="24"/>
          <w:szCs w:val="24"/>
        </w:rPr>
        <w:t>title':'Browser market shares at a specific website, 2014', 'width':550, 'height':400};</w:t>
      </w:r>
    </w:p>
    <w:p w:rsidR="00F924D2" w:rsidRPr="00F924D2" w:rsidP="00F924D2">
      <w:pPr>
        <w:spacing w:after="0" w:line="240" w:lineRule="auto"/>
        <w:rPr>
          <w:rFonts w:ascii="Times New Roman" w:hAnsi="Times New Roman" w:cs="Times New Roman"/>
          <w:sz w:val="24"/>
          <w:szCs w:val="24"/>
        </w:rPr>
      </w:pP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 Instantiate and draw the chart.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var chart = new google.visualization.PieChart(document.getElementById ('container'));</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chart.draw</w:t>
      </w:r>
      <w:r w:rsidRPr="00F924D2">
        <w:rPr>
          <w:rFonts w:ascii="Times New Roman" w:hAnsi="Times New Roman" w:cs="Times New Roman"/>
          <w:sz w:val="24"/>
          <w:szCs w:val="24"/>
        </w:rPr>
        <w:t>(data, options);</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google.charts.setOnLoadCallback(drawChart);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&lt;/script&gt;</w:t>
      </w:r>
    </w:p>
    <w:p w:rsidR="00F924D2" w:rsidRPr="00F924D2"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 xml:space="preserve">   &lt;/body&gt;</w:t>
      </w:r>
    </w:p>
    <w:p w:rsidR="00207585" w:rsidP="00F924D2">
      <w:pPr>
        <w:spacing w:after="0" w:line="240" w:lineRule="auto"/>
        <w:rPr>
          <w:rFonts w:ascii="Times New Roman" w:hAnsi="Times New Roman" w:cs="Times New Roman"/>
          <w:sz w:val="24"/>
          <w:szCs w:val="24"/>
        </w:rPr>
      </w:pPr>
      <w:r w:rsidRPr="00F924D2">
        <w:rPr>
          <w:rFonts w:ascii="Times New Roman" w:hAnsi="Times New Roman" w:cs="Times New Roman"/>
          <w:sz w:val="24"/>
          <w:szCs w:val="24"/>
        </w:rPr>
        <w:t>&lt;/html&gt;</w:t>
      </w:r>
    </w:p>
    <w:p w:rsidR="00207585" w:rsidP="00207585">
      <w:pPr>
        <w:spacing w:after="0" w:line="240" w:lineRule="auto"/>
        <w:rPr>
          <w:rFonts w:ascii="Times New Roman" w:hAnsi="Times New Roman" w:cs="Times New Roman"/>
          <w:sz w:val="24"/>
          <w:szCs w:val="24"/>
        </w:rPr>
      </w:pPr>
    </w:p>
    <w:p w:rsidR="00207585" w:rsidP="00207585">
      <w:pPr>
        <w:spacing w:after="0" w:line="240" w:lineRule="auto"/>
        <w:rPr>
          <w:rFonts w:ascii="Times New Roman" w:hAnsi="Times New Roman" w:cs="Times New Roman"/>
          <w:sz w:val="24"/>
          <w:szCs w:val="24"/>
        </w:rPr>
      </w:pPr>
    </w:p>
    <w:p w:rsidR="00F924D2" w:rsidP="00207585">
      <w:pPr>
        <w:spacing w:after="0" w:line="240" w:lineRule="auto"/>
        <w:rPr>
          <w:rFonts w:ascii="Times New Roman" w:hAnsi="Times New Roman" w:cs="Times New Roman"/>
          <w:sz w:val="24"/>
          <w:szCs w:val="24"/>
        </w:rPr>
      </w:pPr>
      <w:r>
        <w:rPr>
          <w:rFonts w:ascii="Times New Roman" w:hAnsi="Times New Roman" w:cs="Times New Roman"/>
          <w:noProof/>
          <w:sz w:val="24"/>
          <w:szCs w:val="24"/>
          <w:lang w:bidi="gu-IN"/>
        </w:rPr>
        <w:drawing>
          <wp:anchor distT="0" distB="0" distL="114300" distR="114300" simplePos="0" relativeHeight="251677696" behindDoc="0" locked="0" layoutInCell="1" allowOverlap="1">
            <wp:simplePos x="0" y="0"/>
            <wp:positionH relativeFrom="margin">
              <wp:align>center</wp:align>
            </wp:positionH>
            <wp:positionV relativeFrom="paragraph">
              <wp:posOffset>8255</wp:posOffset>
            </wp:positionV>
            <wp:extent cx="4038600" cy="2323465"/>
            <wp:effectExtent l="0" t="0" r="0" b="63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Xampp2.PNG"/>
                    <pic:cNvPicPr/>
                  </pic:nvPicPr>
                  <pic:blipFill>
                    <a:blip xmlns:r="http://schemas.openxmlformats.org/officeDocument/2006/relationships" r:embed="rId9">
                      <a:extLst>
                        <a:ext xmlns:a="http://schemas.openxmlformats.org/drawingml/2006/main" uri="{28A0092B-C50C-407E-A947-70E740481C1C}">
                          <a14:useLocalDpi xmlns:a14="http://schemas.microsoft.com/office/drawing/2010/main" val="0"/>
                        </a:ext>
                      </a:extLst>
                    </a:blip>
                    <a:srcRect b="22574"/>
                    <a:stretch>
                      <a:fillRect/>
                    </a:stretch>
                  </pic:blipFill>
                  <pic:spPr bwMode="auto">
                    <a:xfrm>
                      <a:off x="0" y="0"/>
                      <a:ext cx="4038600" cy="2323465"/>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24D2" w:rsidP="00207585">
      <w:pPr>
        <w:spacing w:after="0" w:line="240" w:lineRule="auto"/>
        <w:rPr>
          <w:rFonts w:ascii="Times New Roman" w:hAnsi="Times New Roman" w:cs="Times New Roman"/>
          <w:sz w:val="24"/>
          <w:szCs w:val="24"/>
        </w:rPr>
      </w:pPr>
    </w:p>
    <w:p w:rsidR="00F924D2" w:rsidP="00207585">
      <w:pPr>
        <w:spacing w:after="0" w:line="240" w:lineRule="auto"/>
        <w:rPr>
          <w:rFonts w:ascii="Times New Roman" w:hAnsi="Times New Roman" w:cs="Times New Roman"/>
          <w:sz w:val="24"/>
          <w:szCs w:val="24"/>
        </w:rPr>
      </w:pPr>
    </w:p>
    <w:p w:rsidR="00F924D2" w:rsidP="00207585">
      <w:pPr>
        <w:spacing w:after="0" w:line="240" w:lineRule="auto"/>
        <w:rPr>
          <w:rFonts w:ascii="Times New Roman" w:hAnsi="Times New Roman" w:cs="Times New Roman"/>
          <w:sz w:val="24"/>
          <w:szCs w:val="24"/>
        </w:rPr>
      </w:pPr>
    </w:p>
    <w:p w:rsidR="00F924D2"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F924D2"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F924D2"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C71864" w:rsidP="00207585">
      <w:pPr>
        <w:spacing w:after="0" w:line="240" w:lineRule="auto"/>
        <w:rPr>
          <w:rFonts w:ascii="Times New Roman" w:hAnsi="Times New Roman" w:cs="Times New Roman"/>
          <w:sz w:val="24"/>
          <w:szCs w:val="24"/>
        </w:rPr>
      </w:pPr>
    </w:p>
    <w:p w:rsidR="00F924D2" w:rsidP="00207585">
      <w:pPr>
        <w:spacing w:after="0" w:line="240" w:lineRule="auto"/>
        <w:rPr>
          <w:rFonts w:ascii="Times New Roman" w:hAnsi="Times New Roman" w:cs="Times New Roman"/>
          <w:sz w:val="24"/>
          <w:szCs w:val="24"/>
        </w:rPr>
      </w:pPr>
    </w:p>
    <w:p w:rsidR="0045121D" w:rsidRPr="001335BA" w:rsidP="0045121D">
      <w:pPr>
        <w:spacing w:after="0" w:line="240" w:lineRule="auto"/>
        <w:rPr>
          <w:rFonts w:ascii="Times New Roman" w:hAnsi="Times New Roman" w:cs="Times New Roman"/>
          <w:b/>
          <w:bCs/>
          <w:sz w:val="24"/>
          <w:szCs w:val="24"/>
        </w:rPr>
      </w:pPr>
      <w:r w:rsidRPr="001335BA">
        <w:rPr>
          <w:rFonts w:ascii="Times New Roman" w:hAnsi="Times New Roman" w:cs="Times New Roman"/>
          <w:b/>
          <w:bCs/>
          <w:sz w:val="24"/>
          <w:szCs w:val="24"/>
        </w:rPr>
        <w:t>What are Google Maps?</w:t>
      </w:r>
    </w:p>
    <w:p w:rsidR="0045121D" w:rsidRPr="0045121D" w:rsidP="0045121D">
      <w:pPr>
        <w:pStyle w:val="ListParagraph"/>
        <w:numPr>
          <w:ilvl w:val="0"/>
          <w:numId w:val="16"/>
        </w:num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Google Maps is a free web mapping service by Google that provides various types of geographical </w:t>
      </w:r>
      <w:r w:rsidRPr="0045121D">
        <w:rPr>
          <w:rFonts w:ascii="Times New Roman" w:hAnsi="Times New Roman" w:cs="Times New Roman"/>
          <w:sz w:val="24"/>
          <w:szCs w:val="24"/>
        </w:rPr>
        <w:t>information. Using Google Maps, one can.</w:t>
      </w:r>
    </w:p>
    <w:p w:rsidR="0045121D" w:rsidRPr="0045121D" w:rsidP="0045121D">
      <w:pPr>
        <w:pStyle w:val="ListParagraph"/>
        <w:numPr>
          <w:ilvl w:val="0"/>
          <w:numId w:val="17"/>
        </w:num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Search for places or get directions from one place to another.</w:t>
      </w:r>
    </w:p>
    <w:p w:rsidR="0045121D" w:rsidRPr="0045121D" w:rsidP="0045121D">
      <w:pPr>
        <w:pStyle w:val="ListParagraph"/>
        <w:numPr>
          <w:ilvl w:val="0"/>
          <w:numId w:val="17"/>
        </w:num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View and navigate through horizontal and vertical panoramic street level images of various cities around the world.</w:t>
      </w:r>
    </w:p>
    <w:p w:rsidR="0045121D" w:rsidRPr="0045121D" w:rsidP="0045121D">
      <w:pPr>
        <w:pStyle w:val="ListParagraph"/>
        <w:numPr>
          <w:ilvl w:val="0"/>
          <w:numId w:val="17"/>
        </w:num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Get specific information like traffi</w:t>
      </w:r>
      <w:r w:rsidRPr="0045121D">
        <w:rPr>
          <w:rFonts w:ascii="Times New Roman" w:hAnsi="Times New Roman" w:cs="Times New Roman"/>
          <w:sz w:val="24"/>
          <w:szCs w:val="24"/>
        </w:rPr>
        <w:t>c at a particular point.</w:t>
      </w:r>
    </w:p>
    <w:p w:rsidR="0045121D" w:rsidP="0045121D">
      <w:pPr>
        <w:spacing w:after="0" w:line="240" w:lineRule="auto"/>
        <w:rPr>
          <w:rFonts w:ascii="Times New Roman" w:hAnsi="Times New Roman" w:cs="Times New Roman"/>
          <w:sz w:val="24"/>
          <w:szCs w:val="24"/>
        </w:rPr>
      </w:pPr>
    </w:p>
    <w:p w:rsidR="00F924D2"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Google Maps provides an API using which you can customize the maps and the information displayed on them. This chapter explains how to load a simple Google Map on your web page using HTML and JavaScript.</w:t>
      </w:r>
    </w:p>
    <w:p w:rsidR="0045121D" w:rsidP="0045121D">
      <w:pPr>
        <w:spacing w:after="0" w:line="240" w:lineRule="auto"/>
        <w:rPr>
          <w:rFonts w:ascii="Times New Roman" w:hAnsi="Times New Roman" w:cs="Times New Roman"/>
          <w:sz w:val="24"/>
          <w:szCs w:val="24"/>
        </w:rPr>
      </w:pPr>
    </w:p>
    <w:p w:rsidR="0045121D" w:rsidRPr="001335BA" w:rsidP="0045121D">
      <w:pPr>
        <w:spacing w:after="0" w:line="240" w:lineRule="auto"/>
        <w:rPr>
          <w:rFonts w:ascii="Times New Roman" w:hAnsi="Times New Roman" w:cs="Times New Roman"/>
          <w:b/>
          <w:bCs/>
          <w:sz w:val="24"/>
          <w:szCs w:val="24"/>
        </w:rPr>
      </w:pPr>
      <w:r w:rsidRPr="001335BA">
        <w:rPr>
          <w:rFonts w:ascii="Times New Roman" w:hAnsi="Times New Roman" w:cs="Times New Roman"/>
          <w:b/>
          <w:bCs/>
          <w:sz w:val="24"/>
          <w:szCs w:val="24"/>
        </w:rPr>
        <w:t>Just include iframe:</w:t>
      </w:r>
    </w:p>
    <w:p w:rsid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&lt;ifr</w:t>
      </w:r>
      <w:r w:rsidRPr="0045121D">
        <w:rPr>
          <w:rFonts w:ascii="Times New Roman" w:hAnsi="Times New Roman" w:cs="Times New Roman"/>
          <w:sz w:val="24"/>
          <w:szCs w:val="24"/>
        </w:rPr>
        <w:t>ame src="https://www.google.com/maps/embed?pb=!1m18!1m12!1m3!1d58882.21164645128!2d71.61154774849125!3d22.723103086866118!2m3!1f0!2f0!3f0!3m2!1i1024!2i768!4f13.1!3m3!1m2!1s0x395940dfdc9f82af%3A0xa4b2578b8bf73d43!2sSurendranagar%2C%20Gujarat!5e0!3m2!1sen!2s</w:t>
      </w:r>
      <w:r w:rsidRPr="0045121D">
        <w:rPr>
          <w:rFonts w:ascii="Times New Roman" w:hAnsi="Times New Roman" w:cs="Times New Roman"/>
          <w:sz w:val="24"/>
          <w:szCs w:val="24"/>
        </w:rPr>
        <w:t>in!4v1614767325087!5m2!1sen!2sin" width="600" height="450" style="border:0;" allowfullscreen="" loading="lazy"&gt;&lt;/iframe&gt;</w:t>
      </w:r>
    </w:p>
    <w:p w:rsidR="0045121D" w:rsidP="0045121D">
      <w:pPr>
        <w:spacing w:after="0" w:line="240" w:lineRule="auto"/>
        <w:rPr>
          <w:rFonts w:ascii="Times New Roman" w:hAnsi="Times New Roman" w:cs="Times New Roman"/>
          <w:sz w:val="24"/>
          <w:szCs w:val="24"/>
        </w:rPr>
      </w:pPr>
    </w:p>
    <w:p w:rsidR="0045121D" w:rsidRPr="001335BA" w:rsidP="0045121D">
      <w:pPr>
        <w:spacing w:after="0" w:line="240" w:lineRule="auto"/>
        <w:rPr>
          <w:rFonts w:ascii="Times New Roman" w:hAnsi="Times New Roman" w:cs="Times New Roman"/>
          <w:b/>
          <w:bCs/>
          <w:sz w:val="24"/>
          <w:szCs w:val="24"/>
        </w:rPr>
      </w:pPr>
      <w:r w:rsidRPr="001335BA">
        <w:rPr>
          <w:rFonts w:ascii="Times New Roman" w:hAnsi="Times New Roman" w:cs="Times New Roman"/>
          <w:b/>
          <w:bCs/>
          <w:sz w:val="24"/>
          <w:szCs w:val="24"/>
        </w:rPr>
        <w:t>Or</w:t>
      </w:r>
    </w:p>
    <w:p w:rsidR="0045121D" w:rsidP="0045121D">
      <w:pPr>
        <w:spacing w:after="0" w:line="240" w:lineRule="auto"/>
        <w:rPr>
          <w:rFonts w:ascii="Times New Roman" w:hAnsi="Times New Roman" w:cs="Times New Roman"/>
          <w:sz w:val="24"/>
          <w:szCs w:val="24"/>
        </w:rPr>
      </w:pP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&lt;!DOCTYPE html&gt;</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&lt;html&gt;</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&lt;head&gt;</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&lt;title&gt;google map API&lt;/title&gt;</w:t>
      </w:r>
    </w:p>
    <w:p w:rsidR="0045121D" w:rsidRPr="0045121D" w:rsidP="0045121D">
      <w:pPr>
        <w:spacing w:after="0" w:line="240" w:lineRule="auto"/>
        <w:rPr>
          <w:rFonts w:ascii="Times New Roman" w:hAnsi="Times New Roman" w:cs="Times New Roman"/>
          <w:sz w:val="24"/>
          <w:szCs w:val="24"/>
        </w:rPr>
      </w:pP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&lt;/script&gt;</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&lt;style&gt;</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#map{</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height: 300px; </w:t>
      </w:r>
      <w:r w:rsidRPr="0045121D">
        <w:rPr>
          <w:rFonts w:ascii="Times New Roman" w:hAnsi="Times New Roman" w:cs="Times New Roman"/>
          <w:sz w:val="24"/>
          <w:szCs w:val="24"/>
        </w:rPr>
        <w:t xml:space="preserve"> /* The height is 400 pixels */</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width: 100%;  /* The width is the width of the web page */</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&lt;/style&gt;</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&lt;/head&gt;</w:t>
      </w:r>
    </w:p>
    <w:p w:rsidR="0045121D" w:rsidRPr="0045121D" w:rsidP="0045121D">
      <w:pPr>
        <w:spacing w:after="0" w:line="240" w:lineRule="auto"/>
        <w:rPr>
          <w:rFonts w:ascii="Times New Roman" w:hAnsi="Times New Roman" w:cs="Times New Roman"/>
          <w:sz w:val="24"/>
          <w:szCs w:val="24"/>
        </w:rPr>
      </w:pP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&lt;body style="background:#2e3340;color:lightgray;font-size:18px"&gt;</w:t>
      </w:r>
    </w:p>
    <w:p w:rsidR="0045121D" w:rsidRPr="0045121D" w:rsidP="0045121D">
      <w:pPr>
        <w:spacing w:after="0" w:line="240" w:lineRule="auto"/>
        <w:rPr>
          <w:rFonts w:ascii="Times New Roman" w:hAnsi="Times New Roman" w:cs="Times New Roman"/>
          <w:sz w:val="24"/>
          <w:szCs w:val="24"/>
        </w:rPr>
      </w:pP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&lt;div id="map"&gt;&lt;/div&gt;</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&lt;/body&gt;</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&lt;script&gt;</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 Initialize and add the map</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function initMap() {</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 The location of Uluru</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var uluru = {lat: 22.732891, lng: 71.649629};</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 The map, centered at Uluru</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var map = new google.maps.Map(</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document.getEleme</w:t>
      </w:r>
      <w:r w:rsidRPr="0045121D">
        <w:rPr>
          <w:rFonts w:ascii="Times New Roman" w:hAnsi="Times New Roman" w:cs="Times New Roman"/>
          <w:sz w:val="24"/>
          <w:szCs w:val="24"/>
        </w:rPr>
        <w:t>ntById('map'), {zoom: 18, center: uluru,rotateControl: true,streetViewControl: true});</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 The marker, positioned at Uluru</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var marker = new google.maps.Marker({position: uluru, map: map});}</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function myFunction() {</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var x = doc</w:t>
      </w:r>
      <w:r w:rsidRPr="0045121D">
        <w:rPr>
          <w:rFonts w:ascii="Times New Roman" w:hAnsi="Times New Roman" w:cs="Times New Roman"/>
          <w:sz w:val="24"/>
          <w:szCs w:val="24"/>
        </w:rPr>
        <w:t>ument.getElementById("navtop");</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x.classList.toggle("responsive");</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initMap();</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&lt;/script&gt;</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&lt;script async defer</w:t>
      </w:r>
    </w:p>
    <w:p w:rsidR="0045121D" w:rsidRP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src="https://maps.googleapis.com/maps/api/js?key=</w:t>
      </w:r>
      <w:r w:rsidRPr="001335BA">
        <w:rPr>
          <w:rFonts w:ascii="Times New Roman" w:hAnsi="Times New Roman" w:cs="Times New Roman"/>
          <w:b/>
          <w:bCs/>
          <w:sz w:val="24"/>
          <w:szCs w:val="24"/>
        </w:rPr>
        <w:t>YOUR_API_KEY</w:t>
      </w:r>
      <w:r w:rsidRPr="0045121D">
        <w:rPr>
          <w:rFonts w:ascii="Times New Roman" w:hAnsi="Times New Roman" w:cs="Times New Roman"/>
          <w:sz w:val="24"/>
          <w:szCs w:val="24"/>
        </w:rPr>
        <w:t xml:space="preserve"> &amp;callback=initMap"&gt;&lt;/script&gt;</w:t>
      </w:r>
    </w:p>
    <w:p w:rsidR="0045121D" w:rsidP="0045121D">
      <w:pPr>
        <w:spacing w:after="0" w:line="240" w:lineRule="auto"/>
        <w:rPr>
          <w:rFonts w:ascii="Times New Roman" w:hAnsi="Times New Roman" w:cs="Times New Roman"/>
          <w:sz w:val="24"/>
          <w:szCs w:val="24"/>
        </w:rPr>
      </w:pPr>
      <w:r w:rsidRPr="0045121D">
        <w:rPr>
          <w:rFonts w:ascii="Times New Roman" w:hAnsi="Times New Roman" w:cs="Times New Roman"/>
          <w:sz w:val="24"/>
          <w:szCs w:val="24"/>
        </w:rPr>
        <w:t xml:space="preserve">  &lt;/html&gt;</w:t>
      </w:r>
    </w:p>
    <w:p w:rsidR="0045121D" w:rsidP="0045121D">
      <w:pPr>
        <w:spacing w:after="0" w:line="240" w:lineRule="auto"/>
        <w:rPr>
          <w:rFonts w:ascii="Times New Roman" w:hAnsi="Times New Roman" w:cs="Times New Roman"/>
          <w:sz w:val="24"/>
          <w:szCs w:val="24"/>
        </w:rPr>
      </w:pPr>
    </w:p>
    <w:p w:rsidR="0045121D" w:rsidRPr="00207585" w:rsidP="0045121D">
      <w:pPr>
        <w:spacing w:after="0" w:line="240" w:lineRule="auto"/>
        <w:rPr>
          <w:rFonts w:ascii="Times New Roman" w:hAnsi="Times New Roman" w:cs="Times New Roman"/>
          <w:sz w:val="24"/>
          <w:szCs w:val="24"/>
        </w:rPr>
        <w:sectPr w:rsidSect="006658BF">
          <w:headerReference w:type="default" r:id="rId10"/>
          <w:footerReference w:type="default" r:id="rId11"/>
          <w:pgSz w:w="12240" w:h="15840"/>
          <w:pgMar w:top="1440" w:right="1440" w:bottom="1440" w:left="1440" w:header="576" w:footer="432"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Fonts w:ascii="Times New Roman" w:hAnsi="Times New Roman" w:cs="Times New Roman"/>
          <w:noProof/>
          <w:sz w:val="24"/>
          <w:szCs w:val="24"/>
          <w:lang w:bidi="gu-IN"/>
        </w:rPr>
        <w:drawing>
          <wp:anchor distT="0" distB="0" distL="114300" distR="114300" simplePos="0" relativeHeight="251686912" behindDoc="0" locked="0" layoutInCell="1" allowOverlap="1">
            <wp:simplePos x="0" y="0"/>
            <wp:positionH relativeFrom="margin">
              <wp:align>right</wp:align>
            </wp:positionH>
            <wp:positionV relativeFrom="paragraph">
              <wp:posOffset>253365</wp:posOffset>
            </wp:positionV>
            <wp:extent cx="5943600" cy="3254375"/>
            <wp:effectExtent l="0" t="0" r="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ampp4.PNG"/>
                    <pic:cNvPicPr/>
                  </pic:nvPicPr>
                  <pic:blipFill>
                    <a:blip xmlns:r="http://schemas.openxmlformats.org/officeDocument/2006/relationships" r:embed="rId12">
                      <a:extLst>
                        <a:ext xmlns:a="http://schemas.openxmlformats.org/drawingml/2006/main" uri="{28A0092B-C50C-407E-A947-70E740481C1C}">
                          <a14:useLocalDpi xmlns:a14="http://schemas.microsoft.com/office/drawing/2010/main" val="0"/>
                        </a:ext>
                      </a:extLst>
                    </a:blip>
                    <a:stretch>
                      <a:fillRect/>
                    </a:stretch>
                  </pic:blipFill>
                  <pic:spPr>
                    <a:xfrm>
                      <a:off x="0" y="0"/>
                      <a:ext cx="5943600" cy="3254375"/>
                    </a:xfrm>
                    <a:prstGeom prst="rect">
                      <a:avLst/>
                    </a:prstGeom>
                  </pic:spPr>
                </pic:pic>
              </a:graphicData>
            </a:graphic>
            <wp14:sizeRelH relativeFrom="page">
              <wp14:pctWidth>0</wp14:pctWidth>
            </wp14:sizeRelH>
            <wp14:sizeRelV relativeFrom="page">
              <wp14:pctHeight>0</wp14:pctHeight>
            </wp14:sizeRelV>
          </wp:anchor>
        </w:drawing>
      </w:r>
    </w:p>
    <w:p w:rsidR="00D462B1" w:rsidP="00D462B1">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Practical – 2</w:t>
      </w:r>
    </w:p>
    <w:p w:rsidR="00D462B1" w:rsidP="00D462B1">
      <w:pPr>
        <w:spacing w:after="0" w:line="240" w:lineRule="auto"/>
        <w:rPr>
          <w:rFonts w:ascii="Times New Roman" w:hAnsi="Times New Roman" w:cs="Times New Roman"/>
          <w:sz w:val="28"/>
          <w:szCs w:val="28"/>
        </w:rPr>
      </w:pPr>
    </w:p>
    <w:p w:rsidR="00D462B1" w:rsidP="00D462B1">
      <w:pPr>
        <w:spacing w:after="0" w:line="240" w:lineRule="auto"/>
        <w:rPr>
          <w:rFonts w:ascii="Times New Roman" w:hAnsi="Times New Roman" w:cs="Times New Roman"/>
          <w:sz w:val="28"/>
          <w:szCs w:val="28"/>
        </w:rPr>
      </w:pPr>
      <w:r w:rsidRPr="00D462B1">
        <w:rPr>
          <w:rFonts w:ascii="Times New Roman" w:hAnsi="Times New Roman" w:cs="Times New Roman"/>
          <w:b/>
          <w:bCs/>
          <w:sz w:val="28"/>
          <w:szCs w:val="28"/>
        </w:rPr>
        <w:t>AIM:</w:t>
      </w:r>
      <w:r>
        <w:rPr>
          <w:rFonts w:ascii="Times New Roman" w:hAnsi="Times New Roman" w:cs="Times New Roman"/>
          <w:sz w:val="28"/>
          <w:szCs w:val="28"/>
        </w:rPr>
        <w:t xml:space="preserve"> </w:t>
      </w:r>
      <w:r w:rsidRPr="00D462B1">
        <w:rPr>
          <w:rFonts w:ascii="Times New Roman" w:hAnsi="Times New Roman" w:cs="Times New Roman"/>
          <w:sz w:val="28"/>
          <w:szCs w:val="28"/>
        </w:rPr>
        <w:t>Develop the following Program Using HTML5 CANVAS</w:t>
      </w:r>
    </w:p>
    <w:p w:rsidR="00D462B1" w:rsidP="00D462B1">
      <w:pPr>
        <w:spacing w:after="0" w:line="240" w:lineRule="auto"/>
        <w:rPr>
          <w:rFonts w:ascii="Times New Roman" w:hAnsi="Times New Roman" w:cs="Times New Roman"/>
          <w:sz w:val="28"/>
          <w:szCs w:val="28"/>
        </w:rPr>
      </w:pPr>
    </w:p>
    <w:p w:rsidR="00D462B1" w:rsidP="00D462B1">
      <w:pPr>
        <w:pStyle w:val="ListParagraph"/>
        <w:numPr>
          <w:ilvl w:val="0"/>
          <w:numId w:val="18"/>
        </w:numPr>
        <w:spacing w:after="0" w:line="240" w:lineRule="auto"/>
        <w:rPr>
          <w:rFonts w:ascii="Times New Roman" w:hAnsi="Times New Roman" w:cs="Times New Roman"/>
          <w:sz w:val="28"/>
          <w:szCs w:val="28"/>
        </w:rPr>
      </w:pPr>
      <w:r w:rsidRPr="00D462B1">
        <w:rPr>
          <w:rFonts w:ascii="Times New Roman" w:hAnsi="Times New Roman" w:cs="Times New Roman"/>
          <w:sz w:val="28"/>
          <w:szCs w:val="28"/>
        </w:rPr>
        <w:t>Develop the Different basic Graphical Shapes using HTM5 CANVAS</w:t>
      </w:r>
    </w:p>
    <w:p w:rsidR="00D462B1" w:rsidP="00D462B1">
      <w:pPr>
        <w:pStyle w:val="ListParagraph"/>
        <w:spacing w:after="0" w:line="240" w:lineRule="auto"/>
        <w:rPr>
          <w:rFonts w:ascii="Times New Roman" w:hAnsi="Times New Roman" w:cs="Times New Roman"/>
          <w:sz w:val="28"/>
          <w:szCs w:val="28"/>
        </w:rPr>
      </w:pP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&lt;!DOCTYPE html&gt;</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&lt;html&gt;</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&lt;head&gt;</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&lt;title&gt;Collegeek&lt;/title&gt;</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&lt;/head&gt;</w:t>
      </w:r>
    </w:p>
    <w:p w:rsidR="00D462B1" w:rsidRPr="00D462B1" w:rsidP="00D462B1">
      <w:pPr>
        <w:pStyle w:val="ListParagraph"/>
        <w:spacing w:after="0" w:line="240" w:lineRule="auto"/>
        <w:rPr>
          <w:rFonts w:ascii="Times New Roman" w:hAnsi="Times New Roman" w:cs="Times New Roman"/>
          <w:sz w:val="24"/>
          <w:szCs w:val="24"/>
        </w:rPr>
      </w:pP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&lt;</w:t>
      </w:r>
      <w:r w:rsidRPr="00D462B1">
        <w:rPr>
          <w:rFonts w:ascii="Times New Roman" w:hAnsi="Times New Roman" w:cs="Times New Roman"/>
          <w:sz w:val="24"/>
          <w:szCs w:val="24"/>
        </w:rPr>
        <w:t>body style="background:#2e3340;color:lightgray;font-size:18px"&gt;</w:t>
      </w:r>
    </w:p>
    <w:p w:rsidR="00D462B1" w:rsidRPr="00D462B1" w:rsidP="00D462B1">
      <w:pPr>
        <w:pStyle w:val="ListParagraph"/>
        <w:spacing w:after="0" w:line="240" w:lineRule="auto"/>
        <w:rPr>
          <w:rFonts w:ascii="Times New Roman" w:hAnsi="Times New Roman" w:cs="Times New Roman"/>
          <w:sz w:val="24"/>
          <w:szCs w:val="24"/>
        </w:rPr>
      </w:pP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&lt;canvas id="canvas" style="background-color:"&gt;&lt;/canvas&gt;</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&lt;/body&gt;</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&lt;script&gt;</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 Draws a rounded rectangle using the current state of the canvas.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 If you omit the last three</w:t>
      </w:r>
      <w:r w:rsidRPr="00D462B1">
        <w:rPr>
          <w:rFonts w:ascii="Times New Roman" w:hAnsi="Times New Roman" w:cs="Times New Roman"/>
          <w:sz w:val="24"/>
          <w:szCs w:val="24"/>
        </w:rPr>
        <w:t xml:space="preserve"> params, it will draw a rectangle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 outline with a 5 pixel border radius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 @param {CanvasRenderingContext2D} ctx</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 @param {Number} x The top left x coordinate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 @param {Number} y The top left y coordinate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 @param {Number} width The width of the re</w:t>
      </w:r>
      <w:r w:rsidRPr="00D462B1">
        <w:rPr>
          <w:rFonts w:ascii="Times New Roman" w:hAnsi="Times New Roman" w:cs="Times New Roman"/>
          <w:sz w:val="24"/>
          <w:szCs w:val="24"/>
        </w:rPr>
        <w:t xml:space="preserve">ctangle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 @param {Number} height The height of the rectangle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 @param {Number} radius The corner radius. Defaults to 5;</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 @param {Boolean} fill Whether to fill the rectangle. Defaults to false.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 @param {Boolean} stroke Whether to stroke the rectangle. Defaults to true.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function roundRect(ctx, x, y, width, height, radius, fill, stroke)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if (typeof stroke == "undefined" )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stroke = true;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if (typeof radius === "undefined")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w:t>
      </w:r>
      <w:r w:rsidRPr="00D462B1">
        <w:rPr>
          <w:rFonts w:ascii="Times New Roman" w:hAnsi="Times New Roman" w:cs="Times New Roman"/>
          <w:sz w:val="24"/>
          <w:szCs w:val="24"/>
        </w:rPr>
        <w:t>radius = 5;</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ctx.beginPath();</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ctx.moveTo(x + radius, y);</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ctx.lineTo(x + width - radius, y);</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ctx.quadraticCurveTo(x + width, y, x + width, y + radius);</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ctx.lineTo(x + width, y + height - radius);</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ctx.quadraticCurveTo(x + width, y + height, x </w:t>
      </w:r>
      <w:r w:rsidRPr="00D462B1">
        <w:rPr>
          <w:rFonts w:ascii="Times New Roman" w:hAnsi="Times New Roman" w:cs="Times New Roman"/>
          <w:sz w:val="24"/>
          <w:szCs w:val="24"/>
        </w:rPr>
        <w:t>+ width - radius, y + height);</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ctx.lineTo(x + radius, y + height);</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ctx.quadraticCurveTo(x, y + height, x, y + height - radius);</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ctx.lineTo(x, y + radius);</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ctx.quadraticCurveTo(x, y, x + radius, y);</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ctx.closePath();</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if (stroke)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w:t>
      </w:r>
      <w:r w:rsidRPr="00D462B1">
        <w:rPr>
          <w:rFonts w:ascii="Times New Roman" w:hAnsi="Times New Roman" w:cs="Times New Roman"/>
          <w:sz w:val="24"/>
          <w:szCs w:val="24"/>
        </w:rPr>
        <w:t>);</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if (fill)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ctx.fill();</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var canvas = document.getElementById("canvas");</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canvas.width = window.innerWidth;</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canvas.height=window.innerHeight;</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var ctx = canvas.getContext("2d");</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var W2 = canvas.width/2;</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var H4 = canvas.height/4 - 50;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var H3 = canvas.height/3 - 50;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//Head part</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ctx.strokeStyle = "green";</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ctx.lineWidth="2";</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ctx.beginPath();</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ctx.moveTo(W2,10);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w:t>
      </w:r>
      <w:r w:rsidRPr="00D462B1">
        <w:rPr>
          <w:rFonts w:ascii="Times New Roman" w:hAnsi="Times New Roman" w:cs="Times New Roman"/>
          <w:sz w:val="24"/>
          <w:szCs w:val="24"/>
        </w:rPr>
        <w:t>.lineTo(W2-30,70);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ctx.moveTo(W2,10);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ctx.lineTo(W2+30,70);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ctx.moveTo(W2-30,70);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ctx.quadraticCurveTo(W2,50,W2+30,70);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w:t>
      </w:r>
    </w:p>
    <w:p w:rsidR="00D462B1" w:rsidRPr="00D462B1" w:rsidP="00D462B1">
      <w:pPr>
        <w:pStyle w:val="ListParagraph"/>
        <w:spacing w:after="0" w:line="240" w:lineRule="auto"/>
        <w:rPr>
          <w:rFonts w:ascii="Times New Roman" w:hAnsi="Times New Roman" w:cs="Times New Roman"/>
          <w:sz w:val="24"/>
          <w:szCs w:val="24"/>
        </w:rPr>
      </w:pP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ctx.strokeStyle="#FF0000";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w:t>
      </w:r>
      <w:r w:rsidRPr="00D462B1">
        <w:rPr>
          <w:rFonts w:ascii="Times New Roman" w:hAnsi="Times New Roman" w:cs="Times New Roman"/>
          <w:sz w:val="24"/>
          <w:szCs w:val="24"/>
        </w:rPr>
        <w:t xml:space="preserve">      ctx.lineWidth="2";</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ctx.beginPath();</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ctx.arc(W2,H4,40,0,2*Math.PI);</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ctx.beginPath();</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ctx.arc(W2-15,H4-10,10,0,2*Math.PI);</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ctx.beginPath();</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ctx.arc(W2+15,H4-10,10,0,2*Math.PI);</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ctx.beginPath();</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ctx.moveTo(W2-15,H4+20);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ctx.quadraticCurveTo(W2, H3-20, W2+15, H4+20);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w:t>
      </w:r>
    </w:p>
    <w:p w:rsidR="00D462B1" w:rsidRPr="00D462B1" w:rsidP="00D462B1">
      <w:pPr>
        <w:pStyle w:val="ListParagraph"/>
        <w:spacing w:after="0" w:line="240" w:lineRule="auto"/>
        <w:rPr>
          <w:rFonts w:ascii="Times New Roman" w:hAnsi="Times New Roman" w:cs="Times New Roman"/>
          <w:sz w:val="24"/>
          <w:szCs w:val="24"/>
        </w:rPr>
      </w:pP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//body</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//context,x,y,width,height,rad</w:t>
      </w:r>
      <w:r w:rsidRPr="00D462B1">
        <w:rPr>
          <w:rFonts w:ascii="Times New Roman" w:hAnsi="Times New Roman" w:cs="Times New Roman"/>
          <w:sz w:val="24"/>
          <w:szCs w:val="24"/>
        </w:rPr>
        <w:t>ius,fill</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roundRect(ctx,W2-75,H3,150,150,70);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//left hand</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ctx.strokeStyle="#FF0000";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ctx.beginPath();</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ctx.moveTo(W2-50,H3+10);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ctx.quadraticCurveTo(W2-140,H3+40,W2-220,H3+10);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ctx.beginPath();</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ctx.moveTo(W2-70,H3+40);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ctx.quadraticCurveTo(W2-140,H3+60,W2-220,H3+40);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ctx.fillStyle="blue";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ctx.fillRect(W2-320,H3-20,100,100);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ctx.fillStyle="whit</w:t>
      </w:r>
      <w:r w:rsidRPr="00D462B1">
        <w:rPr>
          <w:rFonts w:ascii="Times New Roman" w:hAnsi="Times New Roman" w:cs="Times New Roman"/>
          <w:sz w:val="24"/>
          <w:szCs w:val="24"/>
        </w:rPr>
        <w:t>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ctx.fillRect(W2-310,H3-10,80,80);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ctx.beginPath();</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ctx.font = "16px Verdana";</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ab/>
      </w:r>
      <w:r w:rsidRPr="00D462B1">
        <w:rPr>
          <w:rFonts w:ascii="Times New Roman" w:hAnsi="Times New Roman" w:cs="Times New Roman"/>
          <w:sz w:val="24"/>
          <w:szCs w:val="24"/>
        </w:rPr>
        <w:tab/>
        <w:t>// Create gradient</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ab/>
      </w:r>
      <w:r w:rsidRPr="00D462B1">
        <w:rPr>
          <w:rFonts w:ascii="Times New Roman" w:hAnsi="Times New Roman" w:cs="Times New Roman"/>
          <w:sz w:val="24"/>
          <w:szCs w:val="24"/>
        </w:rPr>
        <w:tab/>
        <w:t>var gradient = ctx.createLinearGradient(0, 0, W2, 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ab/>
      </w:r>
      <w:r w:rsidRPr="00D462B1">
        <w:rPr>
          <w:rFonts w:ascii="Times New Roman" w:hAnsi="Times New Roman" w:cs="Times New Roman"/>
          <w:sz w:val="24"/>
          <w:szCs w:val="24"/>
        </w:rPr>
        <w:tab/>
        <w:t>gradient.addColorStop("0", "magenta");</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ab/>
      </w:r>
      <w:r w:rsidRPr="00D462B1">
        <w:rPr>
          <w:rFonts w:ascii="Times New Roman" w:hAnsi="Times New Roman" w:cs="Times New Roman"/>
          <w:sz w:val="24"/>
          <w:szCs w:val="24"/>
        </w:rPr>
        <w:tab/>
      </w:r>
      <w:r w:rsidRPr="00D462B1">
        <w:rPr>
          <w:rFonts w:ascii="Times New Roman" w:hAnsi="Times New Roman" w:cs="Times New Roman"/>
          <w:sz w:val="24"/>
          <w:szCs w:val="24"/>
        </w:rPr>
        <w:t>gradient.addColorStop("0.5", "blue");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ab/>
      </w:r>
      <w:r w:rsidRPr="00D462B1">
        <w:rPr>
          <w:rFonts w:ascii="Times New Roman" w:hAnsi="Times New Roman" w:cs="Times New Roman"/>
          <w:sz w:val="24"/>
          <w:szCs w:val="24"/>
        </w:rPr>
        <w:tab/>
        <w:t>gradient.addColorStop("1.0", "red");</w:t>
      </w:r>
    </w:p>
    <w:p w:rsidR="00D462B1" w:rsidRPr="00D462B1" w:rsidP="00D462B1">
      <w:pPr>
        <w:pStyle w:val="ListParagraph"/>
        <w:spacing w:after="0" w:line="240" w:lineRule="auto"/>
        <w:rPr>
          <w:rFonts w:ascii="Times New Roman" w:hAnsi="Times New Roman" w:cs="Times New Roman"/>
          <w:sz w:val="24"/>
          <w:szCs w:val="24"/>
        </w:rPr>
      </w:pP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ab/>
      </w:r>
      <w:r w:rsidRPr="00D462B1">
        <w:rPr>
          <w:rFonts w:ascii="Times New Roman" w:hAnsi="Times New Roman" w:cs="Times New Roman"/>
          <w:sz w:val="24"/>
          <w:szCs w:val="24"/>
        </w:rPr>
        <w:tab/>
        <w:t>// Fill with gradient</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ab/>
      </w:r>
      <w:r w:rsidRPr="00D462B1">
        <w:rPr>
          <w:rFonts w:ascii="Times New Roman" w:hAnsi="Times New Roman" w:cs="Times New Roman"/>
          <w:sz w:val="24"/>
          <w:szCs w:val="24"/>
        </w:rPr>
        <w:tab/>
        <w:t>ctx.strokeStyle = gradient;</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ab/>
      </w:r>
      <w:r w:rsidRPr="00D462B1">
        <w:rPr>
          <w:rFonts w:ascii="Times New Roman" w:hAnsi="Times New Roman" w:cs="Times New Roman"/>
          <w:sz w:val="24"/>
          <w:szCs w:val="24"/>
        </w:rPr>
        <w:tab/>
        <w:t>ctx.strokeText("Exploring", W2-307, H3+10);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ab/>
      </w:r>
      <w:r w:rsidRPr="00D462B1">
        <w:rPr>
          <w:rFonts w:ascii="Times New Roman" w:hAnsi="Times New Roman" w:cs="Times New Roman"/>
          <w:sz w:val="24"/>
          <w:szCs w:val="24"/>
        </w:rPr>
        <w:tab/>
        <w:t>ctx.strokeText("HTML", W2-295, H3+30);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ab/>
      </w:r>
      <w:r w:rsidRPr="00D462B1">
        <w:rPr>
          <w:rFonts w:ascii="Times New Roman" w:hAnsi="Times New Roman" w:cs="Times New Roman"/>
          <w:sz w:val="24"/>
          <w:szCs w:val="24"/>
        </w:rPr>
        <w:tab/>
        <w:t>ctx.strokeText("Canvas", W2-300, H3</w:t>
      </w:r>
      <w:r w:rsidRPr="00D462B1">
        <w:rPr>
          <w:rFonts w:ascii="Times New Roman" w:hAnsi="Times New Roman" w:cs="Times New Roman"/>
          <w:sz w:val="24"/>
          <w:szCs w:val="24"/>
        </w:rPr>
        <w:t>+50);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ab/>
      </w:r>
      <w:r w:rsidRPr="00D462B1">
        <w:rPr>
          <w:rFonts w:ascii="Times New Roman" w:hAnsi="Times New Roman" w:cs="Times New Roman"/>
          <w:sz w:val="24"/>
          <w:szCs w:val="24"/>
        </w:rPr>
        <w:tab/>
        <w:t>ctx.stroke();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//right hand</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ctx.strokeStyle="#FF0000";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ctx.beginPath();</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ctx.moveTo(W2+50,H3+10);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ctx.quadraticCurveTo(W2+140,H3+40,W2+220,H3+10);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ctx.beginPath();</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w:t>
      </w:r>
      <w:r w:rsidRPr="00D462B1">
        <w:rPr>
          <w:rFonts w:ascii="Times New Roman" w:hAnsi="Times New Roman" w:cs="Times New Roman"/>
          <w:sz w:val="24"/>
          <w:szCs w:val="24"/>
        </w:rPr>
        <w:t xml:space="preserve"> ctx.moveTo(W2+70,H3+40);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ctx.quadraticCurveTo(W2+140,H3+60,W2+220,H3+40);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ctx.fillStyle="blue";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ctx.fillRect(W2+220,H3-20,100,100);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ctx.fillStyle="white";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ctx.fillRect(W2+230,H3-10,80,80);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ctx.font = "16px Verdana";</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ctx.strokeText("Exploring", W2+233, H3+10);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ctx.strokeText("HTML", W2+250, H3+30);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ctx.strokeText("Canvas", W2+240, H3+50);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//left leg</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ctx.strokeStyle="#FF0000";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ctx.beginPath();</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ctx.moveTo(W2-60,H3+130);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ctx.quadraticCurveTo(W2-80,H3+180,W2-50,H3+220);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w:t>
      </w:r>
      <w:r w:rsidRPr="00D462B1">
        <w:rPr>
          <w:rFonts w:ascii="Times New Roman" w:hAnsi="Times New Roman" w:cs="Times New Roman"/>
          <w:sz w:val="24"/>
          <w:szCs w:val="24"/>
        </w:rPr>
        <w:t>oke();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ctx.beginPath();</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ctx.moveTo(W2-50,H3+220);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ctx.quadraticCurveTo(W2-20,H3+260,W2-30,H3+330);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//right leg</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ctx.strokeStyle="#FF0000";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ctx.beginPath();</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ctx.m</w:t>
      </w:r>
      <w:r w:rsidRPr="00D462B1">
        <w:rPr>
          <w:rFonts w:ascii="Times New Roman" w:hAnsi="Times New Roman" w:cs="Times New Roman"/>
          <w:sz w:val="24"/>
          <w:szCs w:val="24"/>
        </w:rPr>
        <w:t>oveTo(W2+60,H3+130);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ctx.quadraticCurveTo(W2+30,H3+180,W2+50,H3+220);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ctx.beginPath();</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ctx.moveTo(W2+50,H3+220);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ctx.quadraticCurveTo(W2+70,H3+260,W2-20,H3+340);</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ctx.stroke();</w:t>
      </w:r>
    </w:p>
    <w:p w:rsidR="00D462B1" w:rsidRPr="00D462B1" w:rsidP="00D462B1">
      <w:pPr>
        <w:pStyle w:val="ListParagraph"/>
        <w:spacing w:after="0" w:line="240" w:lineRule="auto"/>
        <w:rPr>
          <w:rFonts w:ascii="Times New Roman" w:hAnsi="Times New Roman" w:cs="Times New Roman"/>
          <w:sz w:val="24"/>
          <w:szCs w:val="24"/>
        </w:rPr>
      </w:pP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&lt;</w:t>
      </w:r>
      <w:r w:rsidRPr="00D462B1">
        <w:rPr>
          <w:rFonts w:ascii="Times New Roman" w:hAnsi="Times New Roman" w:cs="Times New Roman"/>
          <w:sz w:val="24"/>
          <w:szCs w:val="24"/>
        </w:rPr>
        <w:t>/script&gt;</w:t>
      </w:r>
    </w:p>
    <w:p w:rsidR="00D462B1" w:rsidRPr="00D462B1" w:rsidP="00D462B1">
      <w:pPr>
        <w:pStyle w:val="ListParagraph"/>
        <w:spacing w:after="0" w:line="240" w:lineRule="auto"/>
        <w:rPr>
          <w:rFonts w:ascii="Times New Roman" w:hAnsi="Times New Roman" w:cs="Times New Roman"/>
          <w:sz w:val="24"/>
          <w:szCs w:val="24"/>
        </w:rPr>
      </w:pPr>
      <w:r w:rsidRPr="00D462B1">
        <w:rPr>
          <w:rFonts w:ascii="Times New Roman" w:hAnsi="Times New Roman" w:cs="Times New Roman"/>
          <w:sz w:val="24"/>
          <w:szCs w:val="24"/>
        </w:rPr>
        <w:t xml:space="preserve">  &lt;/html&gt;</w:t>
      </w:r>
    </w:p>
    <w:p w:rsidR="00D462B1" w:rsidP="00D462B1">
      <w:pPr>
        <w:pStyle w:val="ListParagraph"/>
        <w:spacing w:after="0" w:line="240" w:lineRule="auto"/>
        <w:rPr>
          <w:rFonts w:ascii="Times New Roman" w:hAnsi="Times New Roman" w:cs="Times New Roman"/>
          <w:sz w:val="28"/>
          <w:szCs w:val="28"/>
        </w:rPr>
      </w:pPr>
    </w:p>
    <w:p w:rsidR="00D462B1" w:rsidP="00D462B1">
      <w:pPr>
        <w:pStyle w:val="ListParagraph"/>
        <w:spacing w:after="0" w:line="240" w:lineRule="auto"/>
        <w:rPr>
          <w:rFonts w:ascii="Times New Roman" w:hAnsi="Times New Roman" w:cs="Times New Roman"/>
          <w:sz w:val="28"/>
          <w:szCs w:val="28"/>
        </w:rPr>
      </w:pPr>
    </w:p>
    <w:p w:rsidR="00D462B1" w:rsidP="00D462B1">
      <w:pPr>
        <w:pStyle w:val="ListParagraph"/>
        <w:spacing w:after="0" w:line="240" w:lineRule="auto"/>
        <w:rPr>
          <w:rFonts w:ascii="Times New Roman" w:hAnsi="Times New Roman" w:cs="Times New Roman"/>
          <w:sz w:val="28"/>
          <w:szCs w:val="28"/>
        </w:rPr>
      </w:pPr>
    </w:p>
    <w:p w:rsidR="00D462B1" w:rsidP="00D462B1">
      <w:pPr>
        <w:pStyle w:val="ListParagraph"/>
        <w:spacing w:after="0" w:line="240" w:lineRule="auto"/>
        <w:rPr>
          <w:rFonts w:ascii="Times New Roman" w:hAnsi="Times New Roman" w:cs="Times New Roman"/>
          <w:sz w:val="28"/>
          <w:szCs w:val="28"/>
        </w:rPr>
      </w:pPr>
    </w:p>
    <w:p w:rsidR="00D462B1" w:rsidP="00D462B1">
      <w:pPr>
        <w:pStyle w:val="ListParagraph"/>
        <w:spacing w:after="0" w:line="240" w:lineRule="auto"/>
        <w:rPr>
          <w:rFonts w:ascii="Times New Roman" w:hAnsi="Times New Roman" w:cs="Times New Roman"/>
          <w:sz w:val="28"/>
          <w:szCs w:val="28"/>
        </w:rPr>
      </w:pPr>
    </w:p>
    <w:p w:rsidR="000C5FB4" w:rsidP="00D462B1">
      <w:pPr>
        <w:pStyle w:val="ListParagraph"/>
        <w:spacing w:after="0" w:line="240" w:lineRule="auto"/>
        <w:rPr>
          <w:rFonts w:ascii="Times New Roman" w:hAnsi="Times New Roman" w:cs="Times New Roman"/>
          <w:sz w:val="28"/>
          <w:szCs w:val="28"/>
        </w:rPr>
      </w:pPr>
      <w:r>
        <w:rPr>
          <w:rFonts w:ascii="Times New Roman" w:hAnsi="Times New Roman" w:cs="Times New Roman"/>
          <w:noProof/>
          <w:sz w:val="28"/>
          <w:szCs w:val="28"/>
          <w:lang w:val="en-US" w:bidi="gu-IN"/>
        </w:rPr>
        <w:drawing>
          <wp:anchor distT="0" distB="0" distL="114300" distR="114300" simplePos="0" relativeHeight="251659264" behindDoc="0" locked="0" layoutInCell="1" allowOverlap="1">
            <wp:simplePos x="0" y="0"/>
            <wp:positionH relativeFrom="margin">
              <wp:align>right</wp:align>
            </wp:positionH>
            <wp:positionV relativeFrom="paragraph">
              <wp:posOffset>-1905</wp:posOffset>
            </wp:positionV>
            <wp:extent cx="5943600" cy="3119755"/>
            <wp:effectExtent l="0" t="0" r="0" b="4445"/>
            <wp:wrapNone/>
            <wp:docPr id="204489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95566" name="Dvp2a.PNG"/>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tretch>
                      <a:fillRect/>
                    </a:stretch>
                  </pic:blipFill>
                  <pic:spPr>
                    <a:xfrm>
                      <a:off x="0" y="0"/>
                      <a:ext cx="5943600" cy="3119755"/>
                    </a:xfrm>
                    <a:prstGeom prst="rect">
                      <a:avLst/>
                    </a:prstGeom>
                  </pic:spPr>
                </pic:pic>
              </a:graphicData>
            </a:graphic>
            <wp14:sizeRelH relativeFrom="page">
              <wp14:pctWidth>0</wp14:pctWidth>
            </wp14:sizeRelH>
            <wp14:sizeRelV relativeFrom="page">
              <wp14:pctHeight>0</wp14:pctHeight>
            </wp14:sizeRelV>
          </wp:anchor>
        </w:drawing>
      </w:r>
    </w:p>
    <w:p w:rsidR="000C5FB4" w:rsidP="00D462B1">
      <w:pPr>
        <w:pStyle w:val="ListParagraph"/>
        <w:spacing w:after="0" w:line="240" w:lineRule="auto"/>
        <w:rPr>
          <w:rFonts w:ascii="Times New Roman" w:hAnsi="Times New Roman" w:cs="Times New Roman"/>
          <w:noProof/>
          <w:sz w:val="28"/>
          <w:szCs w:val="28"/>
          <w:lang w:val="en-US" w:bidi="gu-IN"/>
        </w:rPr>
      </w:pPr>
    </w:p>
    <w:p w:rsidR="000C5FB4" w:rsidP="00D462B1">
      <w:pPr>
        <w:pStyle w:val="ListParagraph"/>
        <w:spacing w:after="0" w:line="240" w:lineRule="auto"/>
        <w:rPr>
          <w:rFonts w:ascii="Times New Roman" w:hAnsi="Times New Roman" w:cs="Times New Roman"/>
          <w:noProof/>
          <w:sz w:val="28"/>
          <w:szCs w:val="28"/>
          <w:lang w:val="en-US" w:bidi="gu-IN"/>
        </w:rPr>
      </w:pPr>
    </w:p>
    <w:p w:rsidR="000C5FB4" w:rsidP="00D462B1">
      <w:pPr>
        <w:pStyle w:val="ListParagraph"/>
        <w:spacing w:after="0" w:line="240" w:lineRule="auto"/>
        <w:rPr>
          <w:rFonts w:ascii="Times New Roman" w:hAnsi="Times New Roman" w:cs="Times New Roman"/>
          <w:sz w:val="28"/>
          <w:szCs w:val="28"/>
        </w:rPr>
      </w:pPr>
    </w:p>
    <w:p w:rsidR="000C5FB4" w:rsidP="00D462B1">
      <w:pPr>
        <w:pStyle w:val="ListParagraph"/>
        <w:spacing w:after="0" w:line="240" w:lineRule="auto"/>
        <w:rPr>
          <w:rFonts w:ascii="Times New Roman" w:hAnsi="Times New Roman" w:cs="Times New Roman"/>
          <w:sz w:val="28"/>
          <w:szCs w:val="28"/>
        </w:rPr>
      </w:pPr>
    </w:p>
    <w:p w:rsidR="000C5FB4" w:rsidP="00D462B1">
      <w:pPr>
        <w:pStyle w:val="ListParagraph"/>
        <w:spacing w:after="0" w:line="240" w:lineRule="auto"/>
        <w:rPr>
          <w:rFonts w:ascii="Times New Roman" w:hAnsi="Times New Roman" w:cs="Times New Roman"/>
          <w:sz w:val="28"/>
          <w:szCs w:val="28"/>
        </w:rPr>
      </w:pPr>
    </w:p>
    <w:p w:rsidR="00D462B1" w:rsidP="00D462B1">
      <w:pPr>
        <w:pStyle w:val="ListParagraph"/>
        <w:spacing w:after="0" w:line="240" w:lineRule="auto"/>
        <w:rPr>
          <w:rFonts w:ascii="Times New Roman" w:hAnsi="Times New Roman" w:cs="Times New Roman"/>
          <w:sz w:val="28"/>
          <w:szCs w:val="28"/>
        </w:rPr>
      </w:pPr>
    </w:p>
    <w:p w:rsidR="000C5FB4" w:rsidP="00D462B1">
      <w:pPr>
        <w:pStyle w:val="ListParagraph"/>
        <w:spacing w:after="0" w:line="240" w:lineRule="auto"/>
        <w:rPr>
          <w:rFonts w:ascii="Times New Roman" w:hAnsi="Times New Roman" w:cs="Times New Roman"/>
          <w:sz w:val="28"/>
          <w:szCs w:val="28"/>
        </w:rPr>
      </w:pPr>
    </w:p>
    <w:p w:rsidR="000C5FB4" w:rsidP="00D462B1">
      <w:pPr>
        <w:pStyle w:val="ListParagraph"/>
        <w:spacing w:after="0" w:line="240" w:lineRule="auto"/>
        <w:rPr>
          <w:rFonts w:ascii="Times New Roman" w:hAnsi="Times New Roman" w:cs="Times New Roman"/>
          <w:sz w:val="28"/>
          <w:szCs w:val="28"/>
        </w:rPr>
      </w:pPr>
    </w:p>
    <w:p w:rsidR="000C5FB4" w:rsidP="00D462B1">
      <w:pPr>
        <w:pStyle w:val="ListParagraph"/>
        <w:spacing w:after="0" w:line="240" w:lineRule="auto"/>
        <w:rPr>
          <w:rFonts w:ascii="Times New Roman" w:hAnsi="Times New Roman" w:cs="Times New Roman"/>
          <w:sz w:val="28"/>
          <w:szCs w:val="28"/>
        </w:rPr>
      </w:pPr>
    </w:p>
    <w:p w:rsidR="000C5FB4" w:rsidP="00D462B1">
      <w:pPr>
        <w:pStyle w:val="ListParagraph"/>
        <w:spacing w:after="0" w:line="240" w:lineRule="auto"/>
        <w:rPr>
          <w:rFonts w:ascii="Times New Roman" w:hAnsi="Times New Roman" w:cs="Times New Roman"/>
          <w:sz w:val="28"/>
          <w:szCs w:val="28"/>
        </w:rPr>
      </w:pPr>
    </w:p>
    <w:p w:rsidR="000C5FB4" w:rsidP="00D462B1">
      <w:pPr>
        <w:pStyle w:val="ListParagraph"/>
        <w:spacing w:after="0" w:line="240" w:lineRule="auto"/>
        <w:rPr>
          <w:rFonts w:ascii="Times New Roman" w:hAnsi="Times New Roman" w:cs="Times New Roman"/>
          <w:sz w:val="28"/>
          <w:szCs w:val="28"/>
        </w:rPr>
      </w:pPr>
    </w:p>
    <w:p w:rsidR="000C5FB4" w:rsidP="00D462B1">
      <w:pPr>
        <w:pStyle w:val="ListParagraph"/>
        <w:spacing w:after="0" w:line="240" w:lineRule="auto"/>
        <w:rPr>
          <w:rFonts w:ascii="Times New Roman" w:hAnsi="Times New Roman" w:cs="Times New Roman"/>
          <w:sz w:val="28"/>
          <w:szCs w:val="28"/>
        </w:rPr>
      </w:pPr>
    </w:p>
    <w:p w:rsidR="000C5FB4" w:rsidP="00D462B1">
      <w:pPr>
        <w:pStyle w:val="ListParagraph"/>
        <w:spacing w:after="0" w:line="240" w:lineRule="auto"/>
        <w:rPr>
          <w:rFonts w:ascii="Times New Roman" w:hAnsi="Times New Roman" w:cs="Times New Roman"/>
          <w:sz w:val="28"/>
          <w:szCs w:val="28"/>
        </w:rPr>
      </w:pPr>
    </w:p>
    <w:p w:rsidR="000C5FB4" w:rsidP="00D462B1">
      <w:pPr>
        <w:pStyle w:val="ListParagraph"/>
        <w:spacing w:after="0" w:line="240" w:lineRule="auto"/>
        <w:rPr>
          <w:rFonts w:ascii="Times New Roman" w:hAnsi="Times New Roman" w:cs="Times New Roman"/>
          <w:sz w:val="28"/>
          <w:szCs w:val="28"/>
        </w:rPr>
      </w:pPr>
    </w:p>
    <w:p w:rsidR="000C5FB4" w:rsidP="00D462B1">
      <w:pPr>
        <w:pStyle w:val="ListParagraph"/>
        <w:spacing w:after="0" w:line="240" w:lineRule="auto"/>
        <w:rPr>
          <w:rFonts w:ascii="Times New Roman" w:hAnsi="Times New Roman" w:cs="Times New Roman"/>
          <w:sz w:val="28"/>
          <w:szCs w:val="28"/>
        </w:rPr>
      </w:pPr>
    </w:p>
    <w:p w:rsidR="000C5FB4" w:rsidP="00B60DDB">
      <w:pPr>
        <w:pStyle w:val="ListParagraph"/>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Fig – 2a</w:t>
      </w:r>
    </w:p>
    <w:p w:rsidR="000C5FB4" w:rsidP="000C5FB4">
      <w:pPr>
        <w:spacing w:after="0" w:line="240" w:lineRule="auto"/>
        <w:rPr>
          <w:rFonts w:ascii="Times New Roman" w:hAnsi="Times New Roman" w:cs="Times New Roman"/>
          <w:sz w:val="28"/>
          <w:szCs w:val="28"/>
        </w:rPr>
      </w:pPr>
    </w:p>
    <w:p w:rsidR="000C5FB4" w:rsidP="000C5FB4">
      <w:pPr>
        <w:pStyle w:val="ListParagraph"/>
        <w:numPr>
          <w:ilvl w:val="0"/>
          <w:numId w:val="18"/>
        </w:numPr>
        <w:spacing w:after="0" w:line="240" w:lineRule="auto"/>
        <w:rPr>
          <w:rFonts w:ascii="Times New Roman" w:hAnsi="Times New Roman" w:cs="Times New Roman"/>
          <w:sz w:val="28"/>
          <w:szCs w:val="28"/>
        </w:rPr>
      </w:pPr>
      <w:r w:rsidRPr="000C5FB4">
        <w:rPr>
          <w:rFonts w:ascii="Times New Roman" w:hAnsi="Times New Roman" w:cs="Times New Roman"/>
          <w:sz w:val="28"/>
          <w:szCs w:val="28"/>
        </w:rPr>
        <w:t>Develop the Different Advanced Graphical Shapes using HTM5 CANVAS</w:t>
      </w:r>
    </w:p>
    <w:p w:rsidR="000C5FB4" w:rsidP="000C5FB4">
      <w:pPr>
        <w:pStyle w:val="ListParagraph"/>
        <w:spacing w:after="0" w:line="240" w:lineRule="auto"/>
        <w:rPr>
          <w:rFonts w:ascii="Times New Roman" w:hAnsi="Times New Roman" w:cs="Times New Roman"/>
          <w:sz w:val="28"/>
          <w:szCs w:val="28"/>
        </w:rPr>
      </w:pP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&lt;!DOCTYPE html&gt;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&lt;html&gt;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&lt;head&gt;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ab/>
        <w:t xml:space="preserve">  &lt;!-- live link: sidpro-hash.github.io/html-canvas --&gt;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&lt;title&gt;HTML5 Canvas - Sine wave&lt;</w:t>
      </w:r>
      <w:r w:rsidRPr="000C5FB4">
        <w:rPr>
          <w:rFonts w:ascii="Times New Roman" w:hAnsi="Times New Roman" w:cs="Times New Roman"/>
          <w:sz w:val="24"/>
          <w:szCs w:val="24"/>
        </w:rPr>
        <w:t>/title&gt;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&lt;style&gt;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body{</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background:#151515;</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div{</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z-index:2;</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position:absolute;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input[type=range]{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width:200px;</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height:15px</w:t>
      </w:r>
      <w:r w:rsidRPr="000C5FB4">
        <w:rPr>
          <w:rFonts w:ascii="Times New Roman" w:hAnsi="Times New Roman" w:cs="Times New Roman"/>
          <w:sz w:val="24"/>
          <w:szCs w:val="24"/>
        </w:rPr>
        <w: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-webkit-appearance:none;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background:#111;</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outline:none;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margin:5px;</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position: relative;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border-radius:15px;</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overflow:hidden;</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box-shadow:inset 0 0 5px rgba(0,0,0,1);</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input[type=range]::-moz-range-thumb,input[type=range]::-webkit-slider-thumb{</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-webkit-appearance:none;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width:15px;</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height:15px;</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border-radius:50%;</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background:#00fd0a;</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cursor:pointer;</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border:4px solid #333;</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box-shadow:-407px 0 0 400px #00fd0a;</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&lt;/style&gt;</w:t>
      </w:r>
    </w:p>
    <w:p w:rsidR="000C5FB4" w:rsidRPr="00B60DDB" w:rsidP="00B60DDB">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&lt;/head&gt;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&lt;body&gt;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&lt;div&gt;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w:t>
      </w:r>
      <w:r w:rsidRPr="000C5FB4">
        <w:rPr>
          <w:rFonts w:ascii="Times New Roman" w:hAnsi="Times New Roman" w:cs="Times New Roman"/>
          <w:sz w:val="24"/>
          <w:szCs w:val="24"/>
        </w:rPr>
        <w:t xml:space="preserve">     &lt;input title="height" type="range" id="height" oninput="ranges()" onchange="ranges()"&gt;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&lt;input title="wavelength" type="range" id="wavelength" oninput="ranges()" onchange="ranges()"&gt;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&lt;input title="amplitude" type="range" id="amp</w:t>
      </w:r>
      <w:r w:rsidRPr="000C5FB4">
        <w:rPr>
          <w:rFonts w:ascii="Times New Roman" w:hAnsi="Times New Roman" w:cs="Times New Roman"/>
          <w:sz w:val="24"/>
          <w:szCs w:val="24"/>
        </w:rPr>
        <w:t>litude" oninput="ranges()" onchange="ranges()"&gt;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&lt;input title="frequency" type="range" id="freq" oninput="ranges()" onchange="ranges()"&gt;&lt;/br&gt;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&lt;input title="H" type="range" id="h" oninput="color()" onchange="color()"&gt;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&lt;</w:t>
      </w:r>
      <w:r w:rsidRPr="000C5FB4">
        <w:rPr>
          <w:rFonts w:ascii="Times New Roman" w:hAnsi="Times New Roman" w:cs="Times New Roman"/>
          <w:sz w:val="24"/>
          <w:szCs w:val="24"/>
        </w:rPr>
        <w:t>input title="S" type="range" id="s" oninput="color()" onchange="color()"&gt;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&lt;input title="L" type="range" id="l" oninput="color()" onchange="color()"&gt;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&lt;/div&gt;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&lt;canvas style="background-color:white"&gt;&lt;/canvas&gt;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&lt;/body&gt;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&lt;script</w:t>
      </w:r>
      <w:r w:rsidRPr="000C5FB4">
        <w:rPr>
          <w:rFonts w:ascii="Times New Roman" w:hAnsi="Times New Roman" w:cs="Times New Roman"/>
          <w:sz w:val="24"/>
          <w:szCs w:val="24"/>
        </w:rPr>
        <w:t>&gt;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var inheight = document.getElementById('height'); </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var inwavelen = document.getElementById('wavelength');</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var inamplitude = document.getElementById('amplitude');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var infreq = document.getElementById('freq');</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var in</w:t>
      </w:r>
      <w:r w:rsidRPr="000C5FB4">
        <w:rPr>
          <w:rFonts w:ascii="Times New Roman" w:hAnsi="Times New Roman" w:cs="Times New Roman"/>
          <w:sz w:val="24"/>
          <w:szCs w:val="24"/>
        </w:rPr>
        <w:t>h = document.getElementById('h');</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var ins = document.getElementById('s');</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var inl = document.getElementById('l');</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var canvas = document.querySelector('canvas');</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var c = canvas.getContext("2d");</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var y,wavelength,ampli</w:t>
      </w:r>
      <w:r w:rsidRPr="000C5FB4">
        <w:rPr>
          <w:rFonts w:ascii="Times New Roman" w:hAnsi="Times New Roman" w:cs="Times New Roman"/>
          <w:sz w:val="24"/>
          <w:szCs w:val="24"/>
        </w:rPr>
        <w:t>ude,freq;</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var inc=0.01;//change to 0.01 to make //animation</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var H,W,h,s,l;</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 inc=parseFloat(freq);</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function animate(){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requestAnimationFrame(animate);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c.fillStyle="rgba(0,0,0,0.01)";</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c.fillRect(0,0,W,H); //animation</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c.beginPath();</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c.moveTo(0,y);</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for(let i=0;i&lt;canvas.width;++i){</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c.lineTo(i,y + Math.sin(i*wavelength+inc)*ampliude);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c.stroke();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c.strokeStyle = `hsl(${h},${s}%,${l}%)`;</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inc+= parseFloat(freq); //animation</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animate();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function ranges(){</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y=inheight.value/2;</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wavelength=inwavelen.value;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ampliude=inampl</w:t>
      </w:r>
      <w:r w:rsidRPr="000C5FB4">
        <w:rPr>
          <w:rFonts w:ascii="Times New Roman" w:hAnsi="Times New Roman" w:cs="Times New Roman"/>
          <w:sz w:val="24"/>
          <w:szCs w:val="24"/>
        </w:rPr>
        <w:t>itude.value;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freq=infreq.value;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function color(){</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h = inh.value;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s = ins.value;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l = inl.value;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c.strokeStyle = `hsl(${r},${g}%,${b}%)`;</w:t>
      </w:r>
    </w:p>
    <w:p w:rsidR="000C5FB4" w:rsidRPr="00B60DDB" w:rsidP="00B60DDB">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canvas.width = windo</w:t>
      </w:r>
      <w:r w:rsidRPr="000C5FB4">
        <w:rPr>
          <w:rFonts w:ascii="Times New Roman" w:hAnsi="Times New Roman" w:cs="Times New Roman"/>
          <w:sz w:val="24"/>
          <w:szCs w:val="24"/>
        </w:rPr>
        <w:t>w.innerWidth;</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canvas.height = window.innerHeight;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H = canvas.height;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W = canvas.width;</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//set min/max height of wave</w:t>
      </w:r>
    </w:p>
    <w:p w:rsidR="000C5FB4" w:rsidRPr="00B60DDB" w:rsidP="00B60DDB">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inheight.min = 0;</w:t>
      </w:r>
      <w:r w:rsidR="00B60DDB">
        <w:rPr>
          <w:rFonts w:ascii="Times New Roman" w:hAnsi="Times New Roman" w:cs="Times New Roman"/>
          <w:sz w:val="24"/>
          <w:szCs w:val="24"/>
        </w:rPr>
        <w:t>inheight.max = H;</w:t>
      </w:r>
      <w:r w:rsidRPr="00B60DDB">
        <w:rPr>
          <w:rFonts w:ascii="Times New Roman" w:hAnsi="Times New Roman" w:cs="Times New Roman"/>
          <w:sz w:val="24"/>
          <w:szCs w:val="24"/>
        </w:rPr>
        <w:t>inheight.value=H;</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//set min/max/st</w:t>
      </w:r>
      <w:r w:rsidRPr="000C5FB4">
        <w:rPr>
          <w:rFonts w:ascii="Times New Roman" w:hAnsi="Times New Roman" w:cs="Times New Roman"/>
          <w:sz w:val="24"/>
          <w:szCs w:val="24"/>
        </w:rPr>
        <w:t>ep wavelength of wave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inwavelen.step=0.001;</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inwavelen.min = -0.01;</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inwavelen.max = 0.01;</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inwavelen.value=0.01;</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//set amplitude of wave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inamplitude.min=-300;</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inamplitude.max=300;</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inamplitude.value = 100;</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//set frequency</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infreq.step=0.01;</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infreq.min=-0.1;</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infreq.max=0.1;</w:t>
      </w:r>
    </w:p>
    <w:p w:rsidR="000C5FB4" w:rsidRPr="00B60DDB" w:rsidP="00B60DDB">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infreq.value=0.01;</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//set color values</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w:t>
      </w:r>
      <w:r w:rsidRPr="000C5FB4">
        <w:rPr>
          <w:rFonts w:ascii="Times New Roman" w:hAnsi="Times New Roman" w:cs="Times New Roman"/>
          <w:sz w:val="24"/>
          <w:szCs w:val="24"/>
        </w:rPr>
        <w:t xml:space="preserve">   inh.max=255;</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inh.min=0;</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inh.value=0;</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ins.max=100;</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ins.min=0;</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ins.value=50;</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inl.max=100;</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inl.min=0;</w:t>
      </w:r>
    </w:p>
    <w:p w:rsidR="000C5FB4" w:rsidRPr="00B60DDB" w:rsidP="00B60DDB">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inl.value=50;</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y=inheight.value/2;</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w:t>
      </w:r>
      <w:r w:rsidRPr="000C5FB4">
        <w:rPr>
          <w:rFonts w:ascii="Times New Roman" w:hAnsi="Times New Roman" w:cs="Times New Roman"/>
          <w:sz w:val="24"/>
          <w:szCs w:val="24"/>
        </w:rPr>
        <w:t>wavelength=inwavelen.value;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ampliude=inamplitude.value;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freq = infreq.value;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inc = parseFloat(freq);</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h = inh.value;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s = ins.value;</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l = inl.value;</w:t>
      </w:r>
    </w:p>
    <w:p w:rsidR="000C5FB4" w:rsidRPr="00B60DDB" w:rsidP="00B60DDB">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c.strokeStyle = `hsl(${s},${s}%,${l}%)`;</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window.onresize = () =&gt; {</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canvas.width = window.innerWidth;</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canvas.height = window.innerHeight;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H = canvas.height;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W = canvas.width;</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w:t>
      </w:r>
      <w:r w:rsidRPr="000C5FB4">
        <w:rPr>
          <w:rFonts w:ascii="Times New Roman" w:hAnsi="Times New Roman" w:cs="Times New Roman"/>
          <w:sz w:val="24"/>
          <w:szCs w:val="24"/>
        </w:rPr>
        <w:t>&lt;/script&gt;</w:t>
      </w:r>
    </w:p>
    <w:p w:rsidR="000C5FB4" w:rsidRPr="000C5FB4" w:rsidP="000C5FB4">
      <w:pPr>
        <w:pStyle w:val="ListParagraph"/>
        <w:spacing w:after="0" w:line="240" w:lineRule="auto"/>
        <w:rPr>
          <w:rFonts w:ascii="Times New Roman" w:hAnsi="Times New Roman" w:cs="Times New Roman"/>
          <w:sz w:val="24"/>
          <w:szCs w:val="24"/>
        </w:rPr>
      </w:pPr>
      <w:r w:rsidRPr="000C5FB4">
        <w:rPr>
          <w:rFonts w:ascii="Times New Roman" w:hAnsi="Times New Roman" w:cs="Times New Roman"/>
          <w:sz w:val="24"/>
          <w:szCs w:val="24"/>
        </w:rPr>
        <w:t xml:space="preserve">  &lt;/html&gt;</w:t>
      </w:r>
    </w:p>
    <w:p w:rsidR="000C5FB4" w:rsidP="000C5FB4">
      <w:pPr>
        <w:pStyle w:val="ListParagraph"/>
        <w:spacing w:after="0" w:line="240" w:lineRule="auto"/>
        <w:rPr>
          <w:rFonts w:ascii="Times New Roman" w:hAnsi="Times New Roman" w:cs="Times New Roman"/>
          <w:sz w:val="28"/>
          <w:szCs w:val="28"/>
        </w:rPr>
      </w:pPr>
      <w:r>
        <w:rPr>
          <w:rFonts w:ascii="Times New Roman" w:hAnsi="Times New Roman" w:cs="Times New Roman"/>
          <w:noProof/>
          <w:sz w:val="28"/>
          <w:szCs w:val="28"/>
          <w:lang w:val="en-US" w:bidi="gu-IN"/>
        </w:rPr>
        <w:drawing>
          <wp:anchor distT="0" distB="0" distL="114300" distR="114300" simplePos="0" relativeHeight="251669504" behindDoc="0" locked="0" layoutInCell="1" allowOverlap="1">
            <wp:simplePos x="0" y="0"/>
            <wp:positionH relativeFrom="margin">
              <wp:align>right</wp:align>
            </wp:positionH>
            <wp:positionV relativeFrom="paragraph">
              <wp:posOffset>71755</wp:posOffset>
            </wp:positionV>
            <wp:extent cx="5943600" cy="3258820"/>
            <wp:effectExtent l="0" t="0" r="0" b="0"/>
            <wp:wrapNone/>
            <wp:docPr id="11376754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75481" name="Dvp2b.PNG"/>
                    <pic:cNvPicPr/>
                  </pic:nvPicPr>
                  <pic:blipFill>
                    <a:blip xmlns:r="http://schemas.openxmlformats.org/officeDocument/2006/relationships" r:embed="rId14">
                      <a:extLst>
                        <a:ext xmlns:a="http://schemas.openxmlformats.org/drawingml/2006/main"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14:sizeRelH relativeFrom="page">
              <wp14:pctWidth>0</wp14:pctWidth>
            </wp14:sizeRelH>
            <wp14:sizeRelV relativeFrom="page">
              <wp14:pctHeight>0</wp14:pctHeight>
            </wp14:sizeRelV>
          </wp:anchor>
        </w:drawing>
      </w:r>
    </w:p>
    <w:p w:rsidR="000C5FB4" w:rsidP="000C5FB4">
      <w:pPr>
        <w:pStyle w:val="ListParagraph"/>
        <w:spacing w:after="0" w:line="240" w:lineRule="auto"/>
        <w:rPr>
          <w:rFonts w:ascii="Times New Roman" w:hAnsi="Times New Roman" w:cs="Times New Roman"/>
          <w:sz w:val="28"/>
          <w:szCs w:val="28"/>
        </w:rPr>
      </w:pPr>
    </w:p>
    <w:p w:rsidR="000C5FB4" w:rsidP="000C5FB4">
      <w:pPr>
        <w:pStyle w:val="ListParagraph"/>
        <w:spacing w:after="0" w:line="240" w:lineRule="auto"/>
        <w:rPr>
          <w:rFonts w:ascii="Times New Roman" w:hAnsi="Times New Roman" w:cs="Times New Roman"/>
          <w:sz w:val="28"/>
          <w:szCs w:val="28"/>
        </w:rPr>
      </w:pPr>
    </w:p>
    <w:p w:rsidR="000C5FB4" w:rsidP="000C5FB4">
      <w:pPr>
        <w:pStyle w:val="ListParagraph"/>
        <w:spacing w:after="0" w:line="240" w:lineRule="auto"/>
        <w:rPr>
          <w:rFonts w:ascii="Times New Roman" w:hAnsi="Times New Roman" w:cs="Times New Roman"/>
          <w:sz w:val="28"/>
          <w:szCs w:val="28"/>
        </w:rPr>
      </w:pPr>
    </w:p>
    <w:p w:rsidR="000C5FB4" w:rsidP="000C5FB4">
      <w:pPr>
        <w:pStyle w:val="ListParagraph"/>
        <w:spacing w:after="0" w:line="240" w:lineRule="auto"/>
        <w:rPr>
          <w:rFonts w:ascii="Times New Roman" w:hAnsi="Times New Roman" w:cs="Times New Roman"/>
          <w:sz w:val="28"/>
          <w:szCs w:val="28"/>
        </w:rPr>
      </w:pPr>
    </w:p>
    <w:p w:rsidR="000C5FB4" w:rsidP="000C5FB4">
      <w:pPr>
        <w:pStyle w:val="ListParagraph"/>
        <w:spacing w:after="0" w:line="240" w:lineRule="auto"/>
        <w:rPr>
          <w:rFonts w:ascii="Times New Roman" w:hAnsi="Times New Roman" w:cs="Times New Roman"/>
          <w:sz w:val="28"/>
          <w:szCs w:val="28"/>
        </w:rPr>
      </w:pPr>
    </w:p>
    <w:p w:rsidR="000C5FB4" w:rsidP="000C5FB4">
      <w:pPr>
        <w:pStyle w:val="ListParagraph"/>
        <w:spacing w:after="0" w:line="240" w:lineRule="auto"/>
        <w:rPr>
          <w:rFonts w:ascii="Times New Roman" w:hAnsi="Times New Roman" w:cs="Times New Roman"/>
          <w:sz w:val="28"/>
          <w:szCs w:val="28"/>
        </w:rPr>
      </w:pPr>
    </w:p>
    <w:p w:rsidR="000C5FB4" w:rsidP="000C5FB4">
      <w:pPr>
        <w:pStyle w:val="ListParagraph"/>
        <w:spacing w:after="0" w:line="240" w:lineRule="auto"/>
        <w:rPr>
          <w:rFonts w:ascii="Times New Roman" w:hAnsi="Times New Roman" w:cs="Times New Roman"/>
          <w:sz w:val="28"/>
          <w:szCs w:val="28"/>
        </w:rPr>
      </w:pPr>
    </w:p>
    <w:p w:rsidR="000C5FB4" w:rsidP="000C5FB4">
      <w:pPr>
        <w:pStyle w:val="ListParagraph"/>
        <w:spacing w:after="0" w:line="240" w:lineRule="auto"/>
        <w:rPr>
          <w:rFonts w:ascii="Times New Roman" w:hAnsi="Times New Roman" w:cs="Times New Roman"/>
          <w:sz w:val="28"/>
          <w:szCs w:val="28"/>
        </w:rPr>
      </w:pPr>
    </w:p>
    <w:p w:rsidR="000C5FB4" w:rsidP="000C5FB4">
      <w:pPr>
        <w:pStyle w:val="ListParagraph"/>
        <w:spacing w:after="0" w:line="240" w:lineRule="auto"/>
        <w:rPr>
          <w:rFonts w:ascii="Times New Roman" w:hAnsi="Times New Roman" w:cs="Times New Roman"/>
          <w:sz w:val="28"/>
          <w:szCs w:val="28"/>
        </w:rPr>
      </w:pPr>
    </w:p>
    <w:p w:rsidR="000C5FB4" w:rsidP="000C5FB4">
      <w:pPr>
        <w:pStyle w:val="ListParagraph"/>
        <w:spacing w:after="0" w:line="240" w:lineRule="auto"/>
        <w:rPr>
          <w:rFonts w:ascii="Times New Roman" w:hAnsi="Times New Roman" w:cs="Times New Roman"/>
          <w:sz w:val="28"/>
          <w:szCs w:val="28"/>
        </w:rPr>
      </w:pPr>
    </w:p>
    <w:p w:rsidR="000C5FB4" w:rsidP="000C5FB4">
      <w:pPr>
        <w:pStyle w:val="ListParagraph"/>
        <w:spacing w:after="0" w:line="240" w:lineRule="auto"/>
        <w:rPr>
          <w:rFonts w:ascii="Times New Roman" w:hAnsi="Times New Roman" w:cs="Times New Roman"/>
          <w:sz w:val="28"/>
          <w:szCs w:val="28"/>
        </w:rPr>
      </w:pPr>
    </w:p>
    <w:p w:rsidR="000C5FB4" w:rsidP="000C5FB4">
      <w:pPr>
        <w:pStyle w:val="ListParagraph"/>
        <w:spacing w:after="0" w:line="240" w:lineRule="auto"/>
        <w:rPr>
          <w:rFonts w:ascii="Times New Roman" w:hAnsi="Times New Roman" w:cs="Times New Roman"/>
          <w:sz w:val="28"/>
          <w:szCs w:val="28"/>
        </w:rPr>
      </w:pPr>
    </w:p>
    <w:p w:rsidR="000C5FB4" w:rsidP="000C5FB4">
      <w:pPr>
        <w:pStyle w:val="ListParagraph"/>
        <w:spacing w:after="0" w:line="240" w:lineRule="auto"/>
        <w:rPr>
          <w:rFonts w:ascii="Times New Roman" w:hAnsi="Times New Roman" w:cs="Times New Roman"/>
          <w:sz w:val="28"/>
          <w:szCs w:val="28"/>
        </w:rPr>
      </w:pPr>
    </w:p>
    <w:p w:rsidR="000C5FB4" w:rsidP="000C5FB4">
      <w:pPr>
        <w:pStyle w:val="ListParagraph"/>
        <w:spacing w:after="0" w:line="240" w:lineRule="auto"/>
        <w:rPr>
          <w:rFonts w:ascii="Times New Roman" w:hAnsi="Times New Roman" w:cs="Times New Roman"/>
          <w:sz w:val="28"/>
          <w:szCs w:val="28"/>
        </w:rPr>
      </w:pPr>
    </w:p>
    <w:p w:rsidR="00B60DDB" w:rsidRPr="00B60DDB" w:rsidP="00B60DDB">
      <w:pPr>
        <w:spacing w:after="0" w:line="240" w:lineRule="auto"/>
        <w:rPr>
          <w:rFonts w:ascii="Times New Roman" w:hAnsi="Times New Roman" w:cs="Times New Roman"/>
          <w:sz w:val="28"/>
          <w:szCs w:val="28"/>
        </w:rPr>
      </w:pPr>
    </w:p>
    <w:p w:rsidR="00B60DDB" w:rsidP="000C5FB4">
      <w:pPr>
        <w:pStyle w:val="ListParagraph"/>
        <w:spacing w:after="0" w:line="240" w:lineRule="auto"/>
        <w:rPr>
          <w:rFonts w:ascii="Times New Roman" w:hAnsi="Times New Roman" w:cs="Times New Roman"/>
          <w:sz w:val="28"/>
          <w:szCs w:val="28"/>
        </w:rPr>
      </w:pPr>
    </w:p>
    <w:p w:rsidR="00B60DDB" w:rsidP="000C5FB4">
      <w:pPr>
        <w:pStyle w:val="ListParagraph"/>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Fig – 2b</w:t>
      </w:r>
    </w:p>
    <w:p w:rsidR="00B60DDB" w:rsidP="000C5FB4">
      <w:pPr>
        <w:pStyle w:val="ListParagraph"/>
        <w:spacing w:after="0" w:line="240" w:lineRule="auto"/>
        <w:rPr>
          <w:rFonts w:ascii="Times New Roman" w:hAnsi="Times New Roman" w:cs="Times New Roman"/>
          <w:sz w:val="28"/>
          <w:szCs w:val="28"/>
        </w:rPr>
      </w:pPr>
    </w:p>
    <w:p w:rsidR="00B60DDB" w:rsidP="00B60DDB">
      <w:pPr>
        <w:pStyle w:val="ListParagraph"/>
        <w:numPr>
          <w:ilvl w:val="0"/>
          <w:numId w:val="18"/>
        </w:numPr>
        <w:spacing w:after="0" w:line="240" w:lineRule="auto"/>
        <w:rPr>
          <w:rFonts w:ascii="Times New Roman" w:hAnsi="Times New Roman" w:cs="Times New Roman"/>
          <w:sz w:val="28"/>
          <w:szCs w:val="28"/>
        </w:rPr>
      </w:pPr>
      <w:r w:rsidRPr="00B60DDB">
        <w:rPr>
          <w:rFonts w:ascii="Times New Roman" w:hAnsi="Times New Roman" w:cs="Times New Roman"/>
          <w:sz w:val="28"/>
          <w:szCs w:val="28"/>
        </w:rPr>
        <w:t>Develop the Different basic Graphical Shapes using HTM5 SVG</w:t>
      </w:r>
    </w:p>
    <w:p w:rsidR="00B60DDB" w:rsidP="00B60DDB">
      <w:pPr>
        <w:pStyle w:val="ListParagraph"/>
        <w:spacing w:after="0" w:line="240" w:lineRule="auto"/>
        <w:rPr>
          <w:rFonts w:ascii="Times New Roman" w:hAnsi="Times New Roman" w:cs="Times New Roman"/>
          <w:sz w:val="28"/>
          <w:szCs w:val="28"/>
        </w:rPr>
      </w:pP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&lt;!DOCTYPE html&gt;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&lt;html&gt;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&lt;head&gt;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&lt;title&gt;Collegeek&lt;/title&gt;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&lt;style&gt;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&lt;/style&gt;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&lt;/head&gt;</w:t>
      </w:r>
    </w:p>
    <w:p w:rsidR="00B60DDB" w:rsidRPr="00B60DDB" w:rsidP="00B60DDB">
      <w:pPr>
        <w:pStyle w:val="ListParagraph"/>
        <w:spacing w:after="0" w:line="240" w:lineRule="auto"/>
        <w:rPr>
          <w:rFonts w:ascii="Times New Roman" w:hAnsi="Times New Roman" w:cs="Times New Roman"/>
          <w:sz w:val="24"/>
          <w:szCs w:val="24"/>
        </w:rPr>
      </w:pP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w:t>
      </w:r>
      <w:r w:rsidRPr="00B60DDB">
        <w:rPr>
          <w:rFonts w:ascii="Times New Roman" w:hAnsi="Times New Roman" w:cs="Times New Roman"/>
          <w:sz w:val="24"/>
          <w:szCs w:val="24"/>
        </w:rPr>
        <w:t>body style="background:#2e3340;color:lightgray;font-size:18px"&gt;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&lt;svg height="150" width="500"&gt;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&lt;ellipse cx="240" cy="100" rx="220" ry="30" style="fill:purple" /&gt;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&lt;ellipse cx="220" cy="70" rx="190" ry="20" style="fill:lime" /&gt;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&lt;ellip</w:t>
      </w:r>
      <w:r w:rsidRPr="00B60DDB">
        <w:rPr>
          <w:rFonts w:ascii="Times New Roman" w:hAnsi="Times New Roman" w:cs="Times New Roman"/>
          <w:sz w:val="24"/>
          <w:szCs w:val="24"/>
        </w:rPr>
        <w:t>se cx="210" cy="45" rx="170" ry="15" style="fill:yellow" /&gt;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&lt;/svg&gt; </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&lt;svg height="210" width="500"&gt;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&lt;polygon points="100,10 40,198 190,78 10,78 160,198"</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style="fill:lime;stroke:purple;stroke-width:5;fill-rule:evenodd;" /&gt;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&lt;/svg&gt;</w:t>
      </w:r>
      <w:r w:rsidRPr="00B60DDB">
        <w:rPr>
          <w:rFonts w:ascii="Times New Roman" w:hAnsi="Times New Roman" w:cs="Times New Roman"/>
          <w:sz w:val="24"/>
          <w:szCs w:val="24"/>
        </w:rPr>
        <w:t xml:space="preserve"> </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&lt;div id="sine_wave"&gt;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&lt;svg width="1000" height="1000"&gt;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&lt;line x1="100" y1="0" x2="100" y2="200"</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style="stroke:red;stroke-width:1"/&gt;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&lt;line x1="0" y1="100" x2="1000" y2="100"</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style="stroke:red;stroke-width:1"/&gt;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&lt;/svg&gt;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&lt;/div&gt;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&lt;/body&gt;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&lt;script&gt;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var svg = document.getElementById('sine_wave').children[0];</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var origin = { //origin of axes</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x: 100,</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y: 100</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var a</w:t>
      </w:r>
      <w:r w:rsidRPr="00B60DDB">
        <w:rPr>
          <w:rFonts w:ascii="Times New Roman" w:hAnsi="Times New Roman" w:cs="Times New Roman"/>
          <w:sz w:val="24"/>
          <w:szCs w:val="24"/>
        </w:rPr>
        <w:t>mplitude = 40; // wave amplitude</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var rarity = 3; // point spacing</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var freq = 0.1; // angular frequency</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var phase = 1; // phase angle</w:t>
      </w:r>
    </w:p>
    <w:p w:rsidR="00B60DDB" w:rsidRPr="00B60DDB" w:rsidP="00B60DDB">
      <w:pPr>
        <w:pStyle w:val="ListParagraph"/>
        <w:spacing w:after="0" w:line="240" w:lineRule="auto"/>
        <w:rPr>
          <w:rFonts w:ascii="Times New Roman" w:hAnsi="Times New Roman" w:cs="Times New Roman"/>
          <w:sz w:val="24"/>
          <w:szCs w:val="24"/>
        </w:rPr>
      </w:pP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for (var i = -100; i &lt; 1000; i++) {</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var line = document.createElementNS("http://www.w3.org/2000/sv</w:t>
      </w:r>
      <w:r w:rsidRPr="00B60DDB">
        <w:rPr>
          <w:rFonts w:ascii="Times New Roman" w:hAnsi="Times New Roman" w:cs="Times New Roman"/>
          <w:sz w:val="24"/>
          <w:szCs w:val="24"/>
        </w:rPr>
        <w:t>g", "line");</w:t>
      </w:r>
    </w:p>
    <w:p w:rsidR="00B60DDB" w:rsidRPr="00B60DDB" w:rsidP="00B60DDB">
      <w:pPr>
        <w:pStyle w:val="ListParagraph"/>
        <w:spacing w:after="0" w:line="240" w:lineRule="auto"/>
        <w:rPr>
          <w:rFonts w:ascii="Times New Roman" w:hAnsi="Times New Roman" w:cs="Times New Roman"/>
          <w:sz w:val="24"/>
          <w:szCs w:val="24"/>
        </w:rPr>
      </w:pP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line.setAttribute('x1', (i - 1) * rarity + origin.x);</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line.setAttribute('y1', Math.sin(freq*(i - 1 + phase)) * amplitude + origin.y);</w:t>
      </w:r>
    </w:p>
    <w:p w:rsidR="00B60DDB" w:rsidRPr="00B60DDB" w:rsidP="00B60DDB">
      <w:pPr>
        <w:pStyle w:val="ListParagraph"/>
        <w:spacing w:after="0" w:line="240" w:lineRule="auto"/>
        <w:rPr>
          <w:rFonts w:ascii="Times New Roman" w:hAnsi="Times New Roman" w:cs="Times New Roman"/>
          <w:sz w:val="24"/>
          <w:szCs w:val="24"/>
        </w:rPr>
      </w:pP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line.setAttribute('x2', i * rarity + origin.x);</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line.setAttribute('y2', Mat</w:t>
      </w:r>
      <w:r w:rsidRPr="00B60DDB">
        <w:rPr>
          <w:rFonts w:ascii="Times New Roman" w:hAnsi="Times New Roman" w:cs="Times New Roman"/>
          <w:sz w:val="24"/>
          <w:szCs w:val="24"/>
        </w:rPr>
        <w:t>h.sin(freq*(i + phase)) * amplitude + origin.y);</w:t>
      </w:r>
    </w:p>
    <w:p w:rsidR="00B60DDB" w:rsidRPr="00B60DDB" w:rsidP="00B60DDB">
      <w:pPr>
        <w:pStyle w:val="ListParagraph"/>
        <w:spacing w:after="0" w:line="240" w:lineRule="auto"/>
        <w:rPr>
          <w:rFonts w:ascii="Times New Roman" w:hAnsi="Times New Roman" w:cs="Times New Roman"/>
          <w:sz w:val="24"/>
          <w:szCs w:val="24"/>
        </w:rPr>
      </w:pP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line.setAttribute('style', "stroke:green;stroke-width:2");</w:t>
      </w:r>
    </w:p>
    <w:p w:rsidR="00B60DDB" w:rsidRPr="00B60DDB" w:rsidP="00B60DDB">
      <w:pPr>
        <w:pStyle w:val="ListParagraph"/>
        <w:spacing w:after="0" w:line="240" w:lineRule="auto"/>
        <w:rPr>
          <w:rFonts w:ascii="Times New Roman" w:hAnsi="Times New Roman" w:cs="Times New Roman"/>
          <w:sz w:val="24"/>
          <w:szCs w:val="24"/>
        </w:rPr>
      </w:pP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svg.appendChild(line);</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&lt;/script&gt;</w:t>
      </w:r>
    </w:p>
    <w:p w:rsid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&lt;/html&gt;</w:t>
      </w: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r>
        <w:rPr>
          <w:rFonts w:ascii="Times New Roman" w:hAnsi="Times New Roman" w:cs="Times New Roman"/>
          <w:noProof/>
          <w:sz w:val="24"/>
          <w:szCs w:val="24"/>
          <w:lang w:val="en-US" w:bidi="gu-IN"/>
        </w:rPr>
        <w:drawing>
          <wp:anchor distT="0" distB="0" distL="114300" distR="114300" simplePos="0" relativeHeight="251678720" behindDoc="0" locked="0" layoutInCell="1" allowOverlap="1">
            <wp:simplePos x="0" y="0"/>
            <wp:positionH relativeFrom="margin">
              <wp:align>right</wp:align>
            </wp:positionH>
            <wp:positionV relativeFrom="paragraph">
              <wp:posOffset>24130</wp:posOffset>
            </wp:positionV>
            <wp:extent cx="5943600" cy="3258820"/>
            <wp:effectExtent l="0" t="0" r="0" b="0"/>
            <wp:wrapNone/>
            <wp:docPr id="1648501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01620" name="Dvp2c.PNG"/>
                    <pic:cNvPicPr/>
                  </pic:nvPicPr>
                  <pic:blipFill>
                    <a:blip xmlns:r="http://schemas.openxmlformats.org/officeDocument/2006/relationships" r:embed="rId15">
                      <a:extLst>
                        <a:ext xmlns:a="http://schemas.openxmlformats.org/drawingml/2006/main"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14:sizeRelH relativeFrom="page">
              <wp14:pctWidth>0</wp14:pctWidth>
            </wp14:sizeRelH>
            <wp14:sizeRelV relativeFrom="page">
              <wp14:pctHeight>0</wp14:pctHeight>
            </wp14:sizeRelV>
          </wp:anchor>
        </w:drawing>
      </w: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 – 2c</w:t>
      </w: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numPr>
          <w:ilvl w:val="0"/>
          <w:numId w:val="18"/>
        </w:numPr>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Develop the Different Advanced Graphical </w:t>
      </w:r>
      <w:r w:rsidRPr="00B60DDB">
        <w:rPr>
          <w:rFonts w:ascii="Times New Roman" w:hAnsi="Times New Roman" w:cs="Times New Roman"/>
          <w:sz w:val="24"/>
          <w:szCs w:val="24"/>
        </w:rPr>
        <w:t>Shapes using HTM5 SVG</w:t>
      </w:r>
    </w:p>
    <w:p w:rsidR="00B60DDB" w:rsidP="00B60DDB">
      <w:pPr>
        <w:pStyle w:val="ListParagraph"/>
        <w:spacing w:after="0" w:line="240" w:lineRule="auto"/>
        <w:rPr>
          <w:rFonts w:ascii="Times New Roman" w:hAnsi="Times New Roman" w:cs="Times New Roman"/>
          <w:sz w:val="24"/>
          <w:szCs w:val="24"/>
        </w:rPr>
      </w:pP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&lt;!DOCTYPE html&gt;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&lt;html&gt;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&lt;head&gt;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&lt;title&gt;Collegeek&lt;/title&gt;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&lt;/head&gt;</w:t>
      </w:r>
    </w:p>
    <w:p w:rsidR="00B60DDB" w:rsidRPr="00B60DDB" w:rsidP="00B60DDB">
      <w:pPr>
        <w:pStyle w:val="ListParagraph"/>
        <w:spacing w:after="0" w:line="240" w:lineRule="auto"/>
        <w:rPr>
          <w:rFonts w:ascii="Times New Roman" w:hAnsi="Times New Roman" w:cs="Times New Roman"/>
          <w:sz w:val="24"/>
          <w:szCs w:val="24"/>
        </w:rPr>
      </w:pP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&lt;body style="background:#2e3340;color:lightgray;font-size:18px"&gt;</w:t>
      </w:r>
    </w:p>
    <w:p w:rsidR="00B60DDB" w:rsidRPr="00B60DDB" w:rsidP="00B60DDB">
      <w:pPr>
        <w:pStyle w:val="ListParagraph"/>
        <w:spacing w:after="0" w:line="240" w:lineRule="auto"/>
        <w:rPr>
          <w:rFonts w:ascii="Times New Roman" w:hAnsi="Times New Roman" w:cs="Times New Roman"/>
          <w:sz w:val="24"/>
          <w:szCs w:val="24"/>
        </w:rPr>
      </w:pP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&lt;svg height="600" width="700"&gt;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&lt;defs&gt;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w:t>
      </w:r>
      <w:r w:rsidRPr="00B60DDB">
        <w:rPr>
          <w:rFonts w:ascii="Times New Roman" w:hAnsi="Times New Roman" w:cs="Times New Roman"/>
          <w:sz w:val="24"/>
          <w:szCs w:val="24"/>
        </w:rPr>
        <w:t>filter id="f2" x="0" y="0" width="200%" height="200%"&gt;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&lt;feOffset result="offOut" in="SourceGraphic" dx="0" dy="20" /&gt;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&lt;feGaussianBlur result="blurOut" in="offOut" stdDeviation="10" /&gt;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&lt;feBlend in="SourceGraphic" in</w:t>
      </w:r>
      <w:r w:rsidRPr="00B60DDB">
        <w:rPr>
          <w:rFonts w:ascii="Times New Roman" w:hAnsi="Times New Roman" w:cs="Times New Roman"/>
          <w:sz w:val="24"/>
          <w:szCs w:val="24"/>
        </w:rPr>
        <w:t>2="blurOut" mode="normal" /&gt;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&lt;/filter&gt;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&lt;/defs&gt;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&lt;path d="M 220 210 q 150 -390 300 0" filter="url(#f2)"</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style="stroke:rgb(133, 67, 13);stroke-width:5;fill:none" /&gt;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&lt;path d="M 470 100 q 50 -70 100 0"   </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w:t>
      </w:r>
      <w:r w:rsidRPr="00B60DDB">
        <w:rPr>
          <w:rFonts w:ascii="Times New Roman" w:hAnsi="Times New Roman" w:cs="Times New Roman"/>
          <w:sz w:val="24"/>
          <w:szCs w:val="24"/>
        </w:rPr>
        <w:t xml:space="preserve">      style="stroke:yellow;stroke-width:5;fill:none" /&gt;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&lt;line x1="490" y1="70" x2="480" y2="60" </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style="stroke:yellow;stroke-width:2"/&gt;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&lt;line x1="477" y1="80" x2="465" y2="70"</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style="stroke:yellow;stroke-width:2"/&gt;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w:t>
      </w:r>
      <w:r w:rsidRPr="00B60DDB">
        <w:rPr>
          <w:rFonts w:ascii="Times New Roman" w:hAnsi="Times New Roman" w:cs="Times New Roman"/>
          <w:sz w:val="24"/>
          <w:szCs w:val="24"/>
        </w:rPr>
        <w:t>line x1="520" y1="45" x2="520" y2="60"</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style="stroke:yellow;stroke-width:2"/&gt;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&lt;line x1="550" y1="70" x2="560" y2="60"</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style="stroke:yellow;stroke-width:2"/&gt;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&lt;line x1="565" y1="80" x2="577" y2="70"</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style="stroke:yello</w:t>
      </w:r>
      <w:r w:rsidRPr="00B60DDB">
        <w:rPr>
          <w:rFonts w:ascii="Times New Roman" w:hAnsi="Times New Roman" w:cs="Times New Roman"/>
          <w:sz w:val="24"/>
          <w:szCs w:val="24"/>
        </w:rPr>
        <w:t>w;stroke-width:2"/&gt;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&lt;path d="M 520 210 q 150 -400 300 0" filter="url(#f2)"</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style="stroke:rgb(133, 67, 13);stroke-width:5;fill:none" /&gt;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&lt;line x1="175" y1="70" x2="175" y2="150"</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style="stroke:black;stroke-width:2"/&gt;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w:t>
      </w:r>
      <w:r w:rsidRPr="00B60DDB">
        <w:rPr>
          <w:rFonts w:ascii="Times New Roman" w:hAnsi="Times New Roman" w:cs="Times New Roman"/>
          <w:sz w:val="24"/>
          <w:szCs w:val="24"/>
        </w:rPr>
        <w:t xml:space="preserve">       </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&lt;polygon points="175,70 250,100 175,130" </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style="fill:lime;stroke:purple;stroke-width:1"/&gt;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&lt;line x1="100" y1="300" x2="175" y2="150"</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style="stroke:rgb(255,0,0);stroke-width:2" /&gt;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&lt;line x1="250" y1="3</w:t>
      </w:r>
      <w:r w:rsidRPr="00B60DDB">
        <w:rPr>
          <w:rFonts w:ascii="Times New Roman" w:hAnsi="Times New Roman" w:cs="Times New Roman"/>
          <w:sz w:val="24"/>
          <w:szCs w:val="24"/>
        </w:rPr>
        <w:t>00" x2="175" y2="150"</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style="stroke:rgb(255,0,0);stroke-width:2" /&gt;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&lt;rect width="150" height="150" x="100" y="300"</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style="fill:black;fill-opacity:0.5;stroke:red"/&gt;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&lt;polyline points="250,450 270,450 270,465 </w:t>
      </w:r>
      <w:r w:rsidRPr="00B60DDB">
        <w:rPr>
          <w:rFonts w:ascii="Times New Roman" w:hAnsi="Times New Roman" w:cs="Times New Roman"/>
          <w:sz w:val="24"/>
          <w:szCs w:val="24"/>
        </w:rPr>
        <w:t>290,465 290,480 310,480"</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style="fill:#2e3340;stroke:blue;stroke-width:3"/&gt;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&lt;ellipse cx="250" cy="530" rx="250" ry="50"</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style="fill:rgb(133, 67, 13)"/&gt;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&lt;ellipse cx="250" cy="530" rx="230" ry="40" </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style="fill:cornflowerblue"/&gt;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&lt;rect width="700" height="600" fill="none" stroke="black" stroke-width="4"/&gt;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&lt;text x="400" y="25" fill="rgb(214,61,213)" transform="rotate(30 20,40)"&gt;</w:t>
      </w:r>
      <w:r w:rsidRPr="00B60DDB">
        <w:rPr>
          <w:rFonts w:ascii="Shruti" w:hAnsi="Shruti" w:cs="Shruti" w:hint="cs"/>
          <w:sz w:val="24"/>
          <w:szCs w:val="24"/>
          <w:cs/>
          <w:lang w:bidi="gu-IN"/>
        </w:rPr>
        <w:t>મંદિર</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તારું</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વિશ્વ</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રૂપાળું</w:t>
      </w:r>
      <w:r w:rsidRPr="00B60DDB">
        <w:rPr>
          <w:rFonts w:ascii="Times New Roman" w:hAnsi="Times New Roman" w:cs="Times New Roman"/>
          <w:sz w:val="24"/>
          <w:szCs w:val="24"/>
        </w:rPr>
        <w:t xml:space="preserve">, </w:t>
      </w:r>
      <w:r w:rsidRPr="00B60DDB">
        <w:rPr>
          <w:rFonts w:ascii="Shruti" w:hAnsi="Shruti" w:cs="Shruti" w:hint="cs"/>
          <w:sz w:val="24"/>
          <w:szCs w:val="24"/>
          <w:cs/>
          <w:lang w:bidi="gu-IN"/>
        </w:rPr>
        <w:t>સુંદર</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સ</w:t>
      </w:r>
      <w:r w:rsidRPr="00B60DDB">
        <w:rPr>
          <w:rFonts w:ascii="Shruti" w:hAnsi="Shruti" w:cs="Shruti" w:hint="cs"/>
          <w:sz w:val="24"/>
          <w:szCs w:val="24"/>
          <w:cs/>
          <w:lang w:bidi="gu-IN"/>
        </w:rPr>
        <w:t>ર્જનહારા</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રે</w:t>
      </w:r>
      <w:r w:rsidRPr="00B60DDB">
        <w:rPr>
          <w:rFonts w:ascii="Times New Roman" w:hAnsi="Times New Roman" w:cs="Times New Roman"/>
          <w:sz w:val="24"/>
          <w:szCs w:val="24"/>
        </w:rPr>
        <w:t>;&lt;/text&gt;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&lt;text x="400" y="45" fill="rgb(34,61,213)" transform="rotate(30 20,40)"&gt;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Shruti" w:hAnsi="Shruti" w:cs="Shruti" w:hint="cs"/>
          <w:sz w:val="24"/>
          <w:szCs w:val="24"/>
          <w:cs/>
          <w:lang w:bidi="gu-IN"/>
        </w:rPr>
        <w:t>પળ</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પળ</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તારાં</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દર્શન</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થાયે</w:t>
      </w:r>
      <w:r w:rsidRPr="00B60DDB">
        <w:rPr>
          <w:rFonts w:ascii="Times New Roman" w:hAnsi="Times New Roman" w:cs="Times New Roman"/>
          <w:sz w:val="24"/>
          <w:szCs w:val="24"/>
        </w:rPr>
        <w:t xml:space="preserve">, </w:t>
      </w:r>
      <w:r w:rsidRPr="00B60DDB">
        <w:rPr>
          <w:rFonts w:ascii="Shruti" w:hAnsi="Shruti" w:cs="Shruti" w:hint="cs"/>
          <w:sz w:val="24"/>
          <w:szCs w:val="24"/>
          <w:cs/>
          <w:lang w:bidi="gu-IN"/>
        </w:rPr>
        <w:t>દેખે</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દેખનહારા</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રે</w:t>
      </w:r>
      <w:r w:rsidRPr="00B60DDB">
        <w:rPr>
          <w:rFonts w:ascii="Times New Roman" w:hAnsi="Times New Roman" w:cs="Times New Roman"/>
          <w:sz w:val="24"/>
          <w:szCs w:val="24"/>
        </w:rPr>
        <w:t>&lt;/text&gt;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&lt;text x="400" y="65" fill="rgb(214,61,213)" transform="rotate(30 20,40)"&gt;</w:t>
      </w:r>
      <w:r w:rsidRPr="00B60DDB">
        <w:rPr>
          <w:rFonts w:ascii="Shruti" w:hAnsi="Shruti" w:cs="Shruti" w:hint="cs"/>
          <w:sz w:val="24"/>
          <w:szCs w:val="24"/>
          <w:cs/>
          <w:lang w:bidi="gu-IN"/>
        </w:rPr>
        <w:t>નહીં</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પૂજારી</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નહીં</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કોઈ</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દેવા</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નહીં</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મંદિરને</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તાળાં</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રે</w:t>
      </w:r>
      <w:r w:rsidRPr="00B60DDB">
        <w:rPr>
          <w:rFonts w:ascii="Times New Roman" w:hAnsi="Times New Roman" w:cs="Times New Roman"/>
          <w:sz w:val="24"/>
          <w:szCs w:val="24"/>
        </w:rPr>
        <w:t>;&lt;/text&gt;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&lt;text x="400" y="85" fill="rgb(34,61,213)" transform="rotate(30 20,40)"&gt;</w:t>
      </w:r>
      <w:r w:rsidRPr="00B60DDB">
        <w:rPr>
          <w:rFonts w:ascii="Shruti" w:hAnsi="Shruti" w:cs="Shruti" w:hint="cs"/>
          <w:sz w:val="24"/>
          <w:szCs w:val="24"/>
          <w:cs/>
          <w:lang w:bidi="gu-IN"/>
        </w:rPr>
        <w:t>નીલ</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ગગનમાં</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મહિમા</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ગાતા</w:t>
      </w:r>
      <w:r w:rsidRPr="00B60DDB">
        <w:rPr>
          <w:rFonts w:ascii="Times New Roman" w:hAnsi="Times New Roman" w:cs="Times New Roman"/>
          <w:sz w:val="24"/>
          <w:szCs w:val="24"/>
        </w:rPr>
        <w:t xml:space="preserve">, </w:t>
      </w:r>
      <w:r w:rsidRPr="00B60DDB">
        <w:rPr>
          <w:rFonts w:ascii="Shruti" w:hAnsi="Shruti" w:cs="Shruti" w:hint="cs"/>
          <w:sz w:val="24"/>
          <w:szCs w:val="24"/>
          <w:cs/>
          <w:lang w:bidi="gu-IN"/>
        </w:rPr>
        <w:t>ચાંદો</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સૂરજ</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તારા</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રે</w:t>
      </w:r>
      <w:r w:rsidRPr="00B60DDB">
        <w:rPr>
          <w:rFonts w:ascii="Times New Roman" w:hAnsi="Times New Roman" w:cs="Times New Roman"/>
          <w:sz w:val="24"/>
          <w:szCs w:val="24"/>
        </w:rPr>
        <w:t>&lt;/text&gt;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&lt;text x="400" y="105" fill="rgb(214,61,213)" transform="rotate(30 20,40)"&gt;</w:t>
      </w:r>
      <w:r w:rsidRPr="00B60DDB">
        <w:rPr>
          <w:rFonts w:ascii="Shruti" w:hAnsi="Shruti" w:cs="Shruti" w:hint="cs"/>
          <w:sz w:val="24"/>
          <w:szCs w:val="24"/>
          <w:cs/>
          <w:lang w:bidi="gu-IN"/>
        </w:rPr>
        <w:t>વર્ણન</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કરતાં</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શોભા</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તારી</w:t>
      </w:r>
      <w:r w:rsidRPr="00B60DDB">
        <w:rPr>
          <w:rFonts w:ascii="Times New Roman" w:hAnsi="Times New Roman" w:cs="Times New Roman"/>
          <w:sz w:val="24"/>
          <w:szCs w:val="24"/>
        </w:rPr>
        <w:t xml:space="preserve">, </w:t>
      </w:r>
      <w:r w:rsidRPr="00B60DDB">
        <w:rPr>
          <w:rFonts w:ascii="Shruti" w:hAnsi="Shruti" w:cs="Shruti" w:hint="cs"/>
          <w:sz w:val="24"/>
          <w:szCs w:val="24"/>
          <w:cs/>
          <w:lang w:bidi="gu-IN"/>
        </w:rPr>
        <w:t>થાક્યા</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કવિગણ</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ધીરા</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રે</w:t>
      </w:r>
      <w:r w:rsidRPr="00B60DDB">
        <w:rPr>
          <w:rFonts w:ascii="Times New Roman" w:hAnsi="Times New Roman" w:cs="Times New Roman"/>
          <w:sz w:val="24"/>
          <w:szCs w:val="24"/>
        </w:rPr>
        <w:t>; &lt;/text&gt;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&lt;text x="400" y="125" fill="rgb(34,61,213)" transform="rotate(30 20,40)"&gt;</w:t>
      </w:r>
      <w:r w:rsidRPr="00B60DDB">
        <w:rPr>
          <w:rFonts w:ascii="Shruti" w:hAnsi="Shruti" w:cs="Shruti" w:hint="cs"/>
          <w:sz w:val="24"/>
          <w:szCs w:val="24"/>
          <w:cs/>
          <w:lang w:bidi="gu-IN"/>
        </w:rPr>
        <w:t>મંદિરમાં</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તું</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કયાં</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છૂપાયો</w:t>
      </w:r>
      <w:r w:rsidRPr="00B60DDB">
        <w:rPr>
          <w:rFonts w:ascii="Times New Roman" w:hAnsi="Times New Roman" w:cs="Times New Roman"/>
          <w:sz w:val="24"/>
          <w:szCs w:val="24"/>
          <w:cs/>
          <w:lang w:bidi="gu-IN"/>
        </w:rPr>
        <w:t xml:space="preserve"> </w:t>
      </w:r>
      <w:r w:rsidRPr="00B60DDB">
        <w:rPr>
          <w:rFonts w:ascii="Times New Roman" w:hAnsi="Times New Roman" w:cs="Times New Roman"/>
          <w:sz w:val="24"/>
          <w:szCs w:val="24"/>
        </w:rPr>
        <w:t xml:space="preserve">? </w:t>
      </w:r>
      <w:r w:rsidRPr="00B60DDB">
        <w:rPr>
          <w:rFonts w:ascii="Shruti" w:hAnsi="Shruti" w:cs="Shruti" w:hint="cs"/>
          <w:sz w:val="24"/>
          <w:szCs w:val="24"/>
          <w:cs/>
          <w:lang w:bidi="gu-IN"/>
        </w:rPr>
        <w:t>શોધે</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બાળ</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અધીરાં</w:t>
      </w:r>
      <w:r w:rsidRPr="00B60DDB">
        <w:rPr>
          <w:rFonts w:ascii="Times New Roman" w:hAnsi="Times New Roman" w:cs="Times New Roman"/>
          <w:sz w:val="24"/>
          <w:szCs w:val="24"/>
          <w:cs/>
          <w:lang w:bidi="gu-IN"/>
        </w:rPr>
        <w:t xml:space="preserve"> </w:t>
      </w:r>
      <w:r w:rsidRPr="00B60DDB">
        <w:rPr>
          <w:rFonts w:ascii="Shruti" w:hAnsi="Shruti" w:cs="Shruti" w:hint="cs"/>
          <w:sz w:val="24"/>
          <w:szCs w:val="24"/>
          <w:cs/>
          <w:lang w:bidi="gu-IN"/>
        </w:rPr>
        <w:t>રે</w:t>
      </w:r>
      <w:r w:rsidRPr="00B60DDB">
        <w:rPr>
          <w:rFonts w:ascii="Times New Roman" w:hAnsi="Times New Roman" w:cs="Times New Roman"/>
          <w:sz w:val="24"/>
          <w:szCs w:val="24"/>
        </w:rPr>
        <w:t>&lt;/text&gt;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&lt;/svg&gt;</w:t>
      </w:r>
    </w:p>
    <w:p w:rsidR="00B60DDB" w:rsidRP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&lt;/body&gt;</w:t>
      </w:r>
    </w:p>
    <w:p w:rsidR="00B60DDB" w:rsidP="00B60DDB">
      <w:pPr>
        <w:pStyle w:val="ListParagraph"/>
        <w:spacing w:after="0" w:line="240" w:lineRule="auto"/>
        <w:rPr>
          <w:rFonts w:ascii="Times New Roman" w:hAnsi="Times New Roman" w:cs="Times New Roman"/>
          <w:sz w:val="24"/>
          <w:szCs w:val="24"/>
        </w:rPr>
      </w:pPr>
      <w:r w:rsidRPr="00B60DDB">
        <w:rPr>
          <w:rFonts w:ascii="Times New Roman" w:hAnsi="Times New Roman" w:cs="Times New Roman"/>
          <w:sz w:val="24"/>
          <w:szCs w:val="24"/>
        </w:rPr>
        <w:t xml:space="preserve">  &lt;/html&gt;</w:t>
      </w:r>
    </w:p>
    <w:p w:rsidR="00B60DDB" w:rsidP="00B60DDB">
      <w:pPr>
        <w:pStyle w:val="ListParagraph"/>
        <w:spacing w:after="0" w:line="240" w:lineRule="auto"/>
        <w:rPr>
          <w:rFonts w:ascii="Times New Roman" w:hAnsi="Times New Roman" w:cs="Times New Roman"/>
          <w:sz w:val="24"/>
          <w:szCs w:val="24"/>
        </w:rPr>
      </w:pPr>
      <w:r>
        <w:rPr>
          <w:rFonts w:ascii="Times New Roman" w:hAnsi="Times New Roman" w:cs="Times New Roman"/>
          <w:noProof/>
          <w:sz w:val="24"/>
          <w:szCs w:val="24"/>
          <w:lang w:val="en-US" w:bidi="gu-IN"/>
        </w:rPr>
        <w:drawing>
          <wp:anchor distT="0" distB="0" distL="114300" distR="114300" simplePos="0" relativeHeight="251687936" behindDoc="0" locked="0" layoutInCell="1" allowOverlap="1">
            <wp:simplePos x="0" y="0"/>
            <wp:positionH relativeFrom="margin">
              <wp:align>right</wp:align>
            </wp:positionH>
            <wp:positionV relativeFrom="paragraph">
              <wp:posOffset>108585</wp:posOffset>
            </wp:positionV>
            <wp:extent cx="5943600" cy="3258820"/>
            <wp:effectExtent l="0" t="0" r="0" b="0"/>
            <wp:wrapNone/>
            <wp:docPr id="1799919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919578" name="Dvp2d.PNG"/>
                    <pic:cNvPicPr/>
                  </pic:nvPicPr>
                  <pic:blipFill>
                    <a:blip xmlns:r="http://schemas.openxmlformats.org/officeDocument/2006/relationships" r:embed="rId16">
                      <a:extLst>
                        <a:ext xmlns:a="http://schemas.openxmlformats.org/drawingml/2006/main" uri="{28A0092B-C50C-407E-A947-70E740481C1C}">
                          <a14:useLocalDpi xmlns:a14="http://schemas.microsoft.com/office/drawing/2010/main" val="0"/>
                        </a:ext>
                      </a:extLst>
                    </a:blip>
                    <a:stretch>
                      <a:fillRect/>
                    </a:stretch>
                  </pic:blipFill>
                  <pic:spPr>
                    <a:xfrm>
                      <a:off x="0" y="0"/>
                      <a:ext cx="5943600" cy="3258820"/>
                    </a:xfrm>
                    <a:prstGeom prst="rect">
                      <a:avLst/>
                    </a:prstGeom>
                  </pic:spPr>
                </pic:pic>
              </a:graphicData>
            </a:graphic>
            <wp14:sizeRelH relativeFrom="page">
              <wp14:pctWidth>0</wp14:pctWidth>
            </wp14:sizeRelH>
            <wp14:sizeRelV relativeFrom="page">
              <wp14:pctHeight>0</wp14:pctHeight>
            </wp14:sizeRelV>
          </wp:anchor>
        </w:drawing>
      </w: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P="00B60DDB">
      <w:pPr>
        <w:pStyle w:val="ListParagraph"/>
        <w:spacing w:after="0" w:line="240" w:lineRule="auto"/>
        <w:rPr>
          <w:rFonts w:ascii="Times New Roman" w:hAnsi="Times New Roman" w:cs="Times New Roman"/>
          <w:sz w:val="24"/>
          <w:szCs w:val="24"/>
        </w:rPr>
      </w:pPr>
    </w:p>
    <w:p w:rsidR="00B60DDB" w:rsidRPr="00B60DDB" w:rsidP="00B60DDB">
      <w:pPr>
        <w:pStyle w:val="ListParagraph"/>
        <w:spacing w:after="0" w:line="240" w:lineRule="auto"/>
        <w:rPr>
          <w:rFonts w:ascii="Times New Roman" w:hAnsi="Times New Roman" w:cs="Times New Roman"/>
          <w:sz w:val="24"/>
          <w:szCs w:val="24"/>
        </w:rPr>
        <w:sectPr w:rsidSect="006658BF">
          <w:headerReference w:type="default" r:id="rId17"/>
          <w:footerReference w:type="default" r:id="rId18"/>
          <w:pgSz w:w="12240" w:h="15840"/>
          <w:pgMar w:top="1440" w:right="1440" w:bottom="1440" w:left="1440" w:header="576" w:footer="432"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 – 2d</w:t>
      </w:r>
    </w:p>
    <w:p w:rsidR="001C08D2" w:rsidP="00DE28C1">
      <w:pPr>
        <w:spacing w:after="0" w:line="240" w:lineRule="auto"/>
        <w:jc w:val="center"/>
        <w:rPr>
          <w:rFonts w:ascii="Times New Roman" w:hAnsi="Times New Roman" w:cs="Times New Roman"/>
          <w:sz w:val="32"/>
          <w:szCs w:val="32"/>
        </w:rPr>
      </w:pPr>
      <w:r w:rsidRPr="00DE28C1">
        <w:rPr>
          <w:rFonts w:ascii="Times New Roman" w:hAnsi="Times New Roman" w:cs="Times New Roman"/>
          <w:sz w:val="32"/>
          <w:szCs w:val="32"/>
        </w:rPr>
        <w:t xml:space="preserve">Practical </w:t>
      </w:r>
      <w:r>
        <w:rPr>
          <w:rFonts w:ascii="Times New Roman" w:hAnsi="Times New Roman" w:cs="Times New Roman"/>
          <w:sz w:val="32"/>
          <w:szCs w:val="32"/>
        </w:rPr>
        <w:t>–</w:t>
      </w:r>
      <w:r w:rsidRPr="00DE28C1">
        <w:rPr>
          <w:rFonts w:ascii="Times New Roman" w:hAnsi="Times New Roman" w:cs="Times New Roman"/>
          <w:sz w:val="32"/>
          <w:szCs w:val="32"/>
        </w:rPr>
        <w:t xml:space="preserve"> 3</w:t>
      </w:r>
    </w:p>
    <w:p w:rsidR="00DE28C1" w:rsidP="00DE28C1">
      <w:pPr>
        <w:spacing w:after="0" w:line="240" w:lineRule="auto"/>
        <w:rPr>
          <w:rFonts w:ascii="Times New Roman" w:hAnsi="Times New Roman" w:cs="Times New Roman"/>
          <w:sz w:val="28"/>
          <w:szCs w:val="28"/>
        </w:rPr>
      </w:pPr>
    </w:p>
    <w:p w:rsidR="00DE28C1" w:rsidP="00DE28C1">
      <w:pPr>
        <w:spacing w:after="0" w:line="240" w:lineRule="auto"/>
        <w:rPr>
          <w:rFonts w:ascii="Times New Roman" w:hAnsi="Times New Roman" w:cs="Times New Roman"/>
          <w:sz w:val="28"/>
          <w:szCs w:val="28"/>
        </w:rPr>
      </w:pPr>
      <w:r w:rsidRPr="00DE28C1">
        <w:rPr>
          <w:rFonts w:ascii="Times New Roman" w:hAnsi="Times New Roman" w:cs="Times New Roman"/>
          <w:b/>
          <w:bCs/>
          <w:sz w:val="28"/>
          <w:szCs w:val="28"/>
        </w:rPr>
        <w:t>AIM:</w:t>
      </w:r>
      <w:r>
        <w:rPr>
          <w:rFonts w:ascii="Times New Roman" w:hAnsi="Times New Roman" w:cs="Times New Roman"/>
          <w:sz w:val="28"/>
          <w:szCs w:val="28"/>
        </w:rPr>
        <w:t xml:space="preserve"> </w:t>
      </w:r>
      <w:r w:rsidRPr="00DE28C1">
        <w:rPr>
          <w:rFonts w:ascii="Times New Roman" w:hAnsi="Times New Roman" w:cs="Times New Roman"/>
          <w:sz w:val="28"/>
          <w:szCs w:val="28"/>
        </w:rPr>
        <w:t>Develop Following Program Using HTML5 and JavaScript</w:t>
      </w:r>
    </w:p>
    <w:p w:rsidR="00DE28C1" w:rsidP="00DE28C1">
      <w:pPr>
        <w:spacing w:after="0" w:line="240" w:lineRule="auto"/>
        <w:rPr>
          <w:rFonts w:ascii="Times New Roman" w:hAnsi="Times New Roman" w:cs="Times New Roman"/>
          <w:sz w:val="28"/>
          <w:szCs w:val="28"/>
        </w:rPr>
      </w:pPr>
    </w:p>
    <w:p w:rsidR="00DE28C1" w:rsidP="00DE28C1">
      <w:pPr>
        <w:pStyle w:val="ListParagraph"/>
        <w:numPr>
          <w:ilvl w:val="0"/>
          <w:numId w:val="19"/>
        </w:numPr>
        <w:spacing w:after="0" w:line="240" w:lineRule="auto"/>
        <w:rPr>
          <w:rFonts w:ascii="Times New Roman" w:hAnsi="Times New Roman" w:cs="Times New Roman"/>
          <w:sz w:val="28"/>
          <w:szCs w:val="28"/>
        </w:rPr>
      </w:pPr>
      <w:r w:rsidRPr="00DE28C1">
        <w:rPr>
          <w:rFonts w:ascii="Times New Roman" w:hAnsi="Times New Roman" w:cs="Times New Roman"/>
          <w:sz w:val="28"/>
          <w:szCs w:val="28"/>
        </w:rPr>
        <w:t xml:space="preserve">Read the data </w:t>
      </w:r>
      <w:r w:rsidRPr="00DE28C1">
        <w:rPr>
          <w:rFonts w:ascii="Times New Roman" w:hAnsi="Times New Roman" w:cs="Times New Roman"/>
          <w:sz w:val="28"/>
          <w:szCs w:val="28"/>
        </w:rPr>
        <w:t>.txt file and draw Data Table</w:t>
      </w:r>
    </w:p>
    <w:p w:rsidR="00DE28C1" w:rsidP="00DE28C1">
      <w:pPr>
        <w:pStyle w:val="ListParagraph"/>
        <w:spacing w:after="0" w:line="240" w:lineRule="auto"/>
        <w:rPr>
          <w:rFonts w:ascii="Times New Roman" w:hAnsi="Times New Roman" w:cs="Times New Roman"/>
          <w:sz w:val="28"/>
          <w:szCs w:val="28"/>
        </w:rPr>
      </w:pP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&lt;!DOCTYPE html&gt;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&lt;html lang="en-IN" dir="ltr"&gt;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&lt;head&gt;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&lt;title&gt;Read Text File to Data Table&lt;/title&gt;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&lt;meta charset="utf-8"&gt;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&lt;meta name="author" content="SidPro"/&gt;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&lt;meta name="viewport" </w:t>
      </w:r>
      <w:r w:rsidRPr="00DE28C1">
        <w:rPr>
          <w:rFonts w:ascii="Times New Roman" w:hAnsi="Times New Roman" w:cs="Times New Roman"/>
          <w:sz w:val="24"/>
          <w:szCs w:val="24"/>
        </w:rPr>
        <w:t>content="width=device-width,initial-scale=1.0"/&gt;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&lt;meta name="description" content="Collegeek is online learning platform where we consistently strive to offer the best of education"/&gt;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&lt;meta name="keywords" content="Collegeek,learning programing,program</w:t>
      </w:r>
      <w:r w:rsidRPr="00DE28C1">
        <w:rPr>
          <w:rFonts w:ascii="Times New Roman" w:hAnsi="Times New Roman" w:cs="Times New Roman"/>
          <w:sz w:val="24"/>
          <w:szCs w:val="24"/>
        </w:rPr>
        <w:t>ming tutorial"/&gt;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&lt;script src="https://code.jquery.com/jquery-3.5.1.min.js" integrity="sha256-9/aliU8dGd2tb6OSsuzixeV4y/faTqgFtohetphbbj0=" crossorigin="anonymous"&gt;&lt;/script&gt;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&lt;style&gt;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#mytable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font-family: Arial, Helvetica, sans-serif;</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bord</w:t>
      </w:r>
      <w:r w:rsidRPr="00DE28C1">
        <w:rPr>
          <w:rFonts w:ascii="Times New Roman" w:hAnsi="Times New Roman" w:cs="Times New Roman"/>
          <w:sz w:val="24"/>
          <w:szCs w:val="24"/>
        </w:rPr>
        <w:t>er-collapse: collapse;</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width: 100%;</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w:t>
      </w:r>
    </w:p>
    <w:p w:rsidR="00DE28C1" w:rsidRPr="00DE28C1" w:rsidP="00DE28C1">
      <w:pPr>
        <w:pStyle w:val="ListParagraph"/>
        <w:spacing w:after="0" w:line="240" w:lineRule="auto"/>
        <w:rPr>
          <w:rFonts w:ascii="Times New Roman" w:hAnsi="Times New Roman" w:cs="Times New Roman"/>
          <w:sz w:val="24"/>
          <w:szCs w:val="24"/>
        </w:rPr>
      </w:pP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#mytable td, #mytable th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border: 1px solid #ddd;</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padding: 8px;</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w:t>
      </w:r>
    </w:p>
    <w:p w:rsidR="00DE28C1" w:rsidRPr="00DE28C1" w:rsidP="00DE28C1">
      <w:pPr>
        <w:pStyle w:val="ListParagraph"/>
        <w:spacing w:after="0" w:line="240" w:lineRule="auto"/>
        <w:rPr>
          <w:rFonts w:ascii="Times New Roman" w:hAnsi="Times New Roman" w:cs="Times New Roman"/>
          <w:sz w:val="24"/>
          <w:szCs w:val="24"/>
        </w:rPr>
      </w:pP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#mytable tr:nth-child(even){background-color: #f2f2f2;}</w:t>
      </w:r>
    </w:p>
    <w:p w:rsidR="00DE28C1" w:rsidRPr="00DE28C1" w:rsidP="00DE28C1">
      <w:pPr>
        <w:pStyle w:val="ListParagraph"/>
        <w:spacing w:after="0" w:line="240" w:lineRule="auto"/>
        <w:rPr>
          <w:rFonts w:ascii="Times New Roman" w:hAnsi="Times New Roman" w:cs="Times New Roman"/>
          <w:sz w:val="24"/>
          <w:szCs w:val="24"/>
        </w:rPr>
      </w:pP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#mytable tr:hover {background-color: #ddd;}</w:t>
      </w:r>
    </w:p>
    <w:p w:rsidR="00DE28C1" w:rsidRPr="00DE28C1" w:rsidP="00DE28C1">
      <w:pPr>
        <w:pStyle w:val="ListParagraph"/>
        <w:spacing w:after="0" w:line="240" w:lineRule="auto"/>
        <w:rPr>
          <w:rFonts w:ascii="Times New Roman" w:hAnsi="Times New Roman" w:cs="Times New Roman"/>
          <w:sz w:val="24"/>
          <w:szCs w:val="24"/>
        </w:rPr>
      </w:pP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#mytable th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padding-top: 12px;</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padding-bottom: 12px;</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text-align: left;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background-color: cornflowerblue;</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color: white;</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&lt;/style&gt;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&lt;/head&gt;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&lt;body&gt;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&lt;h1&gt;Get data from text file&lt;/h1&gt;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&lt;table id="mytable"&gt;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&lt;/table&gt;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&lt;/body&gt;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&lt;script&gt;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var content =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 xml:space="preserve">  $( document ).ready(function()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 xml:space="preserve">  //just change the name of .txt file to load file</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$.get('Colors.txt', function(theData)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theData = theData.replace(/\r/g,'');</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theData = theData.replace(/\t/g,'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theData = theDa</w:t>
      </w:r>
      <w:r w:rsidRPr="00DE28C1">
        <w:rPr>
          <w:rFonts w:ascii="Times New Roman" w:hAnsi="Times New Roman" w:cs="Times New Roman"/>
          <w:sz w:val="24"/>
          <w:szCs w:val="24"/>
        </w:rPr>
        <w:t>ta.split('\n');</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totalRows = theData.length;</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theHead = theData[0].split('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content += "&lt;tr&gt;";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theHead.forEach(TH);</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content += "&lt;/tr&gt;";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for(let i=1;i&lt;totalRows;++i){</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theTD = theData[i].split('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content += "&lt;tr&gt;";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theTD.forEach(TD);</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content += "&lt;/tr&gt;";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$('#mytable').html(content);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 xml:space="preserve">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 xml:space="preserve">  function TH(value){</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content += "&lt;th&gt;" + value + "&lt;/th&gt;";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 xml:space="preserve">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 xml:space="preserve">  function TD(value){</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content += "&lt;td&gt;" + value + "&lt;/td&gt;";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 xml:space="preserve">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&lt;/script&gt;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&lt;/html&gt;</w:t>
      </w: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RPr="00DE28C1" w:rsidP="00DE28C1">
      <w:pPr>
        <w:pStyle w:val="ListParagraph"/>
        <w:spacing w:after="0" w:line="240" w:lineRule="auto"/>
        <w:rPr>
          <w:rFonts w:ascii="Times New Roman" w:hAnsi="Times New Roman" w:cs="Times New Roman"/>
          <w:sz w:val="28"/>
          <w:szCs w:val="28"/>
        </w:rPr>
      </w:pPr>
      <w:r>
        <w:rPr>
          <w:rFonts w:ascii="Times New Roman" w:hAnsi="Times New Roman" w:cs="Times New Roman"/>
          <w:noProof/>
          <w:sz w:val="28"/>
          <w:szCs w:val="28"/>
          <w:lang w:val="en-US" w:bidi="gu-IN"/>
        </w:rPr>
        <w:drawing>
          <wp:anchor distT="0" distB="0" distL="114300" distR="114300" simplePos="0" relativeHeight="251660288" behindDoc="0" locked="0" layoutInCell="1" allowOverlap="1">
            <wp:simplePos x="0" y="0"/>
            <wp:positionH relativeFrom="margin">
              <wp:align>right</wp:align>
            </wp:positionH>
            <wp:positionV relativeFrom="paragraph">
              <wp:posOffset>9525</wp:posOffset>
            </wp:positionV>
            <wp:extent cx="5943600" cy="2327910"/>
            <wp:effectExtent l="0" t="0" r="0" b="0"/>
            <wp:wrapNone/>
            <wp:docPr id="174677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70139" name="Dvp3b.PNG"/>
                    <pic:cNvPicPr/>
                  </pic:nvPicPr>
                  <pic:blipFill>
                    <a:blip xmlns:r="http://schemas.openxmlformats.org/officeDocument/2006/relationships" r:embed="rId19">
                      <a:extLst>
                        <a:ext xmlns:a="http://schemas.openxmlformats.org/drawingml/2006/main" uri="{28A0092B-C50C-407E-A947-70E740481C1C}">
                          <a14:useLocalDpi xmlns:a14="http://schemas.microsoft.com/office/drawing/2010/main" val="0"/>
                        </a:ext>
                      </a:extLst>
                    </a:blip>
                    <a:stretch>
                      <a:fillRect/>
                    </a:stretch>
                  </pic:blipFill>
                  <pic:spPr>
                    <a:xfrm>
                      <a:off x="0" y="0"/>
                      <a:ext cx="5943600" cy="2327910"/>
                    </a:xfrm>
                    <a:prstGeom prst="rect">
                      <a:avLst/>
                    </a:prstGeom>
                  </pic:spPr>
                </pic:pic>
              </a:graphicData>
            </a:graphic>
            <wp14:sizeRelH relativeFrom="page">
              <wp14:pctWidth>0</wp14:pctWidth>
            </wp14:sizeRelH>
            <wp14:sizeRelV relativeFrom="page">
              <wp14:pctHeight>0</wp14:pctHeight>
            </wp14:sizeRelV>
          </wp:anchor>
        </w:drawing>
      </w: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DE28C1" w:rsidP="00DE28C1">
      <w:pPr>
        <w:pStyle w:val="ListParagraph"/>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Fig – 3a</w:t>
      </w: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numPr>
          <w:ilvl w:val="0"/>
          <w:numId w:val="19"/>
        </w:numPr>
        <w:spacing w:after="0" w:line="240" w:lineRule="auto"/>
        <w:rPr>
          <w:rFonts w:ascii="Times New Roman" w:hAnsi="Times New Roman" w:cs="Times New Roman"/>
          <w:sz w:val="28"/>
          <w:szCs w:val="28"/>
        </w:rPr>
      </w:pPr>
      <w:r w:rsidRPr="00DE28C1">
        <w:rPr>
          <w:rFonts w:ascii="Times New Roman" w:hAnsi="Times New Roman" w:cs="Times New Roman"/>
          <w:sz w:val="28"/>
          <w:szCs w:val="28"/>
        </w:rPr>
        <w:t>Read the data .csv file and draw Data Table</w:t>
      </w:r>
    </w:p>
    <w:p w:rsidR="00DE28C1" w:rsidP="00DE28C1">
      <w:pPr>
        <w:pStyle w:val="ListParagraph"/>
        <w:spacing w:after="0" w:line="240" w:lineRule="auto"/>
        <w:rPr>
          <w:rFonts w:ascii="Times New Roman" w:hAnsi="Times New Roman" w:cs="Times New Roman"/>
          <w:sz w:val="28"/>
          <w:szCs w:val="28"/>
        </w:rPr>
      </w:pP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&lt;!DOCTYPE html&gt;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&lt;html lang="en-IN" dir="ltr"&gt;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&lt;head&gt;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&lt;title&gt;Read CSV File to Data Table&lt;/title&gt;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&lt;meta charset="utf-8"&gt;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&lt;meta name="author" content="SidPro"/&gt;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&lt;meta </w:t>
      </w:r>
      <w:r w:rsidRPr="00DE28C1">
        <w:rPr>
          <w:rFonts w:ascii="Times New Roman" w:hAnsi="Times New Roman" w:cs="Times New Roman"/>
          <w:sz w:val="24"/>
          <w:szCs w:val="24"/>
        </w:rPr>
        <w:t>name="viewport" content="width=device-width,initial-scale=1.0"/&gt;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&lt;meta name="description" content="Collegeek is online learning platform where we consistently strive to offer the best of education"/&gt;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&lt;meta name="keywords" content="Collegeek,learning pr</w:t>
      </w:r>
      <w:r w:rsidRPr="00DE28C1">
        <w:rPr>
          <w:rFonts w:ascii="Times New Roman" w:hAnsi="Times New Roman" w:cs="Times New Roman"/>
          <w:sz w:val="24"/>
          <w:szCs w:val="24"/>
        </w:rPr>
        <w:t>ograming,programming tutorial"/&gt;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&lt;script src="jquery-3.5.1.min.js"&gt;&lt;/script&gt;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&lt;script src="jquery.csv.js"&gt;&lt;/script&gt;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&lt;style&gt;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#mytable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font-family: Arial, Helvetica, sans-serif;</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border-collapse: collapse;</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width: 100%;</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w:t>
      </w:r>
    </w:p>
    <w:p w:rsidR="00DE28C1" w:rsidRPr="00DE28C1" w:rsidP="00DE28C1">
      <w:pPr>
        <w:pStyle w:val="ListParagraph"/>
        <w:spacing w:after="0" w:line="240" w:lineRule="auto"/>
        <w:rPr>
          <w:rFonts w:ascii="Times New Roman" w:hAnsi="Times New Roman" w:cs="Times New Roman"/>
          <w:sz w:val="24"/>
          <w:szCs w:val="24"/>
        </w:rPr>
      </w:pP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#mytable td, #mytable th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border: 1px solid #ddd;</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padding: 8px;</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w:t>
      </w:r>
    </w:p>
    <w:p w:rsidR="00DE28C1" w:rsidRPr="00DE28C1" w:rsidP="00DE28C1">
      <w:pPr>
        <w:pStyle w:val="ListParagraph"/>
        <w:spacing w:after="0" w:line="240" w:lineRule="auto"/>
        <w:rPr>
          <w:rFonts w:ascii="Times New Roman" w:hAnsi="Times New Roman" w:cs="Times New Roman"/>
          <w:sz w:val="24"/>
          <w:szCs w:val="24"/>
        </w:rPr>
      </w:pP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#mytable tr:nth-child(even){background-color: #f2f2f2;}</w:t>
      </w:r>
    </w:p>
    <w:p w:rsidR="00DE28C1" w:rsidRPr="00DE28C1" w:rsidP="00DE28C1">
      <w:pPr>
        <w:pStyle w:val="ListParagraph"/>
        <w:spacing w:after="0" w:line="240" w:lineRule="auto"/>
        <w:rPr>
          <w:rFonts w:ascii="Times New Roman" w:hAnsi="Times New Roman" w:cs="Times New Roman"/>
          <w:sz w:val="24"/>
          <w:szCs w:val="24"/>
        </w:rPr>
      </w:pP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#mytable tr:hover {background-color: #ddd;}</w:t>
      </w:r>
    </w:p>
    <w:p w:rsidR="00DE28C1" w:rsidRPr="00DE28C1" w:rsidP="00DE28C1">
      <w:pPr>
        <w:pStyle w:val="ListParagraph"/>
        <w:spacing w:after="0" w:line="240" w:lineRule="auto"/>
        <w:rPr>
          <w:rFonts w:ascii="Times New Roman" w:hAnsi="Times New Roman" w:cs="Times New Roman"/>
          <w:sz w:val="24"/>
          <w:szCs w:val="24"/>
        </w:rPr>
      </w:pP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#mytable th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padding-top: 12px;</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padding-bottom: 12px;</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text-align: left;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background-color: cornflowerblue;</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color: white;</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&lt;/style&gt;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&lt;/head&gt;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&lt;body&gt;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&lt;h1&gt;Get data from CSV file&lt;/h1&gt;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&lt;table id="mytable"&gt;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&lt;/table&gt;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&lt;/body&gt;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&lt;script&gt;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var content =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 xml:space="preserve">  $( document ).ready(function()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 xml:space="preserve">  //just change the name of .csv file to load file</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$.get('stores.csv', function(theData)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console.log(theData);</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theData = theData.replace(/"/g,'');</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console.log(theData);</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theData = theData.split(/\r?\n|\r/);</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console.log(theData);</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totalRows = theData.length;</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theHead = theData[0].split(',');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content += "&lt;tr&gt;";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theHead.forEach(TH);</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content += "&lt;/tr&gt;";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for(let i=1;i&lt;totalRows;++i){</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theTD = theData[i].split(',');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content += "&lt;tr&gt;";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th</w:t>
      </w:r>
      <w:r w:rsidRPr="00DE28C1">
        <w:rPr>
          <w:rFonts w:ascii="Times New Roman" w:hAnsi="Times New Roman" w:cs="Times New Roman"/>
          <w:sz w:val="24"/>
          <w:szCs w:val="24"/>
        </w:rPr>
        <w:t>eTD.forEach(TD);</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content += "&lt;/tr&gt;";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$('#mytable').html(content);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 xml:space="preserve">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 xml:space="preserve">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 xml:space="preserve">  function TH(value){</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content += "&lt;th&gt;" + value + "&lt;/th&gt;";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 xml:space="preserve">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 xml:space="preserve">  function TD(value){</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content += "&lt;td&gt;" + value + "&lt;/td&gt;";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 xml:space="preserve">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&lt;/script&gt;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&lt;</w:t>
      </w:r>
      <w:r w:rsidRPr="00DE28C1">
        <w:rPr>
          <w:rFonts w:ascii="Times New Roman" w:hAnsi="Times New Roman" w:cs="Times New Roman"/>
          <w:sz w:val="24"/>
          <w:szCs w:val="24"/>
        </w:rPr>
        <w:t>/html&gt;</w:t>
      </w:r>
    </w:p>
    <w:p w:rsidR="00DE28C1" w:rsidP="00DE28C1">
      <w:pPr>
        <w:pStyle w:val="ListParagraph"/>
        <w:spacing w:after="0" w:line="240" w:lineRule="auto"/>
        <w:rPr>
          <w:rFonts w:ascii="Times New Roman" w:hAnsi="Times New Roman" w:cs="Times New Roman"/>
          <w:sz w:val="28"/>
          <w:szCs w:val="28"/>
        </w:rPr>
      </w:pPr>
      <w:r>
        <w:rPr>
          <w:rFonts w:ascii="Times New Roman" w:hAnsi="Times New Roman" w:cs="Times New Roman"/>
          <w:noProof/>
          <w:sz w:val="28"/>
          <w:szCs w:val="28"/>
          <w:lang w:val="en-US" w:bidi="gu-IN"/>
        </w:rPr>
        <w:drawing>
          <wp:anchor distT="0" distB="0" distL="114300" distR="114300" simplePos="0" relativeHeight="251670528" behindDoc="0" locked="0" layoutInCell="1" allowOverlap="1">
            <wp:simplePos x="0" y="0"/>
            <wp:positionH relativeFrom="margin">
              <wp:align>right</wp:align>
            </wp:positionH>
            <wp:positionV relativeFrom="paragraph">
              <wp:posOffset>156210</wp:posOffset>
            </wp:positionV>
            <wp:extent cx="5943600" cy="2968625"/>
            <wp:effectExtent l="0" t="0" r="0" b="3175"/>
            <wp:wrapNone/>
            <wp:docPr id="10613667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66713" name="Dvp3d.PNG"/>
                    <pic:cNvPicPr/>
                  </pic:nvPicPr>
                  <pic:blipFill>
                    <a:blip xmlns:r="http://schemas.openxmlformats.org/officeDocument/2006/relationships" r:embed="rId20">
                      <a:extLst>
                        <a:ext xmlns:a="http://schemas.openxmlformats.org/drawingml/2006/main" uri="{28A0092B-C50C-407E-A947-70E740481C1C}">
                          <a14:useLocalDpi xmlns:a14="http://schemas.microsoft.com/office/drawing/2010/main" val="0"/>
                        </a:ext>
                      </a:extLst>
                    </a:blip>
                    <a:stretch>
                      <a:fillRect/>
                    </a:stretch>
                  </pic:blipFill>
                  <pic:spPr>
                    <a:xfrm>
                      <a:off x="0" y="0"/>
                      <a:ext cx="5943600" cy="2968625"/>
                    </a:xfrm>
                    <a:prstGeom prst="rect">
                      <a:avLst/>
                    </a:prstGeom>
                  </pic:spPr>
                </pic:pic>
              </a:graphicData>
            </a:graphic>
            <wp14:sizeRelH relativeFrom="page">
              <wp14:pctWidth>0</wp14:pctWidth>
            </wp14:sizeRelH>
            <wp14:sizeRelV relativeFrom="page">
              <wp14:pctHeight>0</wp14:pctHeight>
            </wp14:sizeRelV>
          </wp:anchor>
        </w:drawing>
      </w: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Fig3 – b</w:t>
      </w: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numPr>
          <w:ilvl w:val="0"/>
          <w:numId w:val="19"/>
        </w:numPr>
        <w:spacing w:after="0" w:line="240" w:lineRule="auto"/>
        <w:rPr>
          <w:rFonts w:ascii="Times New Roman" w:hAnsi="Times New Roman" w:cs="Times New Roman"/>
          <w:sz w:val="28"/>
          <w:szCs w:val="28"/>
        </w:rPr>
      </w:pPr>
      <w:r w:rsidRPr="00DE28C1">
        <w:rPr>
          <w:rFonts w:ascii="Times New Roman" w:hAnsi="Times New Roman" w:cs="Times New Roman"/>
          <w:sz w:val="28"/>
          <w:szCs w:val="28"/>
        </w:rPr>
        <w:t>Read the data XML file and draw Data Table</w:t>
      </w:r>
    </w:p>
    <w:p w:rsidR="00DE28C1" w:rsidP="00DE28C1">
      <w:pPr>
        <w:pStyle w:val="ListParagraph"/>
        <w:spacing w:after="0" w:line="240" w:lineRule="auto"/>
        <w:rPr>
          <w:rFonts w:ascii="Times New Roman" w:hAnsi="Times New Roman" w:cs="Times New Roman"/>
          <w:sz w:val="28"/>
          <w:szCs w:val="28"/>
        </w:rPr>
      </w:pP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&lt;!DOCTYPE html&gt;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&lt;html lang="en-IN" dir="ltr"&gt;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&lt;head&gt;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&lt;title&gt;Read XML File to Data Table&lt;/title&gt;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&lt;meta charset="utf-8"&gt;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&lt;meta name="author" content="SidPro"/&gt;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&lt;meta </w:t>
      </w:r>
      <w:r w:rsidRPr="00DE28C1">
        <w:rPr>
          <w:rFonts w:ascii="Times New Roman" w:hAnsi="Times New Roman" w:cs="Times New Roman"/>
          <w:sz w:val="24"/>
          <w:szCs w:val="24"/>
        </w:rPr>
        <w:t>name="viewport" content="width=device-width,initial-scale=1.0"/&gt;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&lt;meta name="description" content="Collegeek is online learning platform where we consistently strive to offer the best of education"/&gt;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&lt;meta name="keywords" content="Collegeek,learning pr</w:t>
      </w:r>
      <w:r w:rsidRPr="00DE28C1">
        <w:rPr>
          <w:rFonts w:ascii="Times New Roman" w:hAnsi="Times New Roman" w:cs="Times New Roman"/>
          <w:sz w:val="24"/>
          <w:szCs w:val="24"/>
        </w:rPr>
        <w:t>ograming,programming tutorial"/&gt;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&lt;script src="jquery-3.5.1.min.js"&gt;&lt;/script&gt;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&lt;script src="jquery.csv.js"&gt;&lt;/script&gt;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&lt;style&gt;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#mytable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font-family: Arial, Helvetica, sans-serif;</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border-collapse: collapse;</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width: 100%;</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w:t>
      </w:r>
    </w:p>
    <w:p w:rsidR="00DE28C1" w:rsidRPr="00DE28C1" w:rsidP="00DE28C1">
      <w:pPr>
        <w:pStyle w:val="ListParagraph"/>
        <w:spacing w:after="0" w:line="240" w:lineRule="auto"/>
        <w:rPr>
          <w:rFonts w:ascii="Times New Roman" w:hAnsi="Times New Roman" w:cs="Times New Roman"/>
          <w:sz w:val="24"/>
          <w:szCs w:val="24"/>
        </w:rPr>
      </w:pP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#mytab</w:t>
      </w:r>
      <w:r w:rsidRPr="00DE28C1">
        <w:rPr>
          <w:rFonts w:ascii="Times New Roman" w:hAnsi="Times New Roman" w:cs="Times New Roman"/>
          <w:sz w:val="24"/>
          <w:szCs w:val="24"/>
        </w:rPr>
        <w:t>le td, #mytable th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border: 1px solid #ddd;</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padding: 8px;</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w:t>
      </w:r>
    </w:p>
    <w:p w:rsidR="00DE28C1" w:rsidRPr="00DE28C1" w:rsidP="00DE28C1">
      <w:pPr>
        <w:pStyle w:val="ListParagraph"/>
        <w:spacing w:after="0" w:line="240" w:lineRule="auto"/>
        <w:rPr>
          <w:rFonts w:ascii="Times New Roman" w:hAnsi="Times New Roman" w:cs="Times New Roman"/>
          <w:sz w:val="24"/>
          <w:szCs w:val="24"/>
        </w:rPr>
      </w:pP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#mytable tr:nth-child(even){background-color: #f2f2f2;}</w:t>
      </w:r>
    </w:p>
    <w:p w:rsidR="00DE28C1" w:rsidRPr="00DE28C1" w:rsidP="00DE28C1">
      <w:pPr>
        <w:pStyle w:val="ListParagraph"/>
        <w:spacing w:after="0" w:line="240" w:lineRule="auto"/>
        <w:rPr>
          <w:rFonts w:ascii="Times New Roman" w:hAnsi="Times New Roman" w:cs="Times New Roman"/>
          <w:sz w:val="24"/>
          <w:szCs w:val="24"/>
        </w:rPr>
      </w:pP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#mytable tr:hover {background-color: #ddd;}</w:t>
      </w:r>
    </w:p>
    <w:p w:rsidR="00DE28C1" w:rsidRPr="00DE28C1" w:rsidP="00DE28C1">
      <w:pPr>
        <w:pStyle w:val="ListParagraph"/>
        <w:spacing w:after="0" w:line="240" w:lineRule="auto"/>
        <w:rPr>
          <w:rFonts w:ascii="Times New Roman" w:hAnsi="Times New Roman" w:cs="Times New Roman"/>
          <w:sz w:val="24"/>
          <w:szCs w:val="24"/>
        </w:rPr>
      </w:pP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#mytable th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padding-top: 12px;</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padding-bottom: 12px;</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 xml:space="preserve">  text-align: left;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background-color: cornflowerblue;</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color: white;</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&lt;/style&gt;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&lt;/head&gt;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&lt;body&gt;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&lt;h1&gt;Get data from XML file&lt;/h1&gt;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&lt;table id="mytable"&gt;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&lt;tr&gt;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&lt;th&gt;Territory&lt;/th&gt;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&lt;th&gt;Employees&lt;/th&gt;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&lt;th&gt;Sales&lt;/th&gt;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&lt;th&gt;Year&lt;/t</w:t>
      </w:r>
      <w:r w:rsidRPr="00DE28C1">
        <w:rPr>
          <w:rFonts w:ascii="Times New Roman" w:hAnsi="Times New Roman" w:cs="Times New Roman"/>
          <w:sz w:val="24"/>
          <w:szCs w:val="24"/>
        </w:rPr>
        <w:t>h&gt;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&lt;/tr&gt;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&lt;/table&gt;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&lt;script&gt;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 document ).ready(function()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$.ajax({</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type: "GET",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url: "regional_sales.xml",</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dataType: "xml",</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success: xmlParser</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w:t>
      </w:r>
    </w:p>
    <w:p w:rsidR="00DE28C1" w:rsidRPr="00DE28C1" w:rsidP="00DE28C1">
      <w:pPr>
        <w:pStyle w:val="ListParagraph"/>
        <w:spacing w:after="0" w:line="240" w:lineRule="auto"/>
        <w:rPr>
          <w:rFonts w:ascii="Times New Roman" w:hAnsi="Times New Roman" w:cs="Times New Roman"/>
          <w:sz w:val="24"/>
          <w:szCs w:val="24"/>
        </w:rPr>
      </w:pP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function xmlParser(xml)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$(xml).find('region').each(function ()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var theTerritory = $(this).find('territory').text();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var numEmployees = $(this).find('employees').text();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var theAmount = $(this).find('amount').text();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$('#mytable').append('&lt;tr&gt;&lt;td&gt;' + theTerritory + '&lt;/td&gt;&lt;td&gt;' + numEmployees + '&lt;/td&gt;&lt;td&gt;$'</w:t>
      </w:r>
      <w:r w:rsidRPr="00DE28C1">
        <w:rPr>
          <w:rFonts w:ascii="Times New Roman" w:hAnsi="Times New Roman" w:cs="Times New Roman"/>
          <w:sz w:val="24"/>
          <w:szCs w:val="24"/>
        </w:rPr>
        <w:t xml:space="preserve"> + theAmount +  '&lt;/td&gt;&lt;td&gt;'+ '2013' +'&lt;/td&gt;&lt;/tr&gt;');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&lt;/script&gt;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&lt;/html&gt;</w:t>
      </w:r>
    </w:p>
    <w:p w:rsidR="00DE28C1" w:rsidRP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r>
        <w:rPr>
          <w:rFonts w:ascii="Times New Roman" w:hAnsi="Times New Roman" w:cs="Times New Roman"/>
          <w:noProof/>
          <w:sz w:val="28"/>
          <w:szCs w:val="28"/>
          <w:lang w:val="en-US" w:bidi="gu-IN"/>
        </w:rPr>
        <w:drawing>
          <wp:anchor distT="0" distB="0" distL="114300" distR="114300" simplePos="0" relativeHeight="251679744" behindDoc="0" locked="0" layoutInCell="1" allowOverlap="1">
            <wp:simplePos x="0" y="0"/>
            <wp:positionH relativeFrom="margin">
              <wp:align>right</wp:align>
            </wp:positionH>
            <wp:positionV relativeFrom="paragraph">
              <wp:posOffset>144145</wp:posOffset>
            </wp:positionV>
            <wp:extent cx="5943600" cy="3020060"/>
            <wp:effectExtent l="0" t="0" r="0" b="8890"/>
            <wp:wrapNone/>
            <wp:docPr id="15942666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66690" name="Dvp3f.PNG"/>
                    <pic:cNvPicPr/>
                  </pic:nvPicPr>
                  <pic:blipFill>
                    <a:blip xmlns:r="http://schemas.openxmlformats.org/officeDocument/2006/relationships" r:embed="rId21">
                      <a:extLst>
                        <a:ext xmlns:a="http://schemas.openxmlformats.org/drawingml/2006/main"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14:sizeRelH relativeFrom="page">
              <wp14:pctWidth>0</wp14:pctWidth>
            </wp14:sizeRelH>
            <wp14:sizeRelV relativeFrom="page">
              <wp14:pctHeight>0</wp14:pctHeight>
            </wp14:sizeRelV>
          </wp:anchor>
        </w:drawing>
      </w: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RP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DE28C1" w:rsidP="00DE28C1">
      <w:pPr>
        <w:pStyle w:val="ListParagraph"/>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Fig3 – c</w:t>
      </w:r>
    </w:p>
    <w:p w:rsidR="00DE28C1" w:rsidP="00DE28C1">
      <w:pPr>
        <w:pStyle w:val="ListParagraph"/>
        <w:spacing w:after="0" w:line="240" w:lineRule="auto"/>
        <w:rPr>
          <w:rFonts w:ascii="Times New Roman" w:hAnsi="Times New Roman" w:cs="Times New Roman"/>
          <w:sz w:val="28"/>
          <w:szCs w:val="28"/>
        </w:rPr>
      </w:pPr>
    </w:p>
    <w:p w:rsidR="00DE28C1" w:rsidP="00DE28C1">
      <w:pPr>
        <w:pStyle w:val="ListParagraph"/>
        <w:numPr>
          <w:ilvl w:val="0"/>
          <w:numId w:val="19"/>
        </w:numPr>
        <w:spacing w:after="0" w:line="240" w:lineRule="auto"/>
        <w:rPr>
          <w:rFonts w:ascii="Times New Roman" w:hAnsi="Times New Roman" w:cs="Times New Roman"/>
          <w:sz w:val="28"/>
          <w:szCs w:val="28"/>
        </w:rPr>
      </w:pPr>
      <w:r w:rsidRPr="00DE28C1">
        <w:rPr>
          <w:rFonts w:ascii="Times New Roman" w:hAnsi="Times New Roman" w:cs="Times New Roman"/>
          <w:sz w:val="28"/>
          <w:szCs w:val="28"/>
        </w:rPr>
        <w:t>Read JSON Data and draw Data Table</w:t>
      </w:r>
    </w:p>
    <w:p w:rsidR="00DE28C1" w:rsidP="00DE28C1">
      <w:pPr>
        <w:pStyle w:val="ListParagraph"/>
        <w:spacing w:after="0" w:line="240" w:lineRule="auto"/>
        <w:rPr>
          <w:rFonts w:ascii="Times New Roman" w:hAnsi="Times New Roman" w:cs="Times New Roman"/>
          <w:sz w:val="28"/>
          <w:szCs w:val="28"/>
        </w:rPr>
      </w:pP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&lt;!DOCTYPE html&gt;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&lt;html lang="en-IN" dir="ltr"&gt;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&lt;head&gt;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&lt;title&gt;Read JSON File to Data Table&lt;/title&gt;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&lt;meta charset="utf-8"&gt;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&lt;meta name="author" content="SidPro"/&gt;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&lt;meta name="viewport" content="width=device-width,initial-scale=1.0"/&gt;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&lt;meta name="description" content="Collegeek is online learning platform where we consistently strive to offer the be</w:t>
      </w:r>
      <w:r w:rsidRPr="00DE28C1">
        <w:rPr>
          <w:rFonts w:ascii="Times New Roman" w:hAnsi="Times New Roman" w:cs="Times New Roman"/>
          <w:sz w:val="24"/>
          <w:szCs w:val="24"/>
        </w:rPr>
        <w:t>st of education"/&gt;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&lt;meta name="keywords" content="Collegeek,learning programing,programming tutorial"/&gt;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&lt;script src="jquery-3.5.1.min.js"&gt;&lt;/script&gt;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&lt;script src="jquery.csv.js"&gt;&lt;/script&gt;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&lt;style&gt;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#mytable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font-family: Arial, Helvetica, sans</w:t>
      </w:r>
      <w:r w:rsidRPr="00DE28C1">
        <w:rPr>
          <w:rFonts w:ascii="Times New Roman" w:hAnsi="Times New Roman" w:cs="Times New Roman"/>
          <w:sz w:val="24"/>
          <w:szCs w:val="24"/>
        </w:rPr>
        <w:t>-serif;</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border-collapse: collapse;</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width: 100%;</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w:t>
      </w:r>
    </w:p>
    <w:p w:rsidR="00DE28C1" w:rsidRPr="00DE28C1" w:rsidP="00DE28C1">
      <w:pPr>
        <w:pStyle w:val="ListParagraph"/>
        <w:spacing w:after="0" w:line="240" w:lineRule="auto"/>
        <w:rPr>
          <w:rFonts w:ascii="Times New Roman" w:hAnsi="Times New Roman" w:cs="Times New Roman"/>
          <w:sz w:val="24"/>
          <w:szCs w:val="24"/>
        </w:rPr>
      </w:pP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#mytable td, #mytable th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border: 1px solid #ddd;</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padding: 8px;</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w:t>
      </w:r>
    </w:p>
    <w:p w:rsidR="00DE28C1" w:rsidRPr="00DE28C1" w:rsidP="00DE28C1">
      <w:pPr>
        <w:pStyle w:val="ListParagraph"/>
        <w:spacing w:after="0" w:line="240" w:lineRule="auto"/>
        <w:rPr>
          <w:rFonts w:ascii="Times New Roman" w:hAnsi="Times New Roman" w:cs="Times New Roman"/>
          <w:sz w:val="24"/>
          <w:szCs w:val="24"/>
        </w:rPr>
      </w:pP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#mytable tr:nth-child(even){background-color: #f2f2f2;}</w:t>
      </w:r>
    </w:p>
    <w:p w:rsidR="00DE28C1" w:rsidRPr="00DE28C1" w:rsidP="00DE28C1">
      <w:pPr>
        <w:pStyle w:val="ListParagraph"/>
        <w:spacing w:after="0" w:line="240" w:lineRule="auto"/>
        <w:rPr>
          <w:rFonts w:ascii="Times New Roman" w:hAnsi="Times New Roman" w:cs="Times New Roman"/>
          <w:sz w:val="24"/>
          <w:szCs w:val="24"/>
        </w:rPr>
      </w:pP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#mytable tr:hover {background-color: #ddd;}</w:t>
      </w:r>
    </w:p>
    <w:p w:rsidR="00DE28C1" w:rsidRPr="00DE28C1" w:rsidP="00DE28C1">
      <w:pPr>
        <w:pStyle w:val="ListParagraph"/>
        <w:spacing w:after="0" w:line="240" w:lineRule="auto"/>
        <w:rPr>
          <w:rFonts w:ascii="Times New Roman" w:hAnsi="Times New Roman" w:cs="Times New Roman"/>
          <w:sz w:val="24"/>
          <w:szCs w:val="24"/>
        </w:rPr>
      </w:pP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#mytable th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padding-top: 12px;</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padding-bottom: 12px;</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text-align: left;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background-color: cornflowerblue;</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  color: white;</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&lt;/style&gt;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&lt;/head&gt;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&lt;body&gt;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&lt;h1&gt;Get data from JSON file&lt;/h1&gt;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&lt;table id="mytable"&gt;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&lt;/table&gt;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&lt;/bo</w:t>
      </w:r>
      <w:r w:rsidRPr="00DE28C1">
        <w:rPr>
          <w:rFonts w:ascii="Times New Roman" w:hAnsi="Times New Roman" w:cs="Times New Roman"/>
          <w:sz w:val="24"/>
          <w:szCs w:val="24"/>
        </w:rPr>
        <w:t>dy&gt;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&lt;script&gt;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var content =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$(document).ready(function()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$.ajax({</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type: "Get",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url: "regional_sales.json",</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dataType: "json",</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success: function(data)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var theData = data.sales.region;</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var theHead = Object.keys(theData[0]);</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content += "&lt;tr&gt;";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theHead.forEach(TH);</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content += "&lt;/tr&gt;";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theData.forEach(function(v){</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 xml:space="preserve">v = Object.values(v);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content += "&lt;tr&gt;";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v.forEach(TD);</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content += "&lt;/tr&gt;";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$('#mytable').html(content);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error: function(){</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alert("json not found");</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r>
      <w:r w:rsidRPr="00DE28C1">
        <w:rPr>
          <w:rFonts w:ascii="Times New Roman" w:hAnsi="Times New Roman" w:cs="Times New Roman"/>
          <w:sz w:val="24"/>
          <w:szCs w:val="24"/>
        </w:rPr>
        <w:tab/>
        <w: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w:t>
      </w:r>
    </w:p>
    <w:p w:rsidR="00DE28C1" w:rsidRPr="005B2ABA" w:rsidP="005B2ABA">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 xml:space="preserve">  function TH(value){</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content += "&lt;th&gt;" + value.toUpperCase() + "&lt;/th&gt;";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 xml:space="preserve">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 xml:space="preserve">  function TD(value){</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r>
      <w:r w:rsidRPr="00DE28C1">
        <w:rPr>
          <w:rFonts w:ascii="Times New Roman" w:hAnsi="Times New Roman" w:cs="Times New Roman"/>
          <w:sz w:val="24"/>
          <w:szCs w:val="24"/>
        </w:rPr>
        <w:tab/>
        <w:t>content += "&lt;td&gt;" + value + "&lt;/td&gt;";</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 xml:space="preserve">  } </w:t>
      </w:r>
    </w:p>
    <w:p w:rsidR="00DE28C1" w:rsidRP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ab/>
        <w:t>&lt;/script&gt;</w:t>
      </w:r>
    </w:p>
    <w:p w:rsidR="00DE28C1" w:rsidP="00DE28C1">
      <w:pPr>
        <w:pStyle w:val="ListParagraph"/>
        <w:spacing w:after="0" w:line="240" w:lineRule="auto"/>
        <w:rPr>
          <w:rFonts w:ascii="Times New Roman" w:hAnsi="Times New Roman" w:cs="Times New Roman"/>
          <w:sz w:val="24"/>
          <w:szCs w:val="24"/>
        </w:rPr>
      </w:pPr>
      <w:r w:rsidRPr="00DE28C1">
        <w:rPr>
          <w:rFonts w:ascii="Times New Roman" w:hAnsi="Times New Roman" w:cs="Times New Roman"/>
          <w:sz w:val="24"/>
          <w:szCs w:val="24"/>
        </w:rPr>
        <w:t>&lt;/html&gt;</w:t>
      </w:r>
    </w:p>
    <w:p w:rsidR="005B2ABA" w:rsidP="00DE28C1">
      <w:pPr>
        <w:pStyle w:val="ListParagraph"/>
        <w:spacing w:after="0" w:line="240" w:lineRule="auto"/>
        <w:rPr>
          <w:rFonts w:ascii="Times New Roman" w:hAnsi="Times New Roman" w:cs="Times New Roman"/>
          <w:sz w:val="24"/>
          <w:szCs w:val="24"/>
        </w:rPr>
      </w:pPr>
      <w:r>
        <w:rPr>
          <w:rFonts w:ascii="Times New Roman" w:hAnsi="Times New Roman" w:cs="Times New Roman"/>
          <w:noProof/>
          <w:sz w:val="28"/>
          <w:szCs w:val="28"/>
          <w:lang w:val="en-US" w:bidi="gu-IN"/>
        </w:rPr>
        <w:drawing>
          <wp:anchor distT="0" distB="0" distL="114300" distR="114300" simplePos="0" relativeHeight="251688960" behindDoc="1" locked="0" layoutInCell="1" allowOverlap="1">
            <wp:simplePos x="0" y="0"/>
            <wp:positionH relativeFrom="margin">
              <wp:align>right</wp:align>
            </wp:positionH>
            <wp:positionV relativeFrom="paragraph">
              <wp:posOffset>8255</wp:posOffset>
            </wp:positionV>
            <wp:extent cx="5943600" cy="3756660"/>
            <wp:effectExtent l="0" t="0" r="0" b="0"/>
            <wp:wrapNone/>
            <wp:docPr id="1577643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43825" name="Dvp3h.PNG"/>
                    <pic:cNvPicPr/>
                  </pic:nvPicPr>
                  <pic:blipFill>
                    <a:blip xmlns:r="http://schemas.openxmlformats.org/officeDocument/2006/relationships" r:embed="rId22">
                      <a:extLst>
                        <a:ext xmlns:a="http://schemas.openxmlformats.org/drawingml/2006/main"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14:sizeRelH relativeFrom="page">
              <wp14:pctWidth>0</wp14:pctWidth>
            </wp14:sizeRelH>
            <wp14:sizeRelV relativeFrom="page">
              <wp14:pctHeight>0</wp14:pctHeight>
            </wp14:sizeRelV>
          </wp:anchor>
        </w:drawing>
      </w:r>
    </w:p>
    <w:p w:rsidR="005B2ABA" w:rsidP="00DE28C1">
      <w:pPr>
        <w:pStyle w:val="ListParagraph"/>
        <w:spacing w:after="0" w:line="240" w:lineRule="auto"/>
        <w:rPr>
          <w:rFonts w:ascii="Times New Roman" w:hAnsi="Times New Roman" w:cs="Times New Roman"/>
          <w:sz w:val="24"/>
          <w:szCs w:val="24"/>
        </w:rPr>
      </w:pPr>
    </w:p>
    <w:p w:rsidR="005B2ABA" w:rsidP="00DE28C1">
      <w:pPr>
        <w:pStyle w:val="ListParagraph"/>
        <w:spacing w:after="0" w:line="240" w:lineRule="auto"/>
        <w:rPr>
          <w:rFonts w:ascii="Times New Roman" w:hAnsi="Times New Roman" w:cs="Times New Roman"/>
          <w:sz w:val="24"/>
          <w:szCs w:val="24"/>
        </w:rPr>
      </w:pPr>
    </w:p>
    <w:p w:rsidR="005B2ABA" w:rsidP="00DE28C1">
      <w:pPr>
        <w:pStyle w:val="ListParagraph"/>
        <w:spacing w:after="0" w:line="240" w:lineRule="auto"/>
        <w:rPr>
          <w:rFonts w:ascii="Times New Roman" w:hAnsi="Times New Roman" w:cs="Times New Roman"/>
          <w:sz w:val="24"/>
          <w:szCs w:val="24"/>
        </w:rPr>
      </w:pPr>
    </w:p>
    <w:p w:rsidR="005B2ABA" w:rsidP="00DE28C1">
      <w:pPr>
        <w:pStyle w:val="ListParagraph"/>
        <w:spacing w:after="0" w:line="240" w:lineRule="auto"/>
        <w:rPr>
          <w:rFonts w:ascii="Times New Roman" w:hAnsi="Times New Roman" w:cs="Times New Roman"/>
          <w:sz w:val="24"/>
          <w:szCs w:val="24"/>
        </w:rPr>
      </w:pPr>
    </w:p>
    <w:p w:rsidR="005B2ABA" w:rsidP="00DE28C1">
      <w:pPr>
        <w:pStyle w:val="ListParagraph"/>
        <w:spacing w:after="0" w:line="240" w:lineRule="auto"/>
        <w:rPr>
          <w:rFonts w:ascii="Times New Roman" w:hAnsi="Times New Roman" w:cs="Times New Roman"/>
          <w:sz w:val="24"/>
          <w:szCs w:val="24"/>
        </w:rPr>
      </w:pPr>
    </w:p>
    <w:p w:rsidR="005B2ABA" w:rsidP="00DE28C1">
      <w:pPr>
        <w:pStyle w:val="ListParagraph"/>
        <w:spacing w:after="0" w:line="240" w:lineRule="auto"/>
        <w:rPr>
          <w:rFonts w:ascii="Times New Roman" w:hAnsi="Times New Roman" w:cs="Times New Roman"/>
          <w:sz w:val="24"/>
          <w:szCs w:val="24"/>
        </w:rPr>
      </w:pPr>
    </w:p>
    <w:p w:rsidR="005B2ABA" w:rsidP="00DE28C1">
      <w:pPr>
        <w:pStyle w:val="ListParagraph"/>
        <w:spacing w:after="0" w:line="240" w:lineRule="auto"/>
        <w:rPr>
          <w:rFonts w:ascii="Times New Roman" w:hAnsi="Times New Roman" w:cs="Times New Roman"/>
          <w:sz w:val="24"/>
          <w:szCs w:val="24"/>
        </w:rPr>
      </w:pPr>
    </w:p>
    <w:p w:rsidR="005B2ABA" w:rsidP="00DE28C1">
      <w:pPr>
        <w:pStyle w:val="ListParagraph"/>
        <w:spacing w:after="0" w:line="240" w:lineRule="auto"/>
        <w:rPr>
          <w:rFonts w:ascii="Times New Roman" w:hAnsi="Times New Roman" w:cs="Times New Roman"/>
          <w:sz w:val="24"/>
          <w:szCs w:val="24"/>
        </w:rPr>
      </w:pPr>
    </w:p>
    <w:p w:rsidR="005B2ABA" w:rsidP="00DE28C1">
      <w:pPr>
        <w:pStyle w:val="ListParagraph"/>
        <w:spacing w:after="0" w:line="240" w:lineRule="auto"/>
        <w:rPr>
          <w:rFonts w:ascii="Times New Roman" w:hAnsi="Times New Roman" w:cs="Times New Roman"/>
          <w:sz w:val="24"/>
          <w:szCs w:val="24"/>
        </w:rPr>
      </w:pPr>
    </w:p>
    <w:p w:rsidR="005B2ABA" w:rsidP="00DE28C1">
      <w:pPr>
        <w:pStyle w:val="ListParagraph"/>
        <w:spacing w:after="0" w:line="240" w:lineRule="auto"/>
        <w:rPr>
          <w:rFonts w:ascii="Times New Roman" w:hAnsi="Times New Roman" w:cs="Times New Roman"/>
          <w:sz w:val="24"/>
          <w:szCs w:val="24"/>
        </w:rPr>
      </w:pPr>
    </w:p>
    <w:p w:rsidR="005B2ABA" w:rsidP="00DE28C1">
      <w:pPr>
        <w:pStyle w:val="ListParagraph"/>
        <w:spacing w:after="0" w:line="240" w:lineRule="auto"/>
        <w:rPr>
          <w:rFonts w:ascii="Times New Roman" w:hAnsi="Times New Roman" w:cs="Times New Roman"/>
          <w:sz w:val="24"/>
          <w:szCs w:val="24"/>
        </w:rPr>
      </w:pPr>
    </w:p>
    <w:p w:rsidR="005B2ABA" w:rsidP="00DE28C1">
      <w:pPr>
        <w:pStyle w:val="ListParagraph"/>
        <w:spacing w:after="0" w:line="240" w:lineRule="auto"/>
        <w:rPr>
          <w:rFonts w:ascii="Times New Roman" w:hAnsi="Times New Roman" w:cs="Times New Roman"/>
          <w:sz w:val="24"/>
          <w:szCs w:val="24"/>
        </w:rPr>
      </w:pPr>
    </w:p>
    <w:p w:rsidR="005B2ABA" w:rsidRPr="005B2ABA" w:rsidP="005B2ABA">
      <w:pPr>
        <w:spacing w:after="0" w:line="240" w:lineRule="auto"/>
        <w:rPr>
          <w:rFonts w:ascii="Times New Roman" w:hAnsi="Times New Roman" w:cs="Times New Roman"/>
          <w:sz w:val="24"/>
          <w:szCs w:val="24"/>
        </w:rPr>
      </w:pPr>
      <w:r>
        <w:rPr>
          <w:rFonts w:ascii="Times New Roman" w:hAnsi="Times New Roman" w:cs="Times New Roman"/>
          <w:sz w:val="24"/>
          <w:szCs w:val="24"/>
        </w:rPr>
        <w:tab/>
      </w:r>
    </w:p>
    <w:p w:rsidR="005B2ABA" w:rsidP="00DE28C1">
      <w:pPr>
        <w:pStyle w:val="ListParagraph"/>
        <w:spacing w:after="0" w:line="240" w:lineRule="auto"/>
        <w:rPr>
          <w:rFonts w:ascii="Times New Roman" w:hAnsi="Times New Roman" w:cs="Times New Roman"/>
          <w:sz w:val="24"/>
          <w:szCs w:val="24"/>
        </w:rPr>
      </w:pPr>
    </w:p>
    <w:p w:rsidR="005B2ABA" w:rsidP="00DE28C1">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5B2ABA" w:rsidP="00DE28C1">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Fig3 – d</w:t>
      </w:r>
    </w:p>
    <w:p w:rsidR="005B2ABA" w:rsidRPr="00DE28C1" w:rsidP="00DE28C1">
      <w:pPr>
        <w:pStyle w:val="ListParagraph"/>
        <w:spacing w:after="0" w:line="240" w:lineRule="auto"/>
        <w:rPr>
          <w:rFonts w:ascii="Times New Roman" w:hAnsi="Times New Roman" w:cs="Times New Roman"/>
          <w:sz w:val="24"/>
          <w:szCs w:val="24"/>
        </w:rPr>
      </w:pPr>
    </w:p>
    <w:p w:rsidR="00DE28C1" w:rsidP="00DE28C1">
      <w:pPr>
        <w:pStyle w:val="ListParagraph"/>
        <w:spacing w:after="0" w:line="240" w:lineRule="auto"/>
        <w:rPr>
          <w:rFonts w:ascii="Times New Roman" w:hAnsi="Times New Roman" w:cs="Times New Roman"/>
          <w:sz w:val="28"/>
          <w:szCs w:val="28"/>
        </w:rPr>
      </w:pPr>
    </w:p>
    <w:p w:rsidR="00DE28C1" w:rsidRPr="00DE28C1" w:rsidP="00DE28C1">
      <w:pPr>
        <w:pStyle w:val="ListParagraph"/>
        <w:spacing w:after="0" w:line="240" w:lineRule="auto"/>
        <w:rPr>
          <w:rFonts w:ascii="Times New Roman" w:hAnsi="Times New Roman" w:cs="Times New Roman"/>
          <w:sz w:val="28"/>
          <w:szCs w:val="28"/>
        </w:rPr>
      </w:pPr>
    </w:p>
    <w:p w:rsidR="00DE28C1" w:rsidRPr="00DE28C1" w:rsidP="00DE28C1">
      <w:pPr>
        <w:pStyle w:val="ListParagraph"/>
        <w:spacing w:after="0" w:line="240" w:lineRule="auto"/>
        <w:rPr>
          <w:rFonts w:ascii="Times New Roman" w:hAnsi="Times New Roman" w:cs="Times New Roman"/>
          <w:sz w:val="28"/>
          <w:szCs w:val="28"/>
        </w:rPr>
        <w:sectPr w:rsidSect="006658BF">
          <w:headerReference w:type="default" r:id="rId23"/>
          <w:footerReference w:type="default" r:id="rId24"/>
          <w:pgSz w:w="12240" w:h="15840"/>
          <w:pgMar w:top="1440" w:right="1440" w:bottom="1440" w:left="1440" w:header="576" w:footer="432"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1C08D2" w:rsidP="00F7019B">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Practical – 4</w:t>
      </w:r>
    </w:p>
    <w:p w:rsidR="00F7019B" w:rsidP="00F7019B">
      <w:pPr>
        <w:spacing w:after="0" w:line="240" w:lineRule="auto"/>
        <w:rPr>
          <w:rFonts w:ascii="Times New Roman" w:hAnsi="Times New Roman" w:cs="Times New Roman"/>
          <w:sz w:val="28"/>
          <w:szCs w:val="28"/>
        </w:rPr>
      </w:pPr>
    </w:p>
    <w:p w:rsidR="00F7019B" w:rsidP="00F7019B">
      <w:pPr>
        <w:spacing w:after="0" w:line="240" w:lineRule="auto"/>
        <w:rPr>
          <w:rFonts w:ascii="Times New Roman" w:hAnsi="Times New Roman" w:cs="Times New Roman"/>
          <w:sz w:val="28"/>
          <w:szCs w:val="28"/>
        </w:rPr>
      </w:pPr>
      <w:r w:rsidRPr="00F7019B">
        <w:rPr>
          <w:rFonts w:ascii="Times New Roman" w:hAnsi="Times New Roman" w:cs="Times New Roman"/>
          <w:b/>
          <w:bCs/>
          <w:sz w:val="28"/>
          <w:szCs w:val="28"/>
        </w:rPr>
        <w:t>AIM:</w:t>
      </w:r>
      <w:r>
        <w:rPr>
          <w:rFonts w:ascii="Times New Roman" w:hAnsi="Times New Roman" w:cs="Times New Roman"/>
          <w:sz w:val="28"/>
          <w:szCs w:val="28"/>
        </w:rPr>
        <w:t xml:space="preserve"> </w:t>
      </w:r>
      <w:r w:rsidRPr="00F7019B">
        <w:rPr>
          <w:rFonts w:ascii="Times New Roman" w:hAnsi="Times New Roman" w:cs="Times New Roman"/>
          <w:sz w:val="28"/>
          <w:szCs w:val="28"/>
        </w:rPr>
        <w:t xml:space="preserve">Develop Following Program Using </w:t>
      </w:r>
      <w:r w:rsidRPr="00F7019B">
        <w:rPr>
          <w:rFonts w:ascii="Times New Roman" w:hAnsi="Times New Roman" w:cs="Times New Roman"/>
          <w:sz w:val="28"/>
          <w:szCs w:val="28"/>
        </w:rPr>
        <w:t>HTML5 and JavaScript</w:t>
      </w:r>
    </w:p>
    <w:p w:rsidR="00F7019B" w:rsidP="00F7019B">
      <w:pPr>
        <w:spacing w:after="0" w:line="240" w:lineRule="auto"/>
        <w:rPr>
          <w:rFonts w:ascii="Times New Roman" w:hAnsi="Times New Roman" w:cs="Times New Roman"/>
          <w:sz w:val="28"/>
          <w:szCs w:val="28"/>
        </w:rPr>
      </w:pPr>
    </w:p>
    <w:p w:rsidR="00F7019B" w:rsidP="00F7019B">
      <w:pPr>
        <w:pStyle w:val="ListParagraph"/>
        <w:numPr>
          <w:ilvl w:val="0"/>
          <w:numId w:val="20"/>
        </w:numPr>
        <w:spacing w:after="0" w:line="240" w:lineRule="auto"/>
        <w:rPr>
          <w:rFonts w:ascii="Times New Roman" w:hAnsi="Times New Roman" w:cs="Times New Roman"/>
          <w:sz w:val="28"/>
          <w:szCs w:val="28"/>
        </w:rPr>
      </w:pPr>
      <w:r w:rsidRPr="00F7019B">
        <w:rPr>
          <w:rFonts w:ascii="Times New Roman" w:hAnsi="Times New Roman" w:cs="Times New Roman"/>
          <w:sz w:val="28"/>
          <w:szCs w:val="28"/>
        </w:rPr>
        <w:t>Develop the simple bar chart usingTML5 CANVAS</w:t>
      </w:r>
    </w:p>
    <w:p w:rsidR="00F7019B" w:rsidP="00F7019B">
      <w:pPr>
        <w:pStyle w:val="ListParagraph"/>
        <w:spacing w:after="0" w:line="240" w:lineRule="auto"/>
        <w:rPr>
          <w:rFonts w:ascii="Times New Roman" w:hAnsi="Times New Roman" w:cs="Times New Roman"/>
          <w:sz w:val="28"/>
          <w:szCs w:val="28"/>
        </w:rPr>
      </w:pP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&lt;!DOCTYPE html&gt;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 xml:space="preserve">  &lt;html&gt;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 xml:space="preserve">    &lt;head&gt;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 xml:space="preserve">      &lt;title&gt;Collegeek&lt;/title&gt;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 xml:space="preserve">    &lt;/head&gt;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 xml:space="preserve">    &lt;body&gt;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 xml:space="preserve">    &lt;canvas id="myCanvas" style="background: #2e3340;"&gt;&lt;/canvas&gt;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 xml:space="preserve">    &lt;legend for="myCanvas"&gt;&lt;</w:t>
      </w:r>
      <w:r w:rsidRPr="00F7019B">
        <w:rPr>
          <w:rFonts w:ascii="Times New Roman" w:hAnsi="Times New Roman" w:cs="Times New Roman"/>
          <w:sz w:val="24"/>
          <w:szCs w:val="24"/>
        </w:rPr>
        <w:t>/legend&gt;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 xml:space="preserve">       &lt;script type="text/javascript"&gt;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 xml:space="preserve">        var myCanvas = document.getElementById("myCanvas");</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 xml:space="preserve">        myCanvas.width = window.innerWidth-30;</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 xml:space="preserve">        myCanvas.height = window.innerHeight-100;</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 xml:space="preserve">   </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var ctx = myCanvas.getContext("2d");</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fu</w:t>
      </w:r>
      <w:r w:rsidRPr="00F7019B">
        <w:rPr>
          <w:rFonts w:ascii="Times New Roman" w:hAnsi="Times New Roman" w:cs="Times New Roman"/>
          <w:sz w:val="24"/>
          <w:szCs w:val="24"/>
        </w:rPr>
        <w:t>nction drawLine(ctx, startX, startY, endX, endY,color){</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ctx.save();</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ctx.strokeStyle = color;</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ctx.beginPath();</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ctx.moveTo(startX,startY);</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ctx.lineTo(endX,endY);</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ctx.stroke();</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ctx.restore();</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function drawBar(ctx, </w:t>
      </w:r>
      <w:r w:rsidRPr="00F7019B">
        <w:rPr>
          <w:rFonts w:ascii="Times New Roman" w:hAnsi="Times New Roman" w:cs="Times New Roman"/>
          <w:sz w:val="24"/>
          <w:szCs w:val="24"/>
        </w:rPr>
        <w:t>upperLeftCornerX, upperLeftCornerY, width, height,color){</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ctx.save();</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ctx.fillStyle=color;</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ctx.fillRect(upperLeftCornerX,upperLeftCornerY,width,height);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ctx.restore();</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var myVinyls = {</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"Face Cream": 2500,</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"Face Wash": 1500,</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r w:rsidRPr="00F7019B">
        <w:rPr>
          <w:rFonts w:ascii="Times New Roman" w:hAnsi="Times New Roman" w:cs="Times New Roman"/>
          <w:sz w:val="24"/>
          <w:szCs w:val="24"/>
        </w:rPr>
        <w:t>ToothPaste": 5200,</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"Bathing Soap": 9200,</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"Shampoo":1200,</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"moisturizer":10800</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var Barchart = function(options){</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this.options = options;</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this.canvas = options.canvas;</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 = this.canvas.getContext("2d");</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this.colors = </w:t>
      </w:r>
      <w:r w:rsidRPr="00F7019B">
        <w:rPr>
          <w:rFonts w:ascii="Times New Roman" w:hAnsi="Times New Roman" w:cs="Times New Roman"/>
          <w:sz w:val="24"/>
          <w:szCs w:val="24"/>
        </w:rPr>
        <w:t>options.colors;</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this.draw = function(){</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maxValue = 0;</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for (var categ in this.options.data){</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maxValue = Math.max(maxValue,this.options.data[categ]);</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canvasActualHeight = this.canvas.height - this.options.padding * 2;</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canvasActualWidth = this.canvas.width - this.options.padding * 2;</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//drawing the grid lines</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gridValue = 0;</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while (gridValue &lt;= maxValue){</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gridY = canvasActualHeight * (1 - gridValue/maxValue) + this.options.padding;</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drawLine(</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0,</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gridY,</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this.canvas.width,</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gridY,</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this.options.gridColor</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//writing grid markers</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this.ctx.save();</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this.ctx.fillStyle = this.options.gridColor;</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this.ctx.textBaseline</w:t>
      </w:r>
      <w:r w:rsidRPr="00F7019B">
        <w:rPr>
          <w:rFonts w:ascii="Times New Roman" w:hAnsi="Times New Roman" w:cs="Times New Roman"/>
          <w:sz w:val="24"/>
          <w:szCs w:val="24"/>
        </w:rPr>
        <w:t xml:space="preserve">="bottom"; </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this.ctx.font = "bold 10px Arial";</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this.ctx.fillText(gridValue, 10,gridY - 2);</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this.ctx.restore();</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gridValue+=this.options.gridScale;</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//drawing the bars</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barIndex = 0;</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var numberOfBars = </w:t>
      </w:r>
      <w:r w:rsidRPr="00F7019B">
        <w:rPr>
          <w:rFonts w:ascii="Times New Roman" w:hAnsi="Times New Roman" w:cs="Times New Roman"/>
          <w:sz w:val="24"/>
          <w:szCs w:val="24"/>
        </w:rPr>
        <w:t>Object.keys(this.options.data).length;</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barSize = (canvasActualWidth)/numberOfBars;</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for (categ in this.options.data){</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val = this.options.data[categ];</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barHeight = Math.round( canvasActualHeight * val/maxValue) ;</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drawBar(</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this.options.padding + barIndex * barSize,</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this.canvas.height - barHeight - this.options.padding,</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barSize,</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barHeight,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this.colors[barIndex%this.colors.length]</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barIndex++;</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//drawing series name</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this.ctx.save();</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this.ctx.textBaseline="bottom";</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this.ctx.textAlign="center";</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this.ctx.fillStyle = "#fff";</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this.ctx.font = "bold 24px Arial";</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this.ctx.fillText(this.options.seriesName, </w:t>
      </w:r>
      <w:r w:rsidRPr="00F7019B">
        <w:rPr>
          <w:rFonts w:ascii="Times New Roman" w:hAnsi="Times New Roman" w:cs="Times New Roman"/>
          <w:sz w:val="24"/>
          <w:szCs w:val="24"/>
        </w:rPr>
        <w:t>this.canvas.width/2,this.canvas.height);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this.ctx.restore();  </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//draw legend</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barIndex = 0;</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legend = document.querySelector("legend[for='myCanvas']");</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ul = document.createElement("ul");</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legend.append(ul);</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for (categ</w:t>
      </w:r>
      <w:r w:rsidRPr="00F7019B">
        <w:rPr>
          <w:rFonts w:ascii="Times New Roman" w:hAnsi="Times New Roman" w:cs="Times New Roman"/>
          <w:sz w:val="24"/>
          <w:szCs w:val="24"/>
        </w:rPr>
        <w:t xml:space="preserve"> in this.options.data){</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li = document.createElement("li");</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li.style.listStyle = "none";</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li.style.borderLeft = "20px solid "+this.colors[barIndex%this.colors.length];</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li.style.padding = "5px";</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li.textContent = categ;</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ul.app</w:t>
      </w:r>
      <w:r w:rsidRPr="00F7019B">
        <w:rPr>
          <w:rFonts w:ascii="Times New Roman" w:hAnsi="Times New Roman" w:cs="Times New Roman"/>
          <w:sz w:val="24"/>
          <w:szCs w:val="24"/>
        </w:rPr>
        <w:t>end(li);</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barIndex++;</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w:t>
      </w:r>
      <w:r w:rsidRPr="00F7019B">
        <w:rPr>
          <w:rFonts w:ascii="Times New Roman" w:hAnsi="Times New Roman" w:cs="Times New Roman"/>
          <w:sz w:val="24"/>
          <w:szCs w:val="24"/>
        </w:rPr>
        <w:tab/>
        <w:t xml:space="preserve"> </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var myBarchart = new Barchart(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canvas:myCanvas,</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seriesName:"Sales Data of January",</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padding:40,</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gridScale:500,</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gridColor:"#eeeeee",</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data:myVinyls,</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colors:["#a55ca5","#67b6c7", </w:t>
      </w:r>
      <w:r w:rsidRPr="00F7019B">
        <w:rPr>
          <w:rFonts w:ascii="Times New Roman" w:hAnsi="Times New Roman" w:cs="Times New Roman"/>
          <w:sz w:val="24"/>
          <w:szCs w:val="24"/>
        </w:rPr>
        <w:t>"#bccd7a","#eb9743","#32a852","#a432a8"]</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myBarchart.draw();</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 xml:space="preserve">    &lt;/script&gt;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 xml:space="preserve">    &lt;/body&gt;</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 xml:space="preserve"> </w:t>
      </w:r>
    </w:p>
    <w:p w:rsidR="00F7019B" w:rsidRPr="00F7019B" w:rsidP="00F7019B">
      <w:pPr>
        <w:pStyle w:val="ListParagraph"/>
        <w:spacing w:after="0" w:line="240" w:lineRule="auto"/>
        <w:rPr>
          <w:rFonts w:ascii="Times New Roman" w:hAnsi="Times New Roman" w:cs="Times New Roman"/>
          <w:sz w:val="24"/>
          <w:szCs w:val="24"/>
        </w:rPr>
      </w:pPr>
      <w:r w:rsidRPr="00F7019B">
        <w:rPr>
          <w:rFonts w:ascii="Times New Roman" w:hAnsi="Times New Roman" w:cs="Times New Roman"/>
          <w:sz w:val="24"/>
          <w:szCs w:val="24"/>
        </w:rPr>
        <w:t xml:space="preserve">  &lt;/html&gt;</w:t>
      </w:r>
    </w:p>
    <w:p w:rsidR="00F7019B" w:rsidP="00F7019B">
      <w:pPr>
        <w:rPr>
          <w:rFonts w:ascii="Times New Roman" w:hAnsi="Times New Roman" w:cs="Times New Roman"/>
          <w:sz w:val="28"/>
          <w:szCs w:val="28"/>
        </w:rPr>
      </w:pPr>
      <w:r>
        <w:rPr>
          <w:rFonts w:ascii="Times New Roman" w:hAnsi="Times New Roman" w:cs="Times New Roman"/>
          <w:noProof/>
          <w:sz w:val="28"/>
          <w:szCs w:val="28"/>
          <w:lang w:bidi="gu-IN"/>
        </w:rPr>
        <w:drawing>
          <wp:anchor distT="0" distB="0" distL="114300" distR="114300" simplePos="0" relativeHeight="251661312" behindDoc="0" locked="0" layoutInCell="1" allowOverlap="1">
            <wp:simplePos x="0" y="0"/>
            <wp:positionH relativeFrom="margin">
              <wp:align>right</wp:align>
            </wp:positionH>
            <wp:positionV relativeFrom="paragraph">
              <wp:posOffset>123825</wp:posOffset>
            </wp:positionV>
            <wp:extent cx="5943600" cy="3150235"/>
            <wp:effectExtent l="0" t="0" r="0" b="0"/>
            <wp:wrapNone/>
            <wp:docPr id="133068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7981" name="Dvp3a.PNG"/>
                    <pic:cNvPicPr/>
                  </pic:nvPicPr>
                  <pic:blipFill>
                    <a:blip xmlns:r="http://schemas.openxmlformats.org/officeDocument/2006/relationships" r:embed="rId25">
                      <a:extLst>
                        <a:ext xmlns:a="http://schemas.openxmlformats.org/drawingml/2006/main"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14:sizeRelH relativeFrom="page">
              <wp14:pctWidth>0</wp14:pctWidth>
            </wp14:sizeRelH>
            <wp14:sizeRelV relativeFrom="page">
              <wp14:pctHeight>0</wp14:pctHeight>
            </wp14:sizeRelV>
          </wp:anchor>
        </w:drawing>
      </w:r>
    </w:p>
    <w:p w:rsidR="00F7019B" w:rsidP="00F7019B">
      <w:pPr>
        <w:rPr>
          <w:rFonts w:ascii="Times New Roman" w:hAnsi="Times New Roman" w:cs="Times New Roman"/>
          <w:sz w:val="28"/>
          <w:szCs w:val="28"/>
        </w:rPr>
      </w:pPr>
    </w:p>
    <w:p w:rsidR="00F7019B" w:rsidP="00F7019B">
      <w:pPr>
        <w:rPr>
          <w:rFonts w:ascii="Times New Roman" w:hAnsi="Times New Roman" w:cs="Times New Roman"/>
          <w:sz w:val="28"/>
          <w:szCs w:val="28"/>
        </w:rPr>
      </w:pPr>
    </w:p>
    <w:p w:rsidR="00F7019B" w:rsidP="00F7019B">
      <w:pPr>
        <w:rPr>
          <w:rFonts w:ascii="Times New Roman" w:hAnsi="Times New Roman" w:cs="Times New Roman"/>
          <w:sz w:val="28"/>
          <w:szCs w:val="28"/>
        </w:rPr>
      </w:pPr>
    </w:p>
    <w:p w:rsidR="00F7019B" w:rsidP="00F7019B">
      <w:pPr>
        <w:rPr>
          <w:rFonts w:ascii="Times New Roman" w:hAnsi="Times New Roman" w:cs="Times New Roman"/>
          <w:sz w:val="28"/>
          <w:szCs w:val="28"/>
        </w:rPr>
      </w:pPr>
    </w:p>
    <w:p w:rsidR="00F7019B" w:rsidP="00F7019B">
      <w:pPr>
        <w:rPr>
          <w:rFonts w:ascii="Times New Roman" w:hAnsi="Times New Roman" w:cs="Times New Roman"/>
          <w:sz w:val="28"/>
          <w:szCs w:val="28"/>
        </w:rPr>
      </w:pPr>
    </w:p>
    <w:p w:rsidR="00F7019B" w:rsidP="00F7019B">
      <w:pPr>
        <w:rPr>
          <w:rFonts w:ascii="Times New Roman" w:hAnsi="Times New Roman" w:cs="Times New Roman"/>
          <w:sz w:val="28"/>
          <w:szCs w:val="28"/>
        </w:rPr>
      </w:pPr>
    </w:p>
    <w:p w:rsidR="00F7019B" w:rsidP="00F7019B">
      <w:pPr>
        <w:rPr>
          <w:rFonts w:ascii="Times New Roman" w:hAnsi="Times New Roman" w:cs="Times New Roman"/>
          <w:sz w:val="28"/>
          <w:szCs w:val="28"/>
        </w:rPr>
      </w:pPr>
    </w:p>
    <w:p w:rsidR="00F7019B" w:rsidP="00F7019B">
      <w:pPr>
        <w:rPr>
          <w:rFonts w:ascii="Times New Roman" w:hAnsi="Times New Roman" w:cs="Times New Roman"/>
          <w:sz w:val="28"/>
          <w:szCs w:val="28"/>
        </w:rPr>
      </w:pPr>
    </w:p>
    <w:p w:rsidR="00F7019B" w:rsidP="00F7019B">
      <w:pPr>
        <w:rPr>
          <w:rFonts w:ascii="Times New Roman" w:hAnsi="Times New Roman" w:cs="Times New Roman"/>
          <w:sz w:val="28"/>
          <w:szCs w:val="28"/>
        </w:rPr>
      </w:pPr>
    </w:p>
    <w:p w:rsidR="00F7019B" w:rsidP="00F7019B">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Fig4 – a</w:t>
      </w:r>
    </w:p>
    <w:p w:rsidR="00F7019B" w:rsidP="00F7019B">
      <w:pPr>
        <w:rPr>
          <w:rFonts w:ascii="Times New Roman" w:hAnsi="Times New Roman" w:cs="Times New Roman"/>
          <w:sz w:val="28"/>
          <w:szCs w:val="28"/>
        </w:rPr>
      </w:pPr>
    </w:p>
    <w:p w:rsidR="00F7019B" w:rsidP="00F7019B">
      <w:pPr>
        <w:rPr>
          <w:rFonts w:ascii="Times New Roman" w:hAnsi="Times New Roman" w:cs="Times New Roman"/>
          <w:sz w:val="28"/>
          <w:szCs w:val="28"/>
        </w:rPr>
      </w:pPr>
    </w:p>
    <w:p w:rsidR="00F7019B" w:rsidP="00F7019B">
      <w:pPr>
        <w:pStyle w:val="ListParagraph"/>
        <w:numPr>
          <w:ilvl w:val="0"/>
          <w:numId w:val="20"/>
        </w:numPr>
        <w:rPr>
          <w:rFonts w:ascii="Times New Roman" w:hAnsi="Times New Roman" w:cs="Times New Roman"/>
          <w:sz w:val="28"/>
          <w:szCs w:val="28"/>
        </w:rPr>
      </w:pPr>
      <w:r w:rsidRPr="00F7019B">
        <w:rPr>
          <w:rFonts w:ascii="Times New Roman" w:hAnsi="Times New Roman" w:cs="Times New Roman"/>
          <w:sz w:val="28"/>
          <w:szCs w:val="28"/>
        </w:rPr>
        <w:t>Read the data .txt file and draw Simple Bar Chart</w:t>
      </w:r>
    </w:p>
    <w:p w:rsidR="00F7019B" w:rsidP="00F7019B">
      <w:pPr>
        <w:pStyle w:val="ListParagraph"/>
        <w:rPr>
          <w:rFonts w:ascii="Times New Roman" w:hAnsi="Times New Roman" w:cs="Times New Roman"/>
          <w:sz w:val="28"/>
          <w:szCs w:val="28"/>
        </w:rPr>
      </w:pP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&lt;!DOCTYPE html&gt;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&lt;html lang="en-IN" dir="ltr"&gt;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t>&lt;head&gt;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&lt;title&gt;Read </w:t>
      </w:r>
      <w:r w:rsidRPr="00F7019B">
        <w:rPr>
          <w:rFonts w:ascii="Times New Roman" w:hAnsi="Times New Roman" w:cs="Times New Roman"/>
          <w:sz w:val="24"/>
          <w:szCs w:val="24"/>
        </w:rPr>
        <w:t>Text File to Draw Simple Bar Chart&lt;/title&gt;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&lt;meta charset="utf-8"&gt;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&lt;meta name="author" content="SidPro"/&gt;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&lt;meta name="viewport" content="width=device-width,initial-scale=1.0"/&gt;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&lt;meta name="description" content="Collegeek is online learning platform </w:t>
      </w:r>
      <w:r w:rsidRPr="00F7019B">
        <w:rPr>
          <w:rFonts w:ascii="Times New Roman" w:hAnsi="Times New Roman" w:cs="Times New Roman"/>
          <w:sz w:val="24"/>
          <w:szCs w:val="24"/>
        </w:rPr>
        <w:t>where we consistently strive to offer the best of education"/&gt;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&lt;meta name="keywords" content="Collegeek,learning programing,programming tutorial"/&gt;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&lt;script src="jquery-3.5.1.min.js"&gt;&lt;/script&gt;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&lt;style&gt;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#mytable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font-family: Arial, Helvetica, </w:t>
      </w:r>
      <w:r w:rsidRPr="00F7019B">
        <w:rPr>
          <w:rFonts w:ascii="Times New Roman" w:hAnsi="Times New Roman" w:cs="Times New Roman"/>
          <w:sz w:val="24"/>
          <w:szCs w:val="24"/>
        </w:rPr>
        <w:t>sans-serif;</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border-collapse: collapse;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width: 100%;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#mytable td, #mytable th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border: 1px solid #ddd;</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padding: 8px;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#mytable tr:nth-child(even){background-color: #f2f2f2;}</w:t>
      </w:r>
    </w:p>
    <w:p w:rsidR="00F7019B" w:rsidRPr="00F7019B" w:rsidP="00F7019B">
      <w:pPr>
        <w:pStyle w:val="ListParagraph"/>
        <w:rPr>
          <w:rFonts w:ascii="Times New Roman" w:hAnsi="Times New Roman" w:cs="Times New Roman"/>
          <w:sz w:val="24"/>
          <w:szCs w:val="24"/>
        </w:rPr>
      </w:pP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#mytable tr:hover {background-color: </w:t>
      </w:r>
      <w:r w:rsidRPr="00F7019B">
        <w:rPr>
          <w:rFonts w:ascii="Times New Roman" w:hAnsi="Times New Roman" w:cs="Times New Roman"/>
          <w:sz w:val="24"/>
          <w:szCs w:val="24"/>
        </w:rPr>
        <w:t>#ddd;}</w:t>
      </w:r>
    </w:p>
    <w:p w:rsidR="00F7019B" w:rsidRPr="00F7019B" w:rsidP="00F7019B">
      <w:pPr>
        <w:pStyle w:val="ListParagraph"/>
        <w:rPr>
          <w:rFonts w:ascii="Times New Roman" w:hAnsi="Times New Roman" w:cs="Times New Roman"/>
          <w:sz w:val="24"/>
          <w:szCs w:val="24"/>
        </w:rPr>
      </w:pP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#mytable th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padding-top: 12px;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padding-bottom: 12px;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text-align: left;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background-color: cornflowerblue;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color: white;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legend{</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float:right;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&lt;/style&gt;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t>&lt;/head&gt;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t>&lt;body&gt;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&lt;h1&gt;Get data from text file and</w:t>
      </w:r>
      <w:r w:rsidRPr="00F7019B">
        <w:rPr>
          <w:rFonts w:ascii="Times New Roman" w:hAnsi="Times New Roman" w:cs="Times New Roman"/>
          <w:sz w:val="24"/>
          <w:szCs w:val="24"/>
        </w:rPr>
        <w:t xml:space="preserve"> draw Simple Bar Chart&lt;/h1&gt;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&lt;label style="font-size:18px" for="month"&gt;&lt;b&gt;Choose a Month: &lt;/b&gt;&lt;/label&gt;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&lt;select id="month" onchange="draw()"&gt;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value="1"&gt;January&lt;/option&gt;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value="2" selected&gt;February&lt;/option&gt;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value="3"&gt;March</w:t>
      </w:r>
      <w:r w:rsidRPr="00F7019B">
        <w:rPr>
          <w:rFonts w:ascii="Times New Roman" w:hAnsi="Times New Roman" w:cs="Times New Roman"/>
          <w:sz w:val="24"/>
          <w:szCs w:val="24"/>
        </w:rPr>
        <w:t>&lt;/option&gt;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value="4"&gt;April&lt;/option&gt;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value="5"&gt;May&lt;/option&gt;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value="6"&gt;June&lt;/option&gt;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value="7"&gt;July&lt;/option&gt;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value="8"&gt;August&lt;/option&gt;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value="9"&gt;September&lt;/option&gt;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value="10"&gt;October</w:t>
      </w:r>
      <w:r w:rsidRPr="00F7019B">
        <w:rPr>
          <w:rFonts w:ascii="Times New Roman" w:hAnsi="Times New Roman" w:cs="Times New Roman"/>
          <w:sz w:val="24"/>
          <w:szCs w:val="24"/>
        </w:rPr>
        <w:t>&lt;/option&gt;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value="11"&gt;November&lt;/option&gt;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value="12"&gt;December&lt;/option&gt;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&lt;/select&gt;&lt;br&gt;&lt;br&gt;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&lt;canvas id="myCanvas" style="background: #2e3340;"&gt;&lt;/canvas&gt;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 xml:space="preserve">        &lt;legend for="myCanvas"&gt;&lt;/legend&gt;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t>&lt;/body&gt;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t>&lt;script&gt;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 xml:space="preserve">        var myCanvas = document.getElementById("myCanvas");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 xml:space="preserve">        myCanvas.width = window.innerWidth-200;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 xml:space="preserve">        myCanvas.height = window.innerHeight-120;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var ctx = myCanvas.getContext("2d");</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function drawLine(ctx, startX, startY, endX, </w:t>
      </w:r>
      <w:r w:rsidRPr="00F7019B">
        <w:rPr>
          <w:rFonts w:ascii="Times New Roman" w:hAnsi="Times New Roman" w:cs="Times New Roman"/>
          <w:sz w:val="24"/>
          <w:szCs w:val="24"/>
        </w:rPr>
        <w:t>endY,color){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ctx.save();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ctx.strokeStyle = color;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ctx.beginPath();</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ctx.moveTo(startX,startY);</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ctx.lineTo(endX,endY);</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ctx.stroke();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ctx.restore();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function drawBar(ctx, upperLeftCornerX, upperLeftCornerY, width, height,color){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ctx.save();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ctx.fillStyle=color;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ctx.fillRect(upperLeftCornerX,upperLeftCornerY,width,height);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ctx.restore();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p>
    <w:p w:rsidR="00F7019B" w:rsidRPr="00F7019B" w:rsidP="00F7019B">
      <w:pPr>
        <w:pStyle w:val="ListParagraph"/>
        <w:rPr>
          <w:rFonts w:ascii="Times New Roman" w:hAnsi="Times New Roman" w:cs="Times New Roman"/>
          <w:sz w:val="24"/>
          <w:szCs w:val="24"/>
        </w:rPr>
      </w:pP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var Barchart = function(options){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this.options = options;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this.canvas = options.canvas;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 = this.canvas.getCont</w:t>
      </w:r>
      <w:r w:rsidRPr="00F7019B">
        <w:rPr>
          <w:rFonts w:ascii="Times New Roman" w:hAnsi="Times New Roman" w:cs="Times New Roman"/>
          <w:sz w:val="24"/>
          <w:szCs w:val="24"/>
        </w:rPr>
        <w:t>ext("2d");</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this.colors = options.colors;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this.draw = function(){</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maxValue = 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for (var categ in this.options.data){</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maxValue = Math.max(maxValue,this.options.data[categ]);</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canvasActualHeight = this.canvas.height -</w:t>
      </w:r>
      <w:r w:rsidRPr="00F7019B">
        <w:rPr>
          <w:rFonts w:ascii="Times New Roman" w:hAnsi="Times New Roman" w:cs="Times New Roman"/>
          <w:sz w:val="24"/>
          <w:szCs w:val="24"/>
        </w:rPr>
        <w:t xml:space="preserve"> this.options.padding * 2;</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canvasActualWidth = this.canvas.width - this.options.padding * 2;</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//drawing the grid lines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gridValue = 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while (gridValue &lt;= maxValue){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gridY = canvasActualHeight * (1 - gridValue/maxValue) +</w:t>
      </w:r>
      <w:r w:rsidRPr="00F7019B">
        <w:rPr>
          <w:rFonts w:ascii="Times New Roman" w:hAnsi="Times New Roman" w:cs="Times New Roman"/>
          <w:sz w:val="24"/>
          <w:szCs w:val="24"/>
        </w:rPr>
        <w:t xml:space="preserve"> this.options.padding;</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drawLine(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gridY,</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this.canvas.width,</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gridY,</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this.options.gridColor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//writing grid markers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this.ctx.save();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this.ctx.fillStyle = </w:t>
      </w:r>
      <w:r w:rsidRPr="00F7019B">
        <w:rPr>
          <w:rFonts w:ascii="Times New Roman" w:hAnsi="Times New Roman" w:cs="Times New Roman"/>
          <w:sz w:val="24"/>
          <w:szCs w:val="24"/>
        </w:rPr>
        <w:t>this.options.gridColor;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this.ctx.textBaseline="bottom";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this.ctx.font = "bold 10px Arial";</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this.ctx.fillText(gridValue, 10,gridY - 2);</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this.ctx.restore();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gridValue+=this.options.gridScale;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//drawing the </w:t>
      </w:r>
      <w:r w:rsidRPr="00F7019B">
        <w:rPr>
          <w:rFonts w:ascii="Times New Roman" w:hAnsi="Times New Roman" w:cs="Times New Roman"/>
          <w:sz w:val="24"/>
          <w:szCs w:val="24"/>
        </w:rPr>
        <w:t>bars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barIndex = 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numberOfBars = Object.keys(this.options.data).length;</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barSize = (canvasActualWidth)/numberOfBars;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for (categ in this.options.data){</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val = this.options.data[categ];</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barHeight = Math.round(</w:t>
      </w:r>
      <w:r w:rsidRPr="00F7019B">
        <w:rPr>
          <w:rFonts w:ascii="Times New Roman" w:hAnsi="Times New Roman" w:cs="Times New Roman"/>
          <w:sz w:val="24"/>
          <w:szCs w:val="24"/>
        </w:rPr>
        <w:t xml:space="preserve"> canvasActualHeight * val/maxValue)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drawBar(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this.options.padding + barIndex * barSize,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this.canvas.height - barHeight - this.options.padding,</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barSize,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barHeight,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this.colors[barIndex%this.colors.length]</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barIndex++;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//drawing series name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this.ctx.save();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this.ctx.textBaseline="bottom";</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this.ctx.textAlign="center";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this.ctx.fillStyle = "#fff";</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this.ctx.font = "bold 24px Arial";</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this.ctx.fillText(this.options.seriesName, this.canvas.width/2,this.canvas.height);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this.ctx.restore();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//draw legend</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barIndex = 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legend = document.querySelector("legend[for='myCanvas']");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var ul = </w:t>
      </w:r>
      <w:r w:rsidRPr="00F7019B">
        <w:rPr>
          <w:rFonts w:ascii="Times New Roman" w:hAnsi="Times New Roman" w:cs="Times New Roman"/>
          <w:sz w:val="24"/>
          <w:szCs w:val="24"/>
        </w:rPr>
        <w:t>document.createElement("ul");</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legend.append(ul);</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for (categ in this.options.data){</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li = document.createElement("li");</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li.style.listStyle = "none";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li.style.borderLeft = "20px solid "+this.colors[barIndex%this.colors.length];</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li.style.padding = "5px";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li.textContent = categ;</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ul.append(li);</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barIndex++;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//just change month number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var month = parseInt(document.getElementById('month').value);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var myVinyls =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var data;</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var months = documen</w:t>
      </w:r>
      <w:r w:rsidRPr="00F7019B">
        <w:rPr>
          <w:rFonts w:ascii="Times New Roman" w:hAnsi="Times New Roman" w:cs="Times New Roman"/>
          <w:sz w:val="24"/>
          <w:szCs w:val="24"/>
        </w:rPr>
        <w:t>t.getElementById('month');</w:t>
      </w:r>
    </w:p>
    <w:p w:rsidR="00F7019B" w:rsidRPr="00F7019B" w:rsidP="00F7019B">
      <w:pPr>
        <w:pStyle w:val="ListParagraph"/>
        <w:rPr>
          <w:rFonts w:ascii="Times New Roman" w:hAnsi="Times New Roman" w:cs="Times New Roman"/>
          <w:sz w:val="24"/>
          <w:szCs w:val="24"/>
        </w:rPr>
      </w:pP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t xml:space="preserve">  $( document ).ready(function()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//just change the name of .txt file to load file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$.get('data.txt', function(theData)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theData = theData.replace(/\r/g,'');</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theData = theData.replace(/\t/g,'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theData = </w:t>
      </w:r>
      <w:r w:rsidRPr="00F7019B">
        <w:rPr>
          <w:rFonts w:ascii="Times New Roman" w:hAnsi="Times New Roman" w:cs="Times New Roman"/>
          <w:sz w:val="24"/>
          <w:szCs w:val="24"/>
        </w:rPr>
        <w:t>theData.split('\n');</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data = theData;</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totalRows = theData.length;</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theHead = theData[0].split('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theRow = theData[month].split('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for(let i=1;i&lt;theHead.length-2;++i)</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myVinyls[theHead[i]] = theRow[i];</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myBarchart = n</w:t>
      </w:r>
      <w:r w:rsidRPr="00F7019B">
        <w:rPr>
          <w:rFonts w:ascii="Times New Roman" w:hAnsi="Times New Roman" w:cs="Times New Roman"/>
          <w:sz w:val="24"/>
          <w:szCs w:val="24"/>
        </w:rPr>
        <w:t>ew Barchart({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canvas:myCanvas,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seriesName:"Sales Data of "+months.options[months.selectedIndex].text,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padding:40,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gridScale:500,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gridColor:"#eeeeee",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data:myVinyls,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colors:["#a55ca5","#67b6c7", "#bccd7a","#eb9743","#32a85</w:t>
      </w:r>
      <w:r w:rsidRPr="00F7019B">
        <w:rPr>
          <w:rFonts w:ascii="Times New Roman" w:hAnsi="Times New Roman" w:cs="Times New Roman"/>
          <w:sz w:val="24"/>
          <w:szCs w:val="24"/>
        </w:rPr>
        <w:t>2","#a432a8"]</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myBarchart.draw();</w:t>
      </w:r>
      <w:r w:rsidRPr="00F7019B">
        <w:rPr>
          <w:rFonts w:ascii="Times New Roman" w:hAnsi="Times New Roman" w:cs="Times New Roman"/>
          <w:sz w:val="24"/>
          <w:szCs w:val="24"/>
        </w:rPr>
        <w:tab/>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function draw(){</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theData = data;</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month = parseInt(document.getElementById('month').value);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theHead = theData[0].split('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theRow = theData[month].split('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for(let i=1;i&lt;</w:t>
      </w:r>
      <w:r w:rsidRPr="00F7019B">
        <w:rPr>
          <w:rFonts w:ascii="Times New Roman" w:hAnsi="Times New Roman" w:cs="Times New Roman"/>
          <w:sz w:val="24"/>
          <w:szCs w:val="24"/>
        </w:rPr>
        <w:t>theHead.length-2;++i)</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myVinyls[theHead[i]] = theRow[i];</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legend = document.querySelector("legend[for='myCanvas']");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legend.remove();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x = document.createElement("LEGEND");</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x.setAttribute("for","myCanvas");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document.body</w:t>
      </w:r>
      <w:r w:rsidRPr="00F7019B">
        <w:rPr>
          <w:rFonts w:ascii="Times New Roman" w:hAnsi="Times New Roman" w:cs="Times New Roman"/>
          <w:sz w:val="24"/>
          <w:szCs w:val="24"/>
        </w:rPr>
        <w:t>.appendChild(x);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ctx.clearRect(0,0,myCanvas.width,myCanvas.height);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myBarchart = new Barchart({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canvas:myCanvas,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seriesName:"Sales Data of "+months.options[months.selectedIndex].text,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padding:40,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gridScale:500,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gridColo</w:t>
      </w:r>
      <w:r w:rsidRPr="00F7019B">
        <w:rPr>
          <w:rFonts w:ascii="Times New Roman" w:hAnsi="Times New Roman" w:cs="Times New Roman"/>
          <w:sz w:val="24"/>
          <w:szCs w:val="24"/>
        </w:rPr>
        <w:t>r:"#eeeeee",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data:myVinyls,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colors:["#a55ca5","#67b6c7", "#bccd7a","#eb9743","#32a852","#a432a8"]</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myBarchart.draw();</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t>&lt;/script&gt;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&lt;/html&gt;</w:t>
      </w:r>
    </w:p>
    <w:p w:rsidR="00F7019B" w:rsidRP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r>
        <w:rPr>
          <w:rFonts w:ascii="Times New Roman" w:hAnsi="Times New Roman" w:cs="Times New Roman"/>
          <w:noProof/>
          <w:sz w:val="28"/>
          <w:szCs w:val="28"/>
          <w:lang w:val="en-US" w:bidi="gu-IN"/>
        </w:rPr>
        <w:drawing>
          <wp:anchor distT="0" distB="0" distL="114300" distR="114300" simplePos="0" relativeHeight="251671552" behindDoc="0" locked="0" layoutInCell="1" allowOverlap="1">
            <wp:simplePos x="0" y="0"/>
            <wp:positionH relativeFrom="margin">
              <wp:align>right</wp:align>
            </wp:positionH>
            <wp:positionV relativeFrom="paragraph">
              <wp:posOffset>9525</wp:posOffset>
            </wp:positionV>
            <wp:extent cx="5943600" cy="3265170"/>
            <wp:effectExtent l="0" t="0" r="0" b="0"/>
            <wp:wrapNone/>
            <wp:docPr id="14289297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29771" name="Dvp3c.PNG"/>
                    <pic:cNvPicPr/>
                  </pic:nvPicPr>
                  <pic:blipFill>
                    <a:blip xmlns:r="http://schemas.openxmlformats.org/officeDocument/2006/relationships" r:embed="rId26">
                      <a:extLst>
                        <a:ext xmlns:a="http://schemas.openxmlformats.org/drawingml/2006/main"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14:sizeRelH relativeFrom="page">
              <wp14:pctWidth>0</wp14:pctWidth>
            </wp14:sizeRelH>
            <wp14:sizeRelV relativeFrom="page">
              <wp14:pctHeight>0</wp14:pctHeight>
            </wp14:sizeRelV>
          </wp:anchor>
        </w:drawing>
      </w: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Fig4 – b</w:t>
      </w:r>
    </w:p>
    <w:p w:rsidR="00F7019B" w:rsidP="00F7019B">
      <w:pPr>
        <w:pStyle w:val="ListParagraph"/>
        <w:rPr>
          <w:rFonts w:ascii="Times New Roman" w:hAnsi="Times New Roman" w:cs="Times New Roman"/>
          <w:sz w:val="28"/>
          <w:szCs w:val="28"/>
        </w:rPr>
      </w:pPr>
    </w:p>
    <w:p w:rsidR="00F7019B" w:rsidP="00F7019B">
      <w:pPr>
        <w:pStyle w:val="ListParagraph"/>
        <w:numPr>
          <w:ilvl w:val="0"/>
          <w:numId w:val="20"/>
        </w:numPr>
        <w:rPr>
          <w:rFonts w:ascii="Times New Roman" w:hAnsi="Times New Roman" w:cs="Times New Roman"/>
          <w:sz w:val="28"/>
          <w:szCs w:val="28"/>
        </w:rPr>
      </w:pPr>
      <w:r w:rsidRPr="00F7019B">
        <w:rPr>
          <w:rFonts w:ascii="Times New Roman" w:hAnsi="Times New Roman" w:cs="Times New Roman"/>
          <w:sz w:val="28"/>
          <w:szCs w:val="28"/>
        </w:rPr>
        <w:t>Read the data .csv file and draw Column Bar Chart</w:t>
      </w:r>
    </w:p>
    <w:p w:rsidR="00F7019B" w:rsidP="00F7019B">
      <w:pPr>
        <w:pStyle w:val="ListParagraph"/>
        <w:rPr>
          <w:rFonts w:ascii="Times New Roman" w:hAnsi="Times New Roman" w:cs="Times New Roman"/>
          <w:sz w:val="28"/>
          <w:szCs w:val="28"/>
        </w:rPr>
      </w:pP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&lt;</w:t>
      </w:r>
      <w:r w:rsidRPr="00F7019B">
        <w:rPr>
          <w:rFonts w:ascii="Times New Roman" w:hAnsi="Times New Roman" w:cs="Times New Roman"/>
          <w:sz w:val="24"/>
          <w:szCs w:val="24"/>
        </w:rPr>
        <w:t>!DOCTYPE html&gt;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&lt;html lang="en-IN" dir="ltr"&gt;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t>&lt;head&gt;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&lt;title&gt;Read CSV File to Draw Simple Column Bar Chart&lt;/title&gt;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&lt;meta charset="utf-8"&gt;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&lt;meta name="author" content="SidPro"/&gt;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&lt;meta name="viewport" content="width=device-width,initial-scale=1.0"/&gt;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&lt;meta name="description" content="Collegeek is online learning platform where we consistently strive to offer the best of education"/&gt;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&lt;meta name="keywords" content="Collegeek,learning programing,programming tutorial"/&gt;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&lt;script src="jquery-3.5.1.min.j</w:t>
      </w:r>
      <w:r w:rsidRPr="00F7019B">
        <w:rPr>
          <w:rFonts w:ascii="Times New Roman" w:hAnsi="Times New Roman" w:cs="Times New Roman"/>
          <w:sz w:val="24"/>
          <w:szCs w:val="24"/>
        </w:rPr>
        <w:t>s"&gt;&lt;/script&gt;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&lt;style&gt;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#mytable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font-family: Arial, Helvetica, sans-serif;</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border-collapse: collapse;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width: 100%;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#mytable td, #mytable th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border: 1px solid #ddd;</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padding: 8px;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#mytable tr:nth-child(even){</w:t>
      </w:r>
      <w:r w:rsidRPr="00F7019B">
        <w:rPr>
          <w:rFonts w:ascii="Times New Roman" w:hAnsi="Times New Roman" w:cs="Times New Roman"/>
          <w:sz w:val="24"/>
          <w:szCs w:val="24"/>
        </w:rPr>
        <w:t>background-color: #f2f2f2;}</w:t>
      </w:r>
    </w:p>
    <w:p w:rsidR="00F7019B" w:rsidRPr="00F7019B" w:rsidP="00F7019B">
      <w:pPr>
        <w:pStyle w:val="ListParagraph"/>
        <w:rPr>
          <w:rFonts w:ascii="Times New Roman" w:hAnsi="Times New Roman" w:cs="Times New Roman"/>
          <w:sz w:val="24"/>
          <w:szCs w:val="24"/>
        </w:rPr>
      </w:pP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#mytable tr:hover {background-color: #ddd;}</w:t>
      </w:r>
    </w:p>
    <w:p w:rsidR="00F7019B" w:rsidRPr="00F7019B" w:rsidP="00F7019B">
      <w:pPr>
        <w:pStyle w:val="ListParagraph"/>
        <w:rPr>
          <w:rFonts w:ascii="Times New Roman" w:hAnsi="Times New Roman" w:cs="Times New Roman"/>
          <w:sz w:val="24"/>
          <w:szCs w:val="24"/>
        </w:rPr>
      </w:pP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#mytable th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padding-top: 12px;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padding-bottom: 12px;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text-align: left;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background-color: cornflowerblue;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color: white;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legend{</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float:right;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&lt;/style&gt;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t>&lt;/head&gt;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t>&lt;body&gt;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&lt;h1&gt;Get data from CSV file and draw Column Simple Bar Chart&lt;/h1&gt;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&lt;label style="font-size:18px" for="month"&gt;&lt;b&gt;Choose a Month: &lt;/b&gt;&lt;/label&gt;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&lt;select id="month" onchange="draw()"&gt;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value="1"&gt;</w:t>
      </w:r>
      <w:r w:rsidRPr="00F7019B">
        <w:rPr>
          <w:rFonts w:ascii="Times New Roman" w:hAnsi="Times New Roman" w:cs="Times New Roman"/>
          <w:sz w:val="24"/>
          <w:szCs w:val="24"/>
        </w:rPr>
        <w:t>January&lt;/option&gt;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value="2" selected&gt;February&lt;/option&gt;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value="3"&gt;March&lt;/option&gt;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value="4"&gt;April&lt;/option&gt;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value="5"&gt;May&lt;/option&gt;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value="6"&gt;June&lt;/option&gt;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value="7"&gt;July&lt;/option&gt;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w:t>
      </w:r>
      <w:r w:rsidRPr="00F7019B">
        <w:rPr>
          <w:rFonts w:ascii="Times New Roman" w:hAnsi="Times New Roman" w:cs="Times New Roman"/>
          <w:sz w:val="24"/>
          <w:szCs w:val="24"/>
        </w:rPr>
        <w:t>e="8"&gt;August&lt;/option&gt;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value="9"&gt;September&lt;/option&gt;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value="10"&gt;October&lt;/option&gt;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value="11"&gt;November&lt;/option&gt;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&lt;option value="12"&gt;December&lt;/option&gt;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&lt;/select&gt;&lt;br&gt;&lt;br&gt;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&lt;canvas id="myCanvas" style="background: #86A09E;"</w:t>
      </w:r>
      <w:r w:rsidRPr="00F7019B">
        <w:rPr>
          <w:rFonts w:ascii="Times New Roman" w:hAnsi="Times New Roman" w:cs="Times New Roman"/>
          <w:sz w:val="24"/>
          <w:szCs w:val="24"/>
        </w:rPr>
        <w:t>&gt;&lt;/canvas&gt;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 xml:space="preserve">        &lt;legend for="myCanvas"&gt;&lt;/legend&gt;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t>&lt;/body&gt;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t>&lt;script&gt;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 xml:space="preserve">        var myCanvas = document.getElementById("myCanvas");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 xml:space="preserve">        myCanvas.width = window.innerWidth-200;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 xml:space="preserve">        myCanvas.height = window.innerHeight-120;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var ctx = </w:t>
      </w:r>
      <w:r w:rsidRPr="00F7019B">
        <w:rPr>
          <w:rFonts w:ascii="Times New Roman" w:hAnsi="Times New Roman" w:cs="Times New Roman"/>
          <w:sz w:val="24"/>
          <w:szCs w:val="24"/>
        </w:rPr>
        <w:t>myCanvas.getContext("2d");</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function drawLine(ctx, startX, startY, endX, endY,color){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ctx.save();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ctx.strokeStyle = color;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ctx.beginPath();</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ctx.moveTo(startX,startY);</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ctx.lineTo(endX,endY);</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ctx.stroke();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ctx.restore();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funct</w:t>
      </w:r>
      <w:r w:rsidRPr="00F7019B">
        <w:rPr>
          <w:rFonts w:ascii="Times New Roman" w:hAnsi="Times New Roman" w:cs="Times New Roman"/>
          <w:sz w:val="24"/>
          <w:szCs w:val="24"/>
        </w:rPr>
        <w:t>ion drawBar(ctx, upperLeftCornerX, upperLeftCornerY, width, height,color){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ctx.save();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ctx.fillStyle=color;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ctx.fillRect(upperLeftCornerX,upperLeftCornerY,width,height);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ctx.restore();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p>
    <w:p w:rsidR="00F7019B" w:rsidRPr="00F7019B" w:rsidP="00F7019B">
      <w:pPr>
        <w:pStyle w:val="ListParagraph"/>
        <w:rPr>
          <w:rFonts w:ascii="Times New Roman" w:hAnsi="Times New Roman" w:cs="Times New Roman"/>
          <w:sz w:val="24"/>
          <w:szCs w:val="24"/>
        </w:rPr>
      </w:pP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var Barchart = function(options){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this.options =</w:t>
      </w:r>
      <w:r w:rsidRPr="00F7019B">
        <w:rPr>
          <w:rFonts w:ascii="Times New Roman" w:hAnsi="Times New Roman" w:cs="Times New Roman"/>
          <w:sz w:val="24"/>
          <w:szCs w:val="24"/>
        </w:rPr>
        <w:t xml:space="preserve"> options;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this.canvas = options.canvas;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 = this.canvas.getContext("2d");</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this.colors = options.colors;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this.draw = function(){</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maxValue = 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for (var categ in this.options.data){</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maxValue = </w:t>
      </w:r>
      <w:r w:rsidRPr="00F7019B">
        <w:rPr>
          <w:rFonts w:ascii="Times New Roman" w:hAnsi="Times New Roman" w:cs="Times New Roman"/>
          <w:sz w:val="24"/>
          <w:szCs w:val="24"/>
        </w:rPr>
        <w:t>Math.max(maxValue,this.options.data[categ]);</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canvasActualHeight = this.canvas.height - this.options.padding * 2;</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canvasActualWidth = this.canvas.width - this.options.padding * 2;</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//drawing the grid lines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gridValue = 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while (gridValue &lt;= maxValue){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gridY = canvasActualHeight * (1 - gridValue/maxValue) + this.options.padding;</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drawLine(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gridY,</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this.canvas.width,</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gridY,</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this.options.gridColor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//writing grid markers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this.ctx.save();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this.ctx.fillStyle = this.options.gridColor;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this.ctx.textBaseline="bottom";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this.ctx.font = "bold 10px Arial";</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this.ctx.fillText(gridValue, 10,gridY - 2);</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this.ctx.restore();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gridValue+=this.options.gridScale;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//drawing the bars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barIndex = 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numberOfBars = Object.keys(this.options.data).length;</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barSize = (canvasActualWidth)/numberOfBars;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for (categ in </w:t>
      </w:r>
      <w:r w:rsidRPr="00F7019B">
        <w:rPr>
          <w:rFonts w:ascii="Times New Roman" w:hAnsi="Times New Roman" w:cs="Times New Roman"/>
          <w:sz w:val="24"/>
          <w:szCs w:val="24"/>
        </w:rPr>
        <w:t>this.options.data){</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val = this.options.data[categ];</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barHeight = Math.round( canvasActualHeight * val/maxValue)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drawBar(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this.options.padding + barIndex * barSize,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this.canvas.height - barHeight - </w:t>
      </w:r>
      <w:r w:rsidRPr="00F7019B">
        <w:rPr>
          <w:rFonts w:ascii="Times New Roman" w:hAnsi="Times New Roman" w:cs="Times New Roman"/>
          <w:sz w:val="24"/>
          <w:szCs w:val="24"/>
        </w:rPr>
        <w:t>this.options.padding,</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barSize,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barHeight,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this.colors[barIndex%this.colors.length]</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barIndex++;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//drawing series name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this.ctx.save();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this.ctx.textBaseline="bottom";</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this.ctx.textAlign="center";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this.ctx.fillStyle = "#fff";</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this.ctx.font = "bold 24px Arial";</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this.ctx.fillText(this.options.seriesName, this.canvas.width/2,this.canvas.height);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this.ctx.restore();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//draw legend</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barIndex = 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var legend = </w:t>
      </w:r>
      <w:r w:rsidRPr="00F7019B">
        <w:rPr>
          <w:rFonts w:ascii="Times New Roman" w:hAnsi="Times New Roman" w:cs="Times New Roman"/>
          <w:sz w:val="24"/>
          <w:szCs w:val="24"/>
        </w:rPr>
        <w:t>document.querySelector("legend[for='myCanvas']");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ul = document.createElement("ul");</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legend.append(ul);</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for (categ in this.options.data){</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li = document.createElement("li");</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li.style.listStyle = "none";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li.style.borderLeft</w:t>
      </w:r>
      <w:r w:rsidRPr="00F7019B">
        <w:rPr>
          <w:rFonts w:ascii="Times New Roman" w:hAnsi="Times New Roman" w:cs="Times New Roman"/>
          <w:sz w:val="24"/>
          <w:szCs w:val="24"/>
        </w:rPr>
        <w:t xml:space="preserve"> = "20px solid "+this.colors[barIndex%this.colors.length];</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li.style.padding = "5px";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li.textContent = categ;</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ul.append(li);</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barIndex++;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//just change month number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var month = parseInt(document.getElementById('month').</w:t>
      </w:r>
      <w:r w:rsidRPr="00F7019B">
        <w:rPr>
          <w:rFonts w:ascii="Times New Roman" w:hAnsi="Times New Roman" w:cs="Times New Roman"/>
          <w:sz w:val="24"/>
          <w:szCs w:val="24"/>
        </w:rPr>
        <w:t>value);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var myVinyls =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var data;</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var months = document.getElementById('month');</w:t>
      </w:r>
    </w:p>
    <w:p w:rsidR="00F7019B" w:rsidRPr="00F7019B" w:rsidP="00F7019B">
      <w:pPr>
        <w:pStyle w:val="ListParagraph"/>
        <w:rPr>
          <w:rFonts w:ascii="Times New Roman" w:hAnsi="Times New Roman" w:cs="Times New Roman"/>
          <w:sz w:val="24"/>
          <w:szCs w:val="24"/>
        </w:rPr>
      </w:pP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t xml:space="preserve">  $( document ).ready(function()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00482843">
        <w:rPr>
          <w:rFonts w:ascii="Times New Roman" w:hAnsi="Times New Roman" w:cs="Times New Roman"/>
          <w:sz w:val="24"/>
          <w:szCs w:val="24"/>
        </w:rPr>
        <w:t xml:space="preserve">  //just change the name of .csv</w:t>
      </w:r>
      <w:r w:rsidRPr="00F7019B">
        <w:rPr>
          <w:rFonts w:ascii="Times New Roman" w:hAnsi="Times New Roman" w:cs="Times New Roman"/>
          <w:sz w:val="24"/>
          <w:szCs w:val="24"/>
        </w:rPr>
        <w:t xml:space="preserve"> file to load file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$.get('data.csv', function(theData)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theData = </w:t>
      </w:r>
      <w:r w:rsidRPr="00F7019B">
        <w:rPr>
          <w:rFonts w:ascii="Times New Roman" w:hAnsi="Times New Roman" w:cs="Times New Roman"/>
          <w:sz w:val="24"/>
          <w:szCs w:val="24"/>
        </w:rPr>
        <w:t>theData.replace(/"/g,'');</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theData = theData.split(/\r?\n|\r/);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console.log(theData);</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totalRows = theData.length;</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data = theData;</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totalRows = theData.length;</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theHead = theData[0].split(',');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theRow = theData[month].split(',');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for(let i=1;i&lt;theHead.length-2;++i)</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myVinyls[theHead[i]] = theRow[i];</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myBarchart = new Barchart({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canvas:myCanvas,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seriesName:"Sales Data of "+months.options[months.selectedIndex].text,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padding:40,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gridScale:500,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gridColor:"#eeeeee",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data:myVinyls,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colors:["#2A9D8F","#E9C46A", "#F4A261","#30BCED","#D9BA41","#7D001A"]</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myBarchart.draw();</w:t>
      </w:r>
      <w:r w:rsidRPr="00F7019B">
        <w:rPr>
          <w:rFonts w:ascii="Times New Roman" w:hAnsi="Times New Roman" w:cs="Times New Roman"/>
          <w:sz w:val="24"/>
          <w:szCs w:val="24"/>
        </w:rPr>
        <w:tab/>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function draw(){</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theData = data;</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month = parseInt(document.getElementById('mont</w:t>
      </w:r>
      <w:r w:rsidRPr="00F7019B">
        <w:rPr>
          <w:rFonts w:ascii="Times New Roman" w:hAnsi="Times New Roman" w:cs="Times New Roman"/>
          <w:sz w:val="24"/>
          <w:szCs w:val="24"/>
        </w:rPr>
        <w:t>h').value);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theHead = theData[0].split(',');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theRow = theData[month].split(',');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for(let i=1;i&lt;theHead.length-2;++i)</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myVinyls[theHead[i]] = theRow[i];</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legend = document.querySelector("legend[for='myCanvas']");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legend.remove();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x = document.createElement("LEGEND");</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x.setAttribute("for","myCanvas");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document.body.appendChild(x);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ctx.clearRect(0,0,myCanvas.width,myCanvas.height);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myBarchart = new Barchart({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canvas:myCanvas,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seriesName:"Sales Data of "+months.options[months.selectedIndex].text,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padding:40,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gridScale:500,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gridColor:"#eeeeee",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data:myVinyls,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colors:["#2A9D8F","#E9C46A", "#F4A261","#30BCED","#D9BA41","#7D001A"]</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myBarchart.draw</w:t>
      </w:r>
      <w:r w:rsidRPr="00F7019B">
        <w:rPr>
          <w:rFonts w:ascii="Times New Roman" w:hAnsi="Times New Roman" w:cs="Times New Roman"/>
          <w:sz w:val="24"/>
          <w:szCs w:val="24"/>
        </w:rPr>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t>&lt;/script&gt;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&lt;/html&gt;</w:t>
      </w:r>
    </w:p>
    <w:p w:rsidR="00F7019B" w:rsidRP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r>
        <w:rPr>
          <w:rFonts w:ascii="Times New Roman" w:hAnsi="Times New Roman" w:cs="Times New Roman"/>
          <w:noProof/>
          <w:sz w:val="28"/>
          <w:szCs w:val="28"/>
          <w:lang w:val="en-US" w:bidi="gu-IN"/>
        </w:rPr>
        <w:drawing>
          <wp:anchor distT="0" distB="0" distL="114300" distR="114300" simplePos="0" relativeHeight="251680768" behindDoc="0" locked="0" layoutInCell="1" allowOverlap="1">
            <wp:simplePos x="0" y="0"/>
            <wp:positionH relativeFrom="margin">
              <wp:align>right</wp:align>
            </wp:positionH>
            <wp:positionV relativeFrom="paragraph">
              <wp:posOffset>3175</wp:posOffset>
            </wp:positionV>
            <wp:extent cx="5943600" cy="4210050"/>
            <wp:effectExtent l="0" t="0" r="0" b="0"/>
            <wp:wrapNone/>
            <wp:docPr id="10399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091" name="Dvp3e.PNG"/>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14:sizeRelH relativeFrom="page">
              <wp14:pctWidth>0</wp14:pctWidth>
            </wp14:sizeRelH>
            <wp14:sizeRelV relativeFrom="page">
              <wp14:pctHeight>0</wp14:pctHeight>
            </wp14:sizeRelV>
          </wp:anchor>
        </w:drawing>
      </w: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Fig4 – c</w:t>
      </w: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numPr>
          <w:ilvl w:val="0"/>
          <w:numId w:val="20"/>
        </w:numPr>
        <w:rPr>
          <w:rFonts w:ascii="Times New Roman" w:hAnsi="Times New Roman" w:cs="Times New Roman"/>
          <w:sz w:val="28"/>
          <w:szCs w:val="28"/>
        </w:rPr>
      </w:pPr>
      <w:r w:rsidRPr="00F7019B">
        <w:rPr>
          <w:rFonts w:ascii="Times New Roman" w:hAnsi="Times New Roman" w:cs="Times New Roman"/>
          <w:sz w:val="28"/>
          <w:szCs w:val="28"/>
        </w:rPr>
        <w:t>Read the data XML file and draw Simple Chart</w:t>
      </w:r>
    </w:p>
    <w:p w:rsidR="00F7019B" w:rsidP="00F7019B">
      <w:pPr>
        <w:pStyle w:val="ListParagraph"/>
        <w:rPr>
          <w:rFonts w:ascii="Times New Roman" w:hAnsi="Times New Roman" w:cs="Times New Roman"/>
          <w:sz w:val="28"/>
          <w:szCs w:val="28"/>
        </w:rPr>
      </w:pP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&lt;!DOCTYPE html&gt;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&lt;html lang="en-IN" dir="ltr"&gt;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t>&lt;head&gt;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&lt;title&gt;Read XML File to Draw Simple Bar Chart&lt;/title&gt;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&lt;meta charset="utf-8"&gt;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&lt;meta </w:t>
      </w:r>
      <w:r w:rsidRPr="00F7019B">
        <w:rPr>
          <w:rFonts w:ascii="Times New Roman" w:hAnsi="Times New Roman" w:cs="Times New Roman"/>
          <w:sz w:val="24"/>
          <w:szCs w:val="24"/>
        </w:rPr>
        <w:t>name="author" content="SidPro"/&gt;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&lt;meta name="viewport" content="width=device-width,initial-scale=1.0"/&gt;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&lt;meta name="description" content="Collegeek is online learning platform where we consistently strive to offer the best of education"/&gt;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&lt;meta </w:t>
      </w:r>
      <w:r w:rsidRPr="00F7019B">
        <w:rPr>
          <w:rFonts w:ascii="Times New Roman" w:hAnsi="Times New Roman" w:cs="Times New Roman"/>
          <w:sz w:val="24"/>
          <w:szCs w:val="24"/>
        </w:rPr>
        <w:t>name="keywords" content="Collegeek,learning programing,programming tutorial"/&gt;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&lt;script src="jquery-3.5.1.min.js"&gt;&lt;/script&gt;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&lt;style&gt;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#mytable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font-family: Arial, Helvetica, sans-serif;</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border-collapse: collapse;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width: 100%;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body{</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background:cornflowerblue;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#mytable td, #mytable th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border: 1px solid #ddd;</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padding: 8px;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#mytable tr:nth-child(even){background-color: #f2f2f2;}</w:t>
      </w:r>
    </w:p>
    <w:p w:rsidR="00F7019B" w:rsidRPr="00F7019B" w:rsidP="00F7019B">
      <w:pPr>
        <w:pStyle w:val="ListParagraph"/>
        <w:rPr>
          <w:rFonts w:ascii="Times New Roman" w:hAnsi="Times New Roman" w:cs="Times New Roman"/>
          <w:sz w:val="24"/>
          <w:szCs w:val="24"/>
        </w:rPr>
      </w:pP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#mytable tr:hover {background-color: #ddd;}</w:t>
      </w:r>
    </w:p>
    <w:p w:rsidR="00F7019B" w:rsidRPr="00F7019B" w:rsidP="00F7019B">
      <w:pPr>
        <w:pStyle w:val="ListParagraph"/>
        <w:rPr>
          <w:rFonts w:ascii="Times New Roman" w:hAnsi="Times New Roman" w:cs="Times New Roman"/>
          <w:sz w:val="24"/>
          <w:szCs w:val="24"/>
        </w:rPr>
      </w:pP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#mytable th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r w:rsidRPr="00F7019B">
        <w:rPr>
          <w:rFonts w:ascii="Times New Roman" w:hAnsi="Times New Roman" w:cs="Times New Roman"/>
          <w:sz w:val="24"/>
          <w:szCs w:val="24"/>
        </w:rPr>
        <w:t>padding-top: 12px;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padding-bottom: 12px;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text-align: left;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background-color: cornflowerblue;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color: white;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legend{</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float:right;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&lt;/style&gt;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t>&lt;/head&gt;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t>&lt;body&gt;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&lt;h1&gt;Get data from XML file and draw Simple Bar Chart&lt;/h1&gt;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&lt;</w:t>
      </w:r>
      <w:r w:rsidRPr="00F7019B">
        <w:rPr>
          <w:rFonts w:ascii="Times New Roman" w:hAnsi="Times New Roman" w:cs="Times New Roman"/>
          <w:sz w:val="24"/>
          <w:szCs w:val="24"/>
        </w:rPr>
        <w:t>canvas id="myCanvas" style="background: #2e3340;"&gt;&lt;/canvas&gt;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 xml:space="preserve">        &lt;legend for="myCanvas"&gt;&lt;/legend&gt;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t>&lt;/body&gt;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t>&lt;script&gt;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 xml:space="preserve">        var myCanvas = document.getElementById("myCanvas");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 xml:space="preserve">        myCanvas.width = window.innerWidth-200;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 xml:space="preserve">        myCanvas.height = wi</w:t>
      </w:r>
      <w:r w:rsidRPr="00F7019B">
        <w:rPr>
          <w:rFonts w:ascii="Times New Roman" w:hAnsi="Times New Roman" w:cs="Times New Roman"/>
          <w:sz w:val="24"/>
          <w:szCs w:val="24"/>
        </w:rPr>
        <w:t>ndow.innerHeight-120;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var ctx = myCanvas.getContext("2d");</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function drawLine(ctx, startX, startY, endX, endY,color){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ctx.save();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ctx.strokeStyle = color;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ctx.beginPath();</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ctx.moveTo(startX,startY);</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ctx.lineTo(endX,endY);</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ctx.stroke();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ctx.restore();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function drawBar(ctx, upperLeftCornerX, upperLeftCornerY, width, height,color){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ctx.save();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ctx.fillStyle=color;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ctx.fillRect(upperLeftCornerX,upperLeftCornerY,width,height);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ctx.restore();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p>
    <w:p w:rsidR="00F7019B" w:rsidRPr="00F7019B" w:rsidP="00F7019B">
      <w:pPr>
        <w:pStyle w:val="ListParagraph"/>
        <w:rPr>
          <w:rFonts w:ascii="Times New Roman" w:hAnsi="Times New Roman" w:cs="Times New Roman"/>
          <w:sz w:val="24"/>
          <w:szCs w:val="24"/>
        </w:rPr>
      </w:pP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var </w:t>
      </w:r>
      <w:r w:rsidRPr="00F7019B">
        <w:rPr>
          <w:rFonts w:ascii="Times New Roman" w:hAnsi="Times New Roman" w:cs="Times New Roman"/>
          <w:sz w:val="24"/>
          <w:szCs w:val="24"/>
        </w:rPr>
        <w:t>Barchart = function(options){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this.options = options;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this.canvas = options.canvas;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 = this.canvas.getContext("2d");</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this.colors = options.colors;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this.draw = function(){</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maxValue = 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for (var categ in this.options.</w:t>
      </w:r>
      <w:r w:rsidRPr="00F7019B">
        <w:rPr>
          <w:rFonts w:ascii="Times New Roman" w:hAnsi="Times New Roman" w:cs="Times New Roman"/>
          <w:sz w:val="24"/>
          <w:szCs w:val="24"/>
        </w:rPr>
        <w:t>data){</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maxValue = Math.max(maxValue,this.options.data[categ]);</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canvasActualHeight = this.canvas.height - this.options.padding * 2;</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canvasActualWidth = this.canvas.width - this.options.padding * 2;</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//drawing the grid lines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gridValue = 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while (gridValue &lt;= maxValue){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gridY = canvasActualHeight * (1 - gridValue/maxValue) + this.options.padding;</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drawLine(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gridY,</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this.canvas.width,</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gridY,</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this.options.gridColor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//writing grid markers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this.ctx.save();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this.ctx.fillStyle = this.options.gridColor;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this.ctx.textBaseline="bottom";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this.ctx.font = "bold 10px Arial";</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this.ctx.fillText(gridValue, 10,gri</w:t>
      </w:r>
      <w:r w:rsidRPr="00F7019B">
        <w:rPr>
          <w:rFonts w:ascii="Times New Roman" w:hAnsi="Times New Roman" w:cs="Times New Roman"/>
          <w:sz w:val="24"/>
          <w:szCs w:val="24"/>
        </w:rPr>
        <w:t>dY - 2);</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this.ctx.restore();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gridValue+=this.options.gridScale;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//drawing the bars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barIndex = 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numberOfBars = Object.keys(this.options.data).length;</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barSize = (canvasActualWidth)/numberOfBars;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for (categ in this.options.data){</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val = this.options.data[categ];</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barHeight = Math.round( canvasActualHeight * val/maxValue)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drawBar(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this.options.padding + barIndex * barSize,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this.canvas.height -</w:t>
      </w:r>
      <w:r w:rsidRPr="00F7019B">
        <w:rPr>
          <w:rFonts w:ascii="Times New Roman" w:hAnsi="Times New Roman" w:cs="Times New Roman"/>
          <w:sz w:val="24"/>
          <w:szCs w:val="24"/>
        </w:rPr>
        <w:t xml:space="preserve"> barHeight - this.options.padding,</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barSize,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barHeight,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this.colors[barIndex%this.colors.length]</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barIndex++;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//drawing series name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this.ctx.save();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this.ctx.textBaseline="bottom";</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this.ctx.textAlign="center";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this.ctx.fillStyle = "#fff";</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this.ctx.font = "bold 24px Arial";</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this.ctx.fillText(this.options.seriesName, this.canvas.width/2,this.canvas.height);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this.ctx.restore();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//draw legend</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barIndex = 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legend = document.querySelector("legend[for='myCanvas']");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ul = document.createElement("ul");</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legend.append(ul);</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for (categ in this.options.data){</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li = document.createElement("li");</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li.style.listStyle = "none";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w:t>
      </w:r>
      <w:r w:rsidRPr="00F7019B">
        <w:rPr>
          <w:rFonts w:ascii="Times New Roman" w:hAnsi="Times New Roman" w:cs="Times New Roman"/>
          <w:sz w:val="24"/>
          <w:szCs w:val="24"/>
        </w:rPr>
        <w:t>i.style.borderLeft = "20px solid "+this.colors[barIndex%this.colors.length];</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li.style.padding = "5px";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li.textContent = categ;</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ul.append(li);</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barIndex++;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var myVinyls =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var data;</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document ).ready(function()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$.ajax({</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type: "GET",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url: "regional_sales.xml",</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dataType: "xml",</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success: xmlParser</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function xmlParser(xml)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$(xml).find('region').each(function ()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theTerritory = $(this).find('territory').text();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num</w:t>
      </w:r>
      <w:r w:rsidRPr="00F7019B">
        <w:rPr>
          <w:rFonts w:ascii="Times New Roman" w:hAnsi="Times New Roman" w:cs="Times New Roman"/>
          <w:sz w:val="24"/>
          <w:szCs w:val="24"/>
        </w:rPr>
        <w:t>Employees = $(this).find('employees').text();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var theAmount = $(this).find('amount').text();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theAmount = theAmount.replace(/,/g,'');</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myVinyls[theTerritory] = parseInt(theAmount);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console.log(parseInt(theAmount));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console.log(theTerritory);</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  </w:t>
      </w:r>
      <w:r w:rsidRPr="00F7019B">
        <w:rPr>
          <w:rFonts w:ascii="Times New Roman" w:hAnsi="Times New Roman" w:cs="Times New Roman"/>
          <w:sz w:val="24"/>
          <w:szCs w:val="24"/>
        </w:rPr>
        <w:tab/>
        <w:t>var myBarchart = new Barchart({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canvas:myCanvas,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seriesName:"Regional Sales Data",</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padding:50,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gridScale:50000,</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gridColor:"#eeeeee",</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data:myVinyls,</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 xml:space="preserve">colors:["#2A9D8F","#E9C46A", </w:t>
      </w:r>
      <w:r w:rsidRPr="00F7019B">
        <w:rPr>
          <w:rFonts w:ascii="Times New Roman" w:hAnsi="Times New Roman" w:cs="Times New Roman"/>
          <w:sz w:val="24"/>
          <w:szCs w:val="24"/>
        </w:rPr>
        <w:t>"#F4A261","#30BCED","#D9BA41","#7D001A"]</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r>
      <w:r w:rsidRPr="00F7019B">
        <w:rPr>
          <w:rFonts w:ascii="Times New Roman" w:hAnsi="Times New Roman" w:cs="Times New Roman"/>
          <w:sz w:val="24"/>
          <w:szCs w:val="24"/>
        </w:rPr>
        <w:tab/>
        <w:t>myBarchart.draw();</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r>
      <w:r w:rsidRPr="00F7019B">
        <w:rPr>
          <w:rFonts w:ascii="Times New Roman" w:hAnsi="Times New Roman" w:cs="Times New Roman"/>
          <w:sz w:val="24"/>
          <w:szCs w:val="24"/>
        </w:rPr>
        <w:tab/>
        <w: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ab/>
        <w:t>&lt;/script&gt;</w:t>
      </w:r>
    </w:p>
    <w:p w:rsidR="00F7019B" w:rsidRPr="00F7019B" w:rsidP="00F7019B">
      <w:pPr>
        <w:pStyle w:val="ListParagraph"/>
        <w:rPr>
          <w:rFonts w:ascii="Times New Roman" w:hAnsi="Times New Roman" w:cs="Times New Roman"/>
          <w:sz w:val="24"/>
          <w:szCs w:val="24"/>
        </w:rPr>
      </w:pPr>
      <w:r w:rsidRPr="00F7019B">
        <w:rPr>
          <w:rFonts w:ascii="Times New Roman" w:hAnsi="Times New Roman" w:cs="Times New Roman"/>
          <w:sz w:val="24"/>
          <w:szCs w:val="24"/>
        </w:rPr>
        <w:t>&lt;/html&gt;</w:t>
      </w:r>
    </w:p>
    <w:p w:rsidR="00F7019B" w:rsidRP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482843" w:rsidP="00F7019B">
      <w:pPr>
        <w:pStyle w:val="ListParagraph"/>
        <w:rPr>
          <w:rFonts w:ascii="Times New Roman" w:hAnsi="Times New Roman" w:cs="Times New Roman"/>
          <w:sz w:val="28"/>
          <w:szCs w:val="28"/>
        </w:rPr>
      </w:pPr>
      <w:r>
        <w:rPr>
          <w:rFonts w:ascii="Times New Roman" w:hAnsi="Times New Roman" w:cs="Times New Roman"/>
          <w:noProof/>
          <w:sz w:val="28"/>
          <w:szCs w:val="28"/>
          <w:lang w:val="en-US" w:bidi="gu-IN"/>
        </w:rPr>
        <w:drawing>
          <wp:anchor distT="0" distB="0" distL="114300" distR="114300" simplePos="0" relativeHeight="251689984" behindDoc="0" locked="0" layoutInCell="1" allowOverlap="1">
            <wp:simplePos x="0" y="0"/>
            <wp:positionH relativeFrom="margin">
              <wp:align>right</wp:align>
            </wp:positionH>
            <wp:positionV relativeFrom="paragraph">
              <wp:posOffset>13970</wp:posOffset>
            </wp:positionV>
            <wp:extent cx="5943600" cy="3916680"/>
            <wp:effectExtent l="0" t="0" r="0" b="7620"/>
            <wp:wrapNone/>
            <wp:docPr id="5315720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72002" name="Dvp3g.PNG"/>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rcRect t="3292"/>
                    <a:stretch>
                      <a:fillRect/>
                    </a:stretch>
                  </pic:blipFill>
                  <pic:spPr bwMode="auto">
                    <a:xfrm>
                      <a:off x="0" y="0"/>
                      <a:ext cx="5943600" cy="391668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2843" w:rsidP="00F7019B">
      <w:pPr>
        <w:pStyle w:val="ListParagraph"/>
        <w:rPr>
          <w:rFonts w:ascii="Times New Roman" w:hAnsi="Times New Roman" w:cs="Times New Roman"/>
          <w:sz w:val="28"/>
          <w:szCs w:val="28"/>
        </w:rPr>
      </w:pPr>
    </w:p>
    <w:p w:rsidR="00482843" w:rsidP="00F7019B">
      <w:pPr>
        <w:pStyle w:val="ListParagraph"/>
        <w:rPr>
          <w:rFonts w:ascii="Times New Roman" w:hAnsi="Times New Roman" w:cs="Times New Roman"/>
          <w:sz w:val="28"/>
          <w:szCs w:val="28"/>
        </w:rPr>
      </w:pPr>
    </w:p>
    <w:p w:rsidR="00F7019B" w:rsidP="00F7019B">
      <w:pPr>
        <w:pStyle w:val="ListParagraph"/>
        <w:rPr>
          <w:rFonts w:ascii="Times New Roman" w:hAnsi="Times New Roman" w:cs="Times New Roman"/>
          <w:sz w:val="28"/>
          <w:szCs w:val="28"/>
        </w:rPr>
      </w:pPr>
    </w:p>
    <w:p w:rsidR="00482843" w:rsidP="00F7019B">
      <w:pPr>
        <w:pStyle w:val="ListParagraph"/>
        <w:rPr>
          <w:rFonts w:ascii="Times New Roman" w:hAnsi="Times New Roman" w:cs="Times New Roman"/>
          <w:sz w:val="28"/>
          <w:szCs w:val="28"/>
        </w:rPr>
      </w:pPr>
    </w:p>
    <w:p w:rsidR="00482843" w:rsidP="00F7019B">
      <w:pPr>
        <w:pStyle w:val="ListParagraph"/>
        <w:rPr>
          <w:rFonts w:ascii="Times New Roman" w:hAnsi="Times New Roman" w:cs="Times New Roman"/>
          <w:sz w:val="28"/>
          <w:szCs w:val="28"/>
        </w:rPr>
      </w:pPr>
    </w:p>
    <w:p w:rsidR="00482843" w:rsidP="00F7019B">
      <w:pPr>
        <w:pStyle w:val="ListParagraph"/>
        <w:rPr>
          <w:rFonts w:ascii="Times New Roman" w:hAnsi="Times New Roman" w:cs="Times New Roman"/>
          <w:sz w:val="28"/>
          <w:szCs w:val="28"/>
        </w:rPr>
      </w:pPr>
    </w:p>
    <w:p w:rsidR="00482843" w:rsidP="00F7019B">
      <w:pPr>
        <w:pStyle w:val="ListParagraph"/>
        <w:rPr>
          <w:rFonts w:ascii="Times New Roman" w:hAnsi="Times New Roman" w:cs="Times New Roman"/>
          <w:sz w:val="28"/>
          <w:szCs w:val="28"/>
        </w:rPr>
      </w:pPr>
    </w:p>
    <w:p w:rsidR="00482843" w:rsidP="00F7019B">
      <w:pPr>
        <w:pStyle w:val="ListParagraph"/>
        <w:rPr>
          <w:rFonts w:ascii="Times New Roman" w:hAnsi="Times New Roman" w:cs="Times New Roman"/>
          <w:sz w:val="28"/>
          <w:szCs w:val="28"/>
        </w:rPr>
      </w:pPr>
    </w:p>
    <w:p w:rsidR="00482843" w:rsidP="00F7019B">
      <w:pPr>
        <w:pStyle w:val="ListParagraph"/>
        <w:rPr>
          <w:rFonts w:ascii="Times New Roman" w:hAnsi="Times New Roman" w:cs="Times New Roman"/>
          <w:sz w:val="28"/>
          <w:szCs w:val="28"/>
        </w:rPr>
      </w:pPr>
    </w:p>
    <w:p w:rsidR="00482843" w:rsidP="00F7019B">
      <w:pPr>
        <w:pStyle w:val="ListParagraph"/>
        <w:rPr>
          <w:rFonts w:ascii="Times New Roman" w:hAnsi="Times New Roman" w:cs="Times New Roman"/>
          <w:sz w:val="28"/>
          <w:szCs w:val="28"/>
        </w:rPr>
      </w:pPr>
    </w:p>
    <w:p w:rsidR="00482843" w:rsidP="00F7019B">
      <w:pPr>
        <w:pStyle w:val="ListParagraph"/>
        <w:rPr>
          <w:rFonts w:ascii="Times New Roman" w:hAnsi="Times New Roman" w:cs="Times New Roman"/>
          <w:sz w:val="28"/>
          <w:szCs w:val="28"/>
        </w:rPr>
      </w:pPr>
    </w:p>
    <w:p w:rsidR="00482843" w:rsidP="00F7019B">
      <w:pPr>
        <w:pStyle w:val="ListParagraph"/>
        <w:rPr>
          <w:rFonts w:ascii="Times New Roman" w:hAnsi="Times New Roman" w:cs="Times New Roman"/>
          <w:sz w:val="28"/>
          <w:szCs w:val="28"/>
        </w:rPr>
      </w:pPr>
    </w:p>
    <w:p w:rsidR="00482843" w:rsidP="00F7019B">
      <w:pPr>
        <w:pStyle w:val="ListParagraph"/>
        <w:rPr>
          <w:rFonts w:ascii="Times New Roman" w:hAnsi="Times New Roman" w:cs="Times New Roman"/>
          <w:sz w:val="28"/>
          <w:szCs w:val="28"/>
        </w:rPr>
      </w:pPr>
    </w:p>
    <w:p w:rsidR="00482843" w:rsidP="00F7019B">
      <w:pPr>
        <w:pStyle w:val="ListParagraph"/>
        <w:rPr>
          <w:rFonts w:ascii="Times New Roman" w:hAnsi="Times New Roman" w:cs="Times New Roman"/>
          <w:sz w:val="28"/>
          <w:szCs w:val="28"/>
        </w:rPr>
      </w:pPr>
    </w:p>
    <w:p w:rsidR="00482843" w:rsidP="00F7019B">
      <w:pPr>
        <w:pStyle w:val="ListParagraph"/>
        <w:rPr>
          <w:rFonts w:ascii="Times New Roman" w:hAnsi="Times New Roman" w:cs="Times New Roman"/>
          <w:sz w:val="28"/>
          <w:szCs w:val="28"/>
        </w:rPr>
      </w:pPr>
    </w:p>
    <w:p w:rsidR="00482843" w:rsidP="00F7019B">
      <w:pPr>
        <w:pStyle w:val="ListParagraph"/>
        <w:rPr>
          <w:rFonts w:ascii="Times New Roman" w:hAnsi="Times New Roman" w:cs="Times New Roman"/>
          <w:sz w:val="28"/>
          <w:szCs w:val="28"/>
        </w:rPr>
      </w:pPr>
    </w:p>
    <w:p w:rsidR="00482843" w:rsidP="00F7019B">
      <w:pPr>
        <w:pStyle w:val="ListParagraph"/>
        <w:rPr>
          <w:rFonts w:ascii="Times New Roman" w:hAnsi="Times New Roman" w:cs="Times New Roman"/>
          <w:sz w:val="28"/>
          <w:szCs w:val="28"/>
        </w:rPr>
      </w:pPr>
    </w:p>
    <w:p w:rsidR="00482843" w:rsidP="00F7019B">
      <w:pPr>
        <w:pStyle w:val="ListParagrap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Fig4 – d</w:t>
      </w:r>
    </w:p>
    <w:p w:rsidR="00482843" w:rsidP="00F7019B">
      <w:pPr>
        <w:pStyle w:val="ListParagraph"/>
        <w:rPr>
          <w:rFonts w:ascii="Times New Roman" w:hAnsi="Times New Roman" w:cs="Times New Roman"/>
          <w:sz w:val="28"/>
          <w:szCs w:val="28"/>
        </w:rPr>
      </w:pPr>
    </w:p>
    <w:p w:rsidR="00482843" w:rsidP="00482843">
      <w:pPr>
        <w:pStyle w:val="ListParagraph"/>
        <w:numPr>
          <w:ilvl w:val="0"/>
          <w:numId w:val="20"/>
        </w:numPr>
        <w:rPr>
          <w:rFonts w:ascii="Times New Roman" w:hAnsi="Times New Roman" w:cs="Times New Roman"/>
          <w:sz w:val="28"/>
          <w:szCs w:val="28"/>
        </w:rPr>
      </w:pPr>
      <w:r w:rsidRPr="00482843">
        <w:rPr>
          <w:rFonts w:ascii="Times New Roman" w:hAnsi="Times New Roman" w:cs="Times New Roman"/>
          <w:sz w:val="28"/>
          <w:szCs w:val="28"/>
        </w:rPr>
        <w:t>Read JSON Data and draw Simple Chart</w:t>
      </w:r>
    </w:p>
    <w:p w:rsidR="00482843" w:rsidP="00482843">
      <w:pPr>
        <w:pStyle w:val="ListParagraph"/>
        <w:rPr>
          <w:rFonts w:ascii="Times New Roman" w:hAnsi="Times New Roman" w:cs="Times New Roman"/>
          <w:sz w:val="28"/>
          <w:szCs w:val="28"/>
        </w:rPr>
      </w:pP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&lt;!DOCTYPE html&gt;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&lt;html lang="en-IN" dir="ltr"&gt;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t>&lt;head&gt;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&lt;title&gt;Read JSON File </w:t>
      </w:r>
      <w:r w:rsidRPr="00482843">
        <w:rPr>
          <w:rFonts w:ascii="Times New Roman" w:hAnsi="Times New Roman" w:cs="Times New Roman"/>
          <w:sz w:val="24"/>
          <w:szCs w:val="24"/>
        </w:rPr>
        <w:t>to Draw Simple Bar Chart&lt;/title&gt;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&lt;meta charset="utf-8"&gt;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&lt;meta name="author" content="SidPro"/&gt;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&lt;meta name="viewport" content="width=device-width,initial-scale=1.0"/&gt;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&lt;meta name="description" content="Collegeek is online learning platform where we c</w:t>
      </w:r>
      <w:r w:rsidRPr="00482843">
        <w:rPr>
          <w:rFonts w:ascii="Times New Roman" w:hAnsi="Times New Roman" w:cs="Times New Roman"/>
          <w:sz w:val="24"/>
          <w:szCs w:val="24"/>
        </w:rPr>
        <w:t>onsistently strive to offer the best of education"/&gt;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&lt;meta name="keywords" content="Collegeek,learning programing,programming tutorial"/&gt;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&lt;script src="jquery-3.5.1.min.js"&gt;&lt;/script&gt;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&lt;style&gt;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#mytable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font-family: Arial, Helvetica, sans-serif</w:t>
      </w:r>
      <w:r w:rsidRPr="00482843">
        <w:rPr>
          <w:rFonts w:ascii="Times New Roman" w:hAnsi="Times New Roman" w:cs="Times New Roman"/>
          <w:sz w:val="24"/>
          <w:szCs w:val="24"/>
        </w:rPr>
        <w: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border-collapse: collapse;</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width: 100%;</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body{</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background:#e4fde1;</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#mytable td, #mytable th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border: 1px solid #ddd;</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padding: 8px;</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w:t>
      </w:r>
    </w:p>
    <w:p w:rsidR="00482843" w:rsidRPr="00482843" w:rsidP="00482843">
      <w:pPr>
        <w:pStyle w:val="ListParagraph"/>
        <w:rPr>
          <w:rFonts w:ascii="Times New Roman" w:hAnsi="Times New Roman" w:cs="Times New Roman"/>
          <w:sz w:val="24"/>
          <w:szCs w:val="24"/>
        </w:rPr>
      </w:pP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#mytable tr:nth-child(even){background-color: #f2f2f2;}</w:t>
      </w:r>
    </w:p>
    <w:p w:rsidR="00482843" w:rsidRPr="00482843" w:rsidP="00482843">
      <w:pPr>
        <w:pStyle w:val="ListParagraph"/>
        <w:rPr>
          <w:rFonts w:ascii="Times New Roman" w:hAnsi="Times New Roman" w:cs="Times New Roman"/>
          <w:sz w:val="24"/>
          <w:szCs w:val="24"/>
        </w:rPr>
      </w:pP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#mytable </w:t>
      </w:r>
      <w:r w:rsidRPr="00482843">
        <w:rPr>
          <w:rFonts w:ascii="Times New Roman" w:hAnsi="Times New Roman" w:cs="Times New Roman"/>
          <w:sz w:val="24"/>
          <w:szCs w:val="24"/>
        </w:rPr>
        <w:t>tr:hover {background-color: #ddd;}</w:t>
      </w:r>
    </w:p>
    <w:p w:rsidR="00482843" w:rsidRPr="00482843" w:rsidP="00482843">
      <w:pPr>
        <w:pStyle w:val="ListParagraph"/>
        <w:rPr>
          <w:rFonts w:ascii="Times New Roman" w:hAnsi="Times New Roman" w:cs="Times New Roman"/>
          <w:sz w:val="24"/>
          <w:szCs w:val="24"/>
        </w:rPr>
      </w:pP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#mytable th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padding-top: 12px;</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padding-bottom: 12px;</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text-align: left;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background-color: cornflowerblue;</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color: white;</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legend{</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float:right;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&lt;/style&gt;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t>&lt;/head&gt;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t>&lt;body&gt;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&lt;h1</w:t>
      </w:r>
      <w:r w:rsidRPr="00482843">
        <w:rPr>
          <w:rFonts w:ascii="Times New Roman" w:hAnsi="Times New Roman" w:cs="Times New Roman"/>
          <w:sz w:val="24"/>
          <w:szCs w:val="24"/>
        </w:rPr>
        <w:t>&gt;Get data from JSON file and draw Simple Bar Chart&lt;/h1&gt;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&lt;canvas id="myCanvas" style="background: #2e3340;"&gt;&lt;/canvas&gt;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 xml:space="preserve">        &lt;legend for="myCanvas"&gt;&lt;/legend&gt;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t>&lt;/body&gt;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t>&lt;script&gt;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 xml:space="preserve">        var myCanvas = document.getElementById("myCanvas");</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 xml:space="preserve">        myCanvas.width = window.innerWidth-200;</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 xml:space="preserve">        myCanvas.height = window.innerHeight-120;</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 xml:space="preserve">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var ctx = myCanvas.getContext("2d");</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 xml:space="preserve">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function drawLine(ctx, startX, startY, endX, endY,color){</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ctx.save();</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ctx.strokeStyle = color;</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ctx.beg</w:t>
      </w:r>
      <w:r w:rsidRPr="00482843">
        <w:rPr>
          <w:rFonts w:ascii="Times New Roman" w:hAnsi="Times New Roman" w:cs="Times New Roman"/>
          <w:sz w:val="24"/>
          <w:szCs w:val="24"/>
        </w:rPr>
        <w:t>inPath();</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ctx.moveTo(startX,startY);</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ctx.lineTo(endX,endY);</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ctx.stroke();</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ctx.restore();</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 xml:space="preserve">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function drawBar(ctx, upperLeftCornerX, upperLeftCornerY, width, height,color){</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ctx.save();</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ctx.fillStyle=color;</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ctx.fillRect(upperLeftCor</w:t>
      </w:r>
      <w:r w:rsidRPr="00482843">
        <w:rPr>
          <w:rFonts w:ascii="Times New Roman" w:hAnsi="Times New Roman" w:cs="Times New Roman"/>
          <w:sz w:val="24"/>
          <w:szCs w:val="24"/>
        </w:rPr>
        <w:t>nerX,upperLeftCornerY,width,height);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ctx.restore();</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w:t>
      </w:r>
    </w:p>
    <w:p w:rsidR="00482843" w:rsidRPr="00482843" w:rsidP="00482843">
      <w:pPr>
        <w:pStyle w:val="ListParagraph"/>
        <w:rPr>
          <w:rFonts w:ascii="Times New Roman" w:hAnsi="Times New Roman" w:cs="Times New Roman"/>
          <w:sz w:val="24"/>
          <w:szCs w:val="24"/>
        </w:rPr>
      </w:pPr>
    </w:p>
    <w:p w:rsidR="00482843" w:rsidRPr="00482843" w:rsidP="00482843">
      <w:pPr>
        <w:pStyle w:val="ListParagraph"/>
        <w:rPr>
          <w:rFonts w:ascii="Times New Roman" w:hAnsi="Times New Roman" w:cs="Times New Roman"/>
          <w:sz w:val="24"/>
          <w:szCs w:val="24"/>
        </w:rPr>
      </w:pP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var Barchart = function(options){</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this.options = options;</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this.canvas = options.canvas;</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this.ctx = this.canvas.getContext("2d");</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this.colors = options.colors;</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this.draw = </w:t>
      </w:r>
      <w:r w:rsidRPr="00482843">
        <w:rPr>
          <w:rFonts w:ascii="Times New Roman" w:hAnsi="Times New Roman" w:cs="Times New Roman"/>
          <w:sz w:val="24"/>
          <w:szCs w:val="24"/>
        </w:rPr>
        <w:t>function(){</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var maxValue = 0;</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for (var categ in this.options.data){</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maxValue = Math.max(maxValue,this.options.data[categ]);</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var canvasActualHeight = this.canvas.height - this.options.padding * 2;</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var canvasActualWidth = this.canv</w:t>
      </w:r>
      <w:r w:rsidRPr="00482843">
        <w:rPr>
          <w:rFonts w:ascii="Times New Roman" w:hAnsi="Times New Roman" w:cs="Times New Roman"/>
          <w:sz w:val="24"/>
          <w:szCs w:val="24"/>
        </w:rPr>
        <w:t>as.width - this.options.padding * 2;</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//drawing the grid lines</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var gridValue = 0;</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while (gridValue &lt;= maxValue){</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var gridY = canvasActualHeight * (1 - gridValue/maxValue) + this.options.padding;</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drawLine(</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this.ctx,</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0,</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gridY,</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this.canvas.width,</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gridY,</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this.options.gridColor</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//writing grid markers</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this.ctx.save();</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this.ctx.fillStyle = this.options.gridColor;</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this.ctx.textBaseline="bottom";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this.ctx.font = "bo</w:t>
      </w:r>
      <w:r w:rsidRPr="00482843">
        <w:rPr>
          <w:rFonts w:ascii="Times New Roman" w:hAnsi="Times New Roman" w:cs="Times New Roman"/>
          <w:sz w:val="24"/>
          <w:szCs w:val="24"/>
        </w:rPr>
        <w:t>ld 10px Arial";</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this.ctx.fillText(gridValue, 10,gridY - 2);</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this.ctx.restore();</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gridValue+=this.options.gridScale;</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//drawing the bars</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var barIndex = 0;</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var numberOfBars = </w:t>
      </w:r>
      <w:r w:rsidRPr="00482843">
        <w:rPr>
          <w:rFonts w:ascii="Times New Roman" w:hAnsi="Times New Roman" w:cs="Times New Roman"/>
          <w:sz w:val="24"/>
          <w:szCs w:val="24"/>
        </w:rPr>
        <w:t>Object.keys(this.options.data).length;</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var barSize = (canvasActualWidth)/numberOfBars;</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for (categ in this.options.data){</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var val = this.options.data[categ];</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var barHeight = Math.round( canvasActualHeight * val/maxValue)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drawBar</w:t>
      </w:r>
      <w:r w:rsidRPr="00482843">
        <w:rPr>
          <w:rFonts w:ascii="Times New Roman" w:hAnsi="Times New Roman" w:cs="Times New Roman"/>
          <w:sz w:val="24"/>
          <w:szCs w:val="24"/>
        </w:rPr>
        <w: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this.ctx,</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this.options.padding + barIndex * barSize,</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this.canvas.height - barHeight - this.options.padding,</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barSize,</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barHeight,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this.colors[barIndex%this.colors.length]</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barIndex++;</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//drawing series name</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this.ctx.save();</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this.ctx.textBaseline="bottom";</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this.ctx.textAlign="center";</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this.ctx.fillStyle = "#fff";</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this.ctx.font = "bold 24px Arial";</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this.ctx.fillText(this.options.seriesName, </w:t>
      </w:r>
      <w:r w:rsidRPr="00482843">
        <w:rPr>
          <w:rFonts w:ascii="Times New Roman" w:hAnsi="Times New Roman" w:cs="Times New Roman"/>
          <w:sz w:val="24"/>
          <w:szCs w:val="24"/>
        </w:rPr>
        <w:t>this.canvas.width/2,this.canvas.height);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this.ctx.restore();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//draw legend</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barIndex = 0;</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var legend = document.querySelector("legend[for='myCanvas']");</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var ul = document.createElement("ul");</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legend.append(ul);</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for (categ</w:t>
      </w:r>
      <w:r w:rsidRPr="00482843">
        <w:rPr>
          <w:rFonts w:ascii="Times New Roman" w:hAnsi="Times New Roman" w:cs="Times New Roman"/>
          <w:sz w:val="24"/>
          <w:szCs w:val="24"/>
        </w:rPr>
        <w:t xml:space="preserve"> in this.options.data){</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var li = document.createElement("li");</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li.style.listStyle = "none";</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li.style.borderLeft = "20px solid "+this.colors[barIndex%this.colors.length];</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li.style.padding = "5px";</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li.textContent = categ;</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ul.app</w:t>
      </w:r>
      <w:r w:rsidRPr="00482843">
        <w:rPr>
          <w:rFonts w:ascii="Times New Roman" w:hAnsi="Times New Roman" w:cs="Times New Roman"/>
          <w:sz w:val="24"/>
          <w:szCs w:val="24"/>
        </w:rPr>
        <w:t>end(li);</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barIndex++;</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var myVinyls =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var data;</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 document ).ready(function()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$.ajax({</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type: "GET",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url: "regional_sales.json",</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dataType: "json",</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success: jsonParser</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w:t>
      </w:r>
    </w:p>
    <w:p w:rsidR="00482843" w:rsidRPr="00482843" w:rsidP="00482843">
      <w:pPr>
        <w:pStyle w:val="ListParagraph"/>
        <w:rPr>
          <w:rFonts w:ascii="Times New Roman" w:hAnsi="Times New Roman" w:cs="Times New Roman"/>
          <w:sz w:val="24"/>
          <w:szCs w:val="24"/>
        </w:rPr>
      </w:pP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function jsonParser(json) </w:t>
      </w:r>
      <w:r w:rsidRPr="00482843">
        <w:rPr>
          <w:rFonts w:ascii="Times New Roman" w:hAnsi="Times New Roman" w:cs="Times New Roman"/>
          <w:sz w:val="24"/>
          <w:szCs w:val="24"/>
        </w:rPr>
        <w: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var theData = json.sales.region;</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theData.forEach(function(v){</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myVinyls[v.territory]=parseInt(v.employees);</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 xml:space="preserve">  </w:t>
      </w:r>
      <w:r w:rsidRPr="00482843">
        <w:rPr>
          <w:rFonts w:ascii="Times New Roman" w:hAnsi="Times New Roman" w:cs="Times New Roman"/>
          <w:sz w:val="24"/>
          <w:szCs w:val="24"/>
        </w:rPr>
        <w:tab/>
        <w:t>var myBarchart = new Barchart({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canvas:myCanvas,</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seriesName:"Regional Employees Data",</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padding:50,</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gridS</w:t>
      </w:r>
      <w:r w:rsidRPr="00482843">
        <w:rPr>
          <w:rFonts w:ascii="Times New Roman" w:hAnsi="Times New Roman" w:cs="Times New Roman"/>
          <w:sz w:val="24"/>
          <w:szCs w:val="24"/>
        </w:rPr>
        <w:t>cale:25,</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gridColor:"#eeeeee",</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data:myVinyls,</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colors:["#ED553B","#20639B", "#3CAEA3","#F6D55C","#173F5F","#7D001A"]</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r>
      <w:r w:rsidRPr="00482843">
        <w:rPr>
          <w:rFonts w:ascii="Times New Roman" w:hAnsi="Times New Roman" w:cs="Times New Roman"/>
          <w:sz w:val="24"/>
          <w:szCs w:val="24"/>
        </w:rPr>
        <w:tab/>
        <w:t>myBarchart.draw();</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r>
      <w:r w:rsidRPr="00482843">
        <w:rPr>
          <w:rFonts w:ascii="Times New Roman" w:hAnsi="Times New Roman" w:cs="Times New Roman"/>
          <w:sz w:val="24"/>
          <w:szCs w:val="24"/>
        </w:rPr>
        <w:tab/>
        <w: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ab/>
        <w:t>&lt;/script&gt;</w:t>
      </w:r>
    </w:p>
    <w:p w:rsidR="00482843" w:rsidRPr="00482843" w:rsidP="00482843">
      <w:pPr>
        <w:pStyle w:val="ListParagraph"/>
        <w:rPr>
          <w:rFonts w:ascii="Times New Roman" w:hAnsi="Times New Roman" w:cs="Times New Roman"/>
          <w:sz w:val="24"/>
          <w:szCs w:val="24"/>
        </w:rPr>
      </w:pPr>
      <w:r w:rsidRPr="00482843">
        <w:rPr>
          <w:rFonts w:ascii="Times New Roman" w:hAnsi="Times New Roman" w:cs="Times New Roman"/>
          <w:sz w:val="24"/>
          <w:szCs w:val="24"/>
        </w:rPr>
        <w:t>&lt;/html&gt;</w:t>
      </w:r>
    </w:p>
    <w:p w:rsidR="00482843" w:rsidRPr="00482843" w:rsidP="00482843">
      <w:pPr>
        <w:pStyle w:val="ListParagraph"/>
        <w:rPr>
          <w:rFonts w:ascii="Times New Roman" w:hAnsi="Times New Roman" w:cs="Times New Roman"/>
          <w:sz w:val="28"/>
          <w:szCs w:val="28"/>
        </w:rPr>
      </w:pPr>
    </w:p>
    <w:p w:rsidR="00482843" w:rsidP="00482843">
      <w:pPr>
        <w:pStyle w:val="ListParagraph"/>
        <w:rPr>
          <w:rFonts w:ascii="Times New Roman" w:hAnsi="Times New Roman" w:cs="Times New Roman"/>
          <w:sz w:val="28"/>
          <w:szCs w:val="28"/>
        </w:rPr>
      </w:pPr>
      <w:r>
        <w:rPr>
          <w:rFonts w:ascii="Times New Roman" w:hAnsi="Times New Roman" w:cs="Times New Roman"/>
          <w:noProof/>
          <w:sz w:val="28"/>
          <w:szCs w:val="28"/>
          <w:lang w:val="en-US" w:bidi="gu-IN"/>
        </w:rPr>
        <w:drawing>
          <wp:anchor distT="0" distB="0" distL="114300" distR="114300" simplePos="0" relativeHeight="251695104" behindDoc="0" locked="0" layoutInCell="1" allowOverlap="1">
            <wp:simplePos x="0" y="0"/>
            <wp:positionH relativeFrom="margin">
              <wp:align>right</wp:align>
            </wp:positionH>
            <wp:positionV relativeFrom="paragraph">
              <wp:posOffset>129540</wp:posOffset>
            </wp:positionV>
            <wp:extent cx="5943600" cy="4119880"/>
            <wp:effectExtent l="0" t="0" r="0" b="0"/>
            <wp:wrapNone/>
            <wp:docPr id="760933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33104" name="Dvp3i.PNG"/>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5943600" cy="4119880"/>
                    </a:xfrm>
                    <a:prstGeom prst="rect">
                      <a:avLst/>
                    </a:prstGeom>
                  </pic:spPr>
                </pic:pic>
              </a:graphicData>
            </a:graphic>
            <wp14:sizeRelH relativeFrom="page">
              <wp14:pctWidth>0</wp14:pctWidth>
            </wp14:sizeRelH>
            <wp14:sizeRelV relativeFrom="page">
              <wp14:pctHeight>0</wp14:pctHeight>
            </wp14:sizeRelV>
          </wp:anchor>
        </w:drawing>
      </w:r>
    </w:p>
    <w:p w:rsidR="00482843" w:rsidP="00482843">
      <w:pPr>
        <w:pStyle w:val="ListParagraph"/>
        <w:rPr>
          <w:rFonts w:ascii="Times New Roman" w:hAnsi="Times New Roman" w:cs="Times New Roman"/>
          <w:sz w:val="28"/>
          <w:szCs w:val="28"/>
        </w:rPr>
      </w:pPr>
    </w:p>
    <w:p w:rsidR="00482843" w:rsidP="00482843">
      <w:pPr>
        <w:pStyle w:val="ListParagraph"/>
        <w:rPr>
          <w:rFonts w:ascii="Times New Roman" w:hAnsi="Times New Roman" w:cs="Times New Roman"/>
          <w:sz w:val="28"/>
          <w:szCs w:val="28"/>
        </w:rPr>
      </w:pPr>
    </w:p>
    <w:p w:rsidR="00482843" w:rsidP="00482843">
      <w:pPr>
        <w:pStyle w:val="ListParagraph"/>
        <w:rPr>
          <w:rFonts w:ascii="Times New Roman" w:hAnsi="Times New Roman" w:cs="Times New Roman"/>
          <w:sz w:val="28"/>
          <w:szCs w:val="28"/>
        </w:rPr>
      </w:pPr>
    </w:p>
    <w:p w:rsidR="00482843" w:rsidP="00482843">
      <w:pPr>
        <w:pStyle w:val="ListParagraph"/>
        <w:rPr>
          <w:rFonts w:ascii="Times New Roman" w:hAnsi="Times New Roman" w:cs="Times New Roman"/>
          <w:sz w:val="28"/>
          <w:szCs w:val="28"/>
        </w:rPr>
      </w:pPr>
    </w:p>
    <w:p w:rsidR="00482843" w:rsidP="00482843">
      <w:pPr>
        <w:pStyle w:val="ListParagraph"/>
        <w:rPr>
          <w:rFonts w:ascii="Times New Roman" w:hAnsi="Times New Roman" w:cs="Times New Roman"/>
          <w:sz w:val="28"/>
          <w:szCs w:val="28"/>
        </w:rPr>
      </w:pPr>
    </w:p>
    <w:p w:rsidR="00482843" w:rsidP="00482843">
      <w:pPr>
        <w:pStyle w:val="ListParagraph"/>
        <w:rPr>
          <w:rFonts w:ascii="Times New Roman" w:hAnsi="Times New Roman" w:cs="Times New Roman"/>
          <w:sz w:val="28"/>
          <w:szCs w:val="28"/>
        </w:rPr>
      </w:pPr>
    </w:p>
    <w:p w:rsidR="00482843" w:rsidP="00482843">
      <w:pPr>
        <w:pStyle w:val="ListParagraph"/>
        <w:rPr>
          <w:rFonts w:ascii="Times New Roman" w:hAnsi="Times New Roman" w:cs="Times New Roman"/>
          <w:sz w:val="28"/>
          <w:szCs w:val="28"/>
        </w:rPr>
      </w:pPr>
    </w:p>
    <w:p w:rsidR="00482843" w:rsidP="00482843">
      <w:pPr>
        <w:pStyle w:val="ListParagraph"/>
        <w:rPr>
          <w:rFonts w:ascii="Times New Roman" w:hAnsi="Times New Roman" w:cs="Times New Roman"/>
          <w:sz w:val="28"/>
          <w:szCs w:val="28"/>
        </w:rPr>
      </w:pPr>
    </w:p>
    <w:p w:rsidR="00482843" w:rsidP="00482843">
      <w:pPr>
        <w:pStyle w:val="ListParagraph"/>
        <w:rPr>
          <w:rFonts w:ascii="Times New Roman" w:hAnsi="Times New Roman" w:cs="Times New Roman"/>
          <w:sz w:val="28"/>
          <w:szCs w:val="28"/>
        </w:rPr>
      </w:pPr>
    </w:p>
    <w:p w:rsidR="00482843" w:rsidP="00482843">
      <w:pPr>
        <w:pStyle w:val="ListParagraph"/>
        <w:rPr>
          <w:rFonts w:ascii="Times New Roman" w:hAnsi="Times New Roman" w:cs="Times New Roman"/>
          <w:sz w:val="28"/>
          <w:szCs w:val="28"/>
        </w:rPr>
      </w:pPr>
    </w:p>
    <w:p w:rsidR="00482843" w:rsidP="00482843">
      <w:pPr>
        <w:pStyle w:val="ListParagraph"/>
        <w:rPr>
          <w:rFonts w:ascii="Times New Roman" w:hAnsi="Times New Roman" w:cs="Times New Roman"/>
          <w:sz w:val="28"/>
          <w:szCs w:val="28"/>
        </w:rPr>
      </w:pPr>
    </w:p>
    <w:p w:rsidR="00482843" w:rsidP="00482843">
      <w:pPr>
        <w:pStyle w:val="ListParagraph"/>
        <w:rPr>
          <w:rFonts w:ascii="Times New Roman" w:hAnsi="Times New Roman" w:cs="Times New Roman"/>
          <w:sz w:val="28"/>
          <w:szCs w:val="28"/>
        </w:rPr>
      </w:pPr>
    </w:p>
    <w:p w:rsidR="00482843" w:rsidP="00482843">
      <w:pPr>
        <w:pStyle w:val="ListParagraph"/>
        <w:rPr>
          <w:rFonts w:ascii="Times New Roman" w:hAnsi="Times New Roman" w:cs="Times New Roman"/>
          <w:sz w:val="28"/>
          <w:szCs w:val="28"/>
        </w:rPr>
      </w:pPr>
    </w:p>
    <w:p w:rsidR="00482843" w:rsidP="00482843">
      <w:pPr>
        <w:pStyle w:val="ListParagraph"/>
        <w:rPr>
          <w:rFonts w:ascii="Times New Roman" w:hAnsi="Times New Roman" w:cs="Times New Roman"/>
          <w:sz w:val="28"/>
          <w:szCs w:val="28"/>
        </w:rPr>
      </w:pPr>
    </w:p>
    <w:p w:rsidR="00482843" w:rsidP="00482843">
      <w:pPr>
        <w:pStyle w:val="ListParagraph"/>
        <w:rPr>
          <w:rFonts w:ascii="Times New Roman" w:hAnsi="Times New Roman" w:cs="Times New Roman"/>
          <w:sz w:val="28"/>
          <w:szCs w:val="28"/>
        </w:rPr>
      </w:pPr>
    </w:p>
    <w:p w:rsidR="00482843" w:rsidP="00482843">
      <w:pPr>
        <w:pStyle w:val="ListParagraph"/>
        <w:rPr>
          <w:rFonts w:ascii="Times New Roman" w:hAnsi="Times New Roman" w:cs="Times New Roman"/>
          <w:sz w:val="28"/>
          <w:szCs w:val="28"/>
        </w:rPr>
      </w:pPr>
    </w:p>
    <w:p w:rsidR="00482843" w:rsidP="00482843">
      <w:pPr>
        <w:pStyle w:val="ListParagraph"/>
        <w:rPr>
          <w:rFonts w:ascii="Times New Roman" w:hAnsi="Times New Roman" w:cs="Times New Roman"/>
          <w:sz w:val="28"/>
          <w:szCs w:val="28"/>
        </w:rPr>
      </w:pPr>
    </w:p>
    <w:p w:rsidR="00482843" w:rsidP="00482843">
      <w:pPr>
        <w:pStyle w:val="ListParagraph"/>
        <w:rPr>
          <w:rFonts w:ascii="Times New Roman" w:hAnsi="Times New Roman" w:cs="Times New Roman"/>
          <w:sz w:val="28"/>
          <w:szCs w:val="28"/>
        </w:rPr>
      </w:pPr>
    </w:p>
    <w:p w:rsidR="00482843" w:rsidP="00482843">
      <w:pPr>
        <w:pStyle w:val="ListParagraph"/>
        <w:rPr>
          <w:rFonts w:ascii="Times New Roman" w:hAnsi="Times New Roman" w:cs="Times New Roman"/>
          <w:sz w:val="28"/>
          <w:szCs w:val="28"/>
        </w:rPr>
      </w:pPr>
    </w:p>
    <w:p w:rsidR="00482843" w:rsidP="00482843">
      <w:pPr>
        <w:pStyle w:val="ListParagrap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Fig4 – e</w:t>
      </w:r>
    </w:p>
    <w:p w:rsidR="00482843" w:rsidRPr="00F7019B" w:rsidP="00482843">
      <w:pPr>
        <w:pStyle w:val="ListParagraph"/>
        <w:rPr>
          <w:rFonts w:ascii="Times New Roman" w:hAnsi="Times New Roman" w:cs="Times New Roman"/>
          <w:sz w:val="28"/>
          <w:szCs w:val="28"/>
        </w:rPr>
        <w:sectPr w:rsidSect="006658BF">
          <w:headerReference w:type="default" r:id="rId30"/>
          <w:footerReference w:type="default" r:id="rId31"/>
          <w:pgSz w:w="12240" w:h="15840"/>
          <w:pgMar w:top="1440" w:right="1440" w:bottom="1440" w:left="1440" w:header="576" w:footer="432"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1C08D2" w:rsidP="003856B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Practical – 5</w:t>
      </w:r>
    </w:p>
    <w:p w:rsidR="003856B3" w:rsidP="003856B3">
      <w:pPr>
        <w:spacing w:after="0" w:line="240" w:lineRule="auto"/>
        <w:rPr>
          <w:rFonts w:ascii="Times New Roman" w:hAnsi="Times New Roman" w:cs="Times New Roman"/>
          <w:b/>
          <w:bCs/>
          <w:sz w:val="28"/>
          <w:szCs w:val="28"/>
        </w:rPr>
      </w:pPr>
      <w:r w:rsidRPr="003856B3">
        <w:rPr>
          <w:rFonts w:ascii="Times New Roman" w:hAnsi="Times New Roman" w:cs="Times New Roman"/>
          <w:b/>
          <w:bCs/>
          <w:sz w:val="28"/>
          <w:szCs w:val="28"/>
        </w:rPr>
        <w:t xml:space="preserve">AIM: </w:t>
      </w:r>
      <w:r w:rsidRPr="00C964B6" w:rsidR="00C964B6">
        <w:rPr>
          <w:rFonts w:ascii="Times New Roman" w:hAnsi="Times New Roman" w:cs="Times New Roman"/>
          <w:sz w:val="28"/>
          <w:szCs w:val="28"/>
        </w:rPr>
        <w:t>Develop Following Program Using HTML5 and D3.js and Canvas.js</w:t>
      </w:r>
    </w:p>
    <w:p w:rsidR="00C964B6" w:rsidP="003856B3">
      <w:pPr>
        <w:spacing w:after="0" w:line="240" w:lineRule="auto"/>
        <w:rPr>
          <w:rFonts w:ascii="Times New Roman" w:hAnsi="Times New Roman" w:cs="Times New Roman"/>
          <w:b/>
          <w:bCs/>
          <w:sz w:val="28"/>
          <w:szCs w:val="28"/>
        </w:rPr>
      </w:pPr>
    </w:p>
    <w:p w:rsidR="00C964B6" w:rsidP="00C964B6">
      <w:pPr>
        <w:pStyle w:val="ListParagraph"/>
        <w:numPr>
          <w:ilvl w:val="0"/>
          <w:numId w:val="21"/>
        </w:numPr>
        <w:spacing w:after="0" w:line="240" w:lineRule="auto"/>
        <w:rPr>
          <w:rFonts w:ascii="Times New Roman" w:hAnsi="Times New Roman" w:cs="Times New Roman"/>
          <w:sz w:val="28"/>
          <w:szCs w:val="28"/>
        </w:rPr>
      </w:pPr>
      <w:r w:rsidRPr="00C964B6">
        <w:rPr>
          <w:rFonts w:ascii="Times New Roman" w:hAnsi="Times New Roman" w:cs="Times New Roman"/>
          <w:sz w:val="28"/>
          <w:szCs w:val="28"/>
        </w:rPr>
        <w:t xml:space="preserve">Showing the data </w:t>
      </w:r>
      <w:r w:rsidRPr="00C964B6">
        <w:rPr>
          <w:rFonts w:ascii="Times New Roman" w:hAnsi="Times New Roman" w:cs="Times New Roman"/>
          <w:sz w:val="28"/>
          <w:szCs w:val="28"/>
        </w:rPr>
        <w:t>as a column chart (simple)</w:t>
      </w:r>
    </w:p>
    <w:p w:rsidR="00C964B6" w:rsidP="00C964B6">
      <w:pPr>
        <w:pStyle w:val="ListParagraph"/>
        <w:spacing w:after="0" w:line="240" w:lineRule="auto"/>
        <w:rPr>
          <w:rFonts w:ascii="Times New Roman" w:hAnsi="Times New Roman" w:cs="Times New Roman"/>
          <w:sz w:val="28"/>
          <w:szCs w:val="28"/>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&lt;!DOCTYPE HTML&gt;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&lt;html&gt;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&lt;head&gt;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t>&lt;title&gt;Showing the Data as a column chart using D3.js&lt;/title&gt;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t>&lt;meta charset="utf-8"&gt;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t>&lt;meta name="author" content="SidPro"/&gt;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t>&lt;meta name="viewport" content="width=device-width,initial-scale=1.0"/&gt;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t>&lt;meta name="description" content="Collegeek is online learning platform where we consistently strive to offer the best of education"/&gt;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t>&lt;meta name="keywords" content="Collegeek,learning programing,programming tutorial"/&gt;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t>&lt;script src="jquery-3.5.1.min.js</w:t>
      </w:r>
      <w:r w:rsidRPr="00C964B6">
        <w:rPr>
          <w:rFonts w:ascii="Times New Roman" w:hAnsi="Times New Roman" w:cs="Times New Roman"/>
          <w:sz w:val="24"/>
          <w:szCs w:val="24"/>
        </w:rPr>
        <w:t>"&gt;&lt;/script&gt;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t xml:space="preserve"> &lt;script src="d3.v5.min.js"&gt;&lt;/script&gt;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t>&lt;style&gt;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body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font-family: 'Open Sans', sans-serif;</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div#layout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text-align: center;</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div#container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width: 1000px;</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height: 600px;</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margin: auto;</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background-color: </w:t>
      </w:r>
      <w:r w:rsidRPr="00C964B6">
        <w:rPr>
          <w:rFonts w:ascii="Times New Roman" w:hAnsi="Times New Roman" w:cs="Times New Roman"/>
          <w:sz w:val="24"/>
          <w:szCs w:val="24"/>
        </w:rPr>
        <w:t>#2F4A6D;</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svg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width: 100%;</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height: 100%;</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.bar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fill: #80cbc4;</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text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font-size: 12px;</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fill: #fff;</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path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stroke: gray;</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line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stroke: gray;</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line#limit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stroke: #FED966;</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w:t>
      </w:r>
      <w:r w:rsidRPr="00C964B6">
        <w:rPr>
          <w:rFonts w:ascii="Times New Roman" w:hAnsi="Times New Roman" w:cs="Times New Roman"/>
          <w:sz w:val="24"/>
          <w:szCs w:val="24"/>
        </w:rPr>
        <w:t>stroke-width: 3;</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stroke-dasharray: 3 6;</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.grid path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stroke-width: 0;</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.grid .tick line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stroke: #9FAAAE;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stroke-opacity: 0.3;</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text.divergence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font-size: 14px;</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fill: #2F4A6D;</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text.value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font-size:</w:t>
      </w:r>
      <w:r w:rsidRPr="00C964B6">
        <w:rPr>
          <w:rFonts w:ascii="Times New Roman" w:hAnsi="Times New Roman" w:cs="Times New Roman"/>
          <w:sz w:val="24"/>
          <w:szCs w:val="24"/>
        </w:rPr>
        <w:t xml:space="preserve"> 14px;</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text.title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font-size: 22px;</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font-weight: 600;</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text.label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font-size: 14px;</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font-weight: 400;</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text.source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font-size: 10px;</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t>&lt;/style&gt;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&lt;/head&gt;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&lt;body&gt;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t xml:space="preserve">&lt;h2&gt;Showing the Data as a column chart using D3.js </w:t>
      </w:r>
      <w:r w:rsidRPr="00C964B6">
        <w:rPr>
          <w:rFonts w:ascii="Times New Roman" w:hAnsi="Times New Roman" w:cs="Times New Roman"/>
          <w:sz w:val="24"/>
          <w:szCs w:val="24"/>
        </w:rPr>
        <w:t>&lt;/h2&gt;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t>&lt;div id='layout'&gt;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&lt;div id='container'&gt;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&lt;svg /&gt;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&lt;/div&gt;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t>&lt;/div&gt;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&lt;/body&gt;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&lt;script&gt;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var month = 2;</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var data =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var data;</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t>$( document ).ready(function()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$.get('data.csv', function(theData)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theData = theData.replace(/"/g,'');</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t</w:t>
      </w:r>
      <w:r w:rsidRPr="00C964B6">
        <w:rPr>
          <w:rFonts w:ascii="Times New Roman" w:hAnsi="Times New Roman" w:cs="Times New Roman"/>
          <w:sz w:val="24"/>
          <w:szCs w:val="24"/>
        </w:rPr>
        <w:t>heData = theData.split(/\r?\n|\r/);</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totalRows = theData.length;</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totalRows = theData.length;</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theHead = theData[0].split(',');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theRow = theData[month].split(',');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for(let i=1;i&lt;theHead.length-2;++i){</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myVinyls =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myVinyls["</w:t>
      </w:r>
      <w:r w:rsidRPr="00C964B6">
        <w:rPr>
          <w:rFonts w:ascii="Times New Roman" w:hAnsi="Times New Roman" w:cs="Times New Roman"/>
          <w:sz w:val="24"/>
          <w:szCs w:val="24"/>
        </w:rPr>
        <w:t>saleType"] = theHead[i];</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myVinyls["saleAmount"] = parseInt(theRow[i]);</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data.push(myVinyls);</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console.log(data);</w:t>
      </w:r>
      <w:r w:rsidRPr="00C964B6">
        <w:rPr>
          <w:rFonts w:ascii="Times New Roman" w:hAnsi="Times New Roman" w:cs="Times New Roman"/>
          <w:sz w:val="24"/>
          <w:szCs w:val="24"/>
        </w:rPr>
        <w:tab/>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//https://blog.risingstack.com/d3-js-tutorial-bar-charts-with-javascript/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const margin = 80; // margin value which</w:t>
      </w:r>
      <w:r w:rsidRPr="00C964B6">
        <w:rPr>
          <w:rFonts w:ascii="Times New Roman" w:hAnsi="Times New Roman" w:cs="Times New Roman"/>
          <w:sz w:val="24"/>
          <w:szCs w:val="24"/>
        </w:rPr>
        <w:t xml:space="preserve"> gives a little extra padding to the chart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const width = 1000 - 2 * margin;</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const height = 600 - 2 * margin;</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const svg = d3.select('svg');</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const svgContainer = d3.select('#container');</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Padding can be applied with a &lt;g&gt; element translated</w:t>
      </w:r>
      <w:r w:rsidRPr="00C964B6">
        <w:rPr>
          <w:rFonts w:ascii="Times New Roman" w:hAnsi="Times New Roman" w:cs="Times New Roman"/>
          <w:sz w:val="24"/>
          <w:szCs w:val="24"/>
        </w:rPr>
        <w:t xml:space="preserve"> by the desired value.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const chart = svg.append('g').attr('transform', `translate(${margin}, ${margin})`);</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It converts a continuous input domain into a continuous output range.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Notice the range and domain method. The first one takes </w:t>
      </w:r>
      <w:r w:rsidRPr="00C964B6">
        <w:rPr>
          <w:rFonts w:ascii="Times New Roman" w:hAnsi="Times New Roman" w:cs="Times New Roman"/>
          <w:sz w:val="24"/>
          <w:szCs w:val="24"/>
        </w:rPr>
        <w:t xml:space="preserve">the length that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should be divided between the limits of the domain values.</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the SVG coordinate system starts from the top left corner that’s why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the range takes the height as the first parameter and not zero.</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const yScale = d3.sca</w:t>
      </w:r>
      <w:r w:rsidRPr="00C964B6">
        <w:rPr>
          <w:rFonts w:ascii="Times New Roman" w:hAnsi="Times New Roman" w:cs="Times New Roman"/>
          <w:sz w:val="24"/>
          <w:szCs w:val="24"/>
        </w:rPr>
        <w:t>leLinear().range([height, 0]).domain([0, 6000]);</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axis on the left is as simple as adding another group and calling d3’s</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axisLeft method with the scaling function as a parameter</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chart.append('g').call(d3.axisLeft(yScale));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const </w:t>
      </w:r>
      <w:r w:rsidRPr="00C964B6">
        <w:rPr>
          <w:rFonts w:ascii="Times New Roman" w:hAnsi="Times New Roman" w:cs="Times New Roman"/>
          <w:sz w:val="24"/>
          <w:szCs w:val="24"/>
        </w:rPr>
        <w:t>xScale = d3.scaleBand()</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.range([0, width])</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.domain(data.map((d) =&gt; d.saleType))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.padding(0.2);</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chart.append('g')</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.attr('transform', `translate(0, ${height})`)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.call(d3.axisBottom(xScale));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const makeYLines = () =&gt; d3.axisLef</w:t>
      </w:r>
      <w:r w:rsidRPr="00C964B6">
        <w:rPr>
          <w:rFonts w:ascii="Times New Roman" w:hAnsi="Times New Roman" w:cs="Times New Roman"/>
          <w:sz w:val="24"/>
          <w:szCs w:val="24"/>
        </w:rPr>
        <w:t>t().scale(yScale)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chart.append('g').call(d3.axisLeft(yScale));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vertical grid lines</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chart.append('g')</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.attr('class', 'grid')</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.attr('transform', `translate(0, ${height})`)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.call(makeXLines()</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.tickSize(</w:t>
      </w:r>
      <w:r w:rsidRPr="00C964B6">
        <w:rPr>
          <w:rFonts w:ascii="Times New Roman" w:hAnsi="Times New Roman" w:cs="Times New Roman"/>
          <w:sz w:val="24"/>
          <w:szCs w:val="24"/>
        </w:rPr>
        <w:t>-height, 0, 0)</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.tickFormat('')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chart.append('g')</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.attr('class', 'grid')</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.call(makeYLines()</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.tickSize(-width, 0, 0)</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.tickFormat('')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selectAll</w:t>
      </w:r>
      <w:r w:rsidRPr="00C964B6">
        <w:rPr>
          <w:rFonts w:ascii="Times New Roman" w:hAnsi="Times New Roman" w:cs="Times New Roman"/>
          <w:sz w:val="24"/>
          <w:szCs w:val="24"/>
        </w:rPr>
        <w:t xml:space="preserve"> elements on the chart which returns with an empty result set. Then, data function tells how many</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elements the DOM should be updated with based on the array length. enter identifies elements that are missing if</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the data input is longer than the selec</w:t>
      </w:r>
      <w:r w:rsidRPr="00C964B6">
        <w:rPr>
          <w:rFonts w:ascii="Times New Roman" w:hAnsi="Times New Roman" w:cs="Times New Roman"/>
          <w:sz w:val="24"/>
          <w:szCs w:val="24"/>
        </w:rPr>
        <w:t>tion. This returns a new selection representing the elements that need to</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be added. Usually, this is followed by an append which adds elements to the DOM.</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const barGroups = chart.selectAll()</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.data(data)</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.enter()</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.ap</w:t>
      </w:r>
      <w:r w:rsidRPr="00C964B6">
        <w:rPr>
          <w:rFonts w:ascii="Times New Roman" w:hAnsi="Times New Roman" w:cs="Times New Roman"/>
          <w:sz w:val="24"/>
          <w:szCs w:val="24"/>
        </w:rPr>
        <w:t>pend('g');</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barGroups</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.append('rect')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.attr('class', 'bar')</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.attr('x', (g) =&gt; xScale(g.saleType))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.attr('y', (g) =&gt; yScale(g.saleAmount))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.attr('height', (g) =&gt; height - yScale(g.saleAmount))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.attr('width', xScale.bandwidth())</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.on('m</w:t>
      </w:r>
      <w:r w:rsidRPr="00C964B6">
        <w:rPr>
          <w:rFonts w:ascii="Times New Roman" w:hAnsi="Times New Roman" w:cs="Times New Roman"/>
          <w:sz w:val="24"/>
          <w:szCs w:val="24"/>
        </w:rPr>
        <w:t>ouseenter', function (actual, i)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console.log(actual.saleAmount);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d3.selectAll('.value')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.attr('opacity', 0)</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d3.select(this)</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.transition()</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.duration(300)</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.attr('opacity', 0.6)</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.attr('x', (a) =&gt; xScale(</w:t>
      </w:r>
      <w:r w:rsidRPr="00C964B6">
        <w:rPr>
          <w:rFonts w:ascii="Times New Roman" w:hAnsi="Times New Roman" w:cs="Times New Roman"/>
          <w:sz w:val="24"/>
          <w:szCs w:val="24"/>
        </w:rPr>
        <w:t>a.saleType) - 5)</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.attr('width', xScale.bandwidth() + 10)</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const y = yScale(actual.saleAmount)</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line = chart.append('line')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.attr('id', 'limit')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.attr('x1', 0)</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.attr('y1', y)</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.attr('x2', width)</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.attr('y2', y)</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barGroups.append('text')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.attr('class', 'divergence')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.attr('x', (a) =&gt; xScale(a.saleType) + xScale.bandwidth() / 2)</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.attr('y', (a) =&gt; yScale(a.saleAmount) + 30)</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.attr('fill', 'white')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.attr('text-anchor', 'middle')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.text((</w:t>
      </w:r>
      <w:r w:rsidRPr="00C964B6">
        <w:rPr>
          <w:rFonts w:ascii="Times New Roman" w:hAnsi="Times New Roman" w:cs="Times New Roman"/>
          <w:sz w:val="24"/>
          <w:szCs w:val="24"/>
        </w:rPr>
        <w:t>a, idx) =&gt;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console.log(a.saleAmount);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console.log(actual.saleAmount);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const divergence = (a.saleAmount - actual.saleAmount).toFixed(1)</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 xml:space="preserve">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let text =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if (divergence &gt; 0) text +=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text += `${divergence}`</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return idx !== i ? text :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.on('mouseleave', function ()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d3.selectAll('.value')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.attr('opacity', 1)</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d3.select(this)</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.transition()</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.duration(300)</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.attr('opacity', 1)</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.attr('x', (a) =&gt; xSca</w:t>
      </w:r>
      <w:r w:rsidRPr="00C964B6">
        <w:rPr>
          <w:rFonts w:ascii="Times New Roman" w:hAnsi="Times New Roman" w:cs="Times New Roman"/>
          <w:sz w:val="24"/>
          <w:szCs w:val="24"/>
        </w:rPr>
        <w:t>le(a.saleType))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.attr('width', xScale.bandwidth())</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chart.selectAll('#limit').remove()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chart.selectAll('.divergence').remove()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/*chart.selectAll()</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.data(data.length)</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.enter()</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.append('rect')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.attr('x', (s) =&gt; xScale(s</w:t>
      </w:r>
      <w:r w:rsidRPr="00C964B6">
        <w:rPr>
          <w:rFonts w:ascii="Times New Roman" w:hAnsi="Times New Roman" w:cs="Times New Roman"/>
          <w:sz w:val="24"/>
          <w:szCs w:val="24"/>
        </w:rPr>
        <w:t>.saleType))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.attr('y', (s) =&gt; yScale(s.saleAmount))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.attr('height', (s) =&gt; height - yScale(s.saleAmount))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.attr('width', xScale.bandwidth())</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.attr('x', (actual, index, data) =&gt; xScale(actual.saleAmount));</w:t>
      </w:r>
      <w:r w:rsidRPr="00C964B6">
        <w:rPr>
          <w:rFonts w:ascii="Times New Roman" w:hAnsi="Times New Roman" w:cs="Times New Roman"/>
          <w:sz w:val="24"/>
          <w:szCs w:val="24"/>
        </w:rPr>
        <w:tab/>
      </w:r>
      <w:r w:rsidRPr="00C964B6">
        <w:rPr>
          <w:rFonts w:ascii="Times New Roman" w:hAnsi="Times New Roman" w:cs="Times New Roman"/>
          <w:sz w:val="24"/>
          <w:szCs w:val="24"/>
        </w:rPr>
        <w:tab/>
        <w:t>*/</w:t>
      </w:r>
      <w:r w:rsidRPr="00C964B6">
        <w:rPr>
          <w:rFonts w:ascii="Times New Roman" w:hAnsi="Times New Roman" w:cs="Times New Roman"/>
          <w:sz w:val="24"/>
          <w:szCs w:val="24"/>
        </w:rPr>
        <w:tab/>
      </w:r>
      <w:r w:rsidRPr="00C964B6">
        <w:rPr>
          <w:rFonts w:ascii="Times New Roman" w:hAnsi="Times New Roman" w:cs="Times New Roman"/>
          <w:sz w:val="24"/>
          <w:szCs w:val="24"/>
        </w:rPr>
        <w:tab/>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barGroups </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.append(</w:t>
      </w:r>
      <w:r w:rsidRPr="00C964B6">
        <w:rPr>
          <w:rFonts w:ascii="Times New Roman" w:hAnsi="Times New Roman" w:cs="Times New Roman"/>
          <w:sz w:val="24"/>
          <w:szCs w:val="24"/>
        </w:rPr>
        <w:t>'text')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.attr('class', 'value')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.attr('x', (a) =&gt; xScale(a.saleType) + xScale.bandwidth() / 2)</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.attr('y', (a) =&gt; yScale(a.saleAmount) + 30)</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.attr('text-anchor', 'middle')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.text((a) =&gt; `${a.saleAmount}`)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svg</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.append('tex</w:t>
      </w:r>
      <w:r w:rsidRPr="00C964B6">
        <w:rPr>
          <w:rFonts w:ascii="Times New Roman" w:hAnsi="Times New Roman" w:cs="Times New Roman"/>
          <w:sz w:val="24"/>
          <w:szCs w:val="24"/>
        </w:rPr>
        <w:t>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.attr('class', 'label')</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.attr('x', -(height / 2) - margin)</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.attr('y', margin / 2.4)</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.attr('transform', 'rotate(-90)')</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.attr('text-anchor', 'middle')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.text('sales Unit')</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svg.append('text')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.attr('class', 'label')</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.attr('x', width / 2 + margin)</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.attr('y', height + margin * 1.7)</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.attr('text-anchor', 'middle')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.text('Products sales')</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svg.append('text')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.attr('class', 'title')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.attr('x', width / 2 + margin)</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.attr('y', 40)</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w:t>
      </w:r>
      <w:r w:rsidRPr="00C964B6">
        <w:rPr>
          <w:rFonts w:ascii="Times New Roman" w:hAnsi="Times New Roman" w:cs="Times New Roman"/>
          <w:sz w:val="24"/>
          <w:szCs w:val="24"/>
        </w:rPr>
        <w:t>attr('text-anchor', 'middle')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.text('Sales Data of February Month')</w:t>
      </w:r>
    </w:p>
    <w:p w:rsidR="00C964B6" w:rsidRPr="00C964B6" w:rsidP="00C964B6">
      <w:pPr>
        <w:pStyle w:val="ListParagraph"/>
        <w:spacing w:after="0" w:line="240" w:lineRule="auto"/>
        <w:rPr>
          <w:rFonts w:ascii="Times New Roman" w:hAnsi="Times New Roman" w:cs="Times New Roman"/>
          <w:sz w:val="24"/>
          <w:szCs w:val="24"/>
        </w:rPr>
      </w:pP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svg.append('text')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.attr('class', 'source')</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.attr('x', width - margin / 2)</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.attr('y', height + margin * 1.7)</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.attr('text-anchor', 'start')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r>
      <w:r w:rsidRPr="00C964B6">
        <w:rPr>
          <w:rFonts w:ascii="Times New Roman" w:hAnsi="Times New Roman" w:cs="Times New Roman"/>
          <w:sz w:val="24"/>
          <w:szCs w:val="24"/>
        </w:rPr>
        <w:tab/>
        <w:t xml:space="preserve">  .text('Source: </w:t>
      </w:r>
      <w:r w:rsidRPr="00C964B6">
        <w:rPr>
          <w:rFonts w:ascii="Times New Roman" w:hAnsi="Times New Roman" w:cs="Times New Roman"/>
          <w:sz w:val="24"/>
          <w:szCs w:val="24"/>
        </w:rPr>
        <w:t>PDS sales.csv, 2020')</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ab/>
        <w:t>});</w:t>
      </w:r>
    </w:p>
    <w:p w:rsidR="00C964B6" w:rsidRP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&lt;/script&gt;</w:t>
      </w:r>
    </w:p>
    <w:p w:rsidR="00C964B6" w:rsidP="00C964B6">
      <w:pPr>
        <w:pStyle w:val="ListParagraph"/>
        <w:spacing w:after="0" w:line="240" w:lineRule="auto"/>
        <w:rPr>
          <w:rFonts w:ascii="Times New Roman" w:hAnsi="Times New Roman" w:cs="Times New Roman"/>
          <w:sz w:val="24"/>
          <w:szCs w:val="24"/>
        </w:rPr>
      </w:pPr>
      <w:r w:rsidRPr="00C964B6">
        <w:rPr>
          <w:rFonts w:ascii="Times New Roman" w:hAnsi="Times New Roman" w:cs="Times New Roman"/>
          <w:sz w:val="24"/>
          <w:szCs w:val="24"/>
        </w:rPr>
        <w:t>&lt;/html&gt;</w:t>
      </w:r>
    </w:p>
    <w:p w:rsidR="00C964B6" w:rsidP="00C964B6">
      <w:pPr>
        <w:pStyle w:val="ListParagraph"/>
        <w:spacing w:after="0" w:line="240" w:lineRule="auto"/>
        <w:rPr>
          <w:rFonts w:ascii="Times New Roman" w:hAnsi="Times New Roman" w:cs="Times New Roman"/>
          <w:sz w:val="24"/>
          <w:szCs w:val="24"/>
        </w:rPr>
      </w:pPr>
    </w:p>
    <w:p w:rsidR="00C964B6" w:rsidP="00C964B6">
      <w:pPr>
        <w:pStyle w:val="ListParagraph"/>
        <w:spacing w:after="0" w:line="240" w:lineRule="auto"/>
        <w:rPr>
          <w:rFonts w:ascii="Times New Roman" w:hAnsi="Times New Roman" w:cs="Times New Roman"/>
          <w:sz w:val="24"/>
          <w:szCs w:val="24"/>
        </w:rPr>
      </w:pPr>
    </w:p>
    <w:p w:rsidR="00C964B6" w:rsidP="00C964B6">
      <w:pPr>
        <w:pStyle w:val="ListParagraph"/>
        <w:spacing w:after="0" w:line="240" w:lineRule="auto"/>
        <w:rPr>
          <w:rFonts w:ascii="Times New Roman" w:hAnsi="Times New Roman" w:cs="Times New Roman"/>
          <w:sz w:val="24"/>
          <w:szCs w:val="24"/>
        </w:rPr>
      </w:pPr>
      <w:r>
        <w:rPr>
          <w:rFonts w:ascii="Times New Roman" w:hAnsi="Times New Roman" w:cs="Times New Roman"/>
          <w:noProof/>
          <w:sz w:val="24"/>
          <w:szCs w:val="24"/>
          <w:lang w:val="en-US" w:bidi="gu-IN"/>
        </w:rPr>
        <w:drawing>
          <wp:anchor distT="0" distB="0" distL="114300" distR="114300" simplePos="0" relativeHeight="251662336" behindDoc="0" locked="0" layoutInCell="1" allowOverlap="1">
            <wp:simplePos x="0" y="0"/>
            <wp:positionH relativeFrom="margin">
              <wp:align>right</wp:align>
            </wp:positionH>
            <wp:positionV relativeFrom="paragraph">
              <wp:posOffset>9525</wp:posOffset>
            </wp:positionV>
            <wp:extent cx="5943600" cy="3291840"/>
            <wp:effectExtent l="0" t="0" r="0" b="3810"/>
            <wp:wrapNone/>
            <wp:docPr id="26535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53737" name="Dv6a.PNG"/>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a:xfrm>
                      <a:off x="0" y="0"/>
                      <a:ext cx="5943600" cy="3291840"/>
                    </a:xfrm>
                    <a:prstGeom prst="rect">
                      <a:avLst/>
                    </a:prstGeom>
                  </pic:spPr>
                </pic:pic>
              </a:graphicData>
            </a:graphic>
            <wp14:sizeRelH relativeFrom="page">
              <wp14:pctWidth>0</wp14:pctWidth>
            </wp14:sizeRelH>
            <wp14:sizeRelV relativeFrom="page">
              <wp14:pctHeight>0</wp14:pctHeight>
            </wp14:sizeRelV>
          </wp:anchor>
        </w:drawing>
      </w:r>
    </w:p>
    <w:p w:rsidR="00C964B6" w:rsidP="00C964B6">
      <w:pPr>
        <w:pStyle w:val="ListParagraph"/>
        <w:spacing w:after="0" w:line="240" w:lineRule="auto"/>
        <w:rPr>
          <w:rFonts w:ascii="Times New Roman" w:hAnsi="Times New Roman" w:cs="Times New Roman"/>
          <w:sz w:val="24"/>
          <w:szCs w:val="24"/>
        </w:rPr>
      </w:pPr>
    </w:p>
    <w:p w:rsidR="006B3209" w:rsidP="00C964B6">
      <w:pPr>
        <w:pStyle w:val="ListParagraph"/>
        <w:spacing w:after="0" w:line="240" w:lineRule="auto"/>
        <w:rPr>
          <w:rFonts w:ascii="Times New Roman" w:hAnsi="Times New Roman" w:cs="Times New Roman"/>
          <w:sz w:val="24"/>
          <w:szCs w:val="24"/>
        </w:rPr>
      </w:pPr>
    </w:p>
    <w:p w:rsidR="006B3209" w:rsidP="00C964B6">
      <w:pPr>
        <w:pStyle w:val="ListParagraph"/>
        <w:spacing w:after="0" w:line="240" w:lineRule="auto"/>
        <w:rPr>
          <w:rFonts w:ascii="Times New Roman" w:hAnsi="Times New Roman" w:cs="Times New Roman"/>
          <w:sz w:val="24"/>
          <w:szCs w:val="24"/>
        </w:rPr>
      </w:pPr>
    </w:p>
    <w:p w:rsidR="006B3209" w:rsidP="00C964B6">
      <w:pPr>
        <w:pStyle w:val="ListParagraph"/>
        <w:spacing w:after="0" w:line="240" w:lineRule="auto"/>
        <w:rPr>
          <w:rFonts w:ascii="Times New Roman" w:hAnsi="Times New Roman" w:cs="Times New Roman"/>
          <w:sz w:val="24"/>
          <w:szCs w:val="24"/>
        </w:rPr>
      </w:pPr>
    </w:p>
    <w:p w:rsidR="006B3209" w:rsidP="00C964B6">
      <w:pPr>
        <w:pStyle w:val="ListParagraph"/>
        <w:spacing w:after="0" w:line="240" w:lineRule="auto"/>
        <w:rPr>
          <w:rFonts w:ascii="Times New Roman" w:hAnsi="Times New Roman" w:cs="Times New Roman"/>
          <w:sz w:val="24"/>
          <w:szCs w:val="24"/>
        </w:rPr>
      </w:pPr>
    </w:p>
    <w:p w:rsidR="006B3209" w:rsidP="00C964B6">
      <w:pPr>
        <w:pStyle w:val="ListParagraph"/>
        <w:spacing w:after="0" w:line="240" w:lineRule="auto"/>
        <w:rPr>
          <w:rFonts w:ascii="Times New Roman" w:hAnsi="Times New Roman" w:cs="Times New Roman"/>
          <w:sz w:val="24"/>
          <w:szCs w:val="24"/>
        </w:rPr>
      </w:pPr>
    </w:p>
    <w:p w:rsidR="006B3209" w:rsidP="00C964B6">
      <w:pPr>
        <w:pStyle w:val="ListParagraph"/>
        <w:spacing w:after="0" w:line="240" w:lineRule="auto"/>
        <w:rPr>
          <w:rFonts w:ascii="Times New Roman" w:hAnsi="Times New Roman" w:cs="Times New Roman"/>
          <w:sz w:val="24"/>
          <w:szCs w:val="24"/>
        </w:rPr>
      </w:pPr>
    </w:p>
    <w:p w:rsidR="006B3209" w:rsidP="00C964B6">
      <w:pPr>
        <w:pStyle w:val="ListParagraph"/>
        <w:spacing w:after="0" w:line="240" w:lineRule="auto"/>
        <w:rPr>
          <w:rFonts w:ascii="Times New Roman" w:hAnsi="Times New Roman" w:cs="Times New Roman"/>
          <w:sz w:val="24"/>
          <w:szCs w:val="24"/>
        </w:rPr>
      </w:pPr>
    </w:p>
    <w:p w:rsidR="006B3209" w:rsidP="00C964B6">
      <w:pPr>
        <w:pStyle w:val="ListParagraph"/>
        <w:spacing w:after="0" w:line="240" w:lineRule="auto"/>
        <w:rPr>
          <w:rFonts w:ascii="Times New Roman" w:hAnsi="Times New Roman" w:cs="Times New Roman"/>
          <w:sz w:val="24"/>
          <w:szCs w:val="24"/>
        </w:rPr>
      </w:pPr>
    </w:p>
    <w:p w:rsidR="006B3209" w:rsidP="00C964B6">
      <w:pPr>
        <w:pStyle w:val="ListParagraph"/>
        <w:spacing w:after="0" w:line="240" w:lineRule="auto"/>
        <w:rPr>
          <w:rFonts w:ascii="Times New Roman" w:hAnsi="Times New Roman" w:cs="Times New Roman"/>
          <w:sz w:val="24"/>
          <w:szCs w:val="24"/>
        </w:rPr>
      </w:pPr>
    </w:p>
    <w:p w:rsidR="006B3209" w:rsidP="00C964B6">
      <w:pPr>
        <w:pStyle w:val="ListParagraph"/>
        <w:spacing w:after="0" w:line="240" w:lineRule="auto"/>
        <w:rPr>
          <w:rFonts w:ascii="Times New Roman" w:hAnsi="Times New Roman" w:cs="Times New Roman"/>
          <w:sz w:val="24"/>
          <w:szCs w:val="24"/>
        </w:rPr>
      </w:pPr>
    </w:p>
    <w:p w:rsidR="006B3209" w:rsidP="00C964B6">
      <w:pPr>
        <w:pStyle w:val="ListParagraph"/>
        <w:spacing w:after="0" w:line="240" w:lineRule="auto"/>
        <w:rPr>
          <w:rFonts w:ascii="Times New Roman" w:hAnsi="Times New Roman" w:cs="Times New Roman"/>
          <w:sz w:val="24"/>
          <w:szCs w:val="24"/>
        </w:rPr>
      </w:pPr>
    </w:p>
    <w:p w:rsidR="006B3209" w:rsidP="00C964B6">
      <w:pPr>
        <w:pStyle w:val="ListParagraph"/>
        <w:spacing w:after="0" w:line="240" w:lineRule="auto"/>
        <w:rPr>
          <w:rFonts w:ascii="Times New Roman" w:hAnsi="Times New Roman" w:cs="Times New Roman"/>
          <w:sz w:val="24"/>
          <w:szCs w:val="24"/>
        </w:rPr>
      </w:pPr>
    </w:p>
    <w:p w:rsidR="006B3209" w:rsidP="00C964B6">
      <w:pPr>
        <w:pStyle w:val="ListParagraph"/>
        <w:spacing w:after="0" w:line="240" w:lineRule="auto"/>
        <w:rPr>
          <w:rFonts w:ascii="Times New Roman" w:hAnsi="Times New Roman" w:cs="Times New Roman"/>
          <w:sz w:val="24"/>
          <w:szCs w:val="24"/>
        </w:rPr>
      </w:pPr>
    </w:p>
    <w:p w:rsidR="006B3209" w:rsidP="00C964B6">
      <w:pPr>
        <w:pStyle w:val="ListParagraph"/>
        <w:spacing w:after="0" w:line="240" w:lineRule="auto"/>
        <w:rPr>
          <w:rFonts w:ascii="Times New Roman" w:hAnsi="Times New Roman" w:cs="Times New Roman"/>
          <w:sz w:val="24"/>
          <w:szCs w:val="24"/>
        </w:rPr>
      </w:pPr>
    </w:p>
    <w:p w:rsidR="006B3209" w:rsidP="00C964B6">
      <w:pPr>
        <w:pStyle w:val="ListParagraph"/>
        <w:spacing w:after="0" w:line="240" w:lineRule="auto"/>
        <w:rPr>
          <w:rFonts w:ascii="Times New Roman" w:hAnsi="Times New Roman" w:cs="Times New Roman"/>
          <w:sz w:val="24"/>
          <w:szCs w:val="24"/>
        </w:rPr>
      </w:pPr>
    </w:p>
    <w:p w:rsidR="006B3209" w:rsidP="00C964B6">
      <w:pPr>
        <w:pStyle w:val="ListParagraph"/>
        <w:spacing w:after="0" w:line="240" w:lineRule="auto"/>
        <w:rPr>
          <w:rFonts w:ascii="Times New Roman" w:hAnsi="Times New Roman" w:cs="Times New Roman"/>
          <w:sz w:val="24"/>
          <w:szCs w:val="24"/>
        </w:rPr>
      </w:pPr>
    </w:p>
    <w:p w:rsidR="006B3209" w:rsidP="00C964B6">
      <w:pPr>
        <w:pStyle w:val="ListParagraph"/>
        <w:spacing w:after="0" w:line="240" w:lineRule="auto"/>
        <w:rPr>
          <w:rFonts w:ascii="Times New Roman" w:hAnsi="Times New Roman" w:cs="Times New Roman"/>
          <w:sz w:val="24"/>
          <w:szCs w:val="24"/>
        </w:rPr>
      </w:pPr>
    </w:p>
    <w:p w:rsidR="006B3209" w:rsidP="00C964B6">
      <w:pPr>
        <w:pStyle w:val="ListParagraph"/>
        <w:spacing w:after="0" w:line="240" w:lineRule="auto"/>
        <w:rPr>
          <w:rFonts w:ascii="Times New Roman" w:hAnsi="Times New Roman" w:cs="Times New Roman"/>
          <w:sz w:val="24"/>
          <w:szCs w:val="24"/>
        </w:rPr>
      </w:pPr>
    </w:p>
    <w:p w:rsidR="006B3209" w:rsidP="00C964B6">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Fig5.a – Sales Data using D3</w:t>
      </w:r>
    </w:p>
    <w:p w:rsidR="006B3209" w:rsidP="00C964B6">
      <w:pPr>
        <w:pStyle w:val="ListParagraph"/>
        <w:spacing w:after="0" w:line="240" w:lineRule="auto"/>
        <w:rPr>
          <w:rFonts w:ascii="Times New Roman" w:hAnsi="Times New Roman" w:cs="Times New Roman"/>
          <w:sz w:val="24"/>
          <w:szCs w:val="24"/>
        </w:rPr>
      </w:pPr>
    </w:p>
    <w:p w:rsidR="006B3209" w:rsidP="006B3209">
      <w:pPr>
        <w:pStyle w:val="ListParagraph"/>
        <w:numPr>
          <w:ilvl w:val="0"/>
          <w:numId w:val="21"/>
        </w:numPr>
        <w:spacing w:after="0" w:line="240" w:lineRule="auto"/>
        <w:rPr>
          <w:rFonts w:ascii="Times New Roman" w:hAnsi="Times New Roman" w:cs="Times New Roman"/>
          <w:sz w:val="28"/>
          <w:szCs w:val="28"/>
        </w:rPr>
      </w:pPr>
      <w:r w:rsidRPr="006B3209">
        <w:rPr>
          <w:rFonts w:ascii="Times New Roman" w:hAnsi="Times New Roman" w:cs="Times New Roman"/>
          <w:sz w:val="28"/>
          <w:szCs w:val="28"/>
        </w:rPr>
        <w:t>Showing the data as a stacked column chart</w:t>
      </w:r>
    </w:p>
    <w:p w:rsidR="006B3209" w:rsidP="006B3209">
      <w:pPr>
        <w:pStyle w:val="ListParagraph"/>
        <w:spacing w:after="0" w:line="240" w:lineRule="auto"/>
        <w:rPr>
          <w:rFonts w:ascii="Times New Roman" w:hAnsi="Times New Roman" w:cs="Times New Roman"/>
          <w:sz w:val="28"/>
          <w:szCs w:val="28"/>
        </w:rPr>
      </w:pP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&lt;!DOCTYPE HTML&gt;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&lt;html&gt;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&lt;head&gt;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&lt;title&gt;Showing the Data as a column chart for four age group&lt;/title&gt;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&lt;</w:t>
      </w:r>
      <w:r w:rsidRPr="001A0F4F">
        <w:rPr>
          <w:rFonts w:ascii="Times New Roman" w:hAnsi="Times New Roman" w:cs="Times New Roman"/>
          <w:sz w:val="24"/>
          <w:szCs w:val="24"/>
        </w:rPr>
        <w:t>meta charset="utf-8"&gt;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&lt;meta name="author" content="SidPro"/&gt;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&lt;meta name="viewport" content="width=device-width,initial-scale=1.0"/&gt;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&lt;meta name="description" content="Collegeek is online learning platform where we consistently strive to offer the best of</w:t>
      </w:r>
      <w:r w:rsidRPr="001A0F4F">
        <w:rPr>
          <w:rFonts w:ascii="Times New Roman" w:hAnsi="Times New Roman" w:cs="Times New Roman"/>
          <w:sz w:val="24"/>
          <w:szCs w:val="24"/>
        </w:rPr>
        <w:t xml:space="preserve"> education"/&gt;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&lt;meta name="keywords" content="Collegeek,learning programing,programming tutorial"/&gt;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&lt;script src="jquery-3.5.1.min.js"&gt;&lt;/script&gt;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&lt;script src="canvasjs.min.js"&gt;&lt;/script&gt;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&lt;/head&gt;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&lt;body&gt;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 xml:space="preserve">&lt;h2&gt;Showing the Data as a column chart for died and </w:t>
      </w:r>
      <w:r w:rsidRPr="001A0F4F">
        <w:rPr>
          <w:rFonts w:ascii="Times New Roman" w:hAnsi="Times New Roman" w:cs="Times New Roman"/>
          <w:sz w:val="24"/>
          <w:szCs w:val="24"/>
        </w:rPr>
        <w:t>survived person&lt;/h2&gt;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&lt;div id="chartContainer" style="height: 600px; width: 100%;"&gt;&lt;/div&gt;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&lt;/body&gt;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&lt;script type="text/javascript"&gt;</w:t>
      </w:r>
    </w:p>
    <w:p w:rsidR="001A0F4F" w:rsidRPr="001A0F4F" w:rsidP="001A0F4F">
      <w:pPr>
        <w:pStyle w:val="ListParagraph"/>
        <w:spacing w:after="0" w:line="240" w:lineRule="auto"/>
        <w:rPr>
          <w:rFonts w:ascii="Times New Roman" w:hAnsi="Times New Roman" w:cs="Times New Roman"/>
          <w:sz w:val="24"/>
          <w:szCs w:val="24"/>
        </w:rPr>
      </w:pP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 Millennials = ages of 18 to 34</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 Gen X = ages of 35 to 50</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 Baby Boomers = ages of 51 to 69</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 Silent generation = ages</w:t>
      </w:r>
      <w:r w:rsidRPr="001A0F4F">
        <w:rPr>
          <w:rFonts w:ascii="Times New Roman" w:hAnsi="Times New Roman" w:cs="Times New Roman"/>
          <w:sz w:val="24"/>
          <w:szCs w:val="24"/>
        </w:rPr>
        <w:t xml:space="preserve"> of 70 to 87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var age1=0,age2=0,age3=0,age4=0,j=-1;</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var age1died=0,age2died=0,age3died=0,age4died=0;</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window.onload = function ()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 xml:space="preserve">  //just change the name of .csv file to load file</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t>$.get('titanic.csv', function(theData)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 xml:space="preserve">theData = </w:t>
      </w:r>
      <w:r w:rsidRPr="001A0F4F">
        <w:rPr>
          <w:rFonts w:ascii="Times New Roman" w:hAnsi="Times New Roman" w:cs="Times New Roman"/>
          <w:sz w:val="24"/>
          <w:szCs w:val="24"/>
        </w:rPr>
        <w:t>theData.replace(/"/g,'');</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theData = theData.split(/\r?\n|\r/);</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totalRows = theData.length;</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for(let i=1;i&lt;totalRows;++i){</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theTD = theData[i].split(',');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value = parseInt(theTD[4]);</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died = (theTD[2]=="died")?</w:t>
      </w:r>
      <w:r w:rsidRPr="001A0F4F">
        <w:rPr>
          <w:rFonts w:ascii="Times New Roman" w:hAnsi="Times New Roman" w:cs="Times New Roman"/>
          <w:sz w:val="24"/>
          <w:szCs w:val="24"/>
        </w:rPr>
        <w:t>true:false;</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if(value&gt;=18 &amp;&amp; value&lt;=34){</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if(died)age1died+=1;</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else age1+=1;</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else if(value&gt;=35 &amp;&amp; value&lt;=50){</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if(died)age2died+=1;</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else age2+=1;</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else if(value&gt;=51 &amp;&amp; value&lt;=69){</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if(died)age</w:t>
      </w:r>
      <w:r w:rsidRPr="001A0F4F">
        <w:rPr>
          <w:rFonts w:ascii="Times New Roman" w:hAnsi="Times New Roman" w:cs="Times New Roman"/>
          <w:sz w:val="24"/>
          <w:szCs w:val="24"/>
        </w:rPr>
        <w:t>3died+=1;</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else age3+=1;</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else if(value&gt;=70 &amp;&amp; value&lt;=87){</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if(died)age4died+=1;</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else age4+=1;</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var chart = new CanvasJS.Chart("chartContainer",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title:{</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 xml:space="preserve">text: "Stacked Column chart for </w:t>
      </w:r>
      <w:r w:rsidRPr="001A0F4F">
        <w:rPr>
          <w:rFonts w:ascii="Times New Roman" w:hAnsi="Times New Roman" w:cs="Times New Roman"/>
          <w:sz w:val="24"/>
          <w:szCs w:val="24"/>
        </w:rPr>
        <w:t xml:space="preserve">Four Age Group in Titanic"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axisX:{</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title: "Four Age group",</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axisY:{</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interval: 50</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legend: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fontSize: 20</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theme: "dark2", //"light1", "light2", "dark1", "dark2"</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data</w:t>
      </w:r>
      <w:r w:rsidRPr="001A0F4F">
        <w:rPr>
          <w:rFonts w:ascii="Times New Roman" w:hAnsi="Times New Roman" w:cs="Times New Roman"/>
          <w:sz w:val="24"/>
          <w:szCs w:val="24"/>
        </w:rPr>
        <w:t xml:space="preserve">: [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 Change type to "stackedArea", "stackedColumn", "column", "doughnut", "line", "splineArea" etc.</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type: "stackedColumn",</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showInLegend: true,</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legendText: "died",</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dataPoints: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 label: "Millennia</w:t>
      </w:r>
      <w:r w:rsidRPr="001A0F4F">
        <w:rPr>
          <w:rFonts w:ascii="Times New Roman" w:hAnsi="Times New Roman" w:cs="Times New Roman"/>
          <w:sz w:val="24"/>
          <w:szCs w:val="24"/>
        </w:rPr>
        <w:t>ls died",  y: age1died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 label: "Gen X died", y: age2died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 label: "Baby Boomers died", y: age3died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 label: "Silent generation died",  y: age4died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p>
    <w:p w:rsidR="001A0F4F" w:rsidRPr="001A0F4F" w:rsidP="001A0F4F">
      <w:pPr>
        <w:pStyle w:val="ListParagraph"/>
        <w:spacing w:after="0" w:line="240" w:lineRule="auto"/>
        <w:rPr>
          <w:rFonts w:ascii="Times New Roman" w:hAnsi="Times New Roman" w:cs="Times New Roman"/>
          <w:sz w:val="24"/>
          <w:szCs w:val="24"/>
        </w:rPr>
      </w:pP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 Change type to "stackedArea", "stackedC</w:t>
      </w:r>
      <w:r w:rsidRPr="001A0F4F">
        <w:rPr>
          <w:rFonts w:ascii="Times New Roman" w:hAnsi="Times New Roman" w:cs="Times New Roman"/>
          <w:sz w:val="24"/>
          <w:szCs w:val="24"/>
        </w:rPr>
        <w:t>olumn", "column", "doughnut", "line", "splineArea" etc.</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type: "stackedColumn",</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showInLegend: true,</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legendText: "survived",</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dataPoints: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 label: "Millennials",  y: age1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 label: "Gen X", y: age2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 label</w:t>
      </w:r>
      <w:r w:rsidRPr="001A0F4F">
        <w:rPr>
          <w:rFonts w:ascii="Times New Roman" w:hAnsi="Times New Roman" w:cs="Times New Roman"/>
          <w:sz w:val="24"/>
          <w:szCs w:val="24"/>
        </w:rPr>
        <w:t>: "Baby Boomers", y: age3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 label: "Silent generation",  y: age4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p>
    <w:p w:rsidR="001A0F4F" w:rsidRPr="001A0F4F" w:rsidP="001A0F4F">
      <w:pPr>
        <w:pStyle w:val="ListParagraph"/>
        <w:spacing w:after="0" w:line="240" w:lineRule="auto"/>
        <w:rPr>
          <w:rFonts w:ascii="Times New Roman" w:hAnsi="Times New Roman" w:cs="Times New Roman"/>
          <w:sz w:val="24"/>
          <w:szCs w:val="24"/>
        </w:rPr>
      </w:pP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chart.render();</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 xml:space="preserve">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p>
    <w:p w:rsidR="001A0F4F" w:rsidRPr="001A0F4F" w:rsidP="001A0F4F">
      <w:pPr>
        <w:pStyle w:val="ListParagraph"/>
        <w:spacing w:after="0" w:line="240" w:lineRule="auto"/>
        <w:rPr>
          <w:rFonts w:ascii="Times New Roman" w:hAnsi="Times New Roman" w:cs="Times New Roman"/>
          <w:sz w:val="24"/>
          <w:szCs w:val="24"/>
        </w:rPr>
      </w:pP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&lt;/script&gt;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&lt;/html&gt;</w:t>
      </w:r>
    </w:p>
    <w:p w:rsidR="006B3209"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r>
        <w:rPr>
          <w:rFonts w:ascii="Times New Roman" w:hAnsi="Times New Roman" w:cs="Times New Roman"/>
          <w:noProof/>
          <w:sz w:val="28"/>
          <w:szCs w:val="28"/>
          <w:lang w:val="en-US" w:bidi="gu-IN"/>
        </w:rPr>
        <w:drawing>
          <wp:anchor distT="0" distB="0" distL="114300" distR="114300" simplePos="0" relativeHeight="251672576" behindDoc="0" locked="0" layoutInCell="1" allowOverlap="1">
            <wp:simplePos x="0" y="0"/>
            <wp:positionH relativeFrom="margin">
              <wp:align>right</wp:align>
            </wp:positionH>
            <wp:positionV relativeFrom="paragraph">
              <wp:posOffset>8255</wp:posOffset>
            </wp:positionV>
            <wp:extent cx="5943600" cy="3275330"/>
            <wp:effectExtent l="0" t="0" r="0" b="1270"/>
            <wp:wrapNone/>
            <wp:docPr id="10129420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42097" name="Dv6b.PNG"/>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a:xfrm>
                      <a:off x="0" y="0"/>
                      <a:ext cx="5943600" cy="3275330"/>
                    </a:xfrm>
                    <a:prstGeom prst="rect">
                      <a:avLst/>
                    </a:prstGeom>
                  </pic:spPr>
                </pic:pic>
              </a:graphicData>
            </a:graphic>
            <wp14:sizeRelH relativeFrom="page">
              <wp14:pctWidth>0</wp14:pctWidth>
            </wp14:sizeRelH>
            <wp14:sizeRelV relativeFrom="page">
              <wp14:pctHeight>0</wp14:pctHeight>
            </wp14:sizeRelV>
          </wp:anchor>
        </w:drawing>
      </w: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RPr="001703B5" w:rsidP="006B3209">
      <w:pPr>
        <w:pStyle w:val="ListParagraph"/>
        <w:spacing w:after="0" w:line="240" w:lineRule="auto"/>
        <w:rPr>
          <w:rFonts w:ascii="Times New Roman" w:hAnsi="Times New Roman" w:cs="Times New Roman"/>
          <w:sz w:val="28"/>
          <w:szCs w:val="28"/>
        </w:rPr>
      </w:pPr>
      <w:r>
        <w:rPr>
          <w:rFonts w:ascii="Times New Roman" w:hAnsi="Times New Roman" w:cs="Times New Roman"/>
          <w:sz w:val="28"/>
          <w:szCs w:val="28"/>
        </w:rPr>
        <w:t xml:space="preserve">Fig5.b – Stacked column chart of </w:t>
      </w:r>
      <w:r w:rsidRPr="001703B5">
        <w:rPr>
          <w:rFonts w:ascii="Times New Roman" w:hAnsi="Times New Roman" w:cs="Times New Roman"/>
          <w:b/>
          <w:bCs/>
          <w:sz w:val="28"/>
          <w:szCs w:val="28"/>
        </w:rPr>
        <w:t>died and survived</w:t>
      </w:r>
      <w:r>
        <w:rPr>
          <w:rFonts w:ascii="Times New Roman" w:hAnsi="Times New Roman" w:cs="Times New Roman"/>
          <w:b/>
          <w:bCs/>
          <w:sz w:val="28"/>
          <w:szCs w:val="28"/>
        </w:rPr>
        <w:t xml:space="preserve"> </w:t>
      </w:r>
      <w:r>
        <w:rPr>
          <w:rFonts w:ascii="Times New Roman" w:hAnsi="Times New Roman" w:cs="Times New Roman"/>
          <w:sz w:val="28"/>
          <w:szCs w:val="28"/>
        </w:rPr>
        <w:t>in titanic</w:t>
      </w: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6B3209">
      <w:pPr>
        <w:pStyle w:val="ListParagraph"/>
        <w:spacing w:after="0" w:line="240" w:lineRule="auto"/>
        <w:rPr>
          <w:rFonts w:ascii="Times New Roman" w:hAnsi="Times New Roman" w:cs="Times New Roman"/>
          <w:sz w:val="28"/>
          <w:szCs w:val="28"/>
        </w:rPr>
      </w:pPr>
    </w:p>
    <w:p w:rsidR="001A0F4F" w:rsidP="001A0F4F">
      <w:pPr>
        <w:pStyle w:val="ListParagraph"/>
        <w:numPr>
          <w:ilvl w:val="0"/>
          <w:numId w:val="21"/>
        </w:numPr>
        <w:spacing w:after="0" w:line="240" w:lineRule="auto"/>
        <w:rPr>
          <w:rFonts w:ascii="Times New Roman" w:hAnsi="Times New Roman" w:cs="Times New Roman"/>
          <w:sz w:val="28"/>
          <w:szCs w:val="28"/>
        </w:rPr>
      </w:pPr>
      <w:r w:rsidRPr="001A0F4F">
        <w:rPr>
          <w:rFonts w:ascii="Times New Roman" w:hAnsi="Times New Roman" w:cs="Times New Roman"/>
          <w:sz w:val="28"/>
          <w:szCs w:val="28"/>
        </w:rPr>
        <w:t>Showing the Data as a column chart for four age group</w:t>
      </w:r>
    </w:p>
    <w:p w:rsidR="001A0F4F" w:rsidP="001A0F4F">
      <w:pPr>
        <w:pStyle w:val="ListParagraph"/>
        <w:spacing w:after="0" w:line="240" w:lineRule="auto"/>
        <w:rPr>
          <w:rFonts w:ascii="Times New Roman" w:hAnsi="Times New Roman" w:cs="Times New Roman"/>
          <w:sz w:val="28"/>
          <w:szCs w:val="28"/>
        </w:rPr>
      </w:pP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&lt;!DOCTYPE HTML&gt;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&lt;html&gt;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&lt;head&gt;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&lt;title&gt;Showing the Data as a column chart for four age group&lt;/title&gt;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&lt;meta charset="utf-8"&gt;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&lt;meta name="author" content="SidPro"/&gt;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 xml:space="preserve">&lt;meta name="viewport" </w:t>
      </w:r>
      <w:r w:rsidRPr="001A0F4F">
        <w:rPr>
          <w:rFonts w:ascii="Times New Roman" w:hAnsi="Times New Roman" w:cs="Times New Roman"/>
          <w:sz w:val="24"/>
          <w:szCs w:val="24"/>
        </w:rPr>
        <w:t>content="width=device-width,initial-scale=1.0"/&gt;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&lt;meta name="description" content="Collegeek is online learning platform where we consistently strive to offer the best of education"/&gt;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&lt;meta name="keywords" content="Collegeek,learning programing,programmi</w:t>
      </w:r>
      <w:r w:rsidRPr="001A0F4F">
        <w:rPr>
          <w:rFonts w:ascii="Times New Roman" w:hAnsi="Times New Roman" w:cs="Times New Roman"/>
          <w:sz w:val="24"/>
          <w:szCs w:val="24"/>
        </w:rPr>
        <w:t>ng tutorial"/&gt;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&lt;script src="jquery-3.5.1.min.js"&gt;&lt;/script&gt;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&lt;script src="canvasjs.min.js"&gt;&lt;/script&gt;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&lt;/head&gt;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&lt;body&gt;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&lt;h2&gt;Showing the Data as a column chart for four age group&lt;/h2&gt;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&lt;div id="chartContainer" style="height: 600px; width: 100%;"&gt;&lt;/div&gt;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&lt;/body&gt;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&lt;script type="text/javascript"&gt;</w:t>
      </w:r>
    </w:p>
    <w:p w:rsidR="001A0F4F" w:rsidRPr="001A0F4F" w:rsidP="001A0F4F">
      <w:pPr>
        <w:pStyle w:val="ListParagraph"/>
        <w:spacing w:after="0" w:line="240" w:lineRule="auto"/>
        <w:rPr>
          <w:rFonts w:ascii="Times New Roman" w:hAnsi="Times New Roman" w:cs="Times New Roman"/>
          <w:sz w:val="24"/>
          <w:szCs w:val="24"/>
        </w:rPr>
      </w:pP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 Millennials = ages of 18 to 34</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 Gen X = ages of 35 to 50</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 Baby Boomers = ages of 51 to 69</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 xml:space="preserve">// Silent generation = ages of 70 to 87 </w:t>
      </w:r>
    </w:p>
    <w:p w:rsidR="001A0F4F" w:rsidRPr="001A0F4F" w:rsidP="001A0F4F">
      <w:pPr>
        <w:pStyle w:val="ListParagraph"/>
        <w:spacing w:after="0" w:line="240" w:lineRule="auto"/>
        <w:rPr>
          <w:rFonts w:ascii="Times New Roman" w:hAnsi="Times New Roman" w:cs="Times New Roman"/>
          <w:sz w:val="24"/>
          <w:szCs w:val="24"/>
        </w:rPr>
      </w:pPr>
    </w:p>
    <w:p w:rsidR="001A0F4F" w:rsidRPr="001A0F4F" w:rsidP="001A0F4F">
      <w:pPr>
        <w:pStyle w:val="ListParagraph"/>
        <w:spacing w:after="0" w:line="240" w:lineRule="auto"/>
        <w:rPr>
          <w:rFonts w:ascii="Times New Roman" w:hAnsi="Times New Roman" w:cs="Times New Roman"/>
          <w:sz w:val="24"/>
          <w:szCs w:val="24"/>
        </w:rPr>
      </w:pP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var age1=0,age2=0,age3=0,age4=0;</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window.onload = function ()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 xml:space="preserve">  //just change the name of .csv file to load file</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t>$.get('titanic.csv', function(theData)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theData = theData.replace(/"/g,'');</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theData = theData.split(/\r?\n|\r/);</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totalRows = theData.length;</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for(let i=1;i&lt;totalRows;++i){</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theTD = th</w:t>
      </w:r>
      <w:r w:rsidRPr="001A0F4F">
        <w:rPr>
          <w:rFonts w:ascii="Times New Roman" w:hAnsi="Times New Roman" w:cs="Times New Roman"/>
          <w:sz w:val="24"/>
          <w:szCs w:val="24"/>
        </w:rPr>
        <w:t>eData[i].split(',');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value = parseInt(theTD[4]);</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if(value&gt;=18 &amp;&amp; value&lt;=34)age1+=1;</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else if(value&gt;=35 &amp;&amp; value&lt;=50)age2+=1;</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else if(value&gt;=51 &amp;&amp; value&lt;=69)age3+=1;</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else if(value&gt;=70 &amp;&amp; value&lt;=87)age4+=1;</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var chart = n</w:t>
      </w:r>
      <w:r w:rsidRPr="001A0F4F">
        <w:rPr>
          <w:rFonts w:ascii="Times New Roman" w:hAnsi="Times New Roman" w:cs="Times New Roman"/>
          <w:sz w:val="24"/>
          <w:szCs w:val="24"/>
        </w:rPr>
        <w:t>ew CanvasJS.Chart("chartContainer",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title:{</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 xml:space="preserve">text: "Column chart for Four Age Group in Titanic"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theme: "dark1", //"light1", "light2", "dark1", "dark2"</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 xml:space="preserve">data: [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 Change type to "column", "doug</w:t>
      </w:r>
      <w:r w:rsidRPr="001A0F4F">
        <w:rPr>
          <w:rFonts w:ascii="Times New Roman" w:hAnsi="Times New Roman" w:cs="Times New Roman"/>
          <w:sz w:val="24"/>
          <w:szCs w:val="24"/>
        </w:rPr>
        <w:t>hnut", "line", "splineArea", etc.</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type: "column",</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dataPoints: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 label: "Millennials",  y: age1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 label: "Gen X", y: age2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 label: "Baby Boomers", y: age3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 label: "Silent generation",  y: age4  }</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r>
      <w:r w:rsidRPr="001A0F4F">
        <w:rPr>
          <w:rFonts w:ascii="Times New Roman" w:hAnsi="Times New Roman" w:cs="Times New Roman"/>
          <w:sz w:val="24"/>
          <w:szCs w:val="24"/>
        </w:rPr>
        <w:tab/>
        <w:t>chart.render();</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w:t>
      </w:r>
    </w:p>
    <w:p w:rsidR="001A0F4F" w:rsidRP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ab/>
        <w:t>&lt;/script&gt;</w:t>
      </w:r>
    </w:p>
    <w:p w:rsidR="001A0F4F" w:rsidP="001A0F4F">
      <w:pPr>
        <w:pStyle w:val="ListParagraph"/>
        <w:spacing w:after="0" w:line="240" w:lineRule="auto"/>
        <w:rPr>
          <w:rFonts w:ascii="Times New Roman" w:hAnsi="Times New Roman" w:cs="Times New Roman"/>
          <w:sz w:val="24"/>
          <w:szCs w:val="24"/>
        </w:rPr>
      </w:pPr>
      <w:r w:rsidRPr="001A0F4F">
        <w:rPr>
          <w:rFonts w:ascii="Times New Roman" w:hAnsi="Times New Roman" w:cs="Times New Roman"/>
          <w:sz w:val="24"/>
          <w:szCs w:val="24"/>
        </w:rPr>
        <w:t>&lt;/html&gt;</w:t>
      </w:r>
    </w:p>
    <w:p w:rsidR="001703B5" w:rsidP="001A0F4F">
      <w:pPr>
        <w:pStyle w:val="ListParagraph"/>
        <w:spacing w:after="0" w:line="240" w:lineRule="auto"/>
        <w:rPr>
          <w:rFonts w:ascii="Times New Roman" w:hAnsi="Times New Roman" w:cs="Times New Roman"/>
          <w:sz w:val="24"/>
          <w:szCs w:val="24"/>
        </w:rPr>
      </w:pPr>
    </w:p>
    <w:p w:rsidR="001703B5" w:rsidP="001A0F4F">
      <w:pPr>
        <w:pStyle w:val="ListParagraph"/>
        <w:spacing w:after="0" w:line="240" w:lineRule="auto"/>
        <w:rPr>
          <w:rFonts w:ascii="Times New Roman" w:hAnsi="Times New Roman" w:cs="Times New Roman"/>
          <w:sz w:val="24"/>
          <w:szCs w:val="24"/>
        </w:rPr>
      </w:pPr>
    </w:p>
    <w:p w:rsidR="001703B5" w:rsidP="001A0F4F">
      <w:pPr>
        <w:pStyle w:val="ListParagraph"/>
        <w:spacing w:after="0" w:line="240" w:lineRule="auto"/>
        <w:rPr>
          <w:rFonts w:ascii="Times New Roman" w:hAnsi="Times New Roman" w:cs="Times New Roman"/>
          <w:sz w:val="24"/>
          <w:szCs w:val="24"/>
        </w:rPr>
      </w:pPr>
      <w:r>
        <w:rPr>
          <w:rFonts w:ascii="Times New Roman" w:hAnsi="Times New Roman" w:cs="Times New Roman"/>
          <w:noProof/>
          <w:sz w:val="24"/>
          <w:szCs w:val="24"/>
          <w:lang w:val="en-US" w:bidi="gu-IN"/>
        </w:rPr>
        <w:drawing>
          <wp:anchor distT="0" distB="0" distL="114300" distR="114300" simplePos="0" relativeHeight="251681792" behindDoc="0" locked="0" layoutInCell="1" allowOverlap="1">
            <wp:simplePos x="0" y="0"/>
            <wp:positionH relativeFrom="margin">
              <wp:align>right</wp:align>
            </wp:positionH>
            <wp:positionV relativeFrom="paragraph">
              <wp:posOffset>12065</wp:posOffset>
            </wp:positionV>
            <wp:extent cx="5943600" cy="3293110"/>
            <wp:effectExtent l="0" t="0" r="0" b="2540"/>
            <wp:wrapNone/>
            <wp:docPr id="1416308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0869" name="Dv6c.PNG"/>
                    <pic:cNvPicPr/>
                  </pic:nvPicPr>
                  <pic:blipFill>
                    <a:blip xmlns:r="http://schemas.openxmlformats.org/officeDocument/2006/relationships" r:embed="rId34">
                      <a:extLst>
                        <a:ext xmlns:a="http://schemas.openxmlformats.org/drawingml/2006/main"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14:sizeRelH relativeFrom="page">
              <wp14:pctWidth>0</wp14:pctWidth>
            </wp14:sizeRelH>
            <wp14:sizeRelV relativeFrom="page">
              <wp14:pctHeight>0</wp14:pctHeight>
            </wp14:sizeRelV>
          </wp:anchor>
        </w:drawing>
      </w:r>
    </w:p>
    <w:p w:rsidR="001703B5" w:rsidP="001A0F4F">
      <w:pPr>
        <w:pStyle w:val="ListParagraph"/>
        <w:spacing w:after="0" w:line="240" w:lineRule="auto"/>
        <w:rPr>
          <w:rFonts w:ascii="Times New Roman" w:hAnsi="Times New Roman" w:cs="Times New Roman"/>
          <w:sz w:val="24"/>
          <w:szCs w:val="24"/>
        </w:rPr>
      </w:pPr>
    </w:p>
    <w:p w:rsidR="001703B5" w:rsidP="001A0F4F">
      <w:pPr>
        <w:pStyle w:val="ListParagraph"/>
        <w:spacing w:after="0" w:line="240" w:lineRule="auto"/>
        <w:rPr>
          <w:rFonts w:ascii="Times New Roman" w:hAnsi="Times New Roman" w:cs="Times New Roman"/>
          <w:sz w:val="24"/>
          <w:szCs w:val="24"/>
        </w:rPr>
      </w:pPr>
    </w:p>
    <w:p w:rsidR="001703B5" w:rsidP="001A0F4F">
      <w:pPr>
        <w:pStyle w:val="ListParagraph"/>
        <w:spacing w:after="0" w:line="240" w:lineRule="auto"/>
        <w:rPr>
          <w:rFonts w:ascii="Times New Roman" w:hAnsi="Times New Roman" w:cs="Times New Roman"/>
          <w:sz w:val="24"/>
          <w:szCs w:val="24"/>
        </w:rPr>
      </w:pPr>
    </w:p>
    <w:p w:rsidR="001703B5" w:rsidP="001A0F4F">
      <w:pPr>
        <w:pStyle w:val="ListParagraph"/>
        <w:spacing w:after="0" w:line="240" w:lineRule="auto"/>
        <w:rPr>
          <w:rFonts w:ascii="Times New Roman" w:hAnsi="Times New Roman" w:cs="Times New Roman"/>
          <w:sz w:val="24"/>
          <w:szCs w:val="24"/>
        </w:rPr>
      </w:pPr>
    </w:p>
    <w:p w:rsidR="001703B5" w:rsidP="001A0F4F">
      <w:pPr>
        <w:pStyle w:val="ListParagraph"/>
        <w:spacing w:after="0" w:line="240" w:lineRule="auto"/>
        <w:rPr>
          <w:rFonts w:ascii="Times New Roman" w:hAnsi="Times New Roman" w:cs="Times New Roman"/>
          <w:sz w:val="24"/>
          <w:szCs w:val="24"/>
        </w:rPr>
      </w:pPr>
    </w:p>
    <w:p w:rsidR="001703B5" w:rsidP="001A0F4F">
      <w:pPr>
        <w:pStyle w:val="ListParagraph"/>
        <w:spacing w:after="0" w:line="240" w:lineRule="auto"/>
        <w:rPr>
          <w:rFonts w:ascii="Times New Roman" w:hAnsi="Times New Roman" w:cs="Times New Roman"/>
          <w:sz w:val="24"/>
          <w:szCs w:val="24"/>
        </w:rPr>
      </w:pPr>
    </w:p>
    <w:p w:rsidR="001703B5" w:rsidP="001A0F4F">
      <w:pPr>
        <w:pStyle w:val="ListParagraph"/>
        <w:spacing w:after="0" w:line="240" w:lineRule="auto"/>
        <w:rPr>
          <w:rFonts w:ascii="Times New Roman" w:hAnsi="Times New Roman" w:cs="Times New Roman"/>
          <w:sz w:val="24"/>
          <w:szCs w:val="24"/>
        </w:rPr>
      </w:pPr>
    </w:p>
    <w:p w:rsidR="001703B5" w:rsidP="001A0F4F">
      <w:pPr>
        <w:pStyle w:val="ListParagraph"/>
        <w:spacing w:after="0" w:line="240" w:lineRule="auto"/>
        <w:rPr>
          <w:rFonts w:ascii="Times New Roman" w:hAnsi="Times New Roman" w:cs="Times New Roman"/>
          <w:sz w:val="24"/>
          <w:szCs w:val="24"/>
        </w:rPr>
      </w:pPr>
    </w:p>
    <w:p w:rsidR="001703B5" w:rsidP="001A0F4F">
      <w:pPr>
        <w:pStyle w:val="ListParagraph"/>
        <w:spacing w:after="0" w:line="240" w:lineRule="auto"/>
        <w:rPr>
          <w:rFonts w:ascii="Times New Roman" w:hAnsi="Times New Roman" w:cs="Times New Roman"/>
          <w:sz w:val="24"/>
          <w:szCs w:val="24"/>
        </w:rPr>
      </w:pPr>
    </w:p>
    <w:p w:rsidR="001703B5" w:rsidP="001A0F4F">
      <w:pPr>
        <w:pStyle w:val="ListParagraph"/>
        <w:spacing w:after="0" w:line="240" w:lineRule="auto"/>
        <w:rPr>
          <w:rFonts w:ascii="Times New Roman" w:hAnsi="Times New Roman" w:cs="Times New Roman"/>
          <w:sz w:val="24"/>
          <w:szCs w:val="24"/>
        </w:rPr>
      </w:pPr>
    </w:p>
    <w:p w:rsidR="001703B5" w:rsidP="001A0F4F">
      <w:pPr>
        <w:pStyle w:val="ListParagraph"/>
        <w:spacing w:after="0" w:line="240" w:lineRule="auto"/>
        <w:rPr>
          <w:rFonts w:ascii="Times New Roman" w:hAnsi="Times New Roman" w:cs="Times New Roman"/>
          <w:sz w:val="24"/>
          <w:szCs w:val="24"/>
        </w:rPr>
      </w:pPr>
    </w:p>
    <w:p w:rsidR="001703B5" w:rsidP="001A0F4F">
      <w:pPr>
        <w:pStyle w:val="ListParagraph"/>
        <w:spacing w:after="0" w:line="240" w:lineRule="auto"/>
        <w:rPr>
          <w:rFonts w:ascii="Times New Roman" w:hAnsi="Times New Roman" w:cs="Times New Roman"/>
          <w:sz w:val="24"/>
          <w:szCs w:val="24"/>
        </w:rPr>
      </w:pPr>
    </w:p>
    <w:p w:rsidR="001703B5" w:rsidP="001A0F4F">
      <w:pPr>
        <w:pStyle w:val="ListParagraph"/>
        <w:spacing w:after="0" w:line="240" w:lineRule="auto"/>
        <w:rPr>
          <w:rFonts w:ascii="Times New Roman" w:hAnsi="Times New Roman" w:cs="Times New Roman"/>
          <w:sz w:val="24"/>
          <w:szCs w:val="24"/>
        </w:rPr>
      </w:pPr>
    </w:p>
    <w:p w:rsidR="001703B5" w:rsidP="001A0F4F">
      <w:pPr>
        <w:pStyle w:val="ListParagraph"/>
        <w:spacing w:after="0" w:line="240" w:lineRule="auto"/>
        <w:rPr>
          <w:rFonts w:ascii="Times New Roman" w:hAnsi="Times New Roman" w:cs="Times New Roman"/>
          <w:sz w:val="24"/>
          <w:szCs w:val="24"/>
        </w:rPr>
      </w:pPr>
    </w:p>
    <w:p w:rsidR="001703B5" w:rsidP="001A0F4F">
      <w:pPr>
        <w:pStyle w:val="ListParagraph"/>
        <w:spacing w:after="0" w:line="240" w:lineRule="auto"/>
        <w:rPr>
          <w:rFonts w:ascii="Times New Roman" w:hAnsi="Times New Roman" w:cs="Times New Roman"/>
          <w:sz w:val="24"/>
          <w:szCs w:val="24"/>
        </w:rPr>
      </w:pPr>
    </w:p>
    <w:p w:rsidR="001703B5" w:rsidP="001A0F4F">
      <w:pPr>
        <w:pStyle w:val="ListParagraph"/>
        <w:spacing w:after="0" w:line="240" w:lineRule="auto"/>
        <w:rPr>
          <w:rFonts w:ascii="Times New Roman" w:hAnsi="Times New Roman" w:cs="Times New Roman"/>
          <w:sz w:val="24"/>
          <w:szCs w:val="24"/>
        </w:rPr>
      </w:pPr>
    </w:p>
    <w:p w:rsidR="001703B5" w:rsidP="001A0F4F">
      <w:pPr>
        <w:pStyle w:val="ListParagraph"/>
        <w:spacing w:after="0" w:line="240" w:lineRule="auto"/>
        <w:rPr>
          <w:rFonts w:ascii="Times New Roman" w:hAnsi="Times New Roman" w:cs="Times New Roman"/>
          <w:sz w:val="24"/>
          <w:szCs w:val="24"/>
        </w:rPr>
      </w:pPr>
    </w:p>
    <w:p w:rsidR="001703B5" w:rsidP="001A0F4F">
      <w:pPr>
        <w:pStyle w:val="ListParagraph"/>
        <w:spacing w:after="0" w:line="240" w:lineRule="auto"/>
        <w:rPr>
          <w:rFonts w:ascii="Times New Roman" w:hAnsi="Times New Roman" w:cs="Times New Roman"/>
          <w:sz w:val="24"/>
          <w:szCs w:val="24"/>
        </w:rPr>
      </w:pPr>
    </w:p>
    <w:p w:rsidR="001703B5" w:rsidP="001A0F4F">
      <w:pPr>
        <w:pStyle w:val="ListParagraph"/>
        <w:spacing w:after="0" w:line="240" w:lineRule="auto"/>
        <w:rPr>
          <w:rFonts w:ascii="Times New Roman" w:hAnsi="Times New Roman" w:cs="Times New Roman"/>
          <w:sz w:val="24"/>
          <w:szCs w:val="24"/>
        </w:rPr>
      </w:pPr>
    </w:p>
    <w:p w:rsidR="001703B5" w:rsidRPr="001703B5" w:rsidP="001A0F4F">
      <w:pPr>
        <w:pStyle w:val="ListParagraph"/>
        <w:spacing w:after="0" w:line="240" w:lineRule="auto"/>
        <w:rPr>
          <w:rFonts w:ascii="Times New Roman" w:hAnsi="Times New Roman" w:cs="Times New Roman"/>
          <w:sz w:val="28"/>
          <w:szCs w:val="28"/>
        </w:rPr>
        <w:sectPr w:rsidSect="006658BF">
          <w:headerReference w:type="default" r:id="rId35"/>
          <w:footerReference w:type="default" r:id="rId36"/>
          <w:pgSz w:w="12240" w:h="15840"/>
          <w:pgMar w:top="1440" w:right="1440" w:bottom="1440" w:left="1440" w:header="576" w:footer="432"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Fonts w:ascii="Times New Roman" w:hAnsi="Times New Roman" w:cs="Times New Roman"/>
          <w:sz w:val="24"/>
          <w:szCs w:val="24"/>
        </w:rPr>
        <w:tab/>
      </w:r>
      <w:r>
        <w:rPr>
          <w:rFonts w:ascii="Times New Roman" w:hAnsi="Times New Roman" w:cs="Times New Roman"/>
          <w:sz w:val="24"/>
          <w:szCs w:val="24"/>
        </w:rPr>
        <w:tab/>
      </w:r>
      <w:r w:rsidRPr="001703B5">
        <w:rPr>
          <w:rFonts w:ascii="Times New Roman" w:hAnsi="Times New Roman" w:cs="Times New Roman"/>
          <w:sz w:val="28"/>
          <w:szCs w:val="28"/>
        </w:rPr>
        <w:t>Fig5.c – Column chart for four age group</w:t>
      </w:r>
    </w:p>
    <w:p w:rsidR="001C08D2" w:rsidP="003856B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Practical – 6</w:t>
      </w:r>
    </w:p>
    <w:p w:rsidR="00C115DB" w:rsidP="003856B3">
      <w:pPr>
        <w:spacing w:after="0" w:line="240" w:lineRule="auto"/>
        <w:rPr>
          <w:rFonts w:ascii="Times New Roman" w:hAnsi="Times New Roman" w:cs="Times New Roman"/>
          <w:b/>
          <w:bCs/>
          <w:sz w:val="28"/>
          <w:szCs w:val="28"/>
        </w:rPr>
      </w:pPr>
    </w:p>
    <w:p w:rsidR="003856B3" w:rsidP="003856B3">
      <w:pPr>
        <w:spacing w:after="0" w:line="240" w:lineRule="auto"/>
        <w:rPr>
          <w:rFonts w:ascii="Times New Roman" w:hAnsi="Times New Roman" w:cs="Times New Roman"/>
          <w:sz w:val="28"/>
          <w:szCs w:val="28"/>
        </w:rPr>
      </w:pPr>
      <w:r w:rsidRPr="003856B3">
        <w:rPr>
          <w:rFonts w:ascii="Times New Roman" w:hAnsi="Times New Roman" w:cs="Times New Roman"/>
          <w:b/>
          <w:bCs/>
          <w:sz w:val="28"/>
          <w:szCs w:val="28"/>
        </w:rPr>
        <w:t xml:space="preserve">AIM: </w:t>
      </w:r>
      <w:r w:rsidRPr="00C115DB" w:rsidR="00C115DB">
        <w:rPr>
          <w:rFonts w:ascii="Times New Roman" w:hAnsi="Times New Roman" w:cs="Times New Roman"/>
          <w:sz w:val="28"/>
          <w:szCs w:val="28"/>
        </w:rPr>
        <w:t>Develop Following Program Using HTML5 and D3.js and Canvas.js</w:t>
      </w:r>
    </w:p>
    <w:p w:rsidR="00C115DB" w:rsidP="003856B3">
      <w:pPr>
        <w:spacing w:after="0" w:line="240" w:lineRule="auto"/>
        <w:rPr>
          <w:rFonts w:ascii="Times New Roman" w:hAnsi="Times New Roman" w:cs="Times New Roman"/>
          <w:sz w:val="28"/>
          <w:szCs w:val="28"/>
        </w:rPr>
      </w:pPr>
    </w:p>
    <w:p w:rsidR="00C115DB" w:rsidP="00C115DB">
      <w:pPr>
        <w:pStyle w:val="ListParagraph"/>
        <w:numPr>
          <w:ilvl w:val="0"/>
          <w:numId w:val="22"/>
        </w:numPr>
        <w:spacing w:after="0" w:line="240" w:lineRule="auto"/>
        <w:rPr>
          <w:rFonts w:ascii="Times New Roman" w:hAnsi="Times New Roman" w:cs="Times New Roman"/>
          <w:sz w:val="28"/>
          <w:szCs w:val="28"/>
        </w:rPr>
      </w:pPr>
      <w:r w:rsidRPr="00C115DB">
        <w:rPr>
          <w:rFonts w:ascii="Times New Roman" w:hAnsi="Times New Roman" w:cs="Times New Roman"/>
          <w:sz w:val="28"/>
          <w:szCs w:val="28"/>
        </w:rPr>
        <w:t>Showing the data as a Line chart (single, fewer and multiple lines)</w:t>
      </w:r>
    </w:p>
    <w:p w:rsidR="00C115DB" w:rsidP="00C115DB">
      <w:pPr>
        <w:spacing w:after="0" w:line="240" w:lineRule="auto"/>
        <w:ind w:left="360"/>
        <w:rPr>
          <w:rFonts w:ascii="Times New Roman" w:hAnsi="Times New Roman" w:cs="Times New Roman"/>
          <w:sz w:val="28"/>
          <w:szCs w:val="28"/>
        </w:rPr>
      </w:pPr>
    </w:p>
    <w:p w:rsidR="00C115DB" w:rsidRPr="00C115DB" w:rsidP="00C115DB">
      <w:pPr>
        <w:spacing w:after="0" w:line="240" w:lineRule="auto"/>
        <w:ind w:left="360"/>
        <w:rPr>
          <w:rFonts w:ascii="Times New Roman" w:hAnsi="Times New Roman" w:cs="Times New Roman"/>
          <w:b/>
          <w:bCs/>
          <w:sz w:val="28"/>
          <w:szCs w:val="28"/>
        </w:rPr>
      </w:pPr>
      <w:r w:rsidRPr="00C115DB">
        <w:rPr>
          <w:rFonts w:ascii="Times New Roman" w:hAnsi="Times New Roman" w:cs="Times New Roman"/>
          <w:b/>
          <w:bCs/>
          <w:sz w:val="28"/>
          <w:szCs w:val="28"/>
        </w:rPr>
        <w:t xml:space="preserve">Single line </w:t>
      </w:r>
      <w:r w:rsidRPr="00C115DB">
        <w:rPr>
          <w:rFonts w:ascii="Times New Roman" w:hAnsi="Times New Roman" w:cs="Times New Roman"/>
          <w:b/>
          <w:bCs/>
          <w:sz w:val="28"/>
          <w:szCs w:val="28"/>
        </w:rPr>
        <w:t>chart</w:t>
      </w:r>
    </w:p>
    <w:p w:rsidR="00C115DB" w:rsidP="00C115DB">
      <w:pPr>
        <w:spacing w:after="0" w:line="240" w:lineRule="auto"/>
        <w:rPr>
          <w:rFonts w:ascii="Times New Roman" w:hAnsi="Times New Roman" w:cs="Times New Roman"/>
          <w:sz w:val="28"/>
          <w:szCs w:val="28"/>
        </w:rPr>
      </w:pPr>
    </w:p>
    <w:tbl>
      <w:tblPr>
        <w:tblStyle w:val="TableGrid"/>
        <w:tblW w:w="0" w:type="auto"/>
        <w:tblLook w:val="04A0"/>
      </w:tblPr>
      <w:tblGrid>
        <w:gridCol w:w="9350"/>
      </w:tblGrid>
      <w:tr w:rsidTr="00C115DB">
        <w:tblPrEx>
          <w:tblW w:w="0" w:type="auto"/>
          <w:tblLook w:val="04A0"/>
        </w:tblPrEx>
        <w:tc>
          <w:tcPr>
            <w:tcW w:w="9350" w:type="dxa"/>
            <w:shd w:val="clear" w:color="auto" w:fill="FAC090" w:themeFill="accent6" w:themeFillTint="99"/>
          </w:tcPr>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color w:val="BC7A00"/>
                <w:sz w:val="20"/>
                <w:szCs w:val="20"/>
                <w:lang w:val="en-IN" w:bidi="gu-IN"/>
              </w:rPr>
              <w:t>&lt;!DOCTYPE HTML&gt;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b/>
                <w:bCs/>
                <w:noProof/>
                <w:color w:val="008000"/>
                <w:sz w:val="20"/>
                <w:szCs w:val="20"/>
                <w:lang w:val="en-IN" w:bidi="gu-IN"/>
              </w:rPr>
              <w:t>&lt;html&gt;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b/>
                <w:bCs/>
                <w:noProof/>
                <w:color w:val="008000"/>
                <w:sz w:val="20"/>
                <w:szCs w:val="20"/>
                <w:lang w:val="en-IN" w:bidi="gu-IN"/>
              </w:rPr>
              <w:t>&lt;head&gt;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b/>
                <w:bCs/>
                <w:noProof/>
                <w:color w:val="008000"/>
                <w:sz w:val="20"/>
                <w:szCs w:val="20"/>
                <w:lang w:val="en-IN" w:bidi="gu-IN"/>
              </w:rPr>
              <w:t>&lt;title&gt;</w:t>
            </w:r>
            <w:r w:rsidRPr="00C115DB">
              <w:rPr>
                <w:rFonts w:ascii="Courier New" w:eastAsia="Times New Roman" w:hAnsi="Courier New" w:cs="Courier New"/>
                <w:noProof/>
                <w:sz w:val="20"/>
                <w:szCs w:val="20"/>
                <w:lang w:val="en-IN" w:bidi="gu-IN"/>
              </w:rPr>
              <w:t>Single Line chart</w:t>
            </w:r>
            <w:r w:rsidRPr="00C115DB">
              <w:rPr>
                <w:rFonts w:ascii="Courier New" w:eastAsia="Times New Roman" w:hAnsi="Courier New" w:cs="Courier New"/>
                <w:b/>
                <w:bCs/>
                <w:noProof/>
                <w:color w:val="008000"/>
                <w:sz w:val="20"/>
                <w:szCs w:val="20"/>
                <w:lang w:val="en-IN" w:bidi="gu-IN"/>
              </w:rPr>
              <w:t>&lt;/title&gt;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b/>
                <w:bCs/>
                <w:noProof/>
                <w:color w:val="008000"/>
                <w:sz w:val="20"/>
                <w:szCs w:val="20"/>
                <w:lang w:val="en-IN" w:bidi="gu-IN"/>
              </w:rPr>
              <w:t>&lt;meta</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7D9029"/>
                <w:sz w:val="20"/>
                <w:szCs w:val="20"/>
                <w:lang w:val="en-IN" w:bidi="gu-IN"/>
              </w:rPr>
              <w:t>charset=</w:t>
            </w:r>
            <w:r w:rsidRPr="00C115DB">
              <w:rPr>
                <w:rFonts w:ascii="Courier New" w:eastAsia="Times New Roman" w:hAnsi="Courier New" w:cs="Courier New"/>
                <w:noProof/>
                <w:color w:val="BA2121"/>
                <w:sz w:val="20"/>
                <w:szCs w:val="20"/>
                <w:lang w:val="en-IN" w:bidi="gu-IN"/>
              </w:rPr>
              <w:t>"utf-8"</w:t>
            </w:r>
            <w:r w:rsidRPr="00C115DB">
              <w:rPr>
                <w:rFonts w:ascii="Courier New" w:eastAsia="Times New Roman" w:hAnsi="Courier New" w:cs="Courier New"/>
                <w:b/>
                <w:bCs/>
                <w:noProof/>
                <w:color w:val="008000"/>
                <w:sz w:val="20"/>
                <w:szCs w:val="20"/>
                <w:lang w:val="en-IN" w:bidi="gu-IN"/>
              </w:rPr>
              <w:t>&gt;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b/>
                <w:bCs/>
                <w:noProof/>
                <w:color w:val="008000"/>
                <w:sz w:val="20"/>
                <w:szCs w:val="20"/>
                <w:lang w:val="en-IN" w:bidi="gu-IN"/>
              </w:rPr>
              <w:t>&lt;meta</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7D9029"/>
                <w:sz w:val="20"/>
                <w:szCs w:val="20"/>
                <w:lang w:val="en-IN" w:bidi="gu-IN"/>
              </w:rPr>
              <w:t>name=</w:t>
            </w:r>
            <w:r w:rsidRPr="00C115DB">
              <w:rPr>
                <w:rFonts w:ascii="Courier New" w:eastAsia="Times New Roman" w:hAnsi="Courier New" w:cs="Courier New"/>
                <w:noProof/>
                <w:color w:val="BA2121"/>
                <w:sz w:val="20"/>
                <w:szCs w:val="20"/>
                <w:lang w:val="en-IN" w:bidi="gu-IN"/>
              </w:rPr>
              <w:t>"author"</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7D9029"/>
                <w:sz w:val="20"/>
                <w:szCs w:val="20"/>
                <w:lang w:val="en-IN" w:bidi="gu-IN"/>
              </w:rPr>
              <w:t>content=</w:t>
            </w:r>
            <w:r w:rsidRPr="00C115DB">
              <w:rPr>
                <w:rFonts w:ascii="Courier New" w:eastAsia="Times New Roman" w:hAnsi="Courier New" w:cs="Courier New"/>
                <w:noProof/>
                <w:color w:val="BA2121"/>
                <w:sz w:val="20"/>
                <w:szCs w:val="20"/>
                <w:lang w:val="en-IN" w:bidi="gu-IN"/>
              </w:rPr>
              <w:t>"SidPro"</w:t>
            </w:r>
            <w:r w:rsidRPr="00C115DB">
              <w:rPr>
                <w:rFonts w:ascii="Courier New" w:eastAsia="Times New Roman" w:hAnsi="Courier New" w:cs="Courier New"/>
                <w:b/>
                <w:bCs/>
                <w:noProof/>
                <w:color w:val="008000"/>
                <w:sz w:val="20"/>
                <w:szCs w:val="20"/>
                <w:lang w:val="en-IN" w:bidi="gu-IN"/>
              </w:rPr>
              <w:t>/&gt;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b/>
                <w:bCs/>
                <w:noProof/>
                <w:color w:val="008000"/>
                <w:sz w:val="20"/>
                <w:szCs w:val="20"/>
                <w:lang w:val="en-IN" w:bidi="gu-IN"/>
              </w:rPr>
              <w:t>&lt;meta</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7D9029"/>
                <w:sz w:val="20"/>
                <w:szCs w:val="20"/>
                <w:lang w:val="en-IN" w:bidi="gu-IN"/>
              </w:rPr>
              <w:t>name=</w:t>
            </w:r>
            <w:r w:rsidRPr="00C115DB">
              <w:rPr>
                <w:rFonts w:ascii="Courier New" w:eastAsia="Times New Roman" w:hAnsi="Courier New" w:cs="Courier New"/>
                <w:noProof/>
                <w:color w:val="BA2121"/>
                <w:sz w:val="20"/>
                <w:szCs w:val="20"/>
                <w:lang w:val="en-IN" w:bidi="gu-IN"/>
              </w:rPr>
              <w:t>"viewport"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7D9029"/>
                <w:sz w:val="20"/>
                <w:szCs w:val="20"/>
                <w:lang w:val="en-IN" w:bidi="gu-IN"/>
              </w:rPr>
              <w:t>content=</w:t>
            </w:r>
            <w:r w:rsidRPr="00C115DB">
              <w:rPr>
                <w:rFonts w:ascii="Courier New" w:eastAsia="Times New Roman" w:hAnsi="Courier New" w:cs="Courier New"/>
                <w:noProof/>
                <w:color w:val="BA2121"/>
                <w:sz w:val="20"/>
                <w:szCs w:val="20"/>
                <w:lang w:val="en-IN" w:bidi="gu-IN"/>
              </w:rPr>
              <w:t>"width=device-width,initial-scale=1.0"</w:t>
            </w:r>
            <w:r w:rsidRPr="00C115DB">
              <w:rPr>
                <w:rFonts w:ascii="Courier New" w:eastAsia="Times New Roman" w:hAnsi="Courier New" w:cs="Courier New"/>
                <w:b/>
                <w:bCs/>
                <w:noProof/>
                <w:color w:val="008000"/>
                <w:sz w:val="20"/>
                <w:szCs w:val="20"/>
                <w:lang w:val="en-IN" w:bidi="gu-IN"/>
              </w:rPr>
              <w:t>/&gt;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b/>
                <w:bCs/>
                <w:noProof/>
                <w:color w:val="008000"/>
                <w:sz w:val="20"/>
                <w:szCs w:val="20"/>
                <w:lang w:val="en-IN" w:bidi="gu-IN"/>
              </w:rPr>
              <w:t>&lt;meta</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7D9029"/>
                <w:sz w:val="20"/>
                <w:szCs w:val="20"/>
                <w:lang w:val="en-IN" w:bidi="gu-IN"/>
              </w:rPr>
              <w:t>name=</w:t>
            </w:r>
            <w:r w:rsidRPr="00C115DB">
              <w:rPr>
                <w:rFonts w:ascii="Courier New" w:eastAsia="Times New Roman" w:hAnsi="Courier New" w:cs="Courier New"/>
                <w:noProof/>
                <w:color w:val="BA2121"/>
                <w:sz w:val="20"/>
                <w:szCs w:val="20"/>
                <w:lang w:val="en-IN" w:bidi="gu-IN"/>
              </w:rPr>
              <w:t>"description"</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7D9029"/>
                <w:sz w:val="20"/>
                <w:szCs w:val="20"/>
                <w:lang w:val="en-IN" w:bidi="gu-IN"/>
              </w:rPr>
              <w:t>content=</w:t>
            </w:r>
            <w:r w:rsidRPr="00C115DB">
              <w:rPr>
                <w:rFonts w:ascii="Courier New" w:eastAsia="Times New Roman" w:hAnsi="Courier New" w:cs="Courier New"/>
                <w:noProof/>
                <w:color w:val="BA2121"/>
                <w:sz w:val="20"/>
                <w:szCs w:val="20"/>
                <w:lang w:val="en-IN" w:bidi="gu-IN"/>
              </w:rPr>
              <w:t xml:space="preserve">"Showing the </w:t>
            </w:r>
            <w:r w:rsidRPr="00C115DB">
              <w:rPr>
                <w:rFonts w:ascii="Courier New" w:eastAsia="Times New Roman" w:hAnsi="Courier New" w:cs="Courier New"/>
                <w:noProof/>
                <w:color w:val="BA2121"/>
                <w:sz w:val="20"/>
                <w:szCs w:val="20"/>
                <w:lang w:val="en-IN" w:bidi="gu-IN"/>
              </w:rPr>
              <w:t>data as a Single Line chart"</w:t>
            </w:r>
            <w:r w:rsidRPr="00C115DB">
              <w:rPr>
                <w:rFonts w:ascii="Courier New" w:eastAsia="Times New Roman" w:hAnsi="Courier New" w:cs="Courier New"/>
                <w:b/>
                <w:bCs/>
                <w:noProof/>
                <w:color w:val="008000"/>
                <w:sz w:val="20"/>
                <w:szCs w:val="20"/>
                <w:lang w:val="en-IN" w:bidi="gu-IN"/>
              </w:rPr>
              <w:t>/&gt;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b/>
                <w:bCs/>
                <w:noProof/>
                <w:color w:val="008000"/>
                <w:sz w:val="20"/>
                <w:szCs w:val="20"/>
                <w:lang w:val="en-IN" w:bidi="gu-IN"/>
              </w:rPr>
              <w:t>&lt;meta</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7D9029"/>
                <w:sz w:val="20"/>
                <w:szCs w:val="20"/>
                <w:lang w:val="en-IN" w:bidi="gu-IN"/>
              </w:rPr>
              <w:t>name=</w:t>
            </w:r>
            <w:r w:rsidRPr="00C115DB">
              <w:rPr>
                <w:rFonts w:ascii="Courier New" w:eastAsia="Times New Roman" w:hAnsi="Courier New" w:cs="Courier New"/>
                <w:noProof/>
                <w:color w:val="BA2121"/>
                <w:sz w:val="20"/>
                <w:szCs w:val="20"/>
                <w:lang w:val="en-IN" w:bidi="gu-IN"/>
              </w:rPr>
              <w:t>"keywords"</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7D9029"/>
                <w:sz w:val="20"/>
                <w:szCs w:val="20"/>
                <w:lang w:val="en-IN" w:bidi="gu-IN"/>
              </w:rPr>
              <w:t>content=</w:t>
            </w:r>
            <w:r w:rsidRPr="00C115DB">
              <w:rPr>
                <w:rFonts w:ascii="Courier New" w:eastAsia="Times New Roman" w:hAnsi="Courier New" w:cs="Courier New"/>
                <w:noProof/>
                <w:color w:val="BA2121"/>
                <w:sz w:val="20"/>
                <w:szCs w:val="20"/>
                <w:lang w:val="en-IN" w:bidi="gu-IN"/>
              </w:rPr>
              <w:t>"Single,Line,Chart,Single Line Chart,Line"</w:t>
            </w:r>
            <w:r w:rsidRPr="00C115DB">
              <w:rPr>
                <w:rFonts w:ascii="Courier New" w:eastAsia="Times New Roman" w:hAnsi="Courier New" w:cs="Courier New"/>
                <w:b/>
                <w:bCs/>
                <w:noProof/>
                <w:color w:val="008000"/>
                <w:sz w:val="20"/>
                <w:szCs w:val="20"/>
                <w:lang w:val="en-IN" w:bidi="gu-IN"/>
              </w:rPr>
              <w:t>/&gt;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b/>
                <w:bCs/>
                <w:noProof/>
                <w:color w:val="008000"/>
                <w:sz w:val="20"/>
                <w:szCs w:val="20"/>
                <w:lang w:val="en-IN" w:bidi="gu-IN"/>
              </w:rPr>
              <w:t xml:space="preserve">&lt;script </w:t>
            </w:r>
            <w:r w:rsidRPr="00C115DB">
              <w:rPr>
                <w:rFonts w:ascii="Courier New" w:eastAsia="Times New Roman" w:hAnsi="Courier New" w:cs="Courier New"/>
                <w:noProof/>
                <w:color w:val="7D9029"/>
                <w:sz w:val="20"/>
                <w:szCs w:val="20"/>
                <w:lang w:val="en-IN" w:bidi="gu-IN"/>
              </w:rPr>
              <w:t>src=</w:t>
            </w:r>
            <w:r w:rsidRPr="00C115DB">
              <w:rPr>
                <w:rFonts w:ascii="Courier New" w:eastAsia="Times New Roman" w:hAnsi="Courier New" w:cs="Courier New"/>
                <w:noProof/>
                <w:color w:val="BA2121"/>
                <w:sz w:val="20"/>
                <w:szCs w:val="20"/>
                <w:lang w:val="en-IN" w:bidi="gu-IN"/>
              </w:rPr>
              <w:t>"jquery-3.5.1.min.js"</w:t>
            </w:r>
            <w:r w:rsidRPr="00C115DB">
              <w:rPr>
                <w:rFonts w:ascii="Courier New" w:eastAsia="Times New Roman" w:hAnsi="Courier New" w:cs="Courier New"/>
                <w:b/>
                <w:bCs/>
                <w:noProof/>
                <w:color w:val="008000"/>
                <w:sz w:val="20"/>
                <w:szCs w:val="20"/>
                <w:lang w:val="en-IN" w:bidi="gu-IN"/>
              </w:rPr>
              <w:t>&gt;&lt;/script&gt;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b/>
                <w:bCs/>
                <w:noProof/>
                <w:color w:val="008000"/>
                <w:sz w:val="20"/>
                <w:szCs w:val="20"/>
                <w:lang w:val="en-IN" w:bidi="gu-IN"/>
              </w:rPr>
              <w:t xml:space="preserve">&lt;script </w:t>
            </w:r>
            <w:r w:rsidRPr="00C115DB">
              <w:rPr>
                <w:rFonts w:ascii="Courier New" w:eastAsia="Times New Roman" w:hAnsi="Courier New" w:cs="Courier New"/>
                <w:noProof/>
                <w:color w:val="7D9029"/>
                <w:sz w:val="20"/>
                <w:szCs w:val="20"/>
                <w:lang w:val="en-IN" w:bidi="gu-IN"/>
              </w:rPr>
              <w:t>src=</w:t>
            </w:r>
            <w:r w:rsidRPr="00C115DB">
              <w:rPr>
                <w:rFonts w:ascii="Courier New" w:eastAsia="Times New Roman" w:hAnsi="Courier New" w:cs="Courier New"/>
                <w:noProof/>
                <w:color w:val="BA2121"/>
                <w:sz w:val="20"/>
                <w:szCs w:val="20"/>
                <w:lang w:val="en-IN" w:bidi="gu-IN"/>
              </w:rPr>
              <w:t>"canvasjs.min.js"</w:t>
            </w:r>
            <w:r w:rsidRPr="00C115DB">
              <w:rPr>
                <w:rFonts w:ascii="Courier New" w:eastAsia="Times New Roman" w:hAnsi="Courier New" w:cs="Courier New"/>
                <w:b/>
                <w:bCs/>
                <w:noProof/>
                <w:color w:val="008000"/>
                <w:sz w:val="20"/>
                <w:szCs w:val="20"/>
                <w:lang w:val="en-IN" w:bidi="gu-IN"/>
              </w:rPr>
              <w:t>&gt;&lt;/script&gt;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b/>
                <w:bCs/>
                <w:noProof/>
                <w:color w:val="008000"/>
                <w:sz w:val="20"/>
                <w:szCs w:val="20"/>
                <w:lang w:val="en-IN" w:bidi="gu-IN"/>
              </w:rPr>
              <w:t>&lt;/head&gt;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b/>
                <w:bCs/>
                <w:noProof/>
                <w:color w:val="008000"/>
                <w:sz w:val="20"/>
                <w:szCs w:val="20"/>
                <w:lang w:val="en-IN" w:bidi="gu-IN"/>
              </w:rPr>
              <w:t>&lt;body&gt;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b/>
                <w:bCs/>
                <w:noProof/>
                <w:color w:val="008000"/>
                <w:sz w:val="20"/>
                <w:szCs w:val="20"/>
                <w:lang w:val="en-IN" w:bidi="gu-IN"/>
              </w:rPr>
              <w:t>&lt;h2&gt;</w:t>
            </w:r>
            <w:r w:rsidRPr="00C115DB">
              <w:rPr>
                <w:rFonts w:ascii="Courier New" w:eastAsia="Times New Roman" w:hAnsi="Courier New" w:cs="Courier New"/>
                <w:noProof/>
                <w:sz w:val="20"/>
                <w:szCs w:val="20"/>
                <w:lang w:val="en-IN" w:bidi="gu-IN"/>
              </w:rPr>
              <w:t>Showing the data as a Single Line chart</w:t>
            </w:r>
            <w:r w:rsidRPr="00C115DB">
              <w:rPr>
                <w:rFonts w:ascii="Courier New" w:eastAsia="Times New Roman" w:hAnsi="Courier New" w:cs="Courier New"/>
                <w:b/>
                <w:bCs/>
                <w:noProof/>
                <w:color w:val="008000"/>
                <w:sz w:val="20"/>
                <w:szCs w:val="20"/>
                <w:lang w:val="en-IN" w:bidi="gu-IN"/>
              </w:rPr>
              <w:t>&lt;/h2</w:t>
            </w:r>
            <w:r w:rsidRPr="00C115DB">
              <w:rPr>
                <w:rFonts w:ascii="Courier New" w:eastAsia="Times New Roman" w:hAnsi="Courier New" w:cs="Courier New"/>
                <w:b/>
                <w:bCs/>
                <w:noProof/>
                <w:color w:val="008000"/>
                <w:sz w:val="20"/>
                <w:szCs w:val="20"/>
                <w:lang w:val="en-IN" w:bidi="gu-IN"/>
              </w:rPr>
              <w:t>&gt;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b/>
                <w:bCs/>
                <w:noProof/>
                <w:color w:val="008000"/>
                <w:sz w:val="20"/>
                <w:szCs w:val="20"/>
                <w:lang w:val="en-IN" w:bidi="gu-IN"/>
              </w:rPr>
              <w:t>&lt;div</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7D9029"/>
                <w:sz w:val="20"/>
                <w:szCs w:val="20"/>
                <w:lang w:val="en-IN" w:bidi="gu-IN"/>
              </w:rPr>
              <w:t>id=</w:t>
            </w:r>
            <w:r w:rsidRPr="00C115DB">
              <w:rPr>
                <w:rFonts w:ascii="Courier New" w:eastAsia="Times New Roman" w:hAnsi="Courier New" w:cs="Courier New"/>
                <w:noProof/>
                <w:color w:val="BA2121"/>
                <w:sz w:val="20"/>
                <w:szCs w:val="20"/>
                <w:lang w:val="en-IN" w:bidi="gu-IN"/>
              </w:rPr>
              <w:t>"chartContainer"</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7D9029"/>
                <w:sz w:val="20"/>
                <w:szCs w:val="20"/>
                <w:lang w:val="en-IN" w:bidi="gu-IN"/>
              </w:rPr>
              <w:t>style=</w:t>
            </w:r>
            <w:r w:rsidRPr="00C115DB">
              <w:rPr>
                <w:rFonts w:ascii="Courier New" w:eastAsia="Times New Roman" w:hAnsi="Courier New" w:cs="Courier New"/>
                <w:noProof/>
                <w:color w:val="BA2121"/>
                <w:sz w:val="20"/>
                <w:szCs w:val="20"/>
                <w:lang w:val="en-IN" w:bidi="gu-IN"/>
              </w:rPr>
              <w:t>"height: 600px; width: 100%;"</w:t>
            </w:r>
            <w:r w:rsidRPr="00C115DB">
              <w:rPr>
                <w:rFonts w:ascii="Courier New" w:eastAsia="Times New Roman" w:hAnsi="Courier New" w:cs="Courier New"/>
                <w:b/>
                <w:bCs/>
                <w:noProof/>
                <w:color w:val="008000"/>
                <w:sz w:val="20"/>
                <w:szCs w:val="20"/>
                <w:lang w:val="en-IN" w:bidi="gu-IN"/>
              </w:rPr>
              <w:t>&gt;&lt;/div&gt;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b/>
                <w:bCs/>
                <w:noProof/>
                <w:color w:val="008000"/>
                <w:sz w:val="20"/>
                <w:szCs w:val="20"/>
                <w:lang w:val="en-IN" w:bidi="gu-IN"/>
              </w:rPr>
              <w:t>&lt;/body&gt;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b/>
                <w:bCs/>
                <w:noProof/>
                <w:color w:val="008000"/>
                <w:sz w:val="20"/>
                <w:szCs w:val="20"/>
                <w:lang w:val="en-IN" w:bidi="gu-IN"/>
              </w:rPr>
              <w:t xml:space="preserve">&lt;script </w:t>
            </w:r>
            <w:r w:rsidRPr="00C115DB">
              <w:rPr>
                <w:rFonts w:ascii="Courier New" w:eastAsia="Times New Roman" w:hAnsi="Courier New" w:cs="Courier New"/>
                <w:noProof/>
                <w:color w:val="7D9029"/>
                <w:sz w:val="20"/>
                <w:szCs w:val="20"/>
                <w:lang w:val="en-IN" w:bidi="gu-IN"/>
              </w:rPr>
              <w:t>type=</w:t>
            </w:r>
            <w:r w:rsidRPr="00C115DB">
              <w:rPr>
                <w:rFonts w:ascii="Courier New" w:eastAsia="Times New Roman" w:hAnsi="Courier New" w:cs="Courier New"/>
                <w:noProof/>
                <w:color w:val="BA2121"/>
                <w:sz w:val="20"/>
                <w:szCs w:val="20"/>
                <w:lang w:val="en-IN" w:bidi="gu-IN"/>
              </w:rPr>
              <w:t>"text/javascript"</w:t>
            </w:r>
            <w:r w:rsidRPr="00C115DB">
              <w:rPr>
                <w:rFonts w:ascii="Courier New" w:eastAsia="Times New Roman" w:hAnsi="Courier New" w:cs="Courier New"/>
                <w:b/>
                <w:bCs/>
                <w:noProof/>
                <w:color w:val="008000"/>
                <w:sz w:val="20"/>
                <w:szCs w:val="20"/>
                <w:lang w:val="en-IN" w:bidi="gu-IN"/>
              </w:rPr>
              <w:t>&gt;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color w:val="008000"/>
                <w:sz w:val="20"/>
                <w:szCs w:val="20"/>
                <w:lang w:val="en-IN" w:bidi="gu-IN"/>
              </w:rPr>
              <w:t>window</w:t>
            </w:r>
            <w:r w:rsidRPr="00C115DB">
              <w:rPr>
                <w:rFonts w:ascii="Courier New" w:eastAsia="Times New Roman" w:hAnsi="Courier New" w:cs="Courier New"/>
                <w:noProof/>
                <w:sz w:val="20"/>
                <w:szCs w:val="20"/>
                <w:lang w:val="en-IN" w:bidi="gu-IN"/>
              </w:rPr>
              <w:t xml:space="preserve">.onload </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b/>
                <w:bCs/>
                <w:noProof/>
                <w:color w:val="008000"/>
                <w:sz w:val="20"/>
                <w:szCs w:val="20"/>
                <w:lang w:val="en-IN" w:bidi="gu-IN"/>
              </w:rPr>
              <w:t>function</w:t>
            </w:r>
            <w:r w:rsidRPr="00C115DB">
              <w:rPr>
                <w:rFonts w:ascii="Courier New" w:eastAsia="Times New Roman" w:hAnsi="Courier New" w:cs="Courier New"/>
                <w:noProof/>
                <w:sz w:val="20"/>
                <w:szCs w:val="20"/>
                <w:lang w:val="en-IN" w:bidi="gu-IN"/>
              </w:rPr>
              <w:t xml:space="preserve"> () {</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i/>
                <w:iCs/>
                <w:noProof/>
                <w:color w:val="408080"/>
                <w:sz w:val="20"/>
                <w:szCs w:val="20"/>
                <w:lang w:val="en-IN" w:bidi="gu-IN"/>
              </w:rPr>
              <w:t>/*CanvasJS.addColorSet("colors",</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i/>
                <w:iCs/>
                <w:noProof/>
                <w:color w:val="408080"/>
                <w:sz w:val="20"/>
                <w:szCs w:val="20"/>
                <w:lang w:val="en-IN" w:bidi="gu-IN"/>
              </w:rPr>
              <w:t xml:space="preserve">                [//colorSet Array</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i/>
                <w:iCs/>
                <w:noProof/>
                <w:color w:val="408080"/>
                <w:sz w:val="20"/>
                <w:szCs w:val="20"/>
                <w:lang w:val="en-IN" w:bidi="gu-IN"/>
              </w:rPr>
              <w:t xml:space="preserve">                "#2F4F4F",</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i/>
                <w:iCs/>
                <w:noProof/>
                <w:color w:val="408080"/>
                <w:sz w:val="20"/>
                <w:szCs w:val="20"/>
                <w:lang w:val="en-IN" w:bidi="gu-IN"/>
              </w:rPr>
              <w:t xml:space="preserve">                "#008080",</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i/>
                <w:iCs/>
                <w:noProof/>
                <w:color w:val="408080"/>
                <w:sz w:val="20"/>
                <w:szCs w:val="20"/>
                <w:lang w:val="en-IN" w:bidi="gu-IN"/>
              </w:rPr>
              <w:t xml:space="preserve">                "#2E8B57",</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i/>
                <w:iCs/>
                <w:noProof/>
                <w:color w:val="408080"/>
                <w:sz w:val="20"/>
                <w:szCs w:val="20"/>
                <w:lang w:val="en-IN" w:bidi="gu-IN"/>
              </w:rPr>
              <w:t xml:space="preserve">                "#3CB371",</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i/>
                <w:iCs/>
                <w:noProof/>
                <w:color w:val="408080"/>
                <w:sz w:val="20"/>
                <w:szCs w:val="20"/>
                <w:lang w:val="en-IN" w:bidi="gu-IN"/>
              </w:rPr>
              <w:t xml:space="preserve">                "#90EE90"                </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i/>
                <w:iCs/>
                <w:noProof/>
                <w:color w:val="408080"/>
                <w:sz w:val="20"/>
                <w:szCs w:val="20"/>
                <w:lang w:val="en-IN" w:bidi="gu-IN"/>
              </w:rPr>
              <w:t xml:space="preserve">                ]);*/</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b/>
                <w:bCs/>
                <w:noProof/>
                <w:color w:val="008000"/>
                <w:sz w:val="20"/>
                <w:szCs w:val="20"/>
                <w:lang w:val="en-IN" w:bidi="gu-IN"/>
              </w:rPr>
              <w:t>var</w:t>
            </w:r>
            <w:r w:rsidRPr="00C115DB">
              <w:rPr>
                <w:rFonts w:ascii="Courier New" w:eastAsia="Times New Roman" w:hAnsi="Courier New" w:cs="Courier New"/>
                <w:noProof/>
                <w:sz w:val="20"/>
                <w:szCs w:val="20"/>
                <w:lang w:val="en-IN" w:bidi="gu-IN"/>
              </w:rPr>
              <w:t xml:space="preserve"> chart </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b/>
                <w:bCs/>
                <w:noProof/>
                <w:color w:val="008000"/>
                <w:sz w:val="20"/>
                <w:szCs w:val="20"/>
                <w:lang w:val="en-IN" w:bidi="gu-IN"/>
              </w:rPr>
              <w:t>new</w:t>
            </w:r>
            <w:r w:rsidRPr="00C115DB">
              <w:rPr>
                <w:rFonts w:ascii="Courier New" w:eastAsia="Times New Roman" w:hAnsi="Courier New" w:cs="Courier New"/>
                <w:noProof/>
                <w:sz w:val="20"/>
                <w:szCs w:val="20"/>
                <w:lang w:val="en-IN" w:bidi="gu-IN"/>
              </w:rPr>
              <w:t xml:space="preserve"> CanvasJS.Chart(</w:t>
            </w:r>
            <w:r w:rsidRPr="00C115DB">
              <w:rPr>
                <w:rFonts w:ascii="Courier New" w:eastAsia="Times New Roman" w:hAnsi="Courier New" w:cs="Courier New"/>
                <w:noProof/>
                <w:color w:val="BA2121"/>
                <w:sz w:val="20"/>
                <w:szCs w:val="20"/>
                <w:lang w:val="en-IN" w:bidi="gu-IN"/>
              </w:rPr>
              <w:t>"chartContainer"</w:t>
            </w:r>
            <w:r w:rsidRPr="00C115DB">
              <w:rPr>
                <w:rFonts w:ascii="Courier New" w:eastAsia="Times New Roman" w:hAnsi="Courier New" w:cs="Courier New"/>
                <w:noProof/>
                <w:sz w:val="20"/>
                <w:szCs w:val="20"/>
                <w:lang w:val="en-IN" w:bidi="gu-IN"/>
              </w:rPr>
              <w:t>, {</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i/>
                <w:iCs/>
                <w:noProof/>
                <w:color w:val="408080"/>
                <w:sz w:val="20"/>
                <w:szCs w:val="20"/>
                <w:lang w:val="en-IN" w:bidi="gu-IN"/>
              </w:rPr>
              <w:t>//colorSet: "colors",</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title</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text</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BA2121"/>
                <w:sz w:val="20"/>
                <w:szCs w:val="20"/>
                <w:lang w:val="en-IN" w:bidi="gu-IN"/>
              </w:rPr>
              <w:t>"Showing</w:t>
            </w:r>
            <w:r w:rsidRPr="00C115DB">
              <w:rPr>
                <w:rFonts w:ascii="Courier New" w:eastAsia="Times New Roman" w:hAnsi="Courier New" w:cs="Courier New"/>
                <w:noProof/>
                <w:color w:val="BA2121"/>
                <w:sz w:val="20"/>
                <w:szCs w:val="20"/>
                <w:lang w:val="en-IN" w:bidi="gu-IN"/>
              </w:rPr>
              <w:t xml:space="preserve"> the sales data of Facewash as a Single Line chart"</w:t>
            </w:r>
            <w:r w:rsidRPr="00C115DB">
              <w:rPr>
                <w:rFonts w:ascii="Courier New" w:eastAsia="Times New Roman" w:hAnsi="Courier New" w:cs="Courier New"/>
                <w:noProof/>
                <w:sz w:val="20"/>
                <w:szCs w:val="20"/>
                <w:lang w:val="en-IN" w:bidi="gu-IN"/>
              </w:rPr>
              <w: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fontSize</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666666"/>
                <w:sz w:val="20"/>
                <w:szCs w:val="20"/>
                <w:lang w:val="en-IN" w:bidi="gu-IN"/>
              </w:rPr>
              <w:t>30</w:t>
            </w:r>
            <w:r w:rsidRPr="00C115DB">
              <w:rPr>
                <w:rFonts w:ascii="Courier New" w:eastAsia="Times New Roman" w:hAnsi="Courier New" w:cs="Courier New"/>
                <w:noProof/>
                <w:sz w:val="20"/>
                <w:szCs w:val="20"/>
                <w:lang w:val="en-IN" w:bidi="gu-IN"/>
              </w:rPr>
              <w: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axisX</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title</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BA2121"/>
                <w:sz w:val="20"/>
                <w:szCs w:val="20"/>
                <w:lang w:val="en-IN" w:bidi="gu-IN"/>
              </w:rPr>
              <w:t>"Month"</w:t>
            </w:r>
            <w:r w:rsidRPr="00C115DB">
              <w:rPr>
                <w:rFonts w:ascii="Courier New" w:eastAsia="Times New Roman" w:hAnsi="Courier New" w:cs="Courier New"/>
                <w:noProof/>
                <w:sz w:val="20"/>
                <w:szCs w:val="20"/>
                <w:lang w:val="en-IN" w:bidi="gu-IN"/>
              </w:rPr>
              <w: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axisY</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title</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color w:val="BA2121"/>
                <w:sz w:val="20"/>
                <w:szCs w:val="20"/>
                <w:lang w:val="en-IN" w:bidi="gu-IN"/>
              </w:rPr>
              <w:t>"Sales Unit"</w:t>
            </w:r>
            <w:r w:rsidRPr="00C115DB">
              <w:rPr>
                <w:rFonts w:ascii="Courier New" w:eastAsia="Times New Roman" w:hAnsi="Courier New" w:cs="Courier New"/>
                <w:noProof/>
                <w:sz w:val="20"/>
                <w:szCs w:val="20"/>
                <w:lang w:val="en-IN" w:bidi="gu-IN"/>
              </w:rPr>
              <w: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theme</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BA2121"/>
                <w:sz w:val="20"/>
                <w:szCs w:val="20"/>
                <w:lang w:val="en-IN" w:bidi="gu-IN"/>
              </w:rPr>
              <w:t>"dark1"</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i/>
                <w:iCs/>
                <w:noProof/>
                <w:color w:val="408080"/>
                <w:sz w:val="20"/>
                <w:szCs w:val="20"/>
                <w:lang w:val="en-IN" w:bidi="gu-IN"/>
              </w:rPr>
              <w:t>//"light1", "light2", "dark1", "dark2"</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data</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              </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i/>
                <w:iCs/>
                <w:noProof/>
                <w:color w:val="408080"/>
                <w:sz w:val="20"/>
                <w:szCs w:val="20"/>
                <w:lang w:val="en-IN" w:bidi="gu-IN"/>
              </w:rPr>
              <w:t>// Change type to "column", "doughnut", "line", "splineArea", etc.</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type</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BA2121"/>
                <w:sz w:val="20"/>
                <w:szCs w:val="20"/>
                <w:lang w:val="en-IN" w:bidi="gu-IN"/>
              </w:rPr>
              <w:t>"line"</w:t>
            </w:r>
            <w:r w:rsidRPr="00C115DB">
              <w:rPr>
                <w:rFonts w:ascii="Courier New" w:eastAsia="Times New Roman" w:hAnsi="Courier New" w:cs="Courier New"/>
                <w:noProof/>
                <w:sz w:val="20"/>
                <w:szCs w:val="20"/>
                <w:lang w:val="en-IN" w:bidi="gu-IN"/>
              </w:rPr>
              <w: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showInLegend</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b/>
                <w:bCs/>
                <w:noProof/>
                <w:color w:val="008000"/>
                <w:sz w:val="20"/>
                <w:szCs w:val="20"/>
                <w:lang w:val="en-IN" w:bidi="gu-IN"/>
              </w:rPr>
              <w:t>true</w:t>
            </w:r>
            <w:r w:rsidRPr="00C115DB">
              <w:rPr>
                <w:rFonts w:ascii="Courier New" w:eastAsia="Times New Roman" w:hAnsi="Courier New" w:cs="Courier New"/>
                <w:noProof/>
                <w:sz w:val="20"/>
                <w:szCs w:val="20"/>
                <w:lang w:val="en-IN" w:bidi="gu-IN"/>
              </w:rPr>
              <w: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legendText</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BA2121"/>
                <w:sz w:val="20"/>
                <w:szCs w:val="20"/>
                <w:lang w:val="en-IN" w:bidi="gu-IN"/>
              </w:rPr>
              <w:t>"Facewash"</w:t>
            </w:r>
            <w:r w:rsidRPr="00C115DB">
              <w:rPr>
                <w:rFonts w:ascii="Courier New" w:eastAsia="Times New Roman" w:hAnsi="Courier New" w:cs="Courier New"/>
                <w:noProof/>
                <w:sz w:val="20"/>
                <w:szCs w:val="20"/>
                <w:lang w:val="en-IN" w:bidi="gu-IN"/>
              </w:rPr>
              <w: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dataPoints</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 label</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BA2121"/>
                <w:sz w:val="20"/>
                <w:szCs w:val="20"/>
                <w:lang w:val="en-IN" w:bidi="gu-IN"/>
              </w:rPr>
              <w:t>"Jan"</w:t>
            </w:r>
            <w:r w:rsidRPr="00C115DB">
              <w:rPr>
                <w:rFonts w:ascii="Courier New" w:eastAsia="Times New Roman" w:hAnsi="Courier New" w:cs="Courier New"/>
                <w:noProof/>
                <w:sz w:val="20"/>
                <w:szCs w:val="20"/>
                <w:lang w:val="en-IN" w:bidi="gu-IN"/>
              </w:rPr>
              <w:t>, y</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666666"/>
                <w:sz w:val="20"/>
                <w:szCs w:val="20"/>
                <w:lang w:val="en-IN" w:bidi="gu-IN"/>
              </w:rPr>
              <w:t>1200</w:t>
            </w:r>
            <w:r w:rsidRPr="00C115DB">
              <w:rPr>
                <w:rFonts w:ascii="Courier New" w:eastAsia="Times New Roman" w:hAnsi="Courier New" w:cs="Courier New"/>
                <w:noProof/>
                <w:sz w:val="20"/>
                <w:szCs w:val="20"/>
                <w:lang w:val="en-IN" w:bidi="gu-IN"/>
              </w:rPr>
              <w:t xml:space="preserve">  },</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 label</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BA2121"/>
                <w:sz w:val="20"/>
                <w:szCs w:val="20"/>
                <w:lang w:val="en-IN" w:bidi="gu-IN"/>
              </w:rPr>
              <w:t>"Feb"</w:t>
            </w:r>
            <w:r w:rsidRPr="00C115DB">
              <w:rPr>
                <w:rFonts w:ascii="Courier New" w:eastAsia="Times New Roman" w:hAnsi="Courier New" w:cs="Courier New"/>
                <w:noProof/>
                <w:sz w:val="20"/>
                <w:szCs w:val="20"/>
                <w:lang w:val="en-IN" w:bidi="gu-IN"/>
              </w:rPr>
              <w:t>, y</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666666"/>
                <w:sz w:val="20"/>
                <w:szCs w:val="20"/>
                <w:lang w:val="en-IN" w:bidi="gu-IN"/>
              </w:rPr>
              <w:t>2100</w:t>
            </w:r>
            <w:r w:rsidRPr="00C115DB">
              <w:rPr>
                <w:rFonts w:ascii="Courier New" w:eastAsia="Times New Roman" w:hAnsi="Courier New" w:cs="Courier New"/>
                <w:noProof/>
                <w:sz w:val="20"/>
                <w:szCs w:val="20"/>
                <w:lang w:val="en-IN" w:bidi="gu-IN"/>
              </w:rPr>
              <w:t xml:space="preserve">  },</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 label</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BA2121"/>
                <w:sz w:val="20"/>
                <w:szCs w:val="20"/>
                <w:lang w:val="en-IN" w:bidi="gu-IN"/>
              </w:rPr>
              <w:t>"Mar"</w:t>
            </w:r>
            <w:r w:rsidRPr="00C115DB">
              <w:rPr>
                <w:rFonts w:ascii="Courier New" w:eastAsia="Times New Roman" w:hAnsi="Courier New" w:cs="Courier New"/>
                <w:noProof/>
                <w:sz w:val="20"/>
                <w:szCs w:val="20"/>
                <w:lang w:val="en-IN" w:bidi="gu-IN"/>
              </w:rPr>
              <w:t>, y</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666666"/>
                <w:sz w:val="20"/>
                <w:szCs w:val="20"/>
                <w:lang w:val="en-IN" w:bidi="gu-IN"/>
              </w:rPr>
              <w:t>3550</w:t>
            </w:r>
            <w:r w:rsidRPr="00C115DB">
              <w:rPr>
                <w:rFonts w:ascii="Courier New" w:eastAsia="Times New Roman" w:hAnsi="Courier New" w:cs="Courier New"/>
                <w:noProof/>
                <w:sz w:val="20"/>
                <w:szCs w:val="20"/>
                <w:lang w:val="en-IN" w:bidi="gu-IN"/>
              </w:rPr>
              <w:t xml:space="preserve">  },</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 label</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BA2121"/>
                <w:sz w:val="20"/>
                <w:szCs w:val="20"/>
                <w:lang w:val="en-IN" w:bidi="gu-IN"/>
              </w:rPr>
              <w:t>"Apr"</w:t>
            </w:r>
            <w:r w:rsidRPr="00C115DB">
              <w:rPr>
                <w:rFonts w:ascii="Courier New" w:eastAsia="Times New Roman" w:hAnsi="Courier New" w:cs="Courier New"/>
                <w:noProof/>
                <w:sz w:val="20"/>
                <w:szCs w:val="20"/>
                <w:lang w:val="en-IN" w:bidi="gu-IN"/>
              </w:rPr>
              <w:t>, y</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666666"/>
                <w:sz w:val="20"/>
                <w:szCs w:val="20"/>
                <w:lang w:val="en-IN" w:bidi="gu-IN"/>
              </w:rPr>
              <w:t>1870</w:t>
            </w:r>
            <w:r w:rsidRPr="00C115DB">
              <w:rPr>
                <w:rFonts w:ascii="Courier New" w:eastAsia="Times New Roman" w:hAnsi="Courier New" w:cs="Courier New"/>
                <w:noProof/>
                <w:sz w:val="20"/>
                <w:szCs w:val="20"/>
                <w:lang w:val="en-IN" w:bidi="gu-IN"/>
              </w:rPr>
              <w:t xml:space="preserve">  },</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 label</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BA2121"/>
                <w:sz w:val="20"/>
                <w:szCs w:val="20"/>
                <w:lang w:val="en-IN" w:bidi="gu-IN"/>
              </w:rPr>
              <w:t>"May"</w:t>
            </w:r>
            <w:r w:rsidRPr="00C115DB">
              <w:rPr>
                <w:rFonts w:ascii="Courier New" w:eastAsia="Times New Roman" w:hAnsi="Courier New" w:cs="Courier New"/>
                <w:noProof/>
                <w:sz w:val="20"/>
                <w:szCs w:val="20"/>
                <w:lang w:val="en-IN" w:bidi="gu-IN"/>
              </w:rPr>
              <w:t>, y</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666666"/>
                <w:sz w:val="20"/>
                <w:szCs w:val="20"/>
                <w:lang w:val="en-IN" w:bidi="gu-IN"/>
              </w:rPr>
              <w:t>1560</w:t>
            </w:r>
            <w:r w:rsidRPr="00C115DB">
              <w:rPr>
                <w:rFonts w:ascii="Courier New" w:eastAsia="Times New Roman" w:hAnsi="Courier New" w:cs="Courier New"/>
                <w:noProof/>
                <w:sz w:val="20"/>
                <w:szCs w:val="20"/>
                <w:lang w:val="en-IN" w:bidi="gu-IN"/>
              </w:rPr>
              <w:t xml:space="preserve">  },</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 label</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BA2121"/>
                <w:sz w:val="20"/>
                <w:szCs w:val="20"/>
                <w:lang w:val="en-IN" w:bidi="gu-IN"/>
              </w:rPr>
              <w:t>"Jun"</w:t>
            </w:r>
            <w:r w:rsidRPr="00C115DB">
              <w:rPr>
                <w:rFonts w:ascii="Courier New" w:eastAsia="Times New Roman" w:hAnsi="Courier New" w:cs="Courier New"/>
                <w:noProof/>
                <w:sz w:val="20"/>
                <w:szCs w:val="20"/>
                <w:lang w:val="en-IN" w:bidi="gu-IN"/>
              </w:rPr>
              <w:t>, y</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666666"/>
                <w:sz w:val="20"/>
                <w:szCs w:val="20"/>
                <w:lang w:val="en-IN" w:bidi="gu-IN"/>
              </w:rPr>
              <w:t>1890</w:t>
            </w:r>
            <w:r w:rsidRPr="00C115DB">
              <w:rPr>
                <w:rFonts w:ascii="Courier New" w:eastAsia="Times New Roman" w:hAnsi="Courier New" w:cs="Courier New"/>
                <w:noProof/>
                <w:sz w:val="20"/>
                <w:szCs w:val="20"/>
                <w:lang w:val="en-IN" w:bidi="gu-IN"/>
              </w:rPr>
              <w:t xml:space="preserve">  },</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 label</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BA2121"/>
                <w:sz w:val="20"/>
                <w:szCs w:val="20"/>
                <w:lang w:val="en-IN" w:bidi="gu-IN"/>
              </w:rPr>
              <w:t>"Jul"</w:t>
            </w:r>
            <w:r w:rsidRPr="00C115DB">
              <w:rPr>
                <w:rFonts w:ascii="Courier New" w:eastAsia="Times New Roman" w:hAnsi="Courier New" w:cs="Courier New"/>
                <w:noProof/>
                <w:sz w:val="20"/>
                <w:szCs w:val="20"/>
                <w:lang w:val="en-IN" w:bidi="gu-IN"/>
              </w:rPr>
              <w:t>, y</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666666"/>
                <w:sz w:val="20"/>
                <w:szCs w:val="20"/>
                <w:lang w:val="en-IN" w:bidi="gu-IN"/>
              </w:rPr>
              <w:t>1780</w:t>
            </w:r>
            <w:r w:rsidRPr="00C115DB">
              <w:rPr>
                <w:rFonts w:ascii="Courier New" w:eastAsia="Times New Roman" w:hAnsi="Courier New" w:cs="Courier New"/>
                <w:noProof/>
                <w:sz w:val="20"/>
                <w:szCs w:val="20"/>
                <w:lang w:val="en-IN" w:bidi="gu-IN"/>
              </w:rPr>
              <w:t xml:space="preserve">  },</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 label</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BA2121"/>
                <w:sz w:val="20"/>
                <w:szCs w:val="20"/>
                <w:lang w:val="en-IN" w:bidi="gu-IN"/>
              </w:rPr>
              <w:t>"Aug"</w:t>
            </w:r>
            <w:r w:rsidRPr="00C115DB">
              <w:rPr>
                <w:rFonts w:ascii="Courier New" w:eastAsia="Times New Roman" w:hAnsi="Courier New" w:cs="Courier New"/>
                <w:noProof/>
                <w:sz w:val="20"/>
                <w:szCs w:val="20"/>
                <w:lang w:val="en-IN" w:bidi="gu-IN"/>
              </w:rPr>
              <w:t>, y</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666666"/>
                <w:sz w:val="20"/>
                <w:szCs w:val="20"/>
                <w:lang w:val="en-IN" w:bidi="gu-IN"/>
              </w:rPr>
              <w:t>2860</w:t>
            </w:r>
            <w:r w:rsidRPr="00C115DB">
              <w:rPr>
                <w:rFonts w:ascii="Courier New" w:eastAsia="Times New Roman" w:hAnsi="Courier New" w:cs="Courier New"/>
                <w:noProof/>
                <w:sz w:val="20"/>
                <w:szCs w:val="20"/>
                <w:lang w:val="en-IN" w:bidi="gu-IN"/>
              </w:rPr>
              <w:t xml:space="preserve">  },</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 label</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BA2121"/>
                <w:sz w:val="20"/>
                <w:szCs w:val="20"/>
                <w:lang w:val="en-IN" w:bidi="gu-IN"/>
              </w:rPr>
              <w:t>"Sep"</w:t>
            </w:r>
            <w:r w:rsidRPr="00C115DB">
              <w:rPr>
                <w:rFonts w:ascii="Courier New" w:eastAsia="Times New Roman" w:hAnsi="Courier New" w:cs="Courier New"/>
                <w:noProof/>
                <w:sz w:val="20"/>
                <w:szCs w:val="20"/>
                <w:lang w:val="en-IN" w:bidi="gu-IN"/>
              </w:rPr>
              <w:t>, y</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666666"/>
                <w:sz w:val="20"/>
                <w:szCs w:val="20"/>
                <w:lang w:val="en-IN" w:bidi="gu-IN"/>
              </w:rPr>
              <w:t>2100</w:t>
            </w:r>
            <w:r w:rsidRPr="00C115DB">
              <w:rPr>
                <w:rFonts w:ascii="Courier New" w:eastAsia="Times New Roman" w:hAnsi="Courier New" w:cs="Courier New"/>
                <w:noProof/>
                <w:sz w:val="20"/>
                <w:szCs w:val="20"/>
                <w:lang w:val="en-IN" w:bidi="gu-IN"/>
              </w:rPr>
              <w:t xml:space="preserve">  },</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 label</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BA2121"/>
                <w:sz w:val="20"/>
                <w:szCs w:val="20"/>
                <w:lang w:val="en-IN" w:bidi="gu-IN"/>
              </w:rPr>
              <w:t>"Oct"</w:t>
            </w:r>
            <w:r w:rsidRPr="00C115DB">
              <w:rPr>
                <w:rFonts w:ascii="Courier New" w:eastAsia="Times New Roman" w:hAnsi="Courier New" w:cs="Courier New"/>
                <w:noProof/>
                <w:sz w:val="20"/>
                <w:szCs w:val="20"/>
                <w:lang w:val="en-IN" w:bidi="gu-IN"/>
              </w:rPr>
              <w:t>, y</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666666"/>
                <w:sz w:val="20"/>
                <w:szCs w:val="20"/>
                <w:lang w:val="en-IN" w:bidi="gu-IN"/>
              </w:rPr>
              <w:t>2300</w:t>
            </w:r>
            <w:r w:rsidRPr="00C115DB">
              <w:rPr>
                <w:rFonts w:ascii="Courier New" w:eastAsia="Times New Roman" w:hAnsi="Courier New" w:cs="Courier New"/>
                <w:noProof/>
                <w:sz w:val="20"/>
                <w:szCs w:val="20"/>
                <w:lang w:val="en-IN" w:bidi="gu-IN"/>
              </w:rPr>
              <w:t xml:space="preserve">  },</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 xml:space="preserve">{ </w:t>
            </w:r>
            <w:r w:rsidRPr="00C115DB">
              <w:rPr>
                <w:rFonts w:ascii="Courier New" w:eastAsia="Times New Roman" w:hAnsi="Courier New" w:cs="Courier New"/>
                <w:noProof/>
                <w:sz w:val="20"/>
                <w:szCs w:val="20"/>
                <w:lang w:val="en-IN" w:bidi="gu-IN"/>
              </w:rPr>
              <w:t>label</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BA2121"/>
                <w:sz w:val="20"/>
                <w:szCs w:val="20"/>
                <w:lang w:val="en-IN" w:bidi="gu-IN"/>
              </w:rPr>
              <w:t>"Nov"</w:t>
            </w:r>
            <w:r w:rsidRPr="00C115DB">
              <w:rPr>
                <w:rFonts w:ascii="Courier New" w:eastAsia="Times New Roman" w:hAnsi="Courier New" w:cs="Courier New"/>
                <w:noProof/>
                <w:sz w:val="20"/>
                <w:szCs w:val="20"/>
                <w:lang w:val="en-IN" w:bidi="gu-IN"/>
              </w:rPr>
              <w:t>, y</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666666"/>
                <w:sz w:val="20"/>
                <w:szCs w:val="20"/>
                <w:lang w:val="en-IN" w:bidi="gu-IN"/>
              </w:rPr>
              <w:t>2400</w:t>
            </w:r>
            <w:r w:rsidRPr="00C115DB">
              <w:rPr>
                <w:rFonts w:ascii="Courier New" w:eastAsia="Times New Roman" w:hAnsi="Courier New" w:cs="Courier New"/>
                <w:noProof/>
                <w:sz w:val="20"/>
                <w:szCs w:val="20"/>
                <w:lang w:val="en-IN" w:bidi="gu-IN"/>
              </w:rPr>
              <w:t xml:space="preserve">  },</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 label</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BA2121"/>
                <w:sz w:val="20"/>
                <w:szCs w:val="20"/>
                <w:lang w:val="en-IN" w:bidi="gu-IN"/>
              </w:rPr>
              <w:t>"Dec"</w:t>
            </w:r>
            <w:r w:rsidRPr="00C115DB">
              <w:rPr>
                <w:rFonts w:ascii="Courier New" w:eastAsia="Times New Roman" w:hAnsi="Courier New" w:cs="Courier New"/>
                <w:noProof/>
                <w:sz w:val="20"/>
                <w:szCs w:val="20"/>
                <w:lang w:val="en-IN" w:bidi="gu-IN"/>
              </w:rPr>
              <w:t>, y</w:t>
            </w:r>
            <w:r w:rsidRPr="00C115DB">
              <w:rPr>
                <w:rFonts w:ascii="Courier New" w:eastAsia="Times New Roman" w:hAnsi="Courier New" w:cs="Courier New"/>
                <w:noProof/>
                <w:color w:val="666666"/>
                <w:sz w:val="20"/>
                <w:szCs w:val="20"/>
                <w:lang w:val="en-IN" w:bidi="gu-IN"/>
              </w:rPr>
              <w:t>:</w:t>
            </w:r>
            <w:r w:rsidRPr="00C115DB">
              <w:rPr>
                <w:rFonts w:ascii="Courier New" w:eastAsia="Times New Roman" w:hAnsi="Courier New" w:cs="Courier New"/>
                <w:noProof/>
                <w:sz w:val="20"/>
                <w:szCs w:val="20"/>
                <w:lang w:val="en-IN" w:bidi="gu-IN"/>
              </w:rPr>
              <w:t xml:space="preserve"> </w:t>
            </w:r>
            <w:r w:rsidRPr="00C115DB">
              <w:rPr>
                <w:rFonts w:ascii="Courier New" w:eastAsia="Times New Roman" w:hAnsi="Courier New" w:cs="Courier New"/>
                <w:noProof/>
                <w:color w:val="666666"/>
                <w:sz w:val="20"/>
                <w:szCs w:val="20"/>
                <w:lang w:val="en-IN" w:bidi="gu-IN"/>
              </w:rPr>
              <w:t>1800</w:t>
            </w:r>
            <w:r w:rsidRPr="00C115DB">
              <w:rPr>
                <w:rFonts w:ascii="Courier New" w:eastAsia="Times New Roman" w:hAnsi="Courier New" w:cs="Courier New"/>
                <w:noProof/>
                <w:sz w:val="20"/>
                <w:szCs w:val="20"/>
                <w:lang w:val="en-IN" w:bidi="gu-IN"/>
              </w:rPr>
              <w:t xml:space="preserve">  }</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noProof/>
                <w:sz w:val="20"/>
                <w:szCs w:val="20"/>
                <w:lang w:val="en-IN" w:bidi="gu-IN"/>
              </w:rPr>
              <w:tab/>
              <w:t>chart.render();</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noProof/>
                <w:sz w:val="20"/>
                <w:szCs w:val="20"/>
                <w:lang w:val="en-IN" w:bidi="gu-IN"/>
              </w:rPr>
              <w:tab/>
            </w:r>
            <w:r w:rsidRPr="00C115DB">
              <w:rPr>
                <w:rFonts w:ascii="Courier New" w:eastAsia="Times New Roman" w:hAnsi="Courier New" w:cs="Courier New"/>
                <w:b/>
                <w:bCs/>
                <w:noProof/>
                <w:color w:val="008000"/>
                <w:sz w:val="20"/>
                <w:szCs w:val="20"/>
                <w:lang w:val="en-IN" w:bidi="gu-IN"/>
              </w:rPr>
              <w:t>&lt;/script&gt;</w:t>
            </w:r>
          </w:p>
          <w:p w:rsidR="00C115DB" w:rsidRPr="00C115DB" w:rsidP="00C115D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C115DB">
              <w:rPr>
                <w:rFonts w:ascii="Courier New" w:eastAsia="Times New Roman" w:hAnsi="Courier New" w:cs="Courier New"/>
                <w:b/>
                <w:bCs/>
                <w:noProof/>
                <w:color w:val="008000"/>
                <w:sz w:val="20"/>
                <w:szCs w:val="20"/>
                <w:lang w:val="en-IN" w:bidi="gu-IN"/>
              </w:rPr>
              <w:t>&lt;/html&gt;</w:t>
            </w:r>
          </w:p>
        </w:tc>
      </w:tr>
    </w:tbl>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r>
        <w:rPr>
          <w:rFonts w:ascii="Times New Roman" w:hAnsi="Times New Roman" w:cs="Times New Roman"/>
          <w:noProof/>
          <w:sz w:val="24"/>
          <w:szCs w:val="24"/>
          <w:lang w:bidi="gu-IN"/>
        </w:rPr>
        <w:drawing>
          <wp:anchor distT="0" distB="0" distL="114300" distR="114300" simplePos="0" relativeHeight="251663360" behindDoc="0" locked="0" layoutInCell="1" allowOverlap="1">
            <wp:simplePos x="0" y="0"/>
            <wp:positionH relativeFrom="margin">
              <wp:align>center</wp:align>
            </wp:positionH>
            <wp:positionV relativeFrom="paragraph">
              <wp:posOffset>9524</wp:posOffset>
            </wp:positionV>
            <wp:extent cx="6629400" cy="5095997"/>
            <wp:effectExtent l="0" t="0" r="0" b="9525"/>
            <wp:wrapNone/>
            <wp:docPr id="182686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66876" name="Dv6a.PNG"/>
                    <pic:cNvPicPr/>
                  </pic:nvPicPr>
                  <pic:blipFill>
                    <a:blip xmlns:r="http://schemas.openxmlformats.org/officeDocument/2006/relationships" r:embed="rId37">
                      <a:extLst>
                        <a:ext xmlns:a="http://schemas.openxmlformats.org/drawingml/2006/main" uri="{28A0092B-C50C-407E-A947-70E740481C1C}">
                          <a14:useLocalDpi xmlns:a14="http://schemas.microsoft.com/office/drawing/2010/main" val="0"/>
                        </a:ext>
                      </a:extLst>
                    </a:blip>
                    <a:stretch>
                      <a:fillRect/>
                    </a:stretch>
                  </pic:blipFill>
                  <pic:spPr>
                    <a:xfrm>
                      <a:off x="0" y="0"/>
                      <a:ext cx="6629400" cy="5095997"/>
                    </a:xfrm>
                    <a:prstGeom prst="rect">
                      <a:avLst/>
                    </a:prstGeom>
                  </pic:spPr>
                </pic:pic>
              </a:graphicData>
            </a:graphic>
            <wp14:sizeRelH relativeFrom="page">
              <wp14:pctWidth>0</wp14:pctWidth>
            </wp14:sizeRelH>
            <wp14:sizeRelV relativeFrom="page">
              <wp14:pctHeight>0</wp14:pctHeight>
            </wp14:sizeRelV>
          </wp:anchor>
        </w:drawing>
      </w: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C115DB" w:rsidP="00C115DB">
      <w:pPr>
        <w:spacing w:after="0" w:line="240" w:lineRule="auto"/>
        <w:rPr>
          <w:rFonts w:ascii="Times New Roman" w:hAnsi="Times New Roman" w:cs="Times New Roman"/>
          <w:sz w:val="24"/>
          <w:szCs w:val="24"/>
        </w:rPr>
      </w:pPr>
    </w:p>
    <w:p w:rsidR="00C115DB" w:rsidP="00C115DB">
      <w:pPr>
        <w:spacing w:after="0" w:line="240" w:lineRule="auto"/>
        <w:ind w:left="2880" w:firstLine="720"/>
        <w:rPr>
          <w:rFonts w:ascii="Times New Roman" w:hAnsi="Times New Roman" w:cs="Times New Roman"/>
          <w:sz w:val="24"/>
          <w:szCs w:val="24"/>
        </w:rPr>
      </w:pPr>
      <w:r>
        <w:rPr>
          <w:rFonts w:ascii="Times New Roman" w:hAnsi="Times New Roman" w:cs="Times New Roman"/>
          <w:sz w:val="24"/>
          <w:szCs w:val="24"/>
        </w:rPr>
        <w:t>Fig6a1 – single line chart</w:t>
      </w: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b/>
          <w:bCs/>
          <w:sz w:val="28"/>
          <w:szCs w:val="28"/>
        </w:rPr>
      </w:pPr>
      <w:r w:rsidRPr="00C115DB">
        <w:rPr>
          <w:rFonts w:ascii="Times New Roman" w:hAnsi="Times New Roman" w:cs="Times New Roman"/>
          <w:b/>
          <w:bCs/>
          <w:sz w:val="28"/>
          <w:szCs w:val="28"/>
        </w:rPr>
        <w:t>Fewer and Multiple line chart</w:t>
      </w:r>
    </w:p>
    <w:p w:rsidR="00C115DB" w:rsidP="00C115DB">
      <w:pPr>
        <w:spacing w:after="0" w:line="240" w:lineRule="auto"/>
        <w:rPr>
          <w:rFonts w:ascii="Times New Roman" w:hAnsi="Times New Roman" w:cs="Times New Roman"/>
          <w:b/>
          <w:bCs/>
          <w:sz w:val="28"/>
          <w:szCs w:val="28"/>
        </w:rPr>
      </w:pPr>
    </w:p>
    <w:tbl>
      <w:tblPr>
        <w:tblStyle w:val="TableGrid"/>
        <w:tblW w:w="0" w:type="auto"/>
        <w:tblLook w:val="04A0"/>
      </w:tblPr>
      <w:tblGrid>
        <w:gridCol w:w="9350"/>
      </w:tblGrid>
      <w:tr w:rsidTr="00C115DB">
        <w:tblPrEx>
          <w:tblW w:w="0" w:type="auto"/>
          <w:tblLook w:val="04A0"/>
        </w:tblPrEx>
        <w:tc>
          <w:tcPr>
            <w:tcW w:w="9350" w:type="dxa"/>
            <w:shd w:val="clear" w:color="auto" w:fill="FAC090" w:themeFill="accent6" w:themeFillTint="99"/>
          </w:tcPr>
          <w:p w:rsidR="00C115DB" w:rsidRPr="00C115DB" w:rsidP="00C115DB">
            <w:pPr>
              <w:pStyle w:val="HTMLPreformatted"/>
              <w:shd w:val="clear" w:color="auto" w:fill="F8F8F8"/>
              <w:rPr>
                <w:noProof/>
                <w:lang w:val="en-IN"/>
              </w:rPr>
            </w:pPr>
            <w:r w:rsidRPr="00C115DB">
              <w:rPr>
                <w:noProof/>
                <w:color w:val="BC7A00"/>
                <w:lang w:val="en-IN"/>
              </w:rPr>
              <w:t>&lt;!DOCTYPE HTML&gt;</w:t>
            </w:r>
          </w:p>
          <w:p w:rsidR="00C115DB" w:rsidRPr="00C115DB" w:rsidP="00C115DB">
            <w:pPr>
              <w:pStyle w:val="HTMLPreformatted"/>
              <w:shd w:val="clear" w:color="auto" w:fill="F8F8F8"/>
              <w:rPr>
                <w:noProof/>
                <w:lang w:val="en-IN"/>
              </w:rPr>
            </w:pPr>
            <w:r w:rsidRPr="00C115DB">
              <w:rPr>
                <w:b/>
                <w:bCs/>
                <w:noProof/>
                <w:color w:val="008000"/>
                <w:lang w:val="en-IN"/>
              </w:rPr>
              <w:t>&lt;html&gt;</w:t>
            </w:r>
          </w:p>
          <w:p w:rsidR="00C115DB" w:rsidRPr="00C115DB" w:rsidP="00C115DB">
            <w:pPr>
              <w:pStyle w:val="HTMLPreformatted"/>
              <w:shd w:val="clear" w:color="auto" w:fill="F8F8F8"/>
              <w:rPr>
                <w:noProof/>
                <w:lang w:val="en-IN"/>
              </w:rPr>
            </w:pPr>
            <w:r w:rsidRPr="00C115DB">
              <w:rPr>
                <w:b/>
                <w:bCs/>
                <w:noProof/>
                <w:color w:val="008000"/>
                <w:lang w:val="en-IN"/>
              </w:rPr>
              <w:t>&lt;</w:t>
            </w:r>
            <w:r w:rsidRPr="00C115DB">
              <w:rPr>
                <w:b/>
                <w:bCs/>
                <w:noProof/>
                <w:color w:val="008000"/>
                <w:lang w:val="en-IN"/>
              </w:rPr>
              <w:t>head&gt;</w:t>
            </w:r>
          </w:p>
          <w:p w:rsidR="00C115DB" w:rsidRPr="00C115DB" w:rsidP="00C115DB">
            <w:pPr>
              <w:pStyle w:val="HTMLPreformatted"/>
              <w:shd w:val="clear" w:color="auto" w:fill="F8F8F8"/>
              <w:rPr>
                <w:noProof/>
                <w:lang w:val="en-IN"/>
              </w:rPr>
            </w:pPr>
            <w:r w:rsidRPr="00C115DB">
              <w:rPr>
                <w:noProof/>
                <w:lang w:val="en-IN"/>
              </w:rPr>
              <w:tab/>
            </w:r>
            <w:r w:rsidRPr="00C115DB">
              <w:rPr>
                <w:b/>
                <w:bCs/>
                <w:noProof/>
                <w:color w:val="008000"/>
                <w:lang w:val="en-IN"/>
              </w:rPr>
              <w:t>&lt;title&gt;</w:t>
            </w:r>
            <w:r w:rsidRPr="00C115DB">
              <w:rPr>
                <w:noProof/>
                <w:lang w:val="en-IN"/>
              </w:rPr>
              <w:t>Multi Line chart</w:t>
            </w:r>
            <w:r w:rsidRPr="00C115DB">
              <w:rPr>
                <w:b/>
                <w:bCs/>
                <w:noProof/>
                <w:color w:val="008000"/>
                <w:lang w:val="en-IN"/>
              </w:rPr>
              <w:t>&lt;/title&gt;</w:t>
            </w:r>
          </w:p>
          <w:p w:rsidR="00C115DB" w:rsidRPr="00C115DB" w:rsidP="00C115DB">
            <w:pPr>
              <w:pStyle w:val="HTMLPreformatted"/>
              <w:shd w:val="clear" w:color="auto" w:fill="F8F8F8"/>
              <w:rPr>
                <w:noProof/>
                <w:lang w:val="en-IN"/>
              </w:rPr>
            </w:pPr>
            <w:r w:rsidRPr="00C115DB">
              <w:rPr>
                <w:noProof/>
                <w:lang w:val="en-IN"/>
              </w:rPr>
              <w:tab/>
            </w:r>
            <w:r w:rsidRPr="00C115DB">
              <w:rPr>
                <w:b/>
                <w:bCs/>
                <w:noProof/>
                <w:color w:val="008000"/>
                <w:lang w:val="en-IN"/>
              </w:rPr>
              <w:t>&lt;meta</w:t>
            </w:r>
            <w:r w:rsidRPr="00C115DB">
              <w:rPr>
                <w:noProof/>
                <w:lang w:val="en-IN"/>
              </w:rPr>
              <w:t xml:space="preserve"> </w:t>
            </w:r>
            <w:r w:rsidRPr="00C115DB">
              <w:rPr>
                <w:noProof/>
                <w:color w:val="7D9029"/>
                <w:lang w:val="en-IN"/>
              </w:rPr>
              <w:t>charset=</w:t>
            </w:r>
            <w:r w:rsidRPr="00C115DB">
              <w:rPr>
                <w:noProof/>
                <w:color w:val="BA2121"/>
                <w:lang w:val="en-IN"/>
              </w:rPr>
              <w:t>"utf-8"</w:t>
            </w:r>
            <w:r w:rsidRPr="00C115DB">
              <w:rPr>
                <w:b/>
                <w:bCs/>
                <w:noProof/>
                <w:color w:val="008000"/>
                <w:lang w:val="en-IN"/>
              </w:rPr>
              <w:t>&gt;</w:t>
            </w:r>
          </w:p>
          <w:p w:rsidR="00C115DB" w:rsidRPr="00C115DB" w:rsidP="00C115DB">
            <w:pPr>
              <w:pStyle w:val="HTMLPreformatted"/>
              <w:shd w:val="clear" w:color="auto" w:fill="F8F8F8"/>
              <w:rPr>
                <w:noProof/>
                <w:lang w:val="en-IN"/>
              </w:rPr>
            </w:pPr>
            <w:r w:rsidRPr="00C115DB">
              <w:rPr>
                <w:noProof/>
                <w:lang w:val="en-IN"/>
              </w:rPr>
              <w:tab/>
            </w:r>
            <w:r w:rsidRPr="00C115DB">
              <w:rPr>
                <w:b/>
                <w:bCs/>
                <w:noProof/>
                <w:color w:val="008000"/>
                <w:lang w:val="en-IN"/>
              </w:rPr>
              <w:t>&lt;meta</w:t>
            </w:r>
            <w:r w:rsidRPr="00C115DB">
              <w:rPr>
                <w:noProof/>
                <w:lang w:val="en-IN"/>
              </w:rPr>
              <w:t xml:space="preserve"> </w:t>
            </w:r>
            <w:r w:rsidRPr="00C115DB">
              <w:rPr>
                <w:noProof/>
                <w:color w:val="7D9029"/>
                <w:lang w:val="en-IN"/>
              </w:rPr>
              <w:t>name=</w:t>
            </w:r>
            <w:r w:rsidRPr="00C115DB">
              <w:rPr>
                <w:noProof/>
                <w:color w:val="BA2121"/>
                <w:lang w:val="en-IN"/>
              </w:rPr>
              <w:t>"author"</w:t>
            </w:r>
            <w:r w:rsidRPr="00C115DB">
              <w:rPr>
                <w:noProof/>
                <w:lang w:val="en-IN"/>
              </w:rPr>
              <w:t xml:space="preserve"> </w:t>
            </w:r>
            <w:r w:rsidRPr="00C115DB">
              <w:rPr>
                <w:noProof/>
                <w:color w:val="7D9029"/>
                <w:lang w:val="en-IN"/>
              </w:rPr>
              <w:t>content=</w:t>
            </w:r>
            <w:r w:rsidRPr="00C115DB">
              <w:rPr>
                <w:noProof/>
                <w:color w:val="BA2121"/>
                <w:lang w:val="en-IN"/>
              </w:rPr>
              <w:t>"SidPro"</w:t>
            </w:r>
            <w:r w:rsidRPr="00C115DB">
              <w:rPr>
                <w:b/>
                <w:bCs/>
                <w:noProof/>
                <w:color w:val="008000"/>
                <w:lang w:val="en-IN"/>
              </w:rPr>
              <w:t>/&gt;</w:t>
            </w:r>
          </w:p>
          <w:p w:rsidR="00C115DB" w:rsidRPr="00C115DB" w:rsidP="00C115DB">
            <w:pPr>
              <w:pStyle w:val="HTMLPreformatted"/>
              <w:shd w:val="clear" w:color="auto" w:fill="F8F8F8"/>
              <w:rPr>
                <w:noProof/>
                <w:lang w:val="en-IN"/>
              </w:rPr>
            </w:pPr>
            <w:r w:rsidRPr="00C115DB">
              <w:rPr>
                <w:noProof/>
                <w:lang w:val="en-IN"/>
              </w:rPr>
              <w:tab/>
            </w:r>
            <w:r w:rsidRPr="00C115DB">
              <w:rPr>
                <w:b/>
                <w:bCs/>
                <w:noProof/>
                <w:color w:val="008000"/>
                <w:lang w:val="en-IN"/>
              </w:rPr>
              <w:t>&lt;meta</w:t>
            </w:r>
            <w:r w:rsidRPr="00C115DB">
              <w:rPr>
                <w:noProof/>
                <w:lang w:val="en-IN"/>
              </w:rPr>
              <w:t xml:space="preserve"> </w:t>
            </w:r>
            <w:r w:rsidRPr="00C115DB">
              <w:rPr>
                <w:noProof/>
                <w:color w:val="7D9029"/>
                <w:lang w:val="en-IN"/>
              </w:rPr>
              <w:t>name=</w:t>
            </w:r>
            <w:r w:rsidRPr="00C115DB">
              <w:rPr>
                <w:noProof/>
                <w:color w:val="BA2121"/>
                <w:lang w:val="en-IN"/>
              </w:rPr>
              <w:t>"viewport"</w:t>
            </w:r>
            <w:r w:rsidRPr="00C115DB">
              <w:rPr>
                <w:noProof/>
                <w:lang w:val="en-IN"/>
              </w:rPr>
              <w:t xml:space="preserve"> </w:t>
            </w:r>
            <w:r w:rsidRPr="00C115DB">
              <w:rPr>
                <w:noProof/>
                <w:color w:val="7D9029"/>
                <w:lang w:val="en-IN"/>
              </w:rPr>
              <w:t>content=</w:t>
            </w:r>
            <w:r w:rsidRPr="00C115DB">
              <w:rPr>
                <w:noProof/>
                <w:color w:val="BA2121"/>
                <w:lang w:val="en-IN"/>
              </w:rPr>
              <w:t>"width=device-width,initial-scale=1.0"</w:t>
            </w:r>
            <w:r w:rsidRPr="00C115DB">
              <w:rPr>
                <w:b/>
                <w:bCs/>
                <w:noProof/>
                <w:color w:val="008000"/>
                <w:lang w:val="en-IN"/>
              </w:rPr>
              <w:t>/&gt;</w:t>
            </w:r>
          </w:p>
          <w:p w:rsidR="00C115DB" w:rsidRPr="00C115DB" w:rsidP="00C115DB">
            <w:pPr>
              <w:pStyle w:val="HTMLPreformatted"/>
              <w:shd w:val="clear" w:color="auto" w:fill="F8F8F8"/>
              <w:rPr>
                <w:noProof/>
                <w:lang w:val="en-IN"/>
              </w:rPr>
            </w:pPr>
            <w:r w:rsidRPr="00C115DB">
              <w:rPr>
                <w:noProof/>
                <w:lang w:val="en-IN"/>
              </w:rPr>
              <w:tab/>
            </w:r>
            <w:r w:rsidRPr="00C115DB">
              <w:rPr>
                <w:b/>
                <w:bCs/>
                <w:noProof/>
                <w:color w:val="008000"/>
                <w:lang w:val="en-IN"/>
              </w:rPr>
              <w:t>&lt;meta</w:t>
            </w:r>
            <w:r w:rsidRPr="00C115DB">
              <w:rPr>
                <w:noProof/>
                <w:lang w:val="en-IN"/>
              </w:rPr>
              <w:t xml:space="preserve"> </w:t>
            </w:r>
            <w:r w:rsidRPr="00C115DB">
              <w:rPr>
                <w:noProof/>
                <w:color w:val="7D9029"/>
                <w:lang w:val="en-IN"/>
              </w:rPr>
              <w:t>name=</w:t>
            </w:r>
            <w:r w:rsidRPr="00C115DB">
              <w:rPr>
                <w:noProof/>
                <w:color w:val="BA2121"/>
                <w:lang w:val="en-IN"/>
              </w:rPr>
              <w:t>"description"</w:t>
            </w:r>
            <w:r w:rsidRPr="00C115DB">
              <w:rPr>
                <w:noProof/>
                <w:lang w:val="en-IN"/>
              </w:rPr>
              <w:t xml:space="preserve"> </w:t>
            </w:r>
            <w:r w:rsidRPr="00C115DB">
              <w:rPr>
                <w:noProof/>
                <w:color w:val="7D9029"/>
                <w:lang w:val="en-IN"/>
              </w:rPr>
              <w:t>content=</w:t>
            </w:r>
            <w:r w:rsidRPr="00C115DB">
              <w:rPr>
                <w:noProof/>
                <w:color w:val="BA2121"/>
                <w:lang w:val="en-IN"/>
              </w:rPr>
              <w:t xml:space="preserve">"Showing the sales data of Products as a Multi </w:t>
            </w:r>
            <w:r w:rsidRPr="00C115DB">
              <w:rPr>
                <w:noProof/>
                <w:color w:val="BA2121"/>
                <w:lang w:val="en-IN"/>
              </w:rPr>
              <w:t>Line chart"</w:t>
            </w:r>
            <w:r w:rsidRPr="00C115DB">
              <w:rPr>
                <w:b/>
                <w:bCs/>
                <w:noProof/>
                <w:color w:val="008000"/>
                <w:lang w:val="en-IN"/>
              </w:rPr>
              <w:t>/&gt;</w:t>
            </w:r>
          </w:p>
          <w:p w:rsidR="00C115DB" w:rsidRPr="00C115DB" w:rsidP="00C115DB">
            <w:pPr>
              <w:pStyle w:val="HTMLPreformatted"/>
              <w:shd w:val="clear" w:color="auto" w:fill="F8F8F8"/>
              <w:rPr>
                <w:noProof/>
                <w:lang w:val="en-IN"/>
              </w:rPr>
            </w:pPr>
            <w:r w:rsidRPr="00C115DB">
              <w:rPr>
                <w:noProof/>
                <w:lang w:val="en-IN"/>
              </w:rPr>
              <w:tab/>
            </w:r>
            <w:r w:rsidRPr="00C115DB">
              <w:rPr>
                <w:b/>
                <w:bCs/>
                <w:noProof/>
                <w:color w:val="008000"/>
                <w:lang w:val="en-IN"/>
              </w:rPr>
              <w:t>&lt;meta</w:t>
            </w:r>
            <w:r w:rsidRPr="00C115DB">
              <w:rPr>
                <w:noProof/>
                <w:lang w:val="en-IN"/>
              </w:rPr>
              <w:t xml:space="preserve"> </w:t>
            </w:r>
            <w:r w:rsidRPr="00C115DB">
              <w:rPr>
                <w:noProof/>
                <w:color w:val="7D9029"/>
                <w:lang w:val="en-IN"/>
              </w:rPr>
              <w:t>name=</w:t>
            </w:r>
            <w:r w:rsidRPr="00C115DB">
              <w:rPr>
                <w:noProof/>
                <w:color w:val="BA2121"/>
                <w:lang w:val="en-IN"/>
              </w:rPr>
              <w:t>"keywords"</w:t>
            </w:r>
            <w:r w:rsidRPr="00C115DB">
              <w:rPr>
                <w:noProof/>
                <w:lang w:val="en-IN"/>
              </w:rPr>
              <w:t xml:space="preserve"> </w:t>
            </w:r>
            <w:r w:rsidRPr="00C115DB">
              <w:rPr>
                <w:noProof/>
                <w:color w:val="7D9029"/>
                <w:lang w:val="en-IN"/>
              </w:rPr>
              <w:t>content=</w:t>
            </w:r>
            <w:r w:rsidRPr="00C115DB">
              <w:rPr>
                <w:noProof/>
                <w:color w:val="BA2121"/>
                <w:lang w:val="en-IN"/>
              </w:rPr>
              <w:t>"Multi,Line,Chart,Multi Line Chart,Line"</w:t>
            </w:r>
            <w:r w:rsidRPr="00C115DB">
              <w:rPr>
                <w:b/>
                <w:bCs/>
                <w:noProof/>
                <w:color w:val="008000"/>
                <w:lang w:val="en-IN"/>
              </w:rPr>
              <w:t>/&gt;</w:t>
            </w:r>
          </w:p>
          <w:p w:rsidR="00C115DB" w:rsidRPr="00C115DB" w:rsidP="00C115DB">
            <w:pPr>
              <w:pStyle w:val="HTMLPreformatted"/>
              <w:shd w:val="clear" w:color="auto" w:fill="F8F8F8"/>
              <w:rPr>
                <w:noProof/>
                <w:lang w:val="en-IN"/>
              </w:rPr>
            </w:pPr>
            <w:r w:rsidRPr="00C115DB">
              <w:rPr>
                <w:noProof/>
                <w:lang w:val="en-IN"/>
              </w:rPr>
              <w:tab/>
            </w:r>
            <w:r w:rsidRPr="00C115DB">
              <w:rPr>
                <w:b/>
                <w:bCs/>
                <w:noProof/>
                <w:color w:val="008000"/>
                <w:lang w:val="en-IN"/>
              </w:rPr>
              <w:t xml:space="preserve">&lt;script </w:t>
            </w:r>
            <w:r w:rsidRPr="00C115DB">
              <w:rPr>
                <w:noProof/>
                <w:color w:val="7D9029"/>
                <w:lang w:val="en-IN"/>
              </w:rPr>
              <w:t>src=</w:t>
            </w:r>
            <w:r w:rsidRPr="00C115DB">
              <w:rPr>
                <w:noProof/>
                <w:color w:val="BA2121"/>
                <w:lang w:val="en-IN"/>
              </w:rPr>
              <w:t>"jquery-3.5.1.min.js"</w:t>
            </w:r>
            <w:r w:rsidRPr="00C115DB">
              <w:rPr>
                <w:b/>
                <w:bCs/>
                <w:noProof/>
                <w:color w:val="008000"/>
                <w:lang w:val="en-IN"/>
              </w:rPr>
              <w:t>&gt;&lt;/script&gt;</w:t>
            </w:r>
          </w:p>
          <w:p w:rsidR="00C115DB" w:rsidRPr="00C115DB" w:rsidP="00C115DB">
            <w:pPr>
              <w:pStyle w:val="HTMLPreformatted"/>
              <w:shd w:val="clear" w:color="auto" w:fill="F8F8F8"/>
              <w:rPr>
                <w:noProof/>
                <w:lang w:val="en-IN"/>
              </w:rPr>
            </w:pPr>
            <w:r w:rsidRPr="00C115DB">
              <w:rPr>
                <w:noProof/>
                <w:lang w:val="en-IN"/>
              </w:rPr>
              <w:tab/>
            </w:r>
            <w:r w:rsidRPr="00C115DB">
              <w:rPr>
                <w:b/>
                <w:bCs/>
                <w:noProof/>
                <w:color w:val="008000"/>
                <w:lang w:val="en-IN"/>
              </w:rPr>
              <w:t xml:space="preserve">&lt;script </w:t>
            </w:r>
            <w:r w:rsidRPr="00C115DB">
              <w:rPr>
                <w:noProof/>
                <w:color w:val="7D9029"/>
                <w:lang w:val="en-IN"/>
              </w:rPr>
              <w:t>src=</w:t>
            </w:r>
            <w:r w:rsidRPr="00C115DB">
              <w:rPr>
                <w:noProof/>
                <w:color w:val="BA2121"/>
                <w:lang w:val="en-IN"/>
              </w:rPr>
              <w:t>"canvasjs.min.js"</w:t>
            </w:r>
            <w:r w:rsidRPr="00C115DB">
              <w:rPr>
                <w:b/>
                <w:bCs/>
                <w:noProof/>
                <w:color w:val="008000"/>
                <w:lang w:val="en-IN"/>
              </w:rPr>
              <w:t>&gt;&lt;/script&gt;</w:t>
            </w:r>
          </w:p>
          <w:p w:rsidR="00C115DB" w:rsidRPr="00C115DB" w:rsidP="00C115DB">
            <w:pPr>
              <w:pStyle w:val="HTMLPreformatted"/>
              <w:shd w:val="clear" w:color="auto" w:fill="F8F8F8"/>
              <w:rPr>
                <w:noProof/>
                <w:lang w:val="en-IN"/>
              </w:rPr>
            </w:pPr>
            <w:r w:rsidRPr="00C115DB">
              <w:rPr>
                <w:b/>
                <w:bCs/>
                <w:noProof/>
                <w:color w:val="008000"/>
                <w:lang w:val="en-IN"/>
              </w:rPr>
              <w:t>&lt;/head&gt;</w:t>
            </w:r>
          </w:p>
          <w:p w:rsidR="00C115DB" w:rsidRPr="00C115DB" w:rsidP="00C115DB">
            <w:pPr>
              <w:pStyle w:val="HTMLPreformatted"/>
              <w:shd w:val="clear" w:color="auto" w:fill="F8F8F8"/>
              <w:rPr>
                <w:noProof/>
                <w:lang w:val="en-IN"/>
              </w:rPr>
            </w:pPr>
            <w:r w:rsidRPr="00C115DB">
              <w:rPr>
                <w:b/>
                <w:bCs/>
                <w:noProof/>
                <w:color w:val="008000"/>
                <w:lang w:val="en-IN"/>
              </w:rPr>
              <w:t>&lt;body&gt;</w:t>
            </w:r>
          </w:p>
          <w:p w:rsidR="00C115DB" w:rsidRPr="00C115DB" w:rsidP="00C115DB">
            <w:pPr>
              <w:pStyle w:val="HTMLPreformatted"/>
              <w:shd w:val="clear" w:color="auto" w:fill="F8F8F8"/>
              <w:rPr>
                <w:noProof/>
                <w:lang w:val="en-IN"/>
              </w:rPr>
            </w:pPr>
            <w:r w:rsidRPr="00C115DB">
              <w:rPr>
                <w:noProof/>
                <w:lang w:val="en-IN"/>
              </w:rPr>
              <w:tab/>
            </w:r>
            <w:r w:rsidRPr="00C115DB">
              <w:rPr>
                <w:b/>
                <w:bCs/>
                <w:noProof/>
                <w:color w:val="008000"/>
                <w:lang w:val="en-IN"/>
              </w:rPr>
              <w:t>&lt;h2&gt;</w:t>
            </w:r>
            <w:r w:rsidRPr="00C115DB">
              <w:rPr>
                <w:noProof/>
                <w:lang w:val="en-IN"/>
              </w:rPr>
              <w:t>Showing the sales data of Products as a Multi Line chart</w:t>
            </w:r>
            <w:r w:rsidRPr="00C115DB">
              <w:rPr>
                <w:b/>
                <w:bCs/>
                <w:noProof/>
                <w:color w:val="008000"/>
                <w:lang w:val="en-IN"/>
              </w:rPr>
              <w:t>&lt;/h2&gt;</w:t>
            </w:r>
          </w:p>
          <w:p w:rsidR="00C115DB" w:rsidRPr="00C115DB" w:rsidP="00C115DB">
            <w:pPr>
              <w:pStyle w:val="HTMLPreformatted"/>
              <w:shd w:val="clear" w:color="auto" w:fill="F8F8F8"/>
              <w:rPr>
                <w:noProof/>
                <w:lang w:val="en-IN"/>
              </w:rPr>
            </w:pPr>
            <w:r w:rsidRPr="00C115DB">
              <w:rPr>
                <w:noProof/>
                <w:lang w:val="en-IN"/>
              </w:rPr>
              <w:tab/>
            </w:r>
            <w:r w:rsidRPr="00C115DB">
              <w:rPr>
                <w:b/>
                <w:bCs/>
                <w:noProof/>
                <w:color w:val="008000"/>
                <w:lang w:val="en-IN"/>
              </w:rPr>
              <w:t>&lt;div</w:t>
            </w:r>
            <w:r w:rsidRPr="00C115DB">
              <w:rPr>
                <w:noProof/>
                <w:lang w:val="en-IN"/>
              </w:rPr>
              <w:t xml:space="preserve"> </w:t>
            </w:r>
            <w:r w:rsidRPr="00C115DB">
              <w:rPr>
                <w:noProof/>
                <w:color w:val="7D9029"/>
                <w:lang w:val="en-IN"/>
              </w:rPr>
              <w:t>id=</w:t>
            </w:r>
            <w:r w:rsidRPr="00C115DB">
              <w:rPr>
                <w:noProof/>
                <w:color w:val="BA2121"/>
                <w:lang w:val="en-IN"/>
              </w:rPr>
              <w:t>"chartContainer"</w:t>
            </w:r>
            <w:r w:rsidRPr="00C115DB">
              <w:rPr>
                <w:noProof/>
                <w:lang w:val="en-IN"/>
              </w:rPr>
              <w:t xml:space="preserve"> </w:t>
            </w:r>
            <w:r w:rsidRPr="00C115DB">
              <w:rPr>
                <w:noProof/>
                <w:color w:val="7D9029"/>
                <w:lang w:val="en-IN"/>
              </w:rPr>
              <w:t>style=</w:t>
            </w:r>
            <w:r w:rsidRPr="00C115DB">
              <w:rPr>
                <w:noProof/>
                <w:color w:val="BA2121"/>
                <w:lang w:val="en-IN"/>
              </w:rPr>
              <w:t>"height: 600px; width: 100%;"</w:t>
            </w:r>
            <w:r w:rsidRPr="00C115DB">
              <w:rPr>
                <w:b/>
                <w:bCs/>
                <w:noProof/>
                <w:color w:val="008000"/>
                <w:lang w:val="en-IN"/>
              </w:rPr>
              <w:t>&gt;&lt;/div&gt;</w:t>
            </w:r>
          </w:p>
          <w:p w:rsidR="00C115DB" w:rsidRPr="00C115DB" w:rsidP="00C115DB">
            <w:pPr>
              <w:pStyle w:val="HTMLPreformatted"/>
              <w:shd w:val="clear" w:color="auto" w:fill="F8F8F8"/>
              <w:rPr>
                <w:noProof/>
                <w:lang w:val="en-IN"/>
              </w:rPr>
            </w:pPr>
            <w:r w:rsidRPr="00C115DB">
              <w:rPr>
                <w:b/>
                <w:bCs/>
                <w:noProof/>
                <w:color w:val="008000"/>
                <w:lang w:val="en-IN"/>
              </w:rPr>
              <w:t>&lt;/body&gt;</w:t>
            </w:r>
          </w:p>
          <w:p w:rsidR="00C115DB" w:rsidRPr="00C115DB" w:rsidP="00C115DB">
            <w:pPr>
              <w:pStyle w:val="HTMLPreformatted"/>
              <w:shd w:val="clear" w:color="auto" w:fill="F8F8F8"/>
              <w:rPr>
                <w:noProof/>
                <w:lang w:val="en-IN"/>
              </w:rPr>
            </w:pPr>
            <w:r w:rsidRPr="00C115DB">
              <w:rPr>
                <w:noProof/>
                <w:lang w:val="en-IN"/>
              </w:rPr>
              <w:tab/>
            </w:r>
            <w:r w:rsidRPr="00C115DB">
              <w:rPr>
                <w:b/>
                <w:bCs/>
                <w:noProof/>
                <w:color w:val="008000"/>
                <w:lang w:val="en-IN"/>
              </w:rPr>
              <w:t xml:space="preserve">&lt;script </w:t>
            </w:r>
            <w:r w:rsidRPr="00C115DB">
              <w:rPr>
                <w:noProof/>
                <w:color w:val="7D9029"/>
                <w:lang w:val="en-IN"/>
              </w:rPr>
              <w:t>type=</w:t>
            </w:r>
            <w:r w:rsidRPr="00C115DB">
              <w:rPr>
                <w:noProof/>
                <w:color w:val="BA2121"/>
                <w:lang w:val="en-IN"/>
              </w:rPr>
              <w:t>"text/javascript"</w:t>
            </w:r>
            <w:r w:rsidRPr="00C115DB">
              <w:rPr>
                <w:b/>
                <w:bCs/>
                <w:noProof/>
                <w:color w:val="008000"/>
                <w:lang w:val="en-IN"/>
              </w:rPr>
              <w:t>&gt;</w:t>
            </w:r>
          </w:p>
          <w:p w:rsidR="00C115DB" w:rsidRPr="00C115DB" w:rsidP="00C115DB">
            <w:pPr>
              <w:pStyle w:val="HTMLPreformatted"/>
              <w:shd w:val="clear" w:color="auto" w:fill="F8F8F8"/>
              <w:rPr>
                <w:noProof/>
                <w:lang w:val="en-IN"/>
              </w:rPr>
            </w:pPr>
          </w:p>
          <w:p w:rsidR="00C115DB" w:rsidRPr="00C115DB" w:rsidP="00C115DB">
            <w:pPr>
              <w:pStyle w:val="HTMLPreformatted"/>
              <w:shd w:val="clear" w:color="auto" w:fill="F8F8F8"/>
              <w:rPr>
                <w:noProof/>
                <w:lang w:val="en-IN"/>
              </w:rPr>
            </w:pPr>
            <w:r w:rsidRPr="00C115DB">
              <w:rPr>
                <w:noProof/>
                <w:lang w:val="en-IN"/>
              </w:rPr>
              <w:tab/>
            </w:r>
            <w:r w:rsidRPr="00C115DB">
              <w:rPr>
                <w:noProof/>
                <w:color w:val="008000"/>
                <w:lang w:val="en-IN"/>
              </w:rPr>
              <w:t>window</w:t>
            </w:r>
            <w:r w:rsidRPr="00C115DB">
              <w:rPr>
                <w:noProof/>
                <w:lang w:val="en-IN"/>
              </w:rPr>
              <w:t xml:space="preserve">.onload </w:t>
            </w:r>
            <w:r w:rsidRPr="00C115DB">
              <w:rPr>
                <w:noProof/>
                <w:color w:val="666666"/>
                <w:lang w:val="en-IN"/>
              </w:rPr>
              <w:t>=</w:t>
            </w:r>
            <w:r w:rsidRPr="00C115DB">
              <w:rPr>
                <w:noProof/>
                <w:lang w:val="en-IN"/>
              </w:rPr>
              <w:t xml:space="preserve"> </w:t>
            </w:r>
            <w:r w:rsidRPr="00C115DB">
              <w:rPr>
                <w:b/>
                <w:bCs/>
                <w:noProof/>
                <w:color w:val="008000"/>
                <w:lang w:val="en-IN"/>
              </w:rPr>
              <w:t>function</w:t>
            </w:r>
            <w:r w:rsidRPr="00C115DB">
              <w:rPr>
                <w:noProof/>
                <w:lang w:val="en-IN"/>
              </w:rPr>
              <w:t xml:space="preserve"> ()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i/>
                <w:iCs/>
                <w:noProof/>
                <w:color w:val="408080"/>
                <w:lang w:val="en-IN"/>
              </w:rPr>
              <w:t>/*CanvasJS.addColorSet("colors",</w:t>
            </w:r>
          </w:p>
          <w:p w:rsidR="00C115DB" w:rsidRPr="00C115DB" w:rsidP="00C115DB">
            <w:pPr>
              <w:pStyle w:val="HTMLPreformatted"/>
              <w:shd w:val="clear" w:color="auto" w:fill="F8F8F8"/>
              <w:rPr>
                <w:noProof/>
                <w:lang w:val="en-IN"/>
              </w:rPr>
            </w:pPr>
            <w:r w:rsidRPr="00C115DB">
              <w:rPr>
                <w:i/>
                <w:iCs/>
                <w:noProof/>
                <w:color w:val="408080"/>
                <w:lang w:val="en-IN"/>
              </w:rPr>
              <w:t xml:space="preserve">                [//colorSet Array</w:t>
            </w:r>
          </w:p>
          <w:p w:rsidR="00C115DB" w:rsidRPr="00C115DB" w:rsidP="00C115DB">
            <w:pPr>
              <w:pStyle w:val="HTMLPreformatted"/>
              <w:shd w:val="clear" w:color="auto" w:fill="F8F8F8"/>
              <w:rPr>
                <w:noProof/>
                <w:lang w:val="en-IN"/>
              </w:rPr>
            </w:pPr>
            <w:r w:rsidRPr="00C115DB">
              <w:rPr>
                <w:i/>
                <w:iCs/>
                <w:noProof/>
                <w:color w:val="408080"/>
                <w:lang w:val="en-IN"/>
              </w:rPr>
              <w:t xml:space="preserve">                "#2F4F4F",</w:t>
            </w:r>
          </w:p>
          <w:p w:rsidR="00C115DB" w:rsidRPr="00C115DB" w:rsidP="00C115DB">
            <w:pPr>
              <w:pStyle w:val="HTMLPreformatted"/>
              <w:shd w:val="clear" w:color="auto" w:fill="F8F8F8"/>
              <w:rPr>
                <w:noProof/>
                <w:lang w:val="en-IN"/>
              </w:rPr>
            </w:pPr>
            <w:r w:rsidRPr="00C115DB">
              <w:rPr>
                <w:i/>
                <w:iCs/>
                <w:noProof/>
                <w:color w:val="408080"/>
                <w:lang w:val="en-IN"/>
              </w:rPr>
              <w:t xml:space="preserve">                "#008080",</w:t>
            </w:r>
          </w:p>
          <w:p w:rsidR="00C115DB" w:rsidRPr="00C115DB" w:rsidP="00C115DB">
            <w:pPr>
              <w:pStyle w:val="HTMLPreformatted"/>
              <w:shd w:val="clear" w:color="auto" w:fill="F8F8F8"/>
              <w:rPr>
                <w:noProof/>
                <w:lang w:val="en-IN"/>
              </w:rPr>
            </w:pPr>
            <w:r w:rsidRPr="00C115DB">
              <w:rPr>
                <w:i/>
                <w:iCs/>
                <w:noProof/>
                <w:color w:val="408080"/>
                <w:lang w:val="en-IN"/>
              </w:rPr>
              <w:t xml:space="preserve">                "#2E8B57",</w:t>
            </w:r>
          </w:p>
          <w:p w:rsidR="00C115DB" w:rsidRPr="00C115DB" w:rsidP="00C115DB">
            <w:pPr>
              <w:pStyle w:val="HTMLPreformatted"/>
              <w:shd w:val="clear" w:color="auto" w:fill="F8F8F8"/>
              <w:rPr>
                <w:noProof/>
                <w:lang w:val="en-IN"/>
              </w:rPr>
            </w:pPr>
            <w:r w:rsidRPr="00C115DB">
              <w:rPr>
                <w:i/>
                <w:iCs/>
                <w:noProof/>
                <w:color w:val="408080"/>
                <w:lang w:val="en-IN"/>
              </w:rPr>
              <w:t xml:space="preserve">                "#3CB371",</w:t>
            </w:r>
          </w:p>
          <w:p w:rsidR="00C115DB" w:rsidRPr="00C115DB" w:rsidP="00C115DB">
            <w:pPr>
              <w:pStyle w:val="HTMLPreformatted"/>
              <w:shd w:val="clear" w:color="auto" w:fill="F8F8F8"/>
              <w:rPr>
                <w:noProof/>
                <w:lang w:val="en-IN"/>
              </w:rPr>
            </w:pPr>
            <w:r w:rsidRPr="00C115DB">
              <w:rPr>
                <w:i/>
                <w:iCs/>
                <w:noProof/>
                <w:color w:val="408080"/>
                <w:lang w:val="en-IN"/>
              </w:rPr>
              <w:t xml:space="preserve">                "#90EE90"                </w:t>
            </w:r>
          </w:p>
          <w:p w:rsidR="00C115DB" w:rsidRPr="00C115DB" w:rsidP="00C115DB">
            <w:pPr>
              <w:pStyle w:val="HTMLPreformatted"/>
              <w:shd w:val="clear" w:color="auto" w:fill="F8F8F8"/>
              <w:rPr>
                <w:noProof/>
                <w:lang w:val="en-IN"/>
              </w:rPr>
            </w:pPr>
            <w:r w:rsidRPr="00C115DB">
              <w:rPr>
                <w:i/>
                <w:iCs/>
                <w:noProof/>
                <w:color w:val="408080"/>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b/>
                <w:bCs/>
                <w:noProof/>
                <w:color w:val="008000"/>
                <w:lang w:val="en-IN"/>
              </w:rPr>
              <w:t>var</w:t>
            </w:r>
            <w:r w:rsidRPr="00C115DB">
              <w:rPr>
                <w:noProof/>
                <w:lang w:val="en-IN"/>
              </w:rPr>
              <w:t xml:space="preserve"> chart </w:t>
            </w:r>
            <w:r w:rsidRPr="00C115DB">
              <w:rPr>
                <w:noProof/>
                <w:color w:val="666666"/>
                <w:lang w:val="en-IN"/>
              </w:rPr>
              <w:t>=</w:t>
            </w:r>
            <w:r w:rsidRPr="00C115DB">
              <w:rPr>
                <w:noProof/>
                <w:lang w:val="en-IN"/>
              </w:rPr>
              <w:t xml:space="preserve"> </w:t>
            </w:r>
            <w:r w:rsidRPr="00C115DB">
              <w:rPr>
                <w:b/>
                <w:bCs/>
                <w:noProof/>
                <w:color w:val="008000"/>
                <w:lang w:val="en-IN"/>
              </w:rPr>
              <w:t>new</w:t>
            </w:r>
            <w:r w:rsidRPr="00C115DB">
              <w:rPr>
                <w:noProof/>
                <w:lang w:val="en-IN"/>
              </w:rPr>
              <w:t xml:space="preserve"> CanvasJS.Chart(</w:t>
            </w:r>
            <w:r w:rsidRPr="00C115DB">
              <w:rPr>
                <w:noProof/>
                <w:color w:val="BA2121"/>
                <w:lang w:val="en-IN"/>
              </w:rPr>
              <w:t>"chartContainer"</w:t>
            </w:r>
            <w:r w:rsidRPr="00C115DB">
              <w:rPr>
                <w:noProof/>
                <w:lang w:val="en-IN"/>
              </w:rPr>
              <w:t>,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i/>
                <w:iCs/>
                <w:noProof/>
                <w:color w:val="408080"/>
                <w:lang w:val="en-IN"/>
              </w:rPr>
              <w:t>//colorSet: "colors",</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t>title</w:t>
            </w:r>
            <w:r w:rsidRPr="00C115DB">
              <w:rPr>
                <w:noProof/>
                <w:color w:val="666666"/>
                <w:lang w:val="en-IN"/>
              </w:rPr>
              <w:t>:</w:t>
            </w:r>
            <w:r w:rsidRPr="00C115DB">
              <w:rPr>
                <w:noProof/>
                <w:lang w:val="en-IN"/>
              </w:rPr>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text</w:t>
            </w:r>
            <w:r w:rsidRPr="00C115DB">
              <w:rPr>
                <w:noProof/>
                <w:color w:val="666666"/>
                <w:lang w:val="en-IN"/>
              </w:rPr>
              <w:t>:</w:t>
            </w:r>
            <w:r w:rsidRPr="00C115DB">
              <w:rPr>
                <w:noProof/>
                <w:lang w:val="en-IN"/>
              </w:rPr>
              <w:t xml:space="preserve"> </w:t>
            </w:r>
            <w:r w:rsidRPr="00C115DB">
              <w:rPr>
                <w:noProof/>
                <w:color w:val="BA2121"/>
                <w:lang w:val="en-IN"/>
              </w:rPr>
              <w:t>"Showing</w:t>
            </w:r>
            <w:r w:rsidRPr="00C115DB">
              <w:rPr>
                <w:noProof/>
                <w:color w:val="BA2121"/>
                <w:lang w:val="en-IN"/>
              </w:rPr>
              <w:t xml:space="preserve"> the sales data of Products as a Multi Line chart"</w:t>
            </w:r>
            <w:r w:rsidRPr="00C115DB">
              <w:rPr>
                <w:noProof/>
                <w:lang w:val="en-IN"/>
              </w:rPr>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fontSize</w:t>
            </w:r>
            <w:r w:rsidRPr="00C115DB">
              <w:rPr>
                <w:noProof/>
                <w:color w:val="666666"/>
                <w:lang w:val="en-IN"/>
              </w:rPr>
              <w:t>:</w:t>
            </w:r>
            <w:r w:rsidRPr="00C115DB">
              <w:rPr>
                <w:noProof/>
                <w:lang w:val="en-IN"/>
              </w:rPr>
              <w:t xml:space="preserve"> </w:t>
            </w:r>
            <w:r w:rsidRPr="00C115DB">
              <w:rPr>
                <w:noProof/>
                <w:color w:val="666666"/>
                <w:lang w:val="en-IN"/>
              </w:rPr>
              <w:t>30</w:t>
            </w:r>
            <w:r w:rsidRPr="00C115DB">
              <w:rPr>
                <w:noProof/>
                <w:lang w:val="en-IN"/>
              </w:rPr>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t>axisX</w:t>
            </w:r>
            <w:r w:rsidRPr="00C115DB">
              <w:rPr>
                <w:noProof/>
                <w:color w:val="666666"/>
                <w:lang w:val="en-IN"/>
              </w:rPr>
              <w:t>:</w:t>
            </w:r>
            <w:r w:rsidRPr="00C115DB">
              <w:rPr>
                <w:noProof/>
                <w:lang w:val="en-IN"/>
              </w:rPr>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title</w:t>
            </w:r>
            <w:r w:rsidRPr="00C115DB">
              <w:rPr>
                <w:noProof/>
                <w:color w:val="666666"/>
                <w:lang w:val="en-IN"/>
              </w:rPr>
              <w:t>:</w:t>
            </w:r>
            <w:r w:rsidRPr="00C115DB">
              <w:rPr>
                <w:noProof/>
                <w:lang w:val="en-IN"/>
              </w:rPr>
              <w:t xml:space="preserve"> </w:t>
            </w:r>
            <w:r w:rsidRPr="00C115DB">
              <w:rPr>
                <w:noProof/>
                <w:color w:val="BA2121"/>
                <w:lang w:val="en-IN"/>
              </w:rPr>
              <w:t>"Month"</w:t>
            </w:r>
            <w:r w:rsidRPr="00C115DB">
              <w:rPr>
                <w:noProof/>
                <w:lang w:val="en-IN"/>
              </w:rPr>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t>axisY</w:t>
            </w:r>
            <w:r w:rsidRPr="00C115DB">
              <w:rPr>
                <w:noProof/>
                <w:color w:val="666666"/>
                <w:lang w:val="en-IN"/>
              </w:rPr>
              <w:t>:</w:t>
            </w:r>
            <w:r w:rsidRPr="00C115DB">
              <w:rPr>
                <w:noProof/>
                <w:lang w:val="en-IN"/>
              </w:rPr>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title</w:t>
            </w:r>
            <w:r w:rsidRPr="00C115DB">
              <w:rPr>
                <w:noProof/>
                <w:color w:val="666666"/>
                <w:lang w:val="en-IN"/>
              </w:rPr>
              <w:t>:</w:t>
            </w:r>
            <w:r w:rsidRPr="00C115DB">
              <w:rPr>
                <w:noProof/>
                <w:color w:val="BA2121"/>
                <w:lang w:val="en-IN"/>
              </w:rPr>
              <w:t>"Sales Unit"</w:t>
            </w:r>
            <w:r w:rsidRPr="00C115DB">
              <w:rPr>
                <w:noProof/>
                <w:lang w:val="en-IN"/>
              </w:rPr>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t>theme</w:t>
            </w:r>
            <w:r w:rsidRPr="00C115DB">
              <w:rPr>
                <w:noProof/>
                <w:color w:val="666666"/>
                <w:lang w:val="en-IN"/>
              </w:rPr>
              <w:t>:</w:t>
            </w:r>
            <w:r w:rsidRPr="00C115DB">
              <w:rPr>
                <w:noProof/>
                <w:lang w:val="en-IN"/>
              </w:rPr>
              <w:t xml:space="preserve"> </w:t>
            </w:r>
            <w:r w:rsidRPr="00C115DB">
              <w:rPr>
                <w:noProof/>
                <w:color w:val="BA2121"/>
                <w:lang w:val="en-IN"/>
              </w:rPr>
              <w:t>"dark1"</w:t>
            </w:r>
            <w:r w:rsidRPr="00C115DB">
              <w:rPr>
                <w:noProof/>
                <w:lang w:val="en-IN"/>
              </w:rPr>
              <w:t xml:space="preserve">, </w:t>
            </w:r>
            <w:r w:rsidRPr="00C115DB">
              <w:rPr>
                <w:i/>
                <w:iCs/>
                <w:noProof/>
                <w:color w:val="408080"/>
                <w:lang w:val="en-IN"/>
              </w:rPr>
              <w:t>//"light1", "light2", "dark1", "dark2"</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t>data</w:t>
            </w:r>
            <w:r w:rsidRPr="00C115DB">
              <w:rPr>
                <w:noProof/>
                <w:color w:val="666666"/>
                <w:lang w:val="en-IN"/>
              </w:rPr>
              <w:t>:</w:t>
            </w:r>
            <w:r w:rsidRPr="00C115DB">
              <w:rPr>
                <w:noProof/>
                <w:lang w:val="en-IN"/>
              </w:rPr>
              <w:t xml:space="preserve"> [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r>
            <w:r w:rsidRPr="00C115DB">
              <w:rPr>
                <w:i/>
                <w:iCs/>
                <w:noProof/>
                <w:color w:val="408080"/>
                <w:lang w:val="en-IN"/>
              </w:rPr>
              <w:t>// Change type to "column", "doughnut", "line", "splineArea", etc.</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type</w:t>
            </w:r>
            <w:r w:rsidRPr="00C115DB">
              <w:rPr>
                <w:noProof/>
                <w:color w:val="666666"/>
                <w:lang w:val="en-IN"/>
              </w:rPr>
              <w:t>:</w:t>
            </w:r>
            <w:r w:rsidRPr="00C115DB">
              <w:rPr>
                <w:noProof/>
                <w:lang w:val="en-IN"/>
              </w:rPr>
              <w:t xml:space="preserve"> </w:t>
            </w:r>
            <w:r w:rsidRPr="00C115DB">
              <w:rPr>
                <w:noProof/>
                <w:color w:val="BA2121"/>
                <w:lang w:val="en-IN"/>
              </w:rPr>
              <w:t>"line"</w:t>
            </w:r>
            <w:r w:rsidRPr="00C115DB">
              <w:rPr>
                <w:noProof/>
                <w:lang w:val="en-IN"/>
              </w:rPr>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showInLegend</w:t>
            </w:r>
            <w:r w:rsidRPr="00C115DB">
              <w:rPr>
                <w:noProof/>
                <w:color w:val="666666"/>
                <w:lang w:val="en-IN"/>
              </w:rPr>
              <w:t>:</w:t>
            </w:r>
            <w:r w:rsidRPr="00C115DB">
              <w:rPr>
                <w:noProof/>
                <w:lang w:val="en-IN"/>
              </w:rPr>
              <w:t xml:space="preserve"> </w:t>
            </w:r>
            <w:r w:rsidRPr="00C115DB">
              <w:rPr>
                <w:b/>
                <w:bCs/>
                <w:noProof/>
                <w:color w:val="008000"/>
                <w:lang w:val="en-IN"/>
              </w:rPr>
              <w:t>true</w:t>
            </w:r>
            <w:r w:rsidRPr="00C115DB">
              <w:rPr>
                <w:noProof/>
                <w:lang w:val="en-IN"/>
              </w:rPr>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legendText</w:t>
            </w:r>
            <w:r w:rsidRPr="00C115DB">
              <w:rPr>
                <w:noProof/>
                <w:color w:val="666666"/>
                <w:lang w:val="en-IN"/>
              </w:rPr>
              <w:t>:</w:t>
            </w:r>
            <w:r w:rsidRPr="00C115DB">
              <w:rPr>
                <w:noProof/>
                <w:lang w:val="en-IN"/>
              </w:rPr>
              <w:t xml:space="preserve"> </w:t>
            </w:r>
            <w:r w:rsidRPr="00C115DB">
              <w:rPr>
                <w:noProof/>
                <w:color w:val="BA2121"/>
                <w:lang w:val="en-IN"/>
              </w:rPr>
              <w:t>"Facewash"</w:t>
            </w:r>
            <w:r w:rsidRPr="00C115DB">
              <w:rPr>
                <w:noProof/>
                <w:lang w:val="en-IN"/>
              </w:rPr>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dataPoints</w:t>
            </w:r>
            <w:r w:rsidRPr="00C115DB">
              <w:rPr>
                <w:noProof/>
                <w:color w:val="666666"/>
                <w:lang w:val="en-IN"/>
              </w:rPr>
              <w:t>:</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"Jan"</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1200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"Feb"</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2100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"Mar"</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3550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"Apr"</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1870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"May"</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1560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"Jun"</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1890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"Jul"</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1780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"Aug"</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2860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"Sep"</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2100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"Oct"</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2300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"Nov"</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2400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"Dec"</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1800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r>
            <w:r w:rsidRPr="00C115DB">
              <w:rPr>
                <w:i/>
                <w:iCs/>
                <w:noProof/>
                <w:color w:val="408080"/>
                <w:lang w:val="en-IN"/>
              </w:rPr>
              <w:t>// Change type to "column", "doughnut", "line", "splineArea", etc.</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type</w:t>
            </w:r>
            <w:r w:rsidRPr="00C115DB">
              <w:rPr>
                <w:noProof/>
                <w:color w:val="666666"/>
                <w:lang w:val="en-IN"/>
              </w:rPr>
              <w:t>:</w:t>
            </w:r>
            <w:r w:rsidRPr="00C115DB">
              <w:rPr>
                <w:noProof/>
                <w:lang w:val="en-IN"/>
              </w:rPr>
              <w:t xml:space="preserve"> </w:t>
            </w:r>
            <w:r w:rsidRPr="00C115DB">
              <w:rPr>
                <w:noProof/>
                <w:color w:val="BA2121"/>
                <w:lang w:val="en-IN"/>
              </w:rPr>
              <w:t>"line"</w:t>
            </w:r>
            <w:r w:rsidRPr="00C115DB">
              <w:rPr>
                <w:noProof/>
                <w:lang w:val="en-IN"/>
              </w:rPr>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showInLegend</w:t>
            </w:r>
            <w:r w:rsidRPr="00C115DB">
              <w:rPr>
                <w:noProof/>
                <w:color w:val="666666"/>
                <w:lang w:val="en-IN"/>
              </w:rPr>
              <w:t>:</w:t>
            </w:r>
            <w:r w:rsidRPr="00C115DB">
              <w:rPr>
                <w:noProof/>
                <w:lang w:val="en-IN"/>
              </w:rPr>
              <w:t xml:space="preserve"> </w:t>
            </w:r>
            <w:r w:rsidRPr="00C115DB">
              <w:rPr>
                <w:b/>
                <w:bCs/>
                <w:noProof/>
                <w:color w:val="008000"/>
                <w:lang w:val="en-IN"/>
              </w:rPr>
              <w:t>true</w:t>
            </w:r>
            <w:r w:rsidRPr="00C115DB">
              <w:rPr>
                <w:noProof/>
                <w:lang w:val="en-IN"/>
              </w:rPr>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legendText</w:t>
            </w:r>
            <w:r w:rsidRPr="00C115DB">
              <w:rPr>
                <w:noProof/>
                <w:color w:val="666666"/>
                <w:lang w:val="en-IN"/>
              </w:rPr>
              <w:t>:</w:t>
            </w:r>
            <w:r w:rsidRPr="00C115DB">
              <w:rPr>
                <w:noProof/>
                <w:lang w:val="en-IN"/>
              </w:rPr>
              <w:t xml:space="preserve"> </w:t>
            </w:r>
            <w:r w:rsidRPr="00C115DB">
              <w:rPr>
                <w:noProof/>
                <w:color w:val="BA2121"/>
                <w:lang w:val="en-IN"/>
              </w:rPr>
              <w:t>"Toothpaste"</w:t>
            </w:r>
            <w:r w:rsidRPr="00C115DB">
              <w:rPr>
                <w:noProof/>
                <w:lang w:val="en-IN"/>
              </w:rPr>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dataPoints</w:t>
            </w:r>
            <w:r w:rsidRPr="00C115DB">
              <w:rPr>
                <w:noProof/>
                <w:color w:val="666666"/>
                <w:lang w:val="en-IN"/>
              </w:rPr>
              <w:t>:</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"Jan"</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1500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"Feb"</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1200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"Mar"</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1340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"Apr"</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1130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"May"</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1740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"Jun"</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1555</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"Jul"</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1120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"Aug"</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1400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w:t>
            </w:r>
            <w:r w:rsidRPr="00C115DB">
              <w:rPr>
                <w:noProof/>
                <w:lang w:val="en-IN"/>
              </w:rPr>
              <w:t xml:space="preserve"> label</w:t>
            </w:r>
            <w:r w:rsidRPr="00C115DB">
              <w:rPr>
                <w:noProof/>
                <w:color w:val="666666"/>
                <w:lang w:val="en-IN"/>
              </w:rPr>
              <w:t>:</w:t>
            </w:r>
            <w:r w:rsidRPr="00C115DB">
              <w:rPr>
                <w:noProof/>
                <w:lang w:val="en-IN"/>
              </w:rPr>
              <w:t xml:space="preserve"> </w:t>
            </w:r>
            <w:r w:rsidRPr="00C115DB">
              <w:rPr>
                <w:noProof/>
                <w:color w:val="BA2121"/>
                <w:lang w:val="en-IN"/>
              </w:rPr>
              <w:t>"Sep"</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1780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"Oct"</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1890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"Nov"</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2100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"Dec"</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1760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r>
            <w:r w:rsidRPr="00C115DB">
              <w:rPr>
                <w:i/>
                <w:iCs/>
                <w:noProof/>
                <w:color w:val="408080"/>
                <w:lang w:val="en-IN"/>
              </w:rPr>
              <w:t>// Change type to "column", "doughnut", "line", "splineArea", etc.</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type</w:t>
            </w:r>
            <w:r w:rsidRPr="00C115DB">
              <w:rPr>
                <w:noProof/>
                <w:color w:val="666666"/>
                <w:lang w:val="en-IN"/>
              </w:rPr>
              <w:t>:</w:t>
            </w:r>
            <w:r w:rsidRPr="00C115DB">
              <w:rPr>
                <w:noProof/>
                <w:lang w:val="en-IN"/>
              </w:rPr>
              <w:t xml:space="preserve"> </w:t>
            </w:r>
            <w:r w:rsidRPr="00C115DB">
              <w:rPr>
                <w:noProof/>
                <w:color w:val="BA2121"/>
                <w:lang w:val="en-IN"/>
              </w:rPr>
              <w:t>"line"</w:t>
            </w:r>
            <w:r w:rsidRPr="00C115DB">
              <w:rPr>
                <w:noProof/>
                <w:lang w:val="en-IN"/>
              </w:rPr>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showInLegend</w:t>
            </w:r>
            <w:r w:rsidRPr="00C115DB">
              <w:rPr>
                <w:noProof/>
                <w:color w:val="666666"/>
                <w:lang w:val="en-IN"/>
              </w:rPr>
              <w:t>:</w:t>
            </w:r>
            <w:r w:rsidRPr="00C115DB">
              <w:rPr>
                <w:noProof/>
                <w:lang w:val="en-IN"/>
              </w:rPr>
              <w:t xml:space="preserve"> </w:t>
            </w:r>
            <w:r w:rsidRPr="00C115DB">
              <w:rPr>
                <w:b/>
                <w:bCs/>
                <w:noProof/>
                <w:color w:val="008000"/>
                <w:lang w:val="en-IN"/>
              </w:rPr>
              <w:t>true</w:t>
            </w:r>
            <w:r w:rsidRPr="00C115DB">
              <w:rPr>
                <w:noProof/>
                <w:lang w:val="en-IN"/>
              </w:rPr>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legendText</w:t>
            </w:r>
            <w:r w:rsidRPr="00C115DB">
              <w:rPr>
                <w:noProof/>
                <w:color w:val="666666"/>
                <w:lang w:val="en-IN"/>
              </w:rPr>
              <w:t>:</w:t>
            </w:r>
            <w:r w:rsidRPr="00C115DB">
              <w:rPr>
                <w:noProof/>
                <w:lang w:val="en-IN"/>
              </w:rPr>
              <w:t xml:space="preserve"> </w:t>
            </w:r>
            <w:r w:rsidRPr="00C115DB">
              <w:rPr>
                <w:noProof/>
                <w:color w:val="BA2121"/>
                <w:lang w:val="en-IN"/>
              </w:rPr>
              <w:t>"Facecream"</w:t>
            </w:r>
            <w:r w:rsidRPr="00C115DB">
              <w:rPr>
                <w:noProof/>
                <w:lang w:val="en-IN"/>
              </w:rPr>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dataPoints</w:t>
            </w:r>
            <w:r w:rsidRPr="00C115DB">
              <w:rPr>
                <w:noProof/>
                <w:color w:val="666666"/>
                <w:lang w:val="en-IN"/>
              </w:rPr>
              <w:t>:</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"Jan"</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2500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"Feb"</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2630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"Mar"</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2140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"Apr"</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3400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"May"</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3600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"Jun"</w:t>
            </w:r>
            <w:r w:rsidRPr="00C115DB">
              <w:rPr>
                <w:noProof/>
                <w:lang w:val="en-IN"/>
              </w:rPr>
              <w:t>,</w:t>
            </w:r>
            <w:r w:rsidRPr="00C115DB">
              <w:rPr>
                <w:noProof/>
                <w:lang w:val="en-IN"/>
              </w:rPr>
              <w:t xml:space="preserve"> y</w:t>
            </w:r>
            <w:r w:rsidRPr="00C115DB">
              <w:rPr>
                <w:noProof/>
                <w:color w:val="666666"/>
                <w:lang w:val="en-IN"/>
              </w:rPr>
              <w:t>:</w:t>
            </w:r>
            <w:r w:rsidRPr="00C115DB">
              <w:rPr>
                <w:noProof/>
                <w:lang w:val="en-IN"/>
              </w:rPr>
              <w:t xml:space="preserve"> </w:t>
            </w:r>
            <w:r w:rsidRPr="00C115DB">
              <w:rPr>
                <w:noProof/>
                <w:color w:val="666666"/>
                <w:lang w:val="en-IN"/>
              </w:rPr>
              <w:t>2760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"Jul"</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2980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"Aug"</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3700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"Sep"</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3540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"Oct"</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1990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"Nov"</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2340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 label</w:t>
            </w:r>
            <w:r w:rsidRPr="00C115DB">
              <w:rPr>
                <w:noProof/>
                <w:color w:val="666666"/>
                <w:lang w:val="en-IN"/>
              </w:rPr>
              <w:t>:</w:t>
            </w:r>
            <w:r w:rsidRPr="00C115DB">
              <w:rPr>
                <w:noProof/>
                <w:lang w:val="en-IN"/>
              </w:rPr>
              <w:t xml:space="preserve"> </w:t>
            </w:r>
            <w:r w:rsidRPr="00C115DB">
              <w:rPr>
                <w:noProof/>
                <w:color w:val="BA2121"/>
                <w:lang w:val="en-IN"/>
              </w:rPr>
              <w:t>"Dec"</w:t>
            </w:r>
            <w:r w:rsidRPr="00C115DB">
              <w:rPr>
                <w:noProof/>
                <w:lang w:val="en-IN"/>
              </w:rPr>
              <w:t>, y</w:t>
            </w:r>
            <w:r w:rsidRPr="00C115DB">
              <w:rPr>
                <w:noProof/>
                <w:color w:val="666666"/>
                <w:lang w:val="en-IN"/>
              </w:rPr>
              <w:t>:</w:t>
            </w:r>
            <w:r w:rsidRPr="00C115DB">
              <w:rPr>
                <w:noProof/>
                <w:lang w:val="en-IN"/>
              </w:rPr>
              <w:t xml:space="preserve"> </w:t>
            </w:r>
            <w:r w:rsidRPr="00C115DB">
              <w:rPr>
                <w:noProof/>
                <w:color w:val="666666"/>
                <w:lang w:val="en-IN"/>
              </w:rPr>
              <w:t>2900</w:t>
            </w:r>
            <w:r w:rsidRPr="00C115DB">
              <w:rPr>
                <w:noProof/>
                <w:lang w:val="en-IN"/>
              </w:rPr>
              <w:t xml:space="preserve">  }</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r>
            <w:r w:rsidRPr="00C115DB">
              <w:rPr>
                <w:noProof/>
                <w:lang w:val="en-IN"/>
              </w:rPr>
              <w:tab/>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r>
            <w:r w:rsidRPr="00C115DB">
              <w:rPr>
                <w:noProof/>
                <w:lang w:val="en-IN"/>
              </w:rPr>
              <w:tab/>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t>});</w:t>
            </w:r>
          </w:p>
          <w:p w:rsidR="00C115DB" w:rsidRPr="00C115DB" w:rsidP="00C115DB">
            <w:pPr>
              <w:pStyle w:val="HTMLPreformatted"/>
              <w:shd w:val="clear" w:color="auto" w:fill="F8F8F8"/>
              <w:rPr>
                <w:noProof/>
                <w:lang w:val="en-IN"/>
              </w:rPr>
            </w:pPr>
            <w:r w:rsidRPr="00C115DB">
              <w:rPr>
                <w:noProof/>
                <w:lang w:val="en-IN"/>
              </w:rPr>
              <w:tab/>
            </w:r>
            <w:r w:rsidRPr="00C115DB">
              <w:rPr>
                <w:noProof/>
                <w:lang w:val="en-IN"/>
              </w:rPr>
              <w:tab/>
            </w:r>
            <w:r w:rsidRPr="00C115DB">
              <w:rPr>
                <w:noProof/>
                <w:lang w:val="en-IN"/>
              </w:rPr>
              <w:tab/>
              <w:t>chart.render();</w:t>
            </w:r>
          </w:p>
          <w:p w:rsidR="00C115DB" w:rsidRPr="00C115DB" w:rsidP="00C115DB">
            <w:pPr>
              <w:pStyle w:val="HTMLPreformatted"/>
              <w:shd w:val="clear" w:color="auto" w:fill="F8F8F8"/>
              <w:rPr>
                <w:noProof/>
                <w:lang w:val="en-IN"/>
              </w:rPr>
            </w:pPr>
            <w:r w:rsidRPr="00C115DB">
              <w:rPr>
                <w:noProof/>
                <w:lang w:val="en-IN"/>
              </w:rPr>
              <w:tab/>
              <w:t>}</w:t>
            </w:r>
          </w:p>
          <w:p w:rsidR="00C115DB" w:rsidRPr="00C115DB" w:rsidP="00C115DB">
            <w:pPr>
              <w:pStyle w:val="HTMLPreformatted"/>
              <w:shd w:val="clear" w:color="auto" w:fill="F8F8F8"/>
              <w:rPr>
                <w:noProof/>
                <w:lang w:val="en-IN"/>
              </w:rPr>
            </w:pPr>
            <w:r w:rsidRPr="00C115DB">
              <w:rPr>
                <w:noProof/>
                <w:lang w:val="en-IN"/>
              </w:rPr>
              <w:tab/>
            </w:r>
            <w:r w:rsidRPr="00C115DB">
              <w:rPr>
                <w:b/>
                <w:bCs/>
                <w:noProof/>
                <w:color w:val="008000"/>
                <w:lang w:val="en-IN"/>
              </w:rPr>
              <w:t>&lt;/script&gt;</w:t>
            </w:r>
          </w:p>
          <w:p w:rsidR="00C115DB" w:rsidRPr="00C115DB" w:rsidP="00C115DB">
            <w:pPr>
              <w:pStyle w:val="HTMLPreformatted"/>
              <w:shd w:val="clear" w:color="auto" w:fill="F8F8F8"/>
              <w:rPr>
                <w:noProof/>
                <w:lang w:val="en-IN"/>
              </w:rPr>
            </w:pPr>
            <w:r w:rsidRPr="00C115DB">
              <w:rPr>
                <w:b/>
                <w:bCs/>
                <w:noProof/>
                <w:color w:val="008000"/>
                <w:lang w:val="en-IN"/>
              </w:rPr>
              <w:t>&lt;/html&gt;</w:t>
            </w:r>
          </w:p>
        </w:tc>
      </w:tr>
    </w:tbl>
    <w:p w:rsidR="00C115DB" w:rsidP="00C115DB">
      <w:pPr>
        <w:spacing w:after="0" w:line="240" w:lineRule="auto"/>
        <w:rPr>
          <w:rFonts w:ascii="Times New Roman" w:hAnsi="Times New Roman" w:cs="Times New Roman"/>
          <w:sz w:val="24"/>
          <w:szCs w:val="24"/>
        </w:rPr>
      </w:pPr>
      <w:r>
        <w:rPr>
          <w:rFonts w:ascii="Times New Roman" w:hAnsi="Times New Roman" w:cs="Times New Roman"/>
          <w:noProof/>
          <w:sz w:val="24"/>
          <w:szCs w:val="24"/>
          <w:lang w:bidi="gu-IN"/>
        </w:rPr>
        <w:drawing>
          <wp:anchor distT="0" distB="0" distL="114300" distR="114300" simplePos="0" relativeHeight="251673600" behindDoc="0" locked="0" layoutInCell="1" allowOverlap="1">
            <wp:simplePos x="0" y="0"/>
            <wp:positionH relativeFrom="margin">
              <wp:align>center</wp:align>
            </wp:positionH>
            <wp:positionV relativeFrom="paragraph">
              <wp:posOffset>191770</wp:posOffset>
            </wp:positionV>
            <wp:extent cx="6715125" cy="4623823"/>
            <wp:effectExtent l="0" t="0" r="0" b="5715"/>
            <wp:wrapNone/>
            <wp:docPr id="17923896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89614" name="dv6a1.PNG"/>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a:xfrm>
                      <a:off x="0" y="0"/>
                      <a:ext cx="6715125" cy="4623823"/>
                    </a:xfrm>
                    <a:prstGeom prst="rect">
                      <a:avLst/>
                    </a:prstGeom>
                  </pic:spPr>
                </pic:pic>
              </a:graphicData>
            </a:graphic>
            <wp14:sizeRelH relativeFrom="page">
              <wp14:pctWidth>0</wp14:pctWidth>
            </wp14:sizeRelH>
            <wp14:sizeRelV relativeFrom="page">
              <wp14:pctHeight>0</wp14:pctHeight>
            </wp14:sizeRelV>
          </wp:anchor>
        </w:drawing>
      </w: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Fig6a2 – multiple line chart</w:t>
      </w: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spacing w:after="0" w:line="240" w:lineRule="auto"/>
        <w:rPr>
          <w:rFonts w:ascii="Times New Roman" w:hAnsi="Times New Roman" w:cs="Times New Roman"/>
          <w:sz w:val="24"/>
          <w:szCs w:val="24"/>
        </w:rPr>
      </w:pPr>
    </w:p>
    <w:p w:rsidR="00C115DB" w:rsidP="00C115DB">
      <w:pPr>
        <w:pStyle w:val="ListParagraph"/>
        <w:numPr>
          <w:ilvl w:val="0"/>
          <w:numId w:val="22"/>
        </w:numPr>
        <w:spacing w:after="0" w:line="240" w:lineRule="auto"/>
        <w:rPr>
          <w:rFonts w:ascii="Times New Roman" w:hAnsi="Times New Roman" w:cs="Times New Roman"/>
          <w:sz w:val="28"/>
          <w:szCs w:val="28"/>
        </w:rPr>
      </w:pPr>
      <w:r w:rsidRPr="00C115DB">
        <w:rPr>
          <w:rFonts w:ascii="Times New Roman" w:hAnsi="Times New Roman" w:cs="Times New Roman"/>
          <w:sz w:val="28"/>
          <w:szCs w:val="28"/>
        </w:rPr>
        <w:t>Showing the data as a Pie Chart (single and multiple pie)</w:t>
      </w:r>
    </w:p>
    <w:p w:rsidR="00C115DB" w:rsidP="00C115DB">
      <w:pPr>
        <w:pStyle w:val="ListParagraph"/>
        <w:spacing w:after="0" w:line="240" w:lineRule="auto"/>
        <w:rPr>
          <w:rFonts w:ascii="Times New Roman" w:hAnsi="Times New Roman" w:cs="Times New Roman"/>
          <w:sz w:val="28"/>
          <w:szCs w:val="28"/>
        </w:rPr>
      </w:pPr>
    </w:p>
    <w:p w:rsidR="00C115DB" w:rsidP="00C115DB">
      <w:pPr>
        <w:pStyle w:val="ListParagraph"/>
        <w:spacing w:after="0" w:line="240" w:lineRule="auto"/>
        <w:rPr>
          <w:rFonts w:ascii="Times New Roman" w:hAnsi="Times New Roman" w:cs="Times New Roman"/>
          <w:sz w:val="24"/>
          <w:szCs w:val="24"/>
        </w:rPr>
      </w:pPr>
      <w:r>
        <w:rPr>
          <w:rFonts w:ascii="Times New Roman" w:hAnsi="Times New Roman" w:cs="Times New Roman"/>
          <w:b/>
          <w:bCs/>
          <w:sz w:val="28"/>
          <w:szCs w:val="28"/>
        </w:rPr>
        <w:t xml:space="preserve">Single </w:t>
      </w:r>
      <w:r w:rsidRPr="00C115DB">
        <w:rPr>
          <w:rFonts w:ascii="Times New Roman" w:hAnsi="Times New Roman" w:cs="Times New Roman"/>
          <w:b/>
          <w:bCs/>
          <w:sz w:val="28"/>
          <w:szCs w:val="28"/>
        </w:rPr>
        <w:t>Pie chart</w:t>
      </w:r>
    </w:p>
    <w:p w:rsidR="00C115DB" w:rsidP="00C115DB">
      <w:pPr>
        <w:pStyle w:val="ListParagraph"/>
        <w:spacing w:after="0" w:line="240" w:lineRule="auto"/>
        <w:rPr>
          <w:rFonts w:ascii="Times New Roman" w:hAnsi="Times New Roman" w:cs="Times New Roman"/>
          <w:sz w:val="24"/>
          <w:szCs w:val="24"/>
        </w:rPr>
      </w:pPr>
    </w:p>
    <w:tbl>
      <w:tblPr>
        <w:tblStyle w:val="TableGrid"/>
        <w:tblW w:w="0" w:type="auto"/>
        <w:tblLook w:val="04A0"/>
      </w:tblPr>
      <w:tblGrid>
        <w:gridCol w:w="9350"/>
      </w:tblGrid>
      <w:tr w:rsidTr="00C115DB">
        <w:tblPrEx>
          <w:tblW w:w="0" w:type="auto"/>
          <w:tblLook w:val="04A0"/>
        </w:tblPrEx>
        <w:tc>
          <w:tcPr>
            <w:tcW w:w="9350" w:type="dxa"/>
            <w:shd w:val="clear" w:color="auto" w:fill="FAC090" w:themeFill="accent6" w:themeFillTint="99"/>
          </w:tcPr>
          <w:p w:rsidR="00C115DB" w:rsidRPr="001B68B1" w:rsidP="00C115DB">
            <w:pPr>
              <w:pStyle w:val="HTMLPreformatted"/>
              <w:shd w:val="clear" w:color="auto" w:fill="F8F8F8"/>
              <w:rPr>
                <w:noProof/>
                <w:lang w:val="en-IN"/>
              </w:rPr>
            </w:pPr>
            <w:r w:rsidRPr="001B68B1">
              <w:rPr>
                <w:noProof/>
                <w:color w:val="BC7A00"/>
                <w:lang w:val="en-IN"/>
              </w:rPr>
              <w:t>&lt;!DOCTYPE HTML&gt;</w:t>
            </w:r>
          </w:p>
          <w:p w:rsidR="00C115DB" w:rsidRPr="001B68B1" w:rsidP="00C115DB">
            <w:pPr>
              <w:pStyle w:val="HTMLPreformatted"/>
              <w:shd w:val="clear" w:color="auto" w:fill="F8F8F8"/>
              <w:rPr>
                <w:noProof/>
                <w:lang w:val="en-IN"/>
              </w:rPr>
            </w:pPr>
            <w:r w:rsidRPr="001B68B1">
              <w:rPr>
                <w:b/>
                <w:bCs/>
                <w:noProof/>
                <w:color w:val="008000"/>
                <w:lang w:val="en-IN"/>
              </w:rPr>
              <w:t>&lt;html&gt;</w:t>
            </w:r>
          </w:p>
          <w:p w:rsidR="00C115DB" w:rsidRPr="001B68B1" w:rsidP="00C115DB">
            <w:pPr>
              <w:pStyle w:val="HTMLPreformatted"/>
              <w:shd w:val="clear" w:color="auto" w:fill="F8F8F8"/>
              <w:rPr>
                <w:noProof/>
                <w:lang w:val="en-IN"/>
              </w:rPr>
            </w:pPr>
            <w:r w:rsidRPr="001B68B1">
              <w:rPr>
                <w:b/>
                <w:bCs/>
                <w:noProof/>
                <w:color w:val="008000"/>
                <w:lang w:val="en-IN"/>
              </w:rPr>
              <w:t>&lt;head&gt;</w:t>
            </w:r>
          </w:p>
          <w:p w:rsidR="00C115DB" w:rsidRPr="001B68B1" w:rsidP="00C115DB">
            <w:pPr>
              <w:pStyle w:val="HTMLPreformatted"/>
              <w:shd w:val="clear" w:color="auto" w:fill="F8F8F8"/>
              <w:rPr>
                <w:noProof/>
                <w:lang w:val="en-IN"/>
              </w:rPr>
            </w:pPr>
            <w:r w:rsidRPr="001B68B1">
              <w:rPr>
                <w:noProof/>
                <w:lang w:val="en-IN"/>
              </w:rPr>
              <w:tab/>
            </w:r>
            <w:r w:rsidRPr="001B68B1">
              <w:rPr>
                <w:b/>
                <w:bCs/>
                <w:noProof/>
                <w:color w:val="008000"/>
                <w:lang w:val="en-IN"/>
              </w:rPr>
              <w:t>&lt;title&gt;</w:t>
            </w:r>
            <w:r w:rsidRPr="001B68B1">
              <w:rPr>
                <w:noProof/>
                <w:lang w:val="en-IN"/>
              </w:rPr>
              <w:t>Single Pie chart</w:t>
            </w:r>
            <w:r w:rsidRPr="001B68B1">
              <w:rPr>
                <w:b/>
                <w:bCs/>
                <w:noProof/>
                <w:color w:val="008000"/>
                <w:lang w:val="en-IN"/>
              </w:rPr>
              <w:t>&lt;/title&gt;</w:t>
            </w:r>
          </w:p>
          <w:p w:rsidR="00C115DB" w:rsidRPr="001B68B1" w:rsidP="00C115DB">
            <w:pPr>
              <w:pStyle w:val="HTMLPreformatted"/>
              <w:shd w:val="clear" w:color="auto" w:fill="F8F8F8"/>
              <w:rPr>
                <w:noProof/>
                <w:lang w:val="en-IN"/>
              </w:rPr>
            </w:pPr>
            <w:r w:rsidRPr="001B68B1">
              <w:rPr>
                <w:noProof/>
                <w:lang w:val="en-IN"/>
              </w:rPr>
              <w:tab/>
            </w:r>
            <w:r w:rsidRPr="001B68B1">
              <w:rPr>
                <w:b/>
                <w:bCs/>
                <w:noProof/>
                <w:color w:val="008000"/>
                <w:lang w:val="en-IN"/>
              </w:rPr>
              <w:t>&lt;meta</w:t>
            </w:r>
            <w:r w:rsidRPr="001B68B1">
              <w:rPr>
                <w:noProof/>
                <w:lang w:val="en-IN"/>
              </w:rPr>
              <w:t xml:space="preserve"> </w:t>
            </w:r>
            <w:r w:rsidRPr="001B68B1">
              <w:rPr>
                <w:noProof/>
                <w:color w:val="7D9029"/>
                <w:lang w:val="en-IN"/>
              </w:rPr>
              <w:t>charset=</w:t>
            </w:r>
            <w:r w:rsidRPr="001B68B1">
              <w:rPr>
                <w:noProof/>
                <w:color w:val="BA2121"/>
                <w:lang w:val="en-IN"/>
              </w:rPr>
              <w:t>"utf-8"</w:t>
            </w:r>
            <w:r w:rsidRPr="001B68B1">
              <w:rPr>
                <w:b/>
                <w:bCs/>
                <w:noProof/>
                <w:color w:val="008000"/>
                <w:lang w:val="en-IN"/>
              </w:rPr>
              <w:t>&gt;</w:t>
            </w:r>
          </w:p>
          <w:p w:rsidR="00C115DB" w:rsidRPr="001B68B1" w:rsidP="00C115DB">
            <w:pPr>
              <w:pStyle w:val="HTMLPreformatted"/>
              <w:shd w:val="clear" w:color="auto" w:fill="F8F8F8"/>
              <w:rPr>
                <w:noProof/>
                <w:lang w:val="en-IN"/>
              </w:rPr>
            </w:pPr>
            <w:r w:rsidRPr="001B68B1">
              <w:rPr>
                <w:noProof/>
                <w:lang w:val="en-IN"/>
              </w:rPr>
              <w:tab/>
            </w:r>
            <w:r w:rsidRPr="001B68B1">
              <w:rPr>
                <w:b/>
                <w:bCs/>
                <w:noProof/>
                <w:color w:val="008000"/>
                <w:lang w:val="en-IN"/>
              </w:rPr>
              <w:t>&lt;meta</w:t>
            </w:r>
            <w:r w:rsidRPr="001B68B1">
              <w:rPr>
                <w:noProof/>
                <w:lang w:val="en-IN"/>
              </w:rPr>
              <w:t xml:space="preserve"> </w:t>
            </w:r>
            <w:r w:rsidRPr="001B68B1">
              <w:rPr>
                <w:noProof/>
                <w:color w:val="7D9029"/>
                <w:lang w:val="en-IN"/>
              </w:rPr>
              <w:t>name=</w:t>
            </w:r>
            <w:r w:rsidRPr="001B68B1">
              <w:rPr>
                <w:noProof/>
                <w:color w:val="BA2121"/>
                <w:lang w:val="en-IN"/>
              </w:rPr>
              <w:t>"author"</w:t>
            </w:r>
            <w:r w:rsidRPr="001B68B1">
              <w:rPr>
                <w:noProof/>
                <w:lang w:val="en-IN"/>
              </w:rPr>
              <w:t xml:space="preserve"> </w:t>
            </w:r>
            <w:r w:rsidRPr="001B68B1">
              <w:rPr>
                <w:noProof/>
                <w:color w:val="7D9029"/>
                <w:lang w:val="en-IN"/>
              </w:rPr>
              <w:t>content=</w:t>
            </w:r>
            <w:r w:rsidRPr="001B68B1">
              <w:rPr>
                <w:noProof/>
                <w:color w:val="BA2121"/>
                <w:lang w:val="en-IN"/>
              </w:rPr>
              <w:t>"SidPro"</w:t>
            </w:r>
            <w:r w:rsidRPr="001B68B1">
              <w:rPr>
                <w:b/>
                <w:bCs/>
                <w:noProof/>
                <w:color w:val="008000"/>
                <w:lang w:val="en-IN"/>
              </w:rPr>
              <w:t>/&gt;</w:t>
            </w:r>
          </w:p>
          <w:p w:rsidR="00C115DB" w:rsidRPr="001B68B1" w:rsidP="00C115DB">
            <w:pPr>
              <w:pStyle w:val="HTMLPreformatted"/>
              <w:shd w:val="clear" w:color="auto" w:fill="F8F8F8"/>
              <w:rPr>
                <w:noProof/>
                <w:lang w:val="en-IN"/>
              </w:rPr>
            </w:pPr>
            <w:r w:rsidRPr="001B68B1">
              <w:rPr>
                <w:noProof/>
                <w:lang w:val="en-IN"/>
              </w:rPr>
              <w:tab/>
            </w:r>
            <w:r w:rsidRPr="001B68B1">
              <w:rPr>
                <w:b/>
                <w:bCs/>
                <w:noProof/>
                <w:color w:val="008000"/>
                <w:lang w:val="en-IN"/>
              </w:rPr>
              <w:t>&lt;meta</w:t>
            </w:r>
            <w:r w:rsidRPr="001B68B1">
              <w:rPr>
                <w:noProof/>
                <w:lang w:val="en-IN"/>
              </w:rPr>
              <w:t xml:space="preserve"> </w:t>
            </w:r>
            <w:r w:rsidRPr="001B68B1">
              <w:rPr>
                <w:noProof/>
                <w:color w:val="7D9029"/>
                <w:lang w:val="en-IN"/>
              </w:rPr>
              <w:t>name=</w:t>
            </w:r>
            <w:r w:rsidRPr="001B68B1">
              <w:rPr>
                <w:noProof/>
                <w:color w:val="BA2121"/>
                <w:lang w:val="en-IN"/>
              </w:rPr>
              <w:t>"viewport"</w:t>
            </w:r>
            <w:r w:rsidRPr="001B68B1">
              <w:rPr>
                <w:noProof/>
                <w:lang w:val="en-IN"/>
              </w:rPr>
              <w:t xml:space="preserve"> </w:t>
            </w:r>
            <w:r w:rsidRPr="001B68B1">
              <w:rPr>
                <w:noProof/>
                <w:color w:val="7D9029"/>
                <w:lang w:val="en-IN"/>
              </w:rPr>
              <w:t>content=</w:t>
            </w:r>
            <w:r w:rsidRPr="001B68B1">
              <w:rPr>
                <w:noProof/>
                <w:color w:val="BA2121"/>
                <w:lang w:val="en-IN"/>
              </w:rPr>
              <w:t>"width=device-width,initial-scale=1.0"</w:t>
            </w:r>
            <w:r w:rsidRPr="001B68B1">
              <w:rPr>
                <w:b/>
                <w:bCs/>
                <w:noProof/>
                <w:color w:val="008000"/>
                <w:lang w:val="en-IN"/>
              </w:rPr>
              <w:t>/&gt;</w:t>
            </w:r>
          </w:p>
          <w:p w:rsidR="00C115DB" w:rsidRPr="001B68B1" w:rsidP="00C115DB">
            <w:pPr>
              <w:pStyle w:val="HTMLPreformatted"/>
              <w:shd w:val="clear" w:color="auto" w:fill="F8F8F8"/>
              <w:rPr>
                <w:noProof/>
                <w:lang w:val="en-IN"/>
              </w:rPr>
            </w:pPr>
            <w:r w:rsidRPr="001B68B1">
              <w:rPr>
                <w:noProof/>
                <w:lang w:val="en-IN"/>
              </w:rPr>
              <w:tab/>
            </w:r>
            <w:r w:rsidRPr="001B68B1">
              <w:rPr>
                <w:b/>
                <w:bCs/>
                <w:noProof/>
                <w:color w:val="008000"/>
                <w:lang w:val="en-IN"/>
              </w:rPr>
              <w:t>&lt;meta</w:t>
            </w:r>
            <w:r w:rsidRPr="001B68B1">
              <w:rPr>
                <w:noProof/>
                <w:lang w:val="en-IN"/>
              </w:rPr>
              <w:t xml:space="preserve"> </w:t>
            </w:r>
            <w:r w:rsidRPr="001B68B1">
              <w:rPr>
                <w:noProof/>
                <w:color w:val="7D9029"/>
                <w:lang w:val="en-IN"/>
              </w:rPr>
              <w:t>name=</w:t>
            </w:r>
            <w:r w:rsidRPr="001B68B1">
              <w:rPr>
                <w:noProof/>
                <w:color w:val="BA2121"/>
                <w:lang w:val="en-IN"/>
              </w:rPr>
              <w:t>"description"</w:t>
            </w:r>
            <w:r w:rsidRPr="001B68B1">
              <w:rPr>
                <w:noProof/>
                <w:lang w:val="en-IN"/>
              </w:rPr>
              <w:t xml:space="preserve"> </w:t>
            </w:r>
            <w:r w:rsidRPr="001B68B1">
              <w:rPr>
                <w:noProof/>
                <w:color w:val="7D9029"/>
                <w:lang w:val="en-IN"/>
              </w:rPr>
              <w:t>content=</w:t>
            </w:r>
            <w:r w:rsidRPr="001B68B1">
              <w:rPr>
                <w:noProof/>
                <w:color w:val="BA2121"/>
                <w:lang w:val="en-IN"/>
              </w:rPr>
              <w:t>"Showing the data as a Single Pie chart"</w:t>
            </w:r>
            <w:r w:rsidRPr="001B68B1">
              <w:rPr>
                <w:b/>
                <w:bCs/>
                <w:noProof/>
                <w:color w:val="008000"/>
                <w:lang w:val="en-IN"/>
              </w:rPr>
              <w:t>/&gt;</w:t>
            </w:r>
          </w:p>
          <w:p w:rsidR="00C115DB" w:rsidRPr="001B68B1" w:rsidP="00C115DB">
            <w:pPr>
              <w:pStyle w:val="HTMLPreformatted"/>
              <w:shd w:val="clear" w:color="auto" w:fill="F8F8F8"/>
              <w:rPr>
                <w:noProof/>
                <w:lang w:val="en-IN"/>
              </w:rPr>
            </w:pPr>
            <w:r w:rsidRPr="001B68B1">
              <w:rPr>
                <w:noProof/>
                <w:lang w:val="en-IN"/>
              </w:rPr>
              <w:tab/>
            </w:r>
            <w:r w:rsidRPr="001B68B1">
              <w:rPr>
                <w:b/>
                <w:bCs/>
                <w:noProof/>
                <w:color w:val="008000"/>
                <w:lang w:val="en-IN"/>
              </w:rPr>
              <w:t>&lt;meta</w:t>
            </w:r>
            <w:r w:rsidRPr="001B68B1">
              <w:rPr>
                <w:noProof/>
                <w:lang w:val="en-IN"/>
              </w:rPr>
              <w:t xml:space="preserve"> </w:t>
            </w:r>
            <w:r w:rsidRPr="001B68B1">
              <w:rPr>
                <w:noProof/>
                <w:color w:val="7D9029"/>
                <w:lang w:val="en-IN"/>
              </w:rPr>
              <w:t>name=</w:t>
            </w:r>
            <w:r w:rsidRPr="001B68B1">
              <w:rPr>
                <w:noProof/>
                <w:color w:val="BA2121"/>
                <w:lang w:val="en-IN"/>
              </w:rPr>
              <w:t>"keywords"</w:t>
            </w:r>
            <w:r w:rsidRPr="001B68B1">
              <w:rPr>
                <w:noProof/>
                <w:lang w:val="en-IN"/>
              </w:rPr>
              <w:t xml:space="preserve"> </w:t>
            </w:r>
            <w:r w:rsidRPr="001B68B1">
              <w:rPr>
                <w:noProof/>
                <w:color w:val="7D9029"/>
                <w:lang w:val="en-IN"/>
              </w:rPr>
              <w:t>content=</w:t>
            </w:r>
            <w:r w:rsidRPr="001B68B1">
              <w:rPr>
                <w:noProof/>
                <w:color w:val="BA2121"/>
                <w:lang w:val="en-IN"/>
              </w:rPr>
              <w:t xml:space="preserve">"Single,Pie,Chart,Single Pie </w:t>
            </w:r>
            <w:r w:rsidRPr="001B68B1">
              <w:rPr>
                <w:noProof/>
                <w:color w:val="BA2121"/>
                <w:lang w:val="en-IN"/>
              </w:rPr>
              <w:t>Chart,Line"</w:t>
            </w:r>
            <w:r w:rsidRPr="001B68B1">
              <w:rPr>
                <w:b/>
                <w:bCs/>
                <w:noProof/>
                <w:color w:val="008000"/>
                <w:lang w:val="en-IN"/>
              </w:rPr>
              <w:t>/&gt;</w:t>
            </w:r>
          </w:p>
          <w:p w:rsidR="00C115DB" w:rsidRPr="001B68B1" w:rsidP="00C115DB">
            <w:pPr>
              <w:pStyle w:val="HTMLPreformatted"/>
              <w:shd w:val="clear" w:color="auto" w:fill="F8F8F8"/>
              <w:rPr>
                <w:noProof/>
                <w:lang w:val="en-IN"/>
              </w:rPr>
            </w:pPr>
            <w:r w:rsidRPr="001B68B1">
              <w:rPr>
                <w:noProof/>
                <w:lang w:val="en-IN"/>
              </w:rPr>
              <w:tab/>
            </w:r>
            <w:r w:rsidRPr="001B68B1">
              <w:rPr>
                <w:b/>
                <w:bCs/>
                <w:noProof/>
                <w:color w:val="008000"/>
                <w:lang w:val="en-IN"/>
              </w:rPr>
              <w:t xml:space="preserve">&lt;script </w:t>
            </w:r>
            <w:r w:rsidRPr="001B68B1">
              <w:rPr>
                <w:noProof/>
                <w:color w:val="7D9029"/>
                <w:lang w:val="en-IN"/>
              </w:rPr>
              <w:t>src=</w:t>
            </w:r>
            <w:r w:rsidRPr="001B68B1">
              <w:rPr>
                <w:noProof/>
                <w:color w:val="BA2121"/>
                <w:lang w:val="en-IN"/>
              </w:rPr>
              <w:t>"jquery-3.5.1.min.js"</w:t>
            </w:r>
            <w:r w:rsidRPr="001B68B1">
              <w:rPr>
                <w:b/>
                <w:bCs/>
                <w:noProof/>
                <w:color w:val="008000"/>
                <w:lang w:val="en-IN"/>
              </w:rPr>
              <w:t>&gt;&lt;/script&gt;</w:t>
            </w:r>
          </w:p>
          <w:p w:rsidR="00C115DB" w:rsidRPr="001B68B1" w:rsidP="00C115DB">
            <w:pPr>
              <w:pStyle w:val="HTMLPreformatted"/>
              <w:shd w:val="clear" w:color="auto" w:fill="F8F8F8"/>
              <w:rPr>
                <w:noProof/>
                <w:lang w:val="en-IN"/>
              </w:rPr>
            </w:pPr>
            <w:r w:rsidRPr="001B68B1">
              <w:rPr>
                <w:noProof/>
                <w:lang w:val="en-IN"/>
              </w:rPr>
              <w:tab/>
            </w:r>
            <w:r w:rsidRPr="001B68B1">
              <w:rPr>
                <w:b/>
                <w:bCs/>
                <w:noProof/>
                <w:color w:val="008000"/>
                <w:lang w:val="en-IN"/>
              </w:rPr>
              <w:t xml:space="preserve">&lt;script </w:t>
            </w:r>
            <w:r w:rsidRPr="001B68B1">
              <w:rPr>
                <w:noProof/>
                <w:color w:val="7D9029"/>
                <w:lang w:val="en-IN"/>
              </w:rPr>
              <w:t>src=</w:t>
            </w:r>
            <w:r w:rsidRPr="001B68B1">
              <w:rPr>
                <w:noProof/>
                <w:color w:val="BA2121"/>
                <w:lang w:val="en-IN"/>
              </w:rPr>
              <w:t>"canvasjs.min.js"</w:t>
            </w:r>
            <w:r w:rsidRPr="001B68B1">
              <w:rPr>
                <w:b/>
                <w:bCs/>
                <w:noProof/>
                <w:color w:val="008000"/>
                <w:lang w:val="en-IN"/>
              </w:rPr>
              <w:t>&gt;&lt;/script&gt;</w:t>
            </w:r>
          </w:p>
          <w:p w:rsidR="00C115DB" w:rsidRPr="001B68B1" w:rsidP="00C115DB">
            <w:pPr>
              <w:pStyle w:val="HTMLPreformatted"/>
              <w:shd w:val="clear" w:color="auto" w:fill="F8F8F8"/>
              <w:rPr>
                <w:noProof/>
                <w:lang w:val="en-IN"/>
              </w:rPr>
            </w:pPr>
            <w:r w:rsidRPr="001B68B1">
              <w:rPr>
                <w:b/>
                <w:bCs/>
                <w:noProof/>
                <w:color w:val="008000"/>
                <w:lang w:val="en-IN"/>
              </w:rPr>
              <w:t>&lt;/head&gt;</w:t>
            </w:r>
          </w:p>
          <w:p w:rsidR="00C115DB" w:rsidRPr="001B68B1" w:rsidP="00C115DB">
            <w:pPr>
              <w:pStyle w:val="HTMLPreformatted"/>
              <w:shd w:val="clear" w:color="auto" w:fill="F8F8F8"/>
              <w:rPr>
                <w:noProof/>
                <w:lang w:val="en-IN"/>
              </w:rPr>
            </w:pPr>
            <w:r w:rsidRPr="001B68B1">
              <w:rPr>
                <w:b/>
                <w:bCs/>
                <w:noProof/>
                <w:color w:val="008000"/>
                <w:lang w:val="en-IN"/>
              </w:rPr>
              <w:t>&lt;body&gt;</w:t>
            </w:r>
          </w:p>
          <w:p w:rsidR="00C115DB" w:rsidRPr="001B68B1" w:rsidP="00C115DB">
            <w:pPr>
              <w:pStyle w:val="HTMLPreformatted"/>
              <w:shd w:val="clear" w:color="auto" w:fill="F8F8F8"/>
              <w:rPr>
                <w:noProof/>
                <w:lang w:val="en-IN"/>
              </w:rPr>
            </w:pPr>
            <w:r w:rsidRPr="001B68B1">
              <w:rPr>
                <w:noProof/>
                <w:lang w:val="en-IN"/>
              </w:rPr>
              <w:tab/>
            </w:r>
            <w:r w:rsidRPr="001B68B1">
              <w:rPr>
                <w:b/>
                <w:bCs/>
                <w:noProof/>
                <w:color w:val="008000"/>
                <w:lang w:val="en-IN"/>
              </w:rPr>
              <w:t>&lt;h2&gt;</w:t>
            </w:r>
            <w:r w:rsidRPr="001B68B1">
              <w:rPr>
                <w:noProof/>
                <w:lang w:val="en-IN"/>
              </w:rPr>
              <w:t>Showing the data as a Single Pie chart</w:t>
            </w:r>
            <w:r w:rsidRPr="001B68B1">
              <w:rPr>
                <w:b/>
                <w:bCs/>
                <w:noProof/>
                <w:color w:val="008000"/>
                <w:lang w:val="en-IN"/>
              </w:rPr>
              <w:t>&lt;/h2&gt;</w:t>
            </w:r>
          </w:p>
          <w:p w:rsidR="00C115DB" w:rsidRPr="001B68B1" w:rsidP="00C115DB">
            <w:pPr>
              <w:pStyle w:val="HTMLPreformatted"/>
              <w:shd w:val="clear" w:color="auto" w:fill="F8F8F8"/>
              <w:rPr>
                <w:noProof/>
                <w:lang w:val="en-IN"/>
              </w:rPr>
            </w:pPr>
            <w:r w:rsidRPr="001B68B1">
              <w:rPr>
                <w:noProof/>
                <w:lang w:val="en-IN"/>
              </w:rPr>
              <w:tab/>
            </w:r>
            <w:r w:rsidRPr="001B68B1">
              <w:rPr>
                <w:b/>
                <w:bCs/>
                <w:noProof/>
                <w:color w:val="008000"/>
                <w:lang w:val="en-IN"/>
              </w:rPr>
              <w:t>&lt;div</w:t>
            </w:r>
            <w:r w:rsidRPr="001B68B1">
              <w:rPr>
                <w:noProof/>
                <w:lang w:val="en-IN"/>
              </w:rPr>
              <w:t xml:space="preserve"> </w:t>
            </w:r>
            <w:r w:rsidRPr="001B68B1">
              <w:rPr>
                <w:noProof/>
                <w:color w:val="7D9029"/>
                <w:lang w:val="en-IN"/>
              </w:rPr>
              <w:t>id=</w:t>
            </w:r>
            <w:r w:rsidRPr="001B68B1">
              <w:rPr>
                <w:noProof/>
                <w:color w:val="BA2121"/>
                <w:lang w:val="en-IN"/>
              </w:rPr>
              <w:t>"chartContainer"</w:t>
            </w:r>
            <w:r w:rsidRPr="001B68B1">
              <w:rPr>
                <w:noProof/>
                <w:lang w:val="en-IN"/>
              </w:rPr>
              <w:t xml:space="preserve"> </w:t>
            </w:r>
            <w:r w:rsidRPr="001B68B1">
              <w:rPr>
                <w:noProof/>
                <w:color w:val="7D9029"/>
                <w:lang w:val="en-IN"/>
              </w:rPr>
              <w:t>style=</w:t>
            </w:r>
            <w:r w:rsidRPr="001B68B1">
              <w:rPr>
                <w:noProof/>
                <w:color w:val="BA2121"/>
                <w:lang w:val="en-IN"/>
              </w:rPr>
              <w:t>"height: 600px; width: 100%;"</w:t>
            </w:r>
            <w:r w:rsidRPr="001B68B1">
              <w:rPr>
                <w:b/>
                <w:bCs/>
                <w:noProof/>
                <w:color w:val="008000"/>
                <w:lang w:val="en-IN"/>
              </w:rPr>
              <w:t>&gt;&lt;/div&gt;</w:t>
            </w:r>
          </w:p>
          <w:p w:rsidR="00C115DB" w:rsidRPr="001B68B1" w:rsidP="00C115DB">
            <w:pPr>
              <w:pStyle w:val="HTMLPreformatted"/>
              <w:shd w:val="clear" w:color="auto" w:fill="F8F8F8"/>
              <w:rPr>
                <w:noProof/>
                <w:lang w:val="en-IN"/>
              </w:rPr>
            </w:pPr>
            <w:r w:rsidRPr="001B68B1">
              <w:rPr>
                <w:b/>
                <w:bCs/>
                <w:noProof/>
                <w:color w:val="008000"/>
                <w:lang w:val="en-IN"/>
              </w:rPr>
              <w:t>&lt;/body&gt;</w:t>
            </w:r>
          </w:p>
          <w:p w:rsidR="00C115DB" w:rsidRPr="001B68B1" w:rsidP="00C115DB">
            <w:pPr>
              <w:pStyle w:val="HTMLPreformatted"/>
              <w:shd w:val="clear" w:color="auto" w:fill="F8F8F8"/>
              <w:rPr>
                <w:noProof/>
                <w:lang w:val="en-IN"/>
              </w:rPr>
            </w:pPr>
            <w:r w:rsidRPr="001B68B1">
              <w:rPr>
                <w:noProof/>
                <w:lang w:val="en-IN"/>
              </w:rPr>
              <w:tab/>
            </w:r>
            <w:r w:rsidRPr="001B68B1">
              <w:rPr>
                <w:b/>
                <w:bCs/>
                <w:noProof/>
                <w:color w:val="008000"/>
                <w:lang w:val="en-IN"/>
              </w:rPr>
              <w:t xml:space="preserve">&lt;script </w:t>
            </w:r>
            <w:r w:rsidRPr="001B68B1">
              <w:rPr>
                <w:noProof/>
                <w:color w:val="7D9029"/>
                <w:lang w:val="en-IN"/>
              </w:rPr>
              <w:t>type=</w:t>
            </w:r>
            <w:r w:rsidRPr="001B68B1">
              <w:rPr>
                <w:noProof/>
                <w:color w:val="BA2121"/>
                <w:lang w:val="en-IN"/>
              </w:rPr>
              <w:t>"text/javascript"</w:t>
            </w:r>
            <w:r w:rsidRPr="001B68B1">
              <w:rPr>
                <w:b/>
                <w:bCs/>
                <w:noProof/>
                <w:color w:val="008000"/>
                <w:lang w:val="en-IN"/>
              </w:rPr>
              <w:t>&gt;</w:t>
            </w:r>
          </w:p>
          <w:p w:rsidR="00C115DB" w:rsidRPr="001B68B1" w:rsidP="00C115DB">
            <w:pPr>
              <w:pStyle w:val="HTMLPreformatted"/>
              <w:shd w:val="clear" w:color="auto" w:fill="F8F8F8"/>
              <w:rPr>
                <w:noProof/>
                <w:lang w:val="en-IN"/>
              </w:rPr>
            </w:pPr>
            <w:r w:rsidRPr="001B68B1">
              <w:rPr>
                <w:noProof/>
                <w:lang w:val="en-IN"/>
              </w:rPr>
              <w:tab/>
            </w:r>
            <w:r w:rsidRPr="001B68B1">
              <w:rPr>
                <w:b/>
                <w:bCs/>
                <w:noProof/>
                <w:color w:val="008000"/>
                <w:lang w:val="en-IN"/>
              </w:rPr>
              <w:t>var</w:t>
            </w:r>
            <w:r w:rsidRPr="001B68B1">
              <w:rPr>
                <w:noProof/>
                <w:lang w:val="en-IN"/>
              </w:rPr>
              <w:t xml:space="preserve"> facecream</w:t>
            </w:r>
            <w:r w:rsidRPr="001B68B1">
              <w:rPr>
                <w:noProof/>
                <w:color w:val="666666"/>
                <w:lang w:val="en-IN"/>
              </w:rPr>
              <w:t>=0</w:t>
            </w:r>
            <w:r w:rsidRPr="001B68B1">
              <w:rPr>
                <w:noProof/>
                <w:lang w:val="en-IN"/>
              </w:rPr>
              <w:t>,facewash</w:t>
            </w:r>
            <w:r w:rsidRPr="001B68B1">
              <w:rPr>
                <w:noProof/>
                <w:color w:val="666666"/>
                <w:lang w:val="en-IN"/>
              </w:rPr>
              <w:t>=0</w:t>
            </w:r>
            <w:r w:rsidRPr="001B68B1">
              <w:rPr>
                <w:noProof/>
                <w:lang w:val="en-IN"/>
              </w:rPr>
              <w:t>,toothpaste</w:t>
            </w:r>
            <w:r w:rsidRPr="001B68B1">
              <w:rPr>
                <w:noProof/>
                <w:color w:val="666666"/>
                <w:lang w:val="en-IN"/>
              </w:rPr>
              <w:t>=0</w:t>
            </w:r>
          </w:p>
          <w:p w:rsidR="00C115DB" w:rsidRPr="001B68B1" w:rsidP="00C115DB">
            <w:pPr>
              <w:pStyle w:val="HTMLPreformatted"/>
              <w:shd w:val="clear" w:color="auto" w:fill="F8F8F8"/>
              <w:rPr>
                <w:noProof/>
                <w:lang w:val="en-IN"/>
              </w:rPr>
            </w:pPr>
            <w:r w:rsidRPr="001B68B1">
              <w:rPr>
                <w:noProof/>
                <w:lang w:val="en-IN"/>
              </w:rPr>
              <w:tab/>
              <w:t>,bathingsoap</w:t>
            </w:r>
            <w:r w:rsidRPr="001B68B1">
              <w:rPr>
                <w:noProof/>
                <w:color w:val="666666"/>
                <w:lang w:val="en-IN"/>
              </w:rPr>
              <w:t>=0</w:t>
            </w:r>
            <w:r w:rsidRPr="001B68B1">
              <w:rPr>
                <w:noProof/>
                <w:lang w:val="en-IN"/>
              </w:rPr>
              <w:t>,shampoo</w:t>
            </w:r>
            <w:r w:rsidRPr="001B68B1">
              <w:rPr>
                <w:noProof/>
                <w:color w:val="666666"/>
                <w:lang w:val="en-IN"/>
              </w:rPr>
              <w:t>=0</w:t>
            </w:r>
            <w:r w:rsidRPr="001B68B1">
              <w:rPr>
                <w:noProof/>
                <w:lang w:val="en-IN"/>
              </w:rPr>
              <w:t>,moisturizer</w:t>
            </w:r>
            <w:r w:rsidRPr="001B68B1">
              <w:rPr>
                <w:noProof/>
                <w:color w:val="666666"/>
                <w:lang w:val="en-IN"/>
              </w:rPr>
              <w:t>=0</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color w:val="008000"/>
                <w:lang w:val="en-IN"/>
              </w:rPr>
              <w:t>window</w:t>
            </w:r>
            <w:r w:rsidRPr="001B68B1">
              <w:rPr>
                <w:noProof/>
                <w:lang w:val="en-IN"/>
              </w:rPr>
              <w:t xml:space="preserve">.onload </w:t>
            </w:r>
            <w:r w:rsidRPr="001B68B1">
              <w:rPr>
                <w:noProof/>
                <w:color w:val="666666"/>
                <w:lang w:val="en-IN"/>
              </w:rPr>
              <w:t>=</w:t>
            </w:r>
            <w:r w:rsidRPr="001B68B1">
              <w:rPr>
                <w:noProof/>
                <w:lang w:val="en-IN"/>
              </w:rPr>
              <w:t xml:space="preserve"> </w:t>
            </w:r>
            <w:r w:rsidRPr="001B68B1">
              <w:rPr>
                <w:b/>
                <w:bCs/>
                <w:noProof/>
                <w:color w:val="008000"/>
                <w:lang w:val="en-IN"/>
              </w:rPr>
              <w:t>function</w:t>
            </w:r>
            <w:r w:rsidRPr="001B68B1">
              <w:rPr>
                <w:noProof/>
                <w:lang w:val="en-IN"/>
              </w:rPr>
              <w:t xml:space="preserve"> () {</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t>$.get(</w:t>
            </w:r>
            <w:r w:rsidRPr="001B68B1">
              <w:rPr>
                <w:noProof/>
                <w:color w:val="BA2121"/>
                <w:lang w:val="en-IN"/>
              </w:rPr>
              <w:t>'data.txt'</w:t>
            </w:r>
            <w:r w:rsidRPr="001B68B1">
              <w:rPr>
                <w:noProof/>
                <w:lang w:val="en-IN"/>
              </w:rPr>
              <w:t xml:space="preserve">, </w:t>
            </w:r>
            <w:r w:rsidRPr="001B68B1">
              <w:rPr>
                <w:b/>
                <w:bCs/>
                <w:noProof/>
                <w:color w:val="008000"/>
                <w:lang w:val="en-IN"/>
              </w:rPr>
              <w:t>function</w:t>
            </w:r>
            <w:r w:rsidR="001B68B1">
              <w:rPr>
                <w:noProof/>
                <w:lang w:val="en-IN"/>
              </w:rPr>
              <w:t>(theData) {</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t xml:space="preserve">  theData </w:t>
            </w:r>
            <w:r w:rsidRPr="001B68B1">
              <w:rPr>
                <w:noProof/>
                <w:color w:val="666666"/>
                <w:lang w:val="en-IN"/>
              </w:rPr>
              <w:t>=</w:t>
            </w:r>
            <w:r w:rsidRPr="001B68B1">
              <w:rPr>
                <w:noProof/>
                <w:lang w:val="en-IN"/>
              </w:rPr>
              <w:t xml:space="preserve"> theData.replace(</w:t>
            </w:r>
            <w:r w:rsidRPr="001B68B1">
              <w:rPr>
                <w:noProof/>
                <w:color w:val="BB6688"/>
                <w:lang w:val="en-IN"/>
              </w:rPr>
              <w:t>/\r/g</w:t>
            </w:r>
            <w:r w:rsidRPr="001B68B1">
              <w:rPr>
                <w:noProof/>
                <w:lang w:val="en-IN"/>
              </w:rPr>
              <w:t>,</w:t>
            </w:r>
            <w:r w:rsidRPr="001B68B1">
              <w:rPr>
                <w:noProof/>
                <w:color w:val="BA2121"/>
                <w:lang w:val="en-IN"/>
              </w:rPr>
              <w:t>''</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t xml:space="preserve">  theData </w:t>
            </w:r>
            <w:r w:rsidRPr="001B68B1">
              <w:rPr>
                <w:noProof/>
                <w:color w:val="666666"/>
                <w:lang w:val="en-IN"/>
              </w:rPr>
              <w:t>=</w:t>
            </w:r>
            <w:r w:rsidRPr="001B68B1">
              <w:rPr>
                <w:noProof/>
                <w:lang w:val="en-IN"/>
              </w:rPr>
              <w:t xml:space="preserve"> theData.replace(</w:t>
            </w:r>
            <w:r w:rsidRPr="001B68B1">
              <w:rPr>
                <w:noProof/>
                <w:color w:val="BB6688"/>
                <w:lang w:val="en-IN"/>
              </w:rPr>
              <w:t>/\t/g</w:t>
            </w:r>
            <w:r w:rsidRPr="001B68B1">
              <w:rPr>
                <w:noProof/>
                <w:lang w:val="en-IN"/>
              </w:rPr>
              <w:t>,</w:t>
            </w:r>
            <w:r w:rsidRPr="001B68B1">
              <w:rPr>
                <w:noProof/>
                <w:color w:val="BA2121"/>
                <w:lang w:val="en-IN"/>
              </w:rPr>
              <w:t>' '</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t xml:space="preserve">  theData </w:t>
            </w:r>
            <w:r w:rsidRPr="001B68B1">
              <w:rPr>
                <w:noProof/>
                <w:color w:val="666666"/>
                <w:lang w:val="en-IN"/>
              </w:rPr>
              <w:t>=</w:t>
            </w:r>
            <w:r w:rsidRPr="001B68B1">
              <w:rPr>
                <w:noProof/>
                <w:lang w:val="en-IN"/>
              </w:rPr>
              <w:t xml:space="preserve"> theData.split(</w:t>
            </w:r>
            <w:r w:rsidRPr="001B68B1">
              <w:rPr>
                <w:noProof/>
                <w:color w:val="BA2121"/>
                <w:lang w:val="en-IN"/>
              </w:rPr>
              <w:t>'\n'</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t xml:space="preserve">  totalRows </w:t>
            </w:r>
            <w:r w:rsidRPr="001B68B1">
              <w:rPr>
                <w:noProof/>
                <w:color w:val="666666"/>
                <w:lang w:val="en-IN"/>
              </w:rPr>
              <w:t>=</w:t>
            </w:r>
            <w:r w:rsidRPr="001B68B1">
              <w:rPr>
                <w:noProof/>
                <w:lang w:val="en-IN"/>
              </w:rPr>
              <w:t xml:space="preserve"> theData.length;</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t xml:space="preserve">  data </w:t>
            </w:r>
            <w:r w:rsidRPr="001B68B1">
              <w:rPr>
                <w:noProof/>
                <w:color w:val="666666"/>
                <w:lang w:val="en-IN"/>
              </w:rPr>
              <w:t>=</w:t>
            </w:r>
            <w:r w:rsidRPr="001B68B1">
              <w:rPr>
                <w:noProof/>
                <w:lang w:val="en-IN"/>
              </w:rPr>
              <w:t xml:space="preserve"> theData;</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t xml:space="preserve">  </w:t>
            </w:r>
            <w:r w:rsidRPr="001B68B1">
              <w:rPr>
                <w:b/>
                <w:bCs/>
                <w:noProof/>
                <w:color w:val="008000"/>
                <w:lang w:val="en-IN"/>
              </w:rPr>
              <w:t>for</w:t>
            </w:r>
            <w:r w:rsidRPr="001B68B1">
              <w:rPr>
                <w:noProof/>
                <w:lang w:val="en-IN"/>
              </w:rPr>
              <w:t>(</w:t>
            </w:r>
            <w:r w:rsidRPr="001B68B1">
              <w:rPr>
                <w:b/>
                <w:bCs/>
                <w:noProof/>
                <w:color w:val="008000"/>
                <w:lang w:val="en-IN"/>
              </w:rPr>
              <w:t>let</w:t>
            </w:r>
            <w:r w:rsidRPr="001B68B1">
              <w:rPr>
                <w:noProof/>
                <w:lang w:val="en-IN"/>
              </w:rPr>
              <w:t xml:space="preserve"> i</w:t>
            </w:r>
            <w:r w:rsidRPr="001B68B1">
              <w:rPr>
                <w:noProof/>
                <w:color w:val="666666"/>
                <w:lang w:val="en-IN"/>
              </w:rPr>
              <w:t>=1</w:t>
            </w:r>
            <w:r w:rsidRPr="001B68B1">
              <w:rPr>
                <w:noProof/>
                <w:lang w:val="en-IN"/>
              </w:rPr>
              <w:t>;i</w:t>
            </w:r>
            <w:r w:rsidRPr="001B68B1">
              <w:rPr>
                <w:noProof/>
                <w:color w:val="666666"/>
                <w:lang w:val="en-IN"/>
              </w:rPr>
              <w:t>&lt;</w:t>
            </w:r>
            <w:r w:rsidRPr="001B68B1">
              <w:rPr>
                <w:noProof/>
                <w:lang w:val="en-IN"/>
              </w:rPr>
              <w:t>totalRows;</w:t>
            </w:r>
            <w:r w:rsidRPr="001B68B1">
              <w:rPr>
                <w:noProof/>
                <w:color w:val="666666"/>
                <w:lang w:val="en-IN"/>
              </w:rPr>
              <w:t>++</w:t>
            </w:r>
            <w:r w:rsidRPr="001B68B1">
              <w:rPr>
                <w:noProof/>
                <w:lang w:val="en-IN"/>
              </w:rPr>
              <w:t>i){</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 xml:space="preserve">theData </w:t>
            </w:r>
            <w:r w:rsidRPr="001B68B1">
              <w:rPr>
                <w:noProof/>
                <w:color w:val="666666"/>
                <w:lang w:val="en-IN"/>
              </w:rPr>
              <w:t>=</w:t>
            </w:r>
            <w:r w:rsidRPr="001B68B1">
              <w:rPr>
                <w:noProof/>
                <w:lang w:val="en-IN"/>
              </w:rPr>
              <w:t xml:space="preserve"> data[i].split(</w:t>
            </w:r>
            <w:r w:rsidRPr="001B68B1">
              <w:rPr>
                <w:noProof/>
                <w:color w:val="BA2121"/>
                <w:lang w:val="en-IN"/>
              </w:rPr>
              <w:t>' '</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facecream</w:t>
            </w:r>
            <w:r w:rsidRPr="001B68B1">
              <w:rPr>
                <w:noProof/>
                <w:color w:val="666666"/>
                <w:lang w:val="en-IN"/>
              </w:rPr>
              <w:t>+=</w:t>
            </w:r>
            <w:r w:rsidRPr="001B68B1">
              <w:rPr>
                <w:noProof/>
                <w:color w:val="008000"/>
                <w:lang w:val="en-IN"/>
              </w:rPr>
              <w:t>parseInt</w:t>
            </w:r>
            <w:r w:rsidRPr="001B68B1">
              <w:rPr>
                <w:noProof/>
                <w:lang w:val="en-IN"/>
              </w:rPr>
              <w:t>(theData[</w:t>
            </w:r>
            <w:r w:rsidRPr="001B68B1">
              <w:rPr>
                <w:noProof/>
                <w:color w:val="666666"/>
                <w:lang w:val="en-IN"/>
              </w:rPr>
              <w:t>1</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facewash</w:t>
            </w:r>
            <w:r w:rsidRPr="001B68B1">
              <w:rPr>
                <w:noProof/>
                <w:color w:val="666666"/>
                <w:lang w:val="en-IN"/>
              </w:rPr>
              <w:t>+=</w:t>
            </w:r>
            <w:r w:rsidRPr="001B68B1">
              <w:rPr>
                <w:noProof/>
                <w:color w:val="008000"/>
                <w:lang w:val="en-IN"/>
              </w:rPr>
              <w:t>parseInt</w:t>
            </w:r>
            <w:r w:rsidRPr="001B68B1">
              <w:rPr>
                <w:noProof/>
                <w:lang w:val="en-IN"/>
              </w:rPr>
              <w:t>(theData[</w:t>
            </w:r>
            <w:r w:rsidRPr="001B68B1">
              <w:rPr>
                <w:noProof/>
                <w:color w:val="666666"/>
                <w:lang w:val="en-IN"/>
              </w:rPr>
              <w:t>2</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toothpaste</w:t>
            </w:r>
            <w:r w:rsidRPr="001B68B1">
              <w:rPr>
                <w:noProof/>
                <w:color w:val="666666"/>
                <w:lang w:val="en-IN"/>
              </w:rPr>
              <w:t>+=</w:t>
            </w:r>
            <w:r w:rsidRPr="001B68B1">
              <w:rPr>
                <w:noProof/>
                <w:color w:val="008000"/>
                <w:lang w:val="en-IN"/>
              </w:rPr>
              <w:t>parseInt</w:t>
            </w:r>
            <w:r w:rsidRPr="001B68B1">
              <w:rPr>
                <w:noProof/>
                <w:lang w:val="en-IN"/>
              </w:rPr>
              <w:t>(theData[</w:t>
            </w:r>
            <w:r w:rsidRPr="001B68B1">
              <w:rPr>
                <w:noProof/>
                <w:color w:val="666666"/>
                <w:lang w:val="en-IN"/>
              </w:rPr>
              <w:t>3</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bathingsoap</w:t>
            </w:r>
            <w:r w:rsidRPr="001B68B1">
              <w:rPr>
                <w:noProof/>
                <w:color w:val="666666"/>
                <w:lang w:val="en-IN"/>
              </w:rPr>
              <w:t>+=</w:t>
            </w:r>
            <w:r w:rsidRPr="001B68B1">
              <w:rPr>
                <w:noProof/>
                <w:color w:val="008000"/>
                <w:lang w:val="en-IN"/>
              </w:rPr>
              <w:t>parseInt</w:t>
            </w:r>
            <w:r w:rsidRPr="001B68B1">
              <w:rPr>
                <w:noProof/>
                <w:lang w:val="en-IN"/>
              </w:rPr>
              <w:t>(theData[</w:t>
            </w:r>
            <w:r w:rsidRPr="001B68B1">
              <w:rPr>
                <w:noProof/>
                <w:color w:val="666666"/>
                <w:lang w:val="en-IN"/>
              </w:rPr>
              <w:t>4</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shampoo</w:t>
            </w:r>
            <w:r w:rsidRPr="001B68B1">
              <w:rPr>
                <w:noProof/>
                <w:color w:val="666666"/>
                <w:lang w:val="en-IN"/>
              </w:rPr>
              <w:t>+=</w:t>
            </w:r>
            <w:r w:rsidRPr="001B68B1">
              <w:rPr>
                <w:noProof/>
                <w:color w:val="008000"/>
                <w:lang w:val="en-IN"/>
              </w:rPr>
              <w:t>parseInt</w:t>
            </w:r>
            <w:r w:rsidRPr="001B68B1">
              <w:rPr>
                <w:noProof/>
                <w:lang w:val="en-IN"/>
              </w:rPr>
              <w:t>(theData[</w:t>
            </w:r>
            <w:r w:rsidRPr="001B68B1">
              <w:rPr>
                <w:noProof/>
                <w:color w:val="666666"/>
                <w:lang w:val="en-IN"/>
              </w:rPr>
              <w:t>5</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moisturizer</w:t>
            </w:r>
            <w:r w:rsidRPr="001B68B1">
              <w:rPr>
                <w:noProof/>
                <w:color w:val="666666"/>
                <w:lang w:val="en-IN"/>
              </w:rPr>
              <w:t>+=</w:t>
            </w:r>
            <w:r w:rsidRPr="001B68B1">
              <w:rPr>
                <w:noProof/>
                <w:color w:val="008000"/>
                <w:lang w:val="en-IN"/>
              </w:rPr>
              <w:t>parseInt</w:t>
            </w:r>
            <w:r w:rsidRPr="001B68B1">
              <w:rPr>
                <w:noProof/>
                <w:lang w:val="en-IN"/>
              </w:rPr>
              <w:t>(theData[</w:t>
            </w:r>
            <w:r w:rsidRPr="001B68B1">
              <w:rPr>
                <w:noProof/>
                <w:color w:val="666666"/>
                <w:lang w:val="en-IN"/>
              </w:rPr>
              <w:t>6</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t xml:space="preserve">  }</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t xml:space="preserve">  console.log(facecream,facewash,toothpaste,bathingsoap,shampoo,moisturizer);</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t xml:space="preserve">  total </w:t>
            </w:r>
            <w:r w:rsidRPr="001B68B1">
              <w:rPr>
                <w:noProof/>
                <w:color w:val="666666"/>
                <w:lang w:val="en-IN"/>
              </w:rPr>
              <w:t>=</w:t>
            </w:r>
            <w:r w:rsidRPr="001B68B1">
              <w:rPr>
                <w:noProof/>
                <w:lang w:val="en-IN"/>
              </w:rPr>
              <w:t xml:space="preserve"> facecream</w:t>
            </w:r>
            <w:r w:rsidRPr="001B68B1">
              <w:rPr>
                <w:noProof/>
                <w:color w:val="666666"/>
                <w:lang w:val="en-IN"/>
              </w:rPr>
              <w:t>+</w:t>
            </w:r>
            <w:r w:rsidRPr="001B68B1">
              <w:rPr>
                <w:noProof/>
                <w:lang w:val="en-IN"/>
              </w:rPr>
              <w:t>facewash</w:t>
            </w:r>
            <w:r w:rsidRPr="001B68B1">
              <w:rPr>
                <w:noProof/>
                <w:color w:val="666666"/>
                <w:lang w:val="en-IN"/>
              </w:rPr>
              <w:t>+</w:t>
            </w:r>
            <w:r w:rsidRPr="001B68B1">
              <w:rPr>
                <w:noProof/>
                <w:lang w:val="en-IN"/>
              </w:rPr>
              <w:t>toothpaste</w:t>
            </w:r>
            <w:r w:rsidRPr="001B68B1">
              <w:rPr>
                <w:noProof/>
                <w:color w:val="666666"/>
                <w:lang w:val="en-IN"/>
              </w:rPr>
              <w:t>+</w:t>
            </w:r>
            <w:r w:rsidRPr="001B68B1">
              <w:rPr>
                <w:noProof/>
                <w:lang w:val="en-IN"/>
              </w:rPr>
              <w:t>bathingsoap</w:t>
            </w:r>
            <w:r w:rsidRPr="001B68B1">
              <w:rPr>
                <w:noProof/>
                <w:color w:val="666666"/>
                <w:lang w:val="en-IN"/>
              </w:rPr>
              <w:t>+</w:t>
            </w:r>
            <w:r w:rsidRPr="001B68B1">
              <w:rPr>
                <w:noProof/>
                <w:lang w:val="en-IN"/>
              </w:rPr>
              <w:t>shampoo</w:t>
            </w:r>
            <w:r w:rsidRPr="001B68B1">
              <w:rPr>
                <w:noProof/>
                <w:color w:val="666666"/>
                <w:lang w:val="en-IN"/>
              </w:rPr>
              <w:t>+</w:t>
            </w:r>
            <w:r w:rsidRPr="001B68B1">
              <w:rPr>
                <w:noProof/>
                <w:lang w:val="en-IN"/>
              </w:rPr>
              <w:t>moisturizer;</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t xml:space="preserve">  </w:t>
            </w:r>
            <w:r w:rsidRPr="001B68B1">
              <w:rPr>
                <w:i/>
                <w:iCs/>
                <w:noProof/>
                <w:color w:val="408080"/>
                <w:lang w:val="en-IN"/>
              </w:rPr>
              <w:t>//console.log(total);</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t xml:space="preserve">  facecream </w:t>
            </w:r>
            <w:r w:rsidRPr="001B68B1">
              <w:rPr>
                <w:noProof/>
                <w:color w:val="666666"/>
                <w:lang w:val="en-IN"/>
              </w:rPr>
              <w:t>=</w:t>
            </w:r>
            <w:r w:rsidRPr="001B68B1">
              <w:rPr>
                <w:noProof/>
                <w:lang w:val="en-IN"/>
              </w:rPr>
              <w:t xml:space="preserve"> facecream</w:t>
            </w:r>
            <w:r w:rsidRPr="001B68B1">
              <w:rPr>
                <w:noProof/>
                <w:color w:val="666666"/>
                <w:lang w:val="en-IN"/>
              </w:rPr>
              <w:t>*100/</w:t>
            </w:r>
            <w:r w:rsidRPr="001B68B1">
              <w:rPr>
                <w:noProof/>
                <w:lang w:val="en-IN"/>
              </w:rPr>
              <w:t>total;</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t xml:space="preserve">  facewash </w:t>
            </w:r>
            <w:r w:rsidRPr="001B68B1">
              <w:rPr>
                <w:noProof/>
                <w:color w:val="666666"/>
                <w:lang w:val="en-IN"/>
              </w:rPr>
              <w:t>=</w:t>
            </w:r>
            <w:r w:rsidRPr="001B68B1">
              <w:rPr>
                <w:noProof/>
                <w:lang w:val="en-IN"/>
              </w:rPr>
              <w:t xml:space="preserve"> facewash</w:t>
            </w:r>
            <w:r w:rsidRPr="001B68B1">
              <w:rPr>
                <w:noProof/>
                <w:color w:val="666666"/>
                <w:lang w:val="en-IN"/>
              </w:rPr>
              <w:t>*100/</w:t>
            </w:r>
            <w:r w:rsidRPr="001B68B1">
              <w:rPr>
                <w:noProof/>
                <w:lang w:val="en-IN"/>
              </w:rPr>
              <w:t>total;</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t xml:space="preserve">  toothpaste </w:t>
            </w:r>
            <w:r w:rsidRPr="001B68B1">
              <w:rPr>
                <w:noProof/>
                <w:color w:val="666666"/>
                <w:lang w:val="en-IN"/>
              </w:rPr>
              <w:t>=</w:t>
            </w:r>
            <w:r w:rsidRPr="001B68B1">
              <w:rPr>
                <w:noProof/>
                <w:lang w:val="en-IN"/>
              </w:rPr>
              <w:t xml:space="preserve"> toothpaste</w:t>
            </w:r>
            <w:r w:rsidRPr="001B68B1">
              <w:rPr>
                <w:noProof/>
                <w:color w:val="666666"/>
                <w:lang w:val="en-IN"/>
              </w:rPr>
              <w:t>*100/</w:t>
            </w:r>
            <w:r w:rsidRPr="001B68B1">
              <w:rPr>
                <w:noProof/>
                <w:lang w:val="en-IN"/>
              </w:rPr>
              <w:t>total;</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t xml:space="preserve">  bathingsoap </w:t>
            </w:r>
            <w:r w:rsidRPr="001B68B1">
              <w:rPr>
                <w:noProof/>
                <w:color w:val="666666"/>
                <w:lang w:val="en-IN"/>
              </w:rPr>
              <w:t>=</w:t>
            </w:r>
            <w:r w:rsidRPr="001B68B1">
              <w:rPr>
                <w:noProof/>
                <w:lang w:val="en-IN"/>
              </w:rPr>
              <w:t xml:space="preserve"> bathingsoap</w:t>
            </w:r>
            <w:r w:rsidRPr="001B68B1">
              <w:rPr>
                <w:noProof/>
                <w:color w:val="666666"/>
                <w:lang w:val="en-IN"/>
              </w:rPr>
              <w:t>*100/</w:t>
            </w:r>
            <w:r w:rsidRPr="001B68B1">
              <w:rPr>
                <w:noProof/>
                <w:lang w:val="en-IN"/>
              </w:rPr>
              <w:t>total;</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t xml:space="preserve">  shampoo </w:t>
            </w:r>
            <w:r w:rsidRPr="001B68B1">
              <w:rPr>
                <w:noProof/>
                <w:color w:val="666666"/>
                <w:lang w:val="en-IN"/>
              </w:rPr>
              <w:t>=</w:t>
            </w:r>
            <w:r w:rsidRPr="001B68B1">
              <w:rPr>
                <w:noProof/>
                <w:lang w:val="en-IN"/>
              </w:rPr>
              <w:t xml:space="preserve"> shampoo</w:t>
            </w:r>
            <w:r w:rsidRPr="001B68B1">
              <w:rPr>
                <w:noProof/>
                <w:color w:val="666666"/>
                <w:lang w:val="en-IN"/>
              </w:rPr>
              <w:t>*100/</w:t>
            </w:r>
            <w:r w:rsidRPr="001B68B1">
              <w:rPr>
                <w:noProof/>
                <w:lang w:val="en-IN"/>
              </w:rPr>
              <w:t>total;</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t xml:space="preserve">  moisturizer </w:t>
            </w:r>
            <w:r w:rsidRPr="001B68B1">
              <w:rPr>
                <w:noProof/>
                <w:color w:val="666666"/>
                <w:lang w:val="en-IN"/>
              </w:rPr>
              <w:t>=</w:t>
            </w:r>
            <w:r w:rsidRPr="001B68B1">
              <w:rPr>
                <w:noProof/>
                <w:lang w:val="en-IN"/>
              </w:rPr>
              <w:t xml:space="preserve"> moisturizer</w:t>
            </w:r>
            <w:r w:rsidRPr="001B68B1">
              <w:rPr>
                <w:noProof/>
                <w:color w:val="666666"/>
                <w:lang w:val="en-IN"/>
              </w:rPr>
              <w:t>*100/</w:t>
            </w:r>
            <w:r w:rsidRPr="001B68B1">
              <w:rPr>
                <w:noProof/>
                <w:lang w:val="en-IN"/>
              </w:rPr>
              <w:t>total;</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t xml:space="preserve">  </w:t>
            </w:r>
            <w:r w:rsidRPr="001B68B1">
              <w:rPr>
                <w:i/>
                <w:iCs/>
                <w:noProof/>
                <w:color w:val="408080"/>
                <w:lang w:val="en-IN"/>
              </w:rPr>
              <w:t>//console.log(facecream,facewash,toothpaste,bathingsoap,shampoo,moisturizer);</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t xml:space="preserve">  </w:t>
            </w:r>
            <w:r w:rsidRPr="001B68B1">
              <w:rPr>
                <w:noProof/>
                <w:lang w:val="en-IN"/>
              </w:rPr>
              <w:tab/>
            </w:r>
            <w:r w:rsidRPr="001B68B1">
              <w:rPr>
                <w:noProof/>
                <w:lang w:val="en-IN"/>
              </w:rPr>
              <w:tab/>
              <w:t>CanvasJS.addColorSet(</w:t>
            </w:r>
            <w:r w:rsidRPr="001B68B1">
              <w:rPr>
                <w:noProof/>
                <w:color w:val="BA2121"/>
                <w:lang w:val="en-IN"/>
              </w:rPr>
              <w:t>"colors"</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 xml:space="preserve">                [</w:t>
            </w:r>
            <w:r w:rsidRPr="001B68B1">
              <w:rPr>
                <w:i/>
                <w:iCs/>
                <w:noProof/>
                <w:color w:val="408080"/>
                <w:lang w:val="en-IN"/>
              </w:rPr>
              <w:t>//colorSet Array</w:t>
            </w:r>
          </w:p>
          <w:p w:rsidR="00C115DB" w:rsidRPr="001B68B1" w:rsidP="00C115DB">
            <w:pPr>
              <w:pStyle w:val="HTMLPreformatted"/>
              <w:shd w:val="clear" w:color="auto" w:fill="F8F8F8"/>
              <w:rPr>
                <w:noProof/>
                <w:lang w:val="en-IN"/>
              </w:rPr>
            </w:pPr>
            <w:r w:rsidRPr="001B68B1">
              <w:rPr>
                <w:noProof/>
                <w:lang w:val="en-IN"/>
              </w:rPr>
              <w:t xml:space="preserve">                </w:t>
            </w:r>
            <w:r w:rsidRPr="001B68B1">
              <w:rPr>
                <w:noProof/>
                <w:color w:val="BA2121"/>
                <w:lang w:val="en-IN"/>
              </w:rPr>
              <w:t>"#2F4F4F"</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 xml:space="preserve">                </w:t>
            </w:r>
            <w:r w:rsidRPr="001B68B1">
              <w:rPr>
                <w:noProof/>
                <w:color w:val="BA2121"/>
                <w:lang w:val="en-IN"/>
              </w:rPr>
              <w:t>"#008080"</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 xml:space="preserve">                </w:t>
            </w:r>
            <w:r w:rsidRPr="001B68B1">
              <w:rPr>
                <w:noProof/>
                <w:color w:val="BA2121"/>
                <w:lang w:val="en-IN"/>
              </w:rPr>
              <w:t>"#2E8B57"</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 xml:space="preserve">                </w:t>
            </w:r>
            <w:r w:rsidRPr="001B68B1">
              <w:rPr>
                <w:noProof/>
                <w:color w:val="BA2121"/>
                <w:lang w:val="en-IN"/>
              </w:rPr>
              <w:t>"#3CB371"</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 xml:space="preserve">                </w:t>
            </w:r>
            <w:r w:rsidRPr="001B68B1">
              <w:rPr>
                <w:noProof/>
                <w:color w:val="BA2121"/>
                <w:lang w:val="en-IN"/>
              </w:rPr>
              <w:t>"#90EE90"</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color w:val="BA2121"/>
                <w:lang w:val="en-IN"/>
              </w:rPr>
              <w:t>"#5d9e9e"</w:t>
            </w:r>
          </w:p>
          <w:p w:rsidR="00C115DB" w:rsidRPr="001B68B1" w:rsidP="00C115DB">
            <w:pPr>
              <w:pStyle w:val="HTMLPreformatted"/>
              <w:shd w:val="clear" w:color="auto" w:fill="F8F8F8"/>
              <w:rPr>
                <w:noProof/>
                <w:lang w:val="en-IN"/>
              </w:rPr>
            </w:pPr>
            <w:r w:rsidRPr="001B68B1">
              <w:rPr>
                <w:noProof/>
                <w:lang w:val="en-IN"/>
              </w:rPr>
              <w:t xml:space="preserve">                ]);</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b/>
                <w:bCs/>
                <w:noProof/>
                <w:color w:val="008000"/>
                <w:lang w:val="en-IN"/>
              </w:rPr>
              <w:t>var</w:t>
            </w:r>
            <w:r w:rsidRPr="001B68B1">
              <w:rPr>
                <w:noProof/>
                <w:lang w:val="en-IN"/>
              </w:rPr>
              <w:t xml:space="preserve"> chart </w:t>
            </w:r>
            <w:r w:rsidRPr="001B68B1">
              <w:rPr>
                <w:noProof/>
                <w:color w:val="666666"/>
                <w:lang w:val="en-IN"/>
              </w:rPr>
              <w:t>=</w:t>
            </w:r>
            <w:r w:rsidRPr="001B68B1">
              <w:rPr>
                <w:noProof/>
                <w:lang w:val="en-IN"/>
              </w:rPr>
              <w:t xml:space="preserve"> </w:t>
            </w:r>
            <w:r w:rsidRPr="001B68B1">
              <w:rPr>
                <w:b/>
                <w:bCs/>
                <w:noProof/>
                <w:color w:val="008000"/>
                <w:lang w:val="en-IN"/>
              </w:rPr>
              <w:t>new</w:t>
            </w:r>
            <w:r w:rsidRPr="001B68B1">
              <w:rPr>
                <w:noProof/>
                <w:lang w:val="en-IN"/>
              </w:rPr>
              <w:t xml:space="preserve"> CanvasJS.Chart(</w:t>
            </w:r>
            <w:r w:rsidRPr="001B68B1">
              <w:rPr>
                <w:noProof/>
                <w:color w:val="BA2121"/>
                <w:lang w:val="en-IN"/>
              </w:rPr>
              <w:t>"chartContainer"</w:t>
            </w:r>
            <w:r w:rsidRPr="001B68B1">
              <w:rPr>
                <w:noProof/>
                <w:lang w:val="en-IN"/>
              </w:rPr>
              <w:t>, {</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colorSet</w:t>
            </w:r>
            <w:r w:rsidRPr="001B68B1">
              <w:rPr>
                <w:noProof/>
                <w:color w:val="666666"/>
                <w:lang w:val="en-IN"/>
              </w:rPr>
              <w:t>:</w:t>
            </w:r>
            <w:r w:rsidRPr="001B68B1">
              <w:rPr>
                <w:noProof/>
                <w:lang w:val="en-IN"/>
              </w:rPr>
              <w:t xml:space="preserve"> </w:t>
            </w:r>
            <w:r w:rsidRPr="001B68B1">
              <w:rPr>
                <w:noProof/>
                <w:color w:val="BA2121"/>
                <w:lang w:val="en-IN"/>
              </w:rPr>
              <w:t>"colors"</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theme</w:t>
            </w:r>
            <w:r w:rsidRPr="001B68B1">
              <w:rPr>
                <w:noProof/>
                <w:color w:val="666666"/>
                <w:lang w:val="en-IN"/>
              </w:rPr>
              <w:t>:</w:t>
            </w:r>
            <w:r w:rsidRPr="001B68B1">
              <w:rPr>
                <w:noProof/>
                <w:lang w:val="en-IN"/>
              </w:rPr>
              <w:t xml:space="preserve"> </w:t>
            </w:r>
            <w:r w:rsidRPr="001B68B1">
              <w:rPr>
                <w:noProof/>
                <w:color w:val="BA2121"/>
                <w:lang w:val="en-IN"/>
              </w:rPr>
              <w:t>"light2"</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exportEnabled</w:t>
            </w:r>
            <w:r w:rsidRPr="001B68B1">
              <w:rPr>
                <w:noProof/>
                <w:color w:val="666666"/>
                <w:lang w:val="en-IN"/>
              </w:rPr>
              <w:t>:</w:t>
            </w:r>
            <w:r w:rsidRPr="001B68B1">
              <w:rPr>
                <w:noProof/>
                <w:lang w:val="en-IN"/>
              </w:rPr>
              <w:t xml:space="preserve"> </w:t>
            </w:r>
            <w:r w:rsidRPr="001B68B1">
              <w:rPr>
                <w:b/>
                <w:bCs/>
                <w:noProof/>
                <w:color w:val="008000"/>
                <w:lang w:val="en-IN"/>
              </w:rPr>
              <w:t>false</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animationEnabled</w:t>
            </w:r>
            <w:r w:rsidRPr="001B68B1">
              <w:rPr>
                <w:noProof/>
                <w:color w:val="666666"/>
                <w:lang w:val="en-IN"/>
              </w:rPr>
              <w:t>:</w:t>
            </w:r>
            <w:r w:rsidRPr="001B68B1">
              <w:rPr>
                <w:noProof/>
                <w:lang w:val="en-IN"/>
              </w:rPr>
              <w:t xml:space="preserve"> </w:t>
            </w:r>
            <w:r w:rsidRPr="001B68B1">
              <w:rPr>
                <w:b/>
                <w:bCs/>
                <w:noProof/>
                <w:color w:val="008000"/>
                <w:lang w:val="en-IN"/>
              </w:rPr>
              <w:t>true</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title</w:t>
            </w:r>
            <w:r w:rsidRPr="001B68B1">
              <w:rPr>
                <w:noProof/>
                <w:color w:val="666666"/>
                <w:lang w:val="en-IN"/>
              </w:rPr>
              <w:t>:</w:t>
            </w:r>
            <w:r w:rsidRPr="001B68B1">
              <w:rPr>
                <w:noProof/>
                <w:lang w:val="en-IN"/>
              </w:rPr>
              <w:t xml:space="preserve"> {</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text</w:t>
            </w:r>
            <w:r w:rsidRPr="001B68B1">
              <w:rPr>
                <w:noProof/>
                <w:color w:val="666666"/>
                <w:lang w:val="en-IN"/>
              </w:rPr>
              <w:t>:</w:t>
            </w:r>
            <w:r w:rsidRPr="001B68B1">
              <w:rPr>
                <w:noProof/>
                <w:lang w:val="en-IN"/>
              </w:rPr>
              <w:t xml:space="preserve"> </w:t>
            </w:r>
            <w:r w:rsidRPr="001B68B1">
              <w:rPr>
                <w:noProof/>
                <w:color w:val="BA2121"/>
                <w:lang w:val="en-IN"/>
              </w:rPr>
              <w:t>"Yearly sales of Products"</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legend</w:t>
            </w:r>
            <w:r w:rsidRPr="001B68B1">
              <w:rPr>
                <w:noProof/>
                <w:color w:val="666666"/>
                <w:lang w:val="en-IN"/>
              </w:rPr>
              <w:t>:</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cursor</w:t>
            </w:r>
            <w:r w:rsidRPr="001B68B1">
              <w:rPr>
                <w:noProof/>
                <w:color w:val="666666"/>
                <w:lang w:val="en-IN"/>
              </w:rPr>
              <w:t>:</w:t>
            </w:r>
            <w:r w:rsidRPr="001B68B1">
              <w:rPr>
                <w:noProof/>
                <w:lang w:val="en-IN"/>
              </w:rPr>
              <w:t xml:space="preserve"> </w:t>
            </w:r>
            <w:r w:rsidRPr="001B68B1">
              <w:rPr>
                <w:noProof/>
                <w:color w:val="BA2121"/>
                <w:lang w:val="en-IN"/>
              </w:rPr>
              <w:t>"pointer"</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subtitles</w:t>
            </w:r>
            <w:r w:rsidRPr="001B68B1">
              <w:rPr>
                <w:noProof/>
                <w:color w:val="666666"/>
                <w:lang w:val="en-IN"/>
              </w:rPr>
              <w:t>:</w:t>
            </w:r>
            <w:r w:rsidRPr="001B68B1">
              <w:rPr>
                <w:noProof/>
                <w:lang w:val="en-IN"/>
              </w:rPr>
              <w:t xml:space="preserve"> [{</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text</w:t>
            </w:r>
            <w:r w:rsidRPr="001B68B1">
              <w:rPr>
                <w:noProof/>
                <w:color w:val="666666"/>
                <w:lang w:val="en-IN"/>
              </w:rPr>
              <w:t>:</w:t>
            </w:r>
            <w:r w:rsidRPr="001B68B1">
              <w:rPr>
                <w:noProof/>
                <w:lang w:val="en-IN"/>
              </w:rPr>
              <w:t xml:space="preserve"> </w:t>
            </w:r>
            <w:r w:rsidRPr="001B68B1">
              <w:rPr>
                <w:noProof/>
                <w:color w:val="BA2121"/>
                <w:lang w:val="en-IN"/>
              </w:rPr>
              <w:t>"Single Pie chart"</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fontSize</w:t>
            </w:r>
            <w:r w:rsidRPr="001B68B1">
              <w:rPr>
                <w:noProof/>
                <w:color w:val="666666"/>
                <w:lang w:val="en-IN"/>
              </w:rPr>
              <w:t>:</w:t>
            </w:r>
            <w:r w:rsidRPr="001B68B1">
              <w:rPr>
                <w:noProof/>
                <w:lang w:val="en-IN"/>
              </w:rPr>
              <w:t xml:space="preserve"> </w:t>
            </w:r>
            <w:r w:rsidRPr="001B68B1">
              <w:rPr>
                <w:noProof/>
                <w:color w:val="666666"/>
                <w:lang w:val="en-IN"/>
              </w:rPr>
              <w:t>16</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data</w:t>
            </w:r>
            <w:r w:rsidRPr="001B68B1">
              <w:rPr>
                <w:noProof/>
                <w:color w:val="666666"/>
                <w:lang w:val="en-IN"/>
              </w:rPr>
              <w:t>:</w:t>
            </w:r>
            <w:r w:rsidRPr="001B68B1">
              <w:rPr>
                <w:noProof/>
                <w:lang w:val="en-IN"/>
              </w:rPr>
              <w:t xml:space="preserve"> [</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type</w:t>
            </w:r>
            <w:r w:rsidRPr="001B68B1">
              <w:rPr>
                <w:noProof/>
                <w:color w:val="666666"/>
                <w:lang w:val="en-IN"/>
              </w:rPr>
              <w:t>:</w:t>
            </w:r>
            <w:r w:rsidRPr="001B68B1">
              <w:rPr>
                <w:noProof/>
                <w:lang w:val="en-IN"/>
              </w:rPr>
              <w:t xml:space="preserve"> </w:t>
            </w:r>
            <w:r w:rsidRPr="001B68B1">
              <w:rPr>
                <w:noProof/>
                <w:color w:val="BA2121"/>
                <w:lang w:val="en-IN"/>
              </w:rPr>
              <w:t>"pie"</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showInLegend</w:t>
            </w:r>
            <w:r w:rsidRPr="001B68B1">
              <w:rPr>
                <w:noProof/>
                <w:color w:val="666666"/>
                <w:lang w:val="en-IN"/>
              </w:rPr>
              <w:t>:</w:t>
            </w:r>
            <w:r w:rsidRPr="001B68B1">
              <w:rPr>
                <w:noProof/>
                <w:lang w:val="en-IN"/>
              </w:rPr>
              <w:t xml:space="preserve"> </w:t>
            </w:r>
            <w:r w:rsidRPr="001B68B1">
              <w:rPr>
                <w:b/>
                <w:bCs/>
                <w:noProof/>
                <w:color w:val="008000"/>
                <w:lang w:val="en-IN"/>
              </w:rPr>
              <w:t>true</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indexLabelFontSize</w:t>
            </w:r>
            <w:r w:rsidRPr="001B68B1">
              <w:rPr>
                <w:noProof/>
                <w:color w:val="666666"/>
                <w:lang w:val="en-IN"/>
              </w:rPr>
              <w:t>:</w:t>
            </w:r>
            <w:r w:rsidRPr="001B68B1">
              <w:rPr>
                <w:noProof/>
                <w:lang w:val="en-IN"/>
              </w:rPr>
              <w:t xml:space="preserve"> </w:t>
            </w:r>
            <w:r w:rsidRPr="001B68B1">
              <w:rPr>
                <w:noProof/>
                <w:color w:val="666666"/>
                <w:lang w:val="en-IN"/>
              </w:rPr>
              <w:t>18</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radius</w:t>
            </w:r>
            <w:r w:rsidRPr="001B68B1">
              <w:rPr>
                <w:noProof/>
                <w:color w:val="666666"/>
                <w:lang w:val="en-IN"/>
              </w:rPr>
              <w:t>:</w:t>
            </w:r>
            <w:r w:rsidRPr="001B68B1">
              <w:rPr>
                <w:noProof/>
                <w:lang w:val="en-IN"/>
              </w:rPr>
              <w:t xml:space="preserve"> </w:t>
            </w:r>
            <w:r w:rsidRPr="001B68B1">
              <w:rPr>
                <w:noProof/>
                <w:color w:val="666666"/>
                <w:lang w:val="en-IN"/>
              </w:rPr>
              <w:t>180</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indexLabel</w:t>
            </w:r>
            <w:r w:rsidRPr="001B68B1">
              <w:rPr>
                <w:noProof/>
                <w:color w:val="666666"/>
                <w:lang w:val="en-IN"/>
              </w:rPr>
              <w:t>:</w:t>
            </w:r>
            <w:r w:rsidRPr="001B68B1">
              <w:rPr>
                <w:noProof/>
                <w:lang w:val="en-IN"/>
              </w:rPr>
              <w:t xml:space="preserve"> </w:t>
            </w:r>
            <w:r w:rsidRPr="001B68B1">
              <w:rPr>
                <w:noProof/>
                <w:color w:val="BA2121"/>
                <w:lang w:val="en-IN"/>
              </w:rPr>
              <w:t>"{name} - {y}"</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yValueFormatString</w:t>
            </w:r>
            <w:r w:rsidRPr="001B68B1">
              <w:rPr>
                <w:noProof/>
                <w:color w:val="666666"/>
                <w:lang w:val="en-IN"/>
              </w:rPr>
              <w:t>:</w:t>
            </w:r>
            <w:r w:rsidRPr="001B68B1">
              <w:rPr>
                <w:noProof/>
                <w:lang w:val="en-IN"/>
              </w:rPr>
              <w:t xml:space="preserve"> </w:t>
            </w:r>
            <w:r w:rsidRPr="001B68B1">
              <w:rPr>
                <w:noProof/>
                <w:color w:val="BA2121"/>
                <w:lang w:val="en-IN"/>
              </w:rPr>
              <w:t>"###0.0\"%\""</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dataPoints</w:t>
            </w:r>
            <w:r w:rsidRPr="001B68B1">
              <w:rPr>
                <w:noProof/>
                <w:color w:val="666666"/>
                <w:lang w:val="en-IN"/>
              </w:rPr>
              <w:t>:</w:t>
            </w:r>
            <w:r w:rsidRPr="001B68B1">
              <w:rPr>
                <w:noProof/>
                <w:lang w:val="en-IN"/>
              </w:rPr>
              <w:t xml:space="preserve"> [</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facecream, name</w:t>
            </w:r>
            <w:r w:rsidRPr="001B68B1">
              <w:rPr>
                <w:noProof/>
                <w:color w:val="666666"/>
                <w:lang w:val="en-IN"/>
              </w:rPr>
              <w:t>:</w:t>
            </w:r>
            <w:r w:rsidRPr="001B68B1">
              <w:rPr>
                <w:noProof/>
                <w:lang w:val="en-IN"/>
              </w:rPr>
              <w:t xml:space="preserve"> </w:t>
            </w:r>
            <w:r w:rsidRPr="001B68B1">
              <w:rPr>
                <w:noProof/>
                <w:color w:val="BA2121"/>
                <w:lang w:val="en-IN"/>
              </w:rPr>
              <w:t>"Facecream"</w:t>
            </w:r>
            <w:r w:rsidRPr="001B68B1">
              <w:rPr>
                <w:noProof/>
                <w:lang w:val="en-IN"/>
              </w:rPr>
              <w:t xml:space="preserve"> ,exploded</w:t>
            </w:r>
            <w:r w:rsidRPr="001B68B1">
              <w:rPr>
                <w:noProof/>
                <w:color w:val="666666"/>
                <w:lang w:val="en-IN"/>
              </w:rPr>
              <w:t>:</w:t>
            </w:r>
            <w:r w:rsidRPr="001B68B1">
              <w:rPr>
                <w:noProof/>
                <w:lang w:val="en-IN"/>
              </w:rPr>
              <w:t xml:space="preserve"> </w:t>
            </w:r>
            <w:r w:rsidRPr="001B68B1">
              <w:rPr>
                <w:b/>
                <w:bCs/>
                <w:noProof/>
                <w:color w:val="008000"/>
                <w:lang w:val="en-IN"/>
              </w:rPr>
              <w:t>true</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facewash, name</w:t>
            </w:r>
            <w:r w:rsidRPr="001B68B1">
              <w:rPr>
                <w:noProof/>
                <w:color w:val="666666"/>
                <w:lang w:val="en-IN"/>
              </w:rPr>
              <w:t>:</w:t>
            </w:r>
            <w:r w:rsidRPr="001B68B1">
              <w:rPr>
                <w:noProof/>
                <w:lang w:val="en-IN"/>
              </w:rPr>
              <w:t xml:space="preserve"> </w:t>
            </w:r>
            <w:r w:rsidRPr="001B68B1">
              <w:rPr>
                <w:noProof/>
                <w:color w:val="BA2121"/>
                <w:lang w:val="en-IN"/>
              </w:rPr>
              <w:t>"Facewash"</w:t>
            </w:r>
            <w:r w:rsidRPr="001B68B1">
              <w:rPr>
                <w:noProof/>
                <w:lang w:val="en-IN"/>
              </w:rPr>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toothpaste, name</w:t>
            </w:r>
            <w:r w:rsidRPr="001B68B1">
              <w:rPr>
                <w:noProof/>
                <w:color w:val="666666"/>
                <w:lang w:val="en-IN"/>
              </w:rPr>
              <w:t>:</w:t>
            </w:r>
            <w:r w:rsidRPr="001B68B1">
              <w:rPr>
                <w:noProof/>
                <w:lang w:val="en-IN"/>
              </w:rPr>
              <w:t xml:space="preserve"> </w:t>
            </w:r>
            <w:r w:rsidRPr="001B68B1">
              <w:rPr>
                <w:noProof/>
                <w:color w:val="BA2121"/>
                <w:lang w:val="en-IN"/>
              </w:rPr>
              <w:t>"Toothpaste"</w:t>
            </w:r>
            <w:r w:rsidRPr="001B68B1">
              <w:rPr>
                <w:noProof/>
                <w:lang w:val="en-IN"/>
              </w:rPr>
              <w:t xml:space="preserve"> },</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bathingsoap, name</w:t>
            </w:r>
            <w:r w:rsidRPr="001B68B1">
              <w:rPr>
                <w:noProof/>
                <w:color w:val="666666"/>
                <w:lang w:val="en-IN"/>
              </w:rPr>
              <w:t>:</w:t>
            </w:r>
            <w:r w:rsidRPr="001B68B1">
              <w:rPr>
                <w:noProof/>
                <w:lang w:val="en-IN"/>
              </w:rPr>
              <w:t xml:space="preserve"> </w:t>
            </w:r>
            <w:r w:rsidRPr="001B68B1">
              <w:rPr>
                <w:noProof/>
                <w:color w:val="BA2121"/>
                <w:lang w:val="en-IN"/>
              </w:rPr>
              <w:t>"Bathingsoap"</w:t>
            </w:r>
            <w:r w:rsidRPr="001B68B1">
              <w:rPr>
                <w:noProof/>
                <w:lang w:val="en-IN"/>
              </w:rPr>
              <w:t xml:space="preserve"> },</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shampoo, name</w:t>
            </w:r>
            <w:r w:rsidRPr="001B68B1">
              <w:rPr>
                <w:noProof/>
                <w:color w:val="666666"/>
                <w:lang w:val="en-IN"/>
              </w:rPr>
              <w:t>:</w:t>
            </w:r>
            <w:r w:rsidRPr="001B68B1">
              <w:rPr>
                <w:noProof/>
                <w:lang w:val="en-IN"/>
              </w:rPr>
              <w:t xml:space="preserve"> </w:t>
            </w:r>
            <w:r w:rsidRPr="001B68B1">
              <w:rPr>
                <w:noProof/>
                <w:color w:val="BA2121"/>
                <w:lang w:val="en-IN"/>
              </w:rPr>
              <w:t>"Shampoo"</w:t>
            </w:r>
            <w:r w:rsidRPr="001B68B1">
              <w:rPr>
                <w:noProof/>
                <w:lang w:val="en-IN"/>
              </w:rPr>
              <w:t xml:space="preserve"> },</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moisturizer, name</w:t>
            </w:r>
            <w:r w:rsidRPr="001B68B1">
              <w:rPr>
                <w:noProof/>
                <w:color w:val="666666"/>
                <w:lang w:val="en-IN"/>
              </w:rPr>
              <w:t>:</w:t>
            </w:r>
            <w:r w:rsidRPr="001B68B1">
              <w:rPr>
                <w:noProof/>
                <w:lang w:val="en-IN"/>
              </w:rPr>
              <w:t xml:space="preserve"> </w:t>
            </w:r>
            <w:r w:rsidRPr="001B68B1">
              <w:rPr>
                <w:noProof/>
                <w:color w:val="BA2121"/>
                <w:lang w:val="en-IN"/>
              </w:rPr>
              <w:t>"Moisturizer"</w:t>
            </w:r>
            <w:r w:rsidRPr="001B68B1">
              <w:rPr>
                <w:noProof/>
                <w:lang w:val="en-IN"/>
              </w:rPr>
              <w:t xml:space="preserve"> }</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chart.render();</w:t>
            </w:r>
          </w:p>
          <w:p w:rsidR="00C115DB" w:rsidRPr="001B68B1" w:rsidP="00C115DB">
            <w:pPr>
              <w:pStyle w:val="HTMLPreformatted"/>
              <w:shd w:val="clear" w:color="auto" w:fill="F8F8F8"/>
              <w:rPr>
                <w:noProof/>
                <w:lang w:val="en-IN"/>
              </w:rPr>
            </w:pPr>
            <w:r w:rsidRPr="001B68B1">
              <w:rPr>
                <w:noProof/>
                <w:lang w:val="en-IN"/>
              </w:rPr>
              <w:tab/>
            </w:r>
            <w:r w:rsidRPr="001B68B1">
              <w:rPr>
                <w:noProof/>
                <w:lang w:val="en-IN"/>
              </w:rPr>
              <w:tab/>
              <w:t>});</w:t>
            </w:r>
          </w:p>
          <w:p w:rsidR="00C115DB" w:rsidRPr="001B68B1" w:rsidP="00C115DB">
            <w:pPr>
              <w:pStyle w:val="HTMLPreformatted"/>
              <w:shd w:val="clear" w:color="auto" w:fill="F8F8F8"/>
              <w:rPr>
                <w:noProof/>
                <w:lang w:val="en-IN"/>
              </w:rPr>
            </w:pPr>
          </w:p>
          <w:p w:rsidR="00C115DB" w:rsidRPr="001B68B1" w:rsidP="00C115DB">
            <w:pPr>
              <w:pStyle w:val="HTMLPreformatted"/>
              <w:shd w:val="clear" w:color="auto" w:fill="F8F8F8"/>
              <w:rPr>
                <w:noProof/>
                <w:lang w:val="en-IN"/>
              </w:rPr>
            </w:pPr>
            <w:r w:rsidRPr="001B68B1">
              <w:rPr>
                <w:noProof/>
                <w:lang w:val="en-IN"/>
              </w:rPr>
              <w:tab/>
              <w:t>}</w:t>
            </w:r>
          </w:p>
          <w:p w:rsidR="00C115DB" w:rsidRPr="001B68B1" w:rsidP="00C115DB">
            <w:pPr>
              <w:pStyle w:val="HTMLPreformatted"/>
              <w:shd w:val="clear" w:color="auto" w:fill="F8F8F8"/>
              <w:rPr>
                <w:noProof/>
                <w:lang w:val="en-IN"/>
              </w:rPr>
            </w:pPr>
            <w:r w:rsidRPr="001B68B1">
              <w:rPr>
                <w:noProof/>
                <w:lang w:val="en-IN"/>
              </w:rPr>
              <w:tab/>
            </w:r>
            <w:r w:rsidRPr="001B68B1">
              <w:rPr>
                <w:b/>
                <w:bCs/>
                <w:noProof/>
                <w:color w:val="008000"/>
                <w:lang w:val="en-IN"/>
              </w:rPr>
              <w:t>&lt;/script&gt;</w:t>
            </w:r>
          </w:p>
          <w:p w:rsidR="00C115DB" w:rsidRPr="001B68B1" w:rsidP="001B68B1">
            <w:pPr>
              <w:pStyle w:val="HTMLPreformatted"/>
              <w:shd w:val="clear" w:color="auto" w:fill="F8F8F8"/>
              <w:rPr>
                <w:noProof/>
                <w:lang w:val="en-IN"/>
              </w:rPr>
            </w:pPr>
            <w:r w:rsidRPr="001B68B1">
              <w:rPr>
                <w:b/>
                <w:bCs/>
                <w:noProof/>
                <w:color w:val="008000"/>
                <w:lang w:val="en-IN"/>
              </w:rPr>
              <w:t>&lt;/html&gt;</w:t>
            </w:r>
          </w:p>
        </w:tc>
      </w:tr>
    </w:tbl>
    <w:p w:rsidR="00C115DB" w:rsidP="00C115DB">
      <w:pPr>
        <w:spacing w:after="0" w:line="240" w:lineRule="auto"/>
        <w:rPr>
          <w:rFonts w:ascii="Times New Roman" w:hAnsi="Times New Roman" w:cs="Times New Roman"/>
          <w:sz w:val="24"/>
          <w:szCs w:val="24"/>
        </w:rPr>
      </w:pPr>
      <w:r>
        <w:rPr>
          <w:rFonts w:ascii="Times New Roman" w:hAnsi="Times New Roman" w:cs="Times New Roman"/>
          <w:noProof/>
          <w:sz w:val="24"/>
          <w:szCs w:val="24"/>
          <w:lang w:bidi="gu-IN"/>
        </w:rPr>
        <w:drawing>
          <wp:anchor distT="0" distB="0" distL="114300" distR="114300" simplePos="0" relativeHeight="251682816" behindDoc="0" locked="0" layoutInCell="1" allowOverlap="1">
            <wp:simplePos x="0" y="0"/>
            <wp:positionH relativeFrom="margin">
              <wp:align>center</wp:align>
            </wp:positionH>
            <wp:positionV relativeFrom="paragraph">
              <wp:posOffset>100965</wp:posOffset>
            </wp:positionV>
            <wp:extent cx="6543675" cy="4480600"/>
            <wp:effectExtent l="0" t="0" r="0" b="0"/>
            <wp:wrapNone/>
            <wp:docPr id="1632763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63106" name="Dv6b.PNG"/>
                    <pic:cNvPicPr/>
                  </pic:nvPicPr>
                  <pic:blipFill>
                    <a:blip xmlns:r="http://schemas.openxmlformats.org/officeDocument/2006/relationships" r:embed="rId39">
                      <a:extLst>
                        <a:ext xmlns:a="http://schemas.openxmlformats.org/drawingml/2006/main" uri="{28A0092B-C50C-407E-A947-70E740481C1C}">
                          <a14:useLocalDpi xmlns:a14="http://schemas.microsoft.com/office/drawing/2010/main" val="0"/>
                        </a:ext>
                      </a:extLst>
                    </a:blip>
                    <a:stretch>
                      <a:fillRect/>
                    </a:stretch>
                  </pic:blipFill>
                  <pic:spPr>
                    <a:xfrm>
                      <a:off x="0" y="0"/>
                      <a:ext cx="6543675" cy="4480600"/>
                    </a:xfrm>
                    <a:prstGeom prst="rect">
                      <a:avLst/>
                    </a:prstGeom>
                  </pic:spPr>
                </pic:pic>
              </a:graphicData>
            </a:graphic>
            <wp14:sizeRelH relativeFrom="page">
              <wp14:pctWidth>0</wp14:pctWidth>
            </wp14:sizeRelH>
            <wp14:sizeRelV relativeFrom="page">
              <wp14:pctHeight>0</wp14:pctHeight>
            </wp14:sizeRelV>
          </wp:anchor>
        </w:drawing>
      </w: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C115DB">
      <w:pPr>
        <w:spacing w:after="0" w:line="240" w:lineRule="auto"/>
        <w:rPr>
          <w:rFonts w:ascii="Times New Roman" w:hAnsi="Times New Roman" w:cs="Times New Roman"/>
          <w:sz w:val="24"/>
          <w:szCs w:val="24"/>
        </w:rPr>
      </w:pPr>
    </w:p>
    <w:p w:rsidR="001B68B1" w:rsidP="001B68B1">
      <w:pPr>
        <w:spacing w:after="0" w:line="240" w:lineRule="auto"/>
        <w:ind w:left="2880" w:firstLine="720"/>
        <w:rPr>
          <w:rFonts w:ascii="Times New Roman" w:hAnsi="Times New Roman" w:cs="Times New Roman"/>
          <w:sz w:val="24"/>
          <w:szCs w:val="24"/>
        </w:rPr>
      </w:pPr>
      <w:r>
        <w:rPr>
          <w:rFonts w:ascii="Times New Roman" w:hAnsi="Times New Roman" w:cs="Times New Roman"/>
          <w:sz w:val="24"/>
          <w:szCs w:val="24"/>
        </w:rPr>
        <w:t>Fig6b1 – Single Pie chart</w:t>
      </w: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b/>
          <w:bCs/>
          <w:sz w:val="28"/>
          <w:szCs w:val="28"/>
        </w:rPr>
      </w:pPr>
      <w:r w:rsidRPr="001B68B1">
        <w:rPr>
          <w:rFonts w:ascii="Times New Roman" w:hAnsi="Times New Roman" w:cs="Times New Roman"/>
          <w:b/>
          <w:bCs/>
          <w:sz w:val="28"/>
          <w:szCs w:val="28"/>
        </w:rPr>
        <w:t>Multiple Pie chart</w:t>
      </w:r>
    </w:p>
    <w:p w:rsidR="001B68B1" w:rsidP="001B68B1">
      <w:pPr>
        <w:spacing w:after="0" w:line="240" w:lineRule="auto"/>
        <w:rPr>
          <w:rFonts w:ascii="Times New Roman" w:hAnsi="Times New Roman" w:cs="Times New Roman"/>
          <w:sz w:val="24"/>
          <w:szCs w:val="24"/>
        </w:rPr>
      </w:pPr>
    </w:p>
    <w:tbl>
      <w:tblPr>
        <w:tblStyle w:val="TableGrid"/>
        <w:tblW w:w="0" w:type="auto"/>
        <w:tblLook w:val="04A0"/>
      </w:tblPr>
      <w:tblGrid>
        <w:gridCol w:w="9350"/>
      </w:tblGrid>
      <w:tr w:rsidTr="001B68B1">
        <w:tblPrEx>
          <w:tblW w:w="0" w:type="auto"/>
          <w:tblLook w:val="04A0"/>
        </w:tblPrEx>
        <w:tc>
          <w:tcPr>
            <w:tcW w:w="9350" w:type="dxa"/>
            <w:shd w:val="clear" w:color="auto" w:fill="FAC090" w:themeFill="accent6" w:themeFillTint="99"/>
          </w:tcPr>
          <w:p w:rsidR="001B68B1" w:rsidRPr="001B68B1" w:rsidP="001B68B1">
            <w:pPr>
              <w:pStyle w:val="HTMLPreformatted"/>
              <w:shd w:val="clear" w:color="auto" w:fill="F8F8F8"/>
              <w:rPr>
                <w:noProof/>
                <w:lang w:val="en-IN"/>
              </w:rPr>
            </w:pPr>
            <w:r w:rsidRPr="001B68B1">
              <w:rPr>
                <w:noProof/>
                <w:color w:val="BC7A00"/>
                <w:lang w:val="en-IN"/>
              </w:rPr>
              <w:t>&lt;!DOCTYPE HTML&gt;</w:t>
            </w:r>
          </w:p>
          <w:p w:rsidR="001B68B1" w:rsidRPr="001B68B1" w:rsidP="001B68B1">
            <w:pPr>
              <w:pStyle w:val="HTMLPreformatted"/>
              <w:shd w:val="clear" w:color="auto" w:fill="F8F8F8"/>
              <w:rPr>
                <w:noProof/>
                <w:lang w:val="en-IN"/>
              </w:rPr>
            </w:pPr>
            <w:r w:rsidRPr="001B68B1">
              <w:rPr>
                <w:b/>
                <w:bCs/>
                <w:noProof/>
                <w:color w:val="008000"/>
                <w:lang w:val="en-IN"/>
              </w:rPr>
              <w:t>&lt;html&gt;</w:t>
            </w:r>
          </w:p>
          <w:p w:rsidR="001B68B1" w:rsidRPr="001B68B1" w:rsidP="001B68B1">
            <w:pPr>
              <w:pStyle w:val="HTMLPreformatted"/>
              <w:shd w:val="clear" w:color="auto" w:fill="F8F8F8"/>
              <w:rPr>
                <w:noProof/>
                <w:lang w:val="en-IN"/>
              </w:rPr>
            </w:pPr>
            <w:r w:rsidRPr="001B68B1">
              <w:rPr>
                <w:b/>
                <w:bCs/>
                <w:noProof/>
                <w:color w:val="008000"/>
                <w:lang w:val="en-IN"/>
              </w:rPr>
              <w:t>&lt;head&gt;</w:t>
            </w:r>
          </w:p>
          <w:p w:rsidR="001B68B1" w:rsidRPr="001B68B1" w:rsidP="001B68B1">
            <w:pPr>
              <w:pStyle w:val="HTMLPreformatted"/>
              <w:shd w:val="clear" w:color="auto" w:fill="F8F8F8"/>
              <w:rPr>
                <w:noProof/>
                <w:lang w:val="en-IN"/>
              </w:rPr>
            </w:pPr>
            <w:r w:rsidRPr="001B68B1">
              <w:rPr>
                <w:noProof/>
                <w:lang w:val="en-IN"/>
              </w:rPr>
              <w:tab/>
            </w:r>
            <w:r w:rsidRPr="001B68B1">
              <w:rPr>
                <w:b/>
                <w:bCs/>
                <w:noProof/>
                <w:color w:val="008000"/>
                <w:lang w:val="en-IN"/>
              </w:rPr>
              <w:t>&lt;title&gt;</w:t>
            </w:r>
            <w:r w:rsidRPr="001B68B1">
              <w:rPr>
                <w:noProof/>
                <w:lang w:val="en-IN"/>
              </w:rPr>
              <w:t>Multiple Pie chart</w:t>
            </w:r>
            <w:r w:rsidRPr="001B68B1">
              <w:rPr>
                <w:b/>
                <w:bCs/>
                <w:noProof/>
                <w:color w:val="008000"/>
                <w:lang w:val="en-IN"/>
              </w:rPr>
              <w:t>&lt;/title&gt;</w:t>
            </w:r>
          </w:p>
          <w:p w:rsidR="001B68B1" w:rsidRPr="001B68B1" w:rsidP="001B68B1">
            <w:pPr>
              <w:pStyle w:val="HTMLPreformatted"/>
              <w:shd w:val="clear" w:color="auto" w:fill="F8F8F8"/>
              <w:rPr>
                <w:noProof/>
                <w:lang w:val="en-IN"/>
              </w:rPr>
            </w:pPr>
            <w:r w:rsidRPr="001B68B1">
              <w:rPr>
                <w:noProof/>
                <w:lang w:val="en-IN"/>
              </w:rPr>
              <w:tab/>
            </w:r>
            <w:r w:rsidRPr="001B68B1">
              <w:rPr>
                <w:b/>
                <w:bCs/>
                <w:noProof/>
                <w:color w:val="008000"/>
                <w:lang w:val="en-IN"/>
              </w:rPr>
              <w:t>&lt;meta</w:t>
            </w:r>
            <w:r w:rsidRPr="001B68B1">
              <w:rPr>
                <w:noProof/>
                <w:lang w:val="en-IN"/>
              </w:rPr>
              <w:t xml:space="preserve"> </w:t>
            </w:r>
            <w:r w:rsidRPr="001B68B1">
              <w:rPr>
                <w:noProof/>
                <w:color w:val="7D9029"/>
                <w:lang w:val="en-IN"/>
              </w:rPr>
              <w:t>charset=</w:t>
            </w:r>
            <w:r w:rsidRPr="001B68B1">
              <w:rPr>
                <w:noProof/>
                <w:color w:val="BA2121"/>
                <w:lang w:val="en-IN"/>
              </w:rPr>
              <w:t>"utf-8"</w:t>
            </w:r>
            <w:r w:rsidRPr="001B68B1">
              <w:rPr>
                <w:b/>
                <w:bCs/>
                <w:noProof/>
                <w:color w:val="008000"/>
                <w:lang w:val="en-IN"/>
              </w:rPr>
              <w:t>&gt;</w:t>
            </w:r>
          </w:p>
          <w:p w:rsidR="001B68B1" w:rsidRPr="001B68B1" w:rsidP="001B68B1">
            <w:pPr>
              <w:pStyle w:val="HTMLPreformatted"/>
              <w:shd w:val="clear" w:color="auto" w:fill="F8F8F8"/>
              <w:rPr>
                <w:noProof/>
                <w:lang w:val="en-IN"/>
              </w:rPr>
            </w:pPr>
            <w:r w:rsidRPr="001B68B1">
              <w:rPr>
                <w:noProof/>
                <w:lang w:val="en-IN"/>
              </w:rPr>
              <w:tab/>
            </w:r>
            <w:r w:rsidRPr="001B68B1">
              <w:rPr>
                <w:b/>
                <w:bCs/>
                <w:noProof/>
                <w:color w:val="008000"/>
                <w:lang w:val="en-IN"/>
              </w:rPr>
              <w:t>&lt;meta</w:t>
            </w:r>
            <w:r w:rsidRPr="001B68B1">
              <w:rPr>
                <w:noProof/>
                <w:lang w:val="en-IN"/>
              </w:rPr>
              <w:t xml:space="preserve"> </w:t>
            </w:r>
            <w:r w:rsidRPr="001B68B1">
              <w:rPr>
                <w:noProof/>
                <w:color w:val="7D9029"/>
                <w:lang w:val="en-IN"/>
              </w:rPr>
              <w:t>name=</w:t>
            </w:r>
            <w:r w:rsidRPr="001B68B1">
              <w:rPr>
                <w:noProof/>
                <w:color w:val="BA2121"/>
                <w:lang w:val="en-IN"/>
              </w:rPr>
              <w:t>"author"</w:t>
            </w:r>
            <w:r w:rsidRPr="001B68B1">
              <w:rPr>
                <w:noProof/>
                <w:lang w:val="en-IN"/>
              </w:rPr>
              <w:t xml:space="preserve"> </w:t>
            </w:r>
            <w:r w:rsidRPr="001B68B1">
              <w:rPr>
                <w:noProof/>
                <w:color w:val="7D9029"/>
                <w:lang w:val="en-IN"/>
              </w:rPr>
              <w:t>content=</w:t>
            </w:r>
            <w:r w:rsidRPr="001B68B1">
              <w:rPr>
                <w:noProof/>
                <w:color w:val="BA2121"/>
                <w:lang w:val="en-IN"/>
              </w:rPr>
              <w:t>"SidPro"</w:t>
            </w:r>
            <w:r w:rsidRPr="001B68B1">
              <w:rPr>
                <w:b/>
                <w:bCs/>
                <w:noProof/>
                <w:color w:val="008000"/>
                <w:lang w:val="en-IN"/>
              </w:rPr>
              <w:t>/&gt;</w:t>
            </w:r>
          </w:p>
          <w:p w:rsidR="001B68B1" w:rsidRPr="001B68B1" w:rsidP="001B68B1">
            <w:pPr>
              <w:pStyle w:val="HTMLPreformatted"/>
              <w:shd w:val="clear" w:color="auto" w:fill="F8F8F8"/>
              <w:rPr>
                <w:noProof/>
                <w:lang w:val="en-IN"/>
              </w:rPr>
            </w:pPr>
            <w:r w:rsidRPr="001B68B1">
              <w:rPr>
                <w:noProof/>
                <w:lang w:val="en-IN"/>
              </w:rPr>
              <w:tab/>
            </w:r>
            <w:r w:rsidRPr="001B68B1">
              <w:rPr>
                <w:b/>
                <w:bCs/>
                <w:noProof/>
                <w:color w:val="008000"/>
                <w:lang w:val="en-IN"/>
              </w:rPr>
              <w:t>&lt;meta</w:t>
            </w:r>
            <w:r w:rsidRPr="001B68B1">
              <w:rPr>
                <w:noProof/>
                <w:lang w:val="en-IN"/>
              </w:rPr>
              <w:t xml:space="preserve"> </w:t>
            </w:r>
            <w:r w:rsidRPr="001B68B1">
              <w:rPr>
                <w:noProof/>
                <w:color w:val="7D9029"/>
                <w:lang w:val="en-IN"/>
              </w:rPr>
              <w:t>name=</w:t>
            </w:r>
            <w:r w:rsidRPr="001B68B1">
              <w:rPr>
                <w:noProof/>
                <w:color w:val="BA2121"/>
                <w:lang w:val="en-IN"/>
              </w:rPr>
              <w:t>"viewport"</w:t>
            </w:r>
            <w:r w:rsidRPr="001B68B1">
              <w:rPr>
                <w:noProof/>
                <w:lang w:val="en-IN"/>
              </w:rPr>
              <w:t xml:space="preserve"> </w:t>
            </w:r>
            <w:r w:rsidRPr="001B68B1">
              <w:rPr>
                <w:noProof/>
                <w:color w:val="7D9029"/>
                <w:lang w:val="en-IN"/>
              </w:rPr>
              <w:t>content=</w:t>
            </w:r>
            <w:r w:rsidRPr="001B68B1">
              <w:rPr>
                <w:noProof/>
                <w:color w:val="BA2121"/>
                <w:lang w:val="en-IN"/>
              </w:rPr>
              <w:t>"width=device-width,initial-scale=1.0"</w:t>
            </w:r>
            <w:r w:rsidRPr="001B68B1">
              <w:rPr>
                <w:b/>
                <w:bCs/>
                <w:noProof/>
                <w:color w:val="008000"/>
                <w:lang w:val="en-IN"/>
              </w:rPr>
              <w:t>/&gt;</w:t>
            </w:r>
          </w:p>
          <w:p w:rsidR="001B68B1" w:rsidRPr="001B68B1" w:rsidP="001B68B1">
            <w:pPr>
              <w:pStyle w:val="HTMLPreformatted"/>
              <w:shd w:val="clear" w:color="auto" w:fill="F8F8F8"/>
              <w:rPr>
                <w:noProof/>
                <w:lang w:val="en-IN"/>
              </w:rPr>
            </w:pPr>
            <w:r w:rsidRPr="001B68B1">
              <w:rPr>
                <w:noProof/>
                <w:lang w:val="en-IN"/>
              </w:rPr>
              <w:tab/>
            </w:r>
            <w:r w:rsidRPr="001B68B1">
              <w:rPr>
                <w:b/>
                <w:bCs/>
                <w:noProof/>
                <w:color w:val="008000"/>
                <w:lang w:val="en-IN"/>
              </w:rPr>
              <w:t>&lt;meta</w:t>
            </w:r>
            <w:r w:rsidRPr="001B68B1">
              <w:rPr>
                <w:noProof/>
                <w:lang w:val="en-IN"/>
              </w:rPr>
              <w:t xml:space="preserve"> </w:t>
            </w:r>
            <w:r w:rsidRPr="001B68B1">
              <w:rPr>
                <w:noProof/>
                <w:color w:val="7D9029"/>
                <w:lang w:val="en-IN"/>
              </w:rPr>
              <w:t>name=</w:t>
            </w:r>
            <w:r w:rsidRPr="001B68B1">
              <w:rPr>
                <w:noProof/>
                <w:color w:val="BA2121"/>
                <w:lang w:val="en-IN"/>
              </w:rPr>
              <w:t>"description"</w:t>
            </w:r>
            <w:r w:rsidRPr="001B68B1">
              <w:rPr>
                <w:noProof/>
                <w:lang w:val="en-IN"/>
              </w:rPr>
              <w:t xml:space="preserve"> </w:t>
            </w:r>
            <w:r w:rsidRPr="001B68B1">
              <w:rPr>
                <w:noProof/>
                <w:color w:val="7D9029"/>
                <w:lang w:val="en-IN"/>
              </w:rPr>
              <w:t>content=</w:t>
            </w:r>
            <w:r w:rsidRPr="001B68B1">
              <w:rPr>
                <w:noProof/>
                <w:color w:val="BA2121"/>
                <w:lang w:val="en-IN"/>
              </w:rPr>
              <w:t>"Showing the data as a Multiple Pie chart"</w:t>
            </w:r>
            <w:r w:rsidRPr="001B68B1">
              <w:rPr>
                <w:b/>
                <w:bCs/>
                <w:noProof/>
                <w:color w:val="008000"/>
                <w:lang w:val="en-IN"/>
              </w:rPr>
              <w:t>/&gt;</w:t>
            </w:r>
          </w:p>
          <w:p w:rsidR="001B68B1" w:rsidRPr="001B68B1" w:rsidP="001B68B1">
            <w:pPr>
              <w:pStyle w:val="HTMLPreformatted"/>
              <w:shd w:val="clear" w:color="auto" w:fill="F8F8F8"/>
              <w:rPr>
                <w:noProof/>
                <w:lang w:val="en-IN"/>
              </w:rPr>
            </w:pPr>
            <w:r w:rsidRPr="001B68B1">
              <w:rPr>
                <w:noProof/>
                <w:lang w:val="en-IN"/>
              </w:rPr>
              <w:tab/>
            </w:r>
            <w:r w:rsidRPr="001B68B1">
              <w:rPr>
                <w:b/>
                <w:bCs/>
                <w:noProof/>
                <w:color w:val="008000"/>
                <w:lang w:val="en-IN"/>
              </w:rPr>
              <w:t>&lt;meta</w:t>
            </w:r>
            <w:r w:rsidRPr="001B68B1">
              <w:rPr>
                <w:noProof/>
                <w:lang w:val="en-IN"/>
              </w:rPr>
              <w:t xml:space="preserve"> </w:t>
            </w:r>
            <w:r w:rsidRPr="001B68B1">
              <w:rPr>
                <w:noProof/>
                <w:color w:val="7D9029"/>
                <w:lang w:val="en-IN"/>
              </w:rPr>
              <w:t>name=</w:t>
            </w:r>
            <w:r w:rsidRPr="001B68B1">
              <w:rPr>
                <w:noProof/>
                <w:color w:val="BA2121"/>
                <w:lang w:val="en-IN"/>
              </w:rPr>
              <w:t>"keywords"</w:t>
            </w:r>
            <w:r w:rsidRPr="001B68B1">
              <w:rPr>
                <w:noProof/>
                <w:lang w:val="en-IN"/>
              </w:rPr>
              <w:t xml:space="preserve"> </w:t>
            </w:r>
            <w:r w:rsidRPr="001B68B1">
              <w:rPr>
                <w:noProof/>
                <w:color w:val="7D9029"/>
                <w:lang w:val="en-IN"/>
              </w:rPr>
              <w:t>content=</w:t>
            </w:r>
            <w:r w:rsidRPr="001B68B1">
              <w:rPr>
                <w:noProof/>
                <w:color w:val="BA2121"/>
                <w:lang w:val="en-IN"/>
              </w:rPr>
              <w:t>"Multiple,Pie,Chart,Multiple Pie Chart,Pie"</w:t>
            </w:r>
            <w:r w:rsidRPr="001B68B1">
              <w:rPr>
                <w:b/>
                <w:bCs/>
                <w:noProof/>
                <w:color w:val="008000"/>
                <w:lang w:val="en-IN"/>
              </w:rPr>
              <w:t>/&gt;</w:t>
            </w:r>
          </w:p>
          <w:p w:rsidR="001B68B1" w:rsidRPr="001B68B1" w:rsidP="001B68B1">
            <w:pPr>
              <w:pStyle w:val="HTMLPreformatted"/>
              <w:shd w:val="clear" w:color="auto" w:fill="F8F8F8"/>
              <w:rPr>
                <w:noProof/>
                <w:lang w:val="en-IN"/>
              </w:rPr>
            </w:pPr>
            <w:r w:rsidRPr="001B68B1">
              <w:rPr>
                <w:noProof/>
                <w:lang w:val="en-IN"/>
              </w:rPr>
              <w:tab/>
            </w:r>
            <w:r w:rsidRPr="001B68B1">
              <w:rPr>
                <w:b/>
                <w:bCs/>
                <w:noProof/>
                <w:color w:val="008000"/>
                <w:lang w:val="en-IN"/>
              </w:rPr>
              <w:t xml:space="preserve">&lt;script </w:t>
            </w:r>
            <w:r w:rsidRPr="001B68B1">
              <w:rPr>
                <w:noProof/>
                <w:color w:val="7D9029"/>
                <w:lang w:val="en-IN"/>
              </w:rPr>
              <w:t>src=</w:t>
            </w:r>
            <w:r w:rsidRPr="001B68B1">
              <w:rPr>
                <w:noProof/>
                <w:color w:val="BA2121"/>
                <w:lang w:val="en-IN"/>
              </w:rPr>
              <w:t>"jquery-3.5.1.min.js"</w:t>
            </w:r>
            <w:r w:rsidRPr="001B68B1">
              <w:rPr>
                <w:b/>
                <w:bCs/>
                <w:noProof/>
                <w:color w:val="008000"/>
                <w:lang w:val="en-IN"/>
              </w:rPr>
              <w:t>&gt;&lt;/script&gt;</w:t>
            </w:r>
          </w:p>
          <w:p w:rsidR="001B68B1" w:rsidRPr="001B68B1" w:rsidP="001B68B1">
            <w:pPr>
              <w:pStyle w:val="HTMLPreformatted"/>
              <w:shd w:val="clear" w:color="auto" w:fill="F8F8F8"/>
              <w:rPr>
                <w:noProof/>
                <w:lang w:val="en-IN"/>
              </w:rPr>
            </w:pPr>
            <w:r w:rsidRPr="001B68B1">
              <w:rPr>
                <w:noProof/>
                <w:lang w:val="en-IN"/>
              </w:rPr>
              <w:tab/>
            </w:r>
            <w:r w:rsidRPr="001B68B1">
              <w:rPr>
                <w:b/>
                <w:bCs/>
                <w:noProof/>
                <w:color w:val="008000"/>
                <w:lang w:val="en-IN"/>
              </w:rPr>
              <w:t xml:space="preserve">&lt;script </w:t>
            </w:r>
            <w:r w:rsidRPr="001B68B1">
              <w:rPr>
                <w:noProof/>
                <w:color w:val="7D9029"/>
                <w:lang w:val="en-IN"/>
              </w:rPr>
              <w:t>src=</w:t>
            </w:r>
            <w:r w:rsidRPr="001B68B1">
              <w:rPr>
                <w:noProof/>
                <w:color w:val="BA2121"/>
                <w:lang w:val="en-IN"/>
              </w:rPr>
              <w:t>"canvasjs.min.js"</w:t>
            </w:r>
            <w:r w:rsidRPr="001B68B1">
              <w:rPr>
                <w:b/>
                <w:bCs/>
                <w:noProof/>
                <w:color w:val="008000"/>
                <w:lang w:val="en-IN"/>
              </w:rPr>
              <w:t>&gt;&lt;/script&gt;</w:t>
            </w:r>
          </w:p>
          <w:p w:rsidR="001B68B1" w:rsidRPr="001B68B1" w:rsidP="001B68B1">
            <w:pPr>
              <w:pStyle w:val="HTMLPreformatted"/>
              <w:shd w:val="clear" w:color="auto" w:fill="F8F8F8"/>
              <w:rPr>
                <w:noProof/>
                <w:lang w:val="en-IN"/>
              </w:rPr>
            </w:pPr>
            <w:r w:rsidRPr="001B68B1">
              <w:rPr>
                <w:b/>
                <w:bCs/>
                <w:noProof/>
                <w:color w:val="008000"/>
                <w:lang w:val="en-IN"/>
              </w:rPr>
              <w:t>&lt;/head&gt;</w:t>
            </w:r>
          </w:p>
          <w:p w:rsidR="001B68B1" w:rsidRPr="001B68B1" w:rsidP="001B68B1">
            <w:pPr>
              <w:pStyle w:val="HTMLPreformatted"/>
              <w:shd w:val="clear" w:color="auto" w:fill="F8F8F8"/>
              <w:rPr>
                <w:noProof/>
                <w:lang w:val="en-IN"/>
              </w:rPr>
            </w:pPr>
            <w:r w:rsidRPr="001B68B1">
              <w:rPr>
                <w:b/>
                <w:bCs/>
                <w:noProof/>
                <w:color w:val="008000"/>
                <w:lang w:val="en-IN"/>
              </w:rPr>
              <w:t>&lt;body&gt;</w:t>
            </w:r>
          </w:p>
          <w:p w:rsidR="001B68B1" w:rsidRPr="001B68B1" w:rsidP="001B68B1">
            <w:pPr>
              <w:pStyle w:val="HTMLPreformatted"/>
              <w:shd w:val="clear" w:color="auto" w:fill="F8F8F8"/>
              <w:rPr>
                <w:noProof/>
                <w:lang w:val="en-IN"/>
              </w:rPr>
            </w:pPr>
            <w:r w:rsidRPr="001B68B1">
              <w:rPr>
                <w:noProof/>
                <w:lang w:val="en-IN"/>
              </w:rPr>
              <w:tab/>
            </w:r>
            <w:r w:rsidRPr="001B68B1">
              <w:rPr>
                <w:b/>
                <w:bCs/>
                <w:noProof/>
                <w:color w:val="008000"/>
                <w:lang w:val="en-IN"/>
              </w:rPr>
              <w:t>&lt;h2</w:t>
            </w:r>
            <w:r w:rsidRPr="001B68B1">
              <w:rPr>
                <w:noProof/>
                <w:lang w:val="en-IN"/>
              </w:rPr>
              <w:t xml:space="preserve"> </w:t>
            </w:r>
            <w:r w:rsidRPr="001B68B1">
              <w:rPr>
                <w:noProof/>
                <w:color w:val="7D9029"/>
                <w:lang w:val="en-IN"/>
              </w:rPr>
              <w:t>style=</w:t>
            </w:r>
            <w:r w:rsidRPr="001B68B1">
              <w:rPr>
                <w:noProof/>
                <w:color w:val="BA2121"/>
                <w:lang w:val="en-IN"/>
              </w:rPr>
              <w:t>"text-align:center"</w:t>
            </w:r>
            <w:r w:rsidRPr="001B68B1">
              <w:rPr>
                <w:b/>
                <w:bCs/>
                <w:noProof/>
                <w:color w:val="008000"/>
                <w:lang w:val="en-IN"/>
              </w:rPr>
              <w:t>&gt;</w:t>
            </w:r>
            <w:r w:rsidRPr="001B68B1">
              <w:rPr>
                <w:noProof/>
                <w:lang w:val="en-IN"/>
              </w:rPr>
              <w:t>Sh</w:t>
            </w:r>
            <w:r w:rsidRPr="001B68B1">
              <w:rPr>
                <w:noProof/>
                <w:lang w:val="en-IN"/>
              </w:rPr>
              <w:t>owing the data as a Multiple Pie chart</w:t>
            </w:r>
            <w:r w:rsidRPr="001B68B1">
              <w:rPr>
                <w:b/>
                <w:bCs/>
                <w:noProof/>
                <w:color w:val="008000"/>
                <w:lang w:val="en-IN"/>
              </w:rPr>
              <w:t>&lt;/h2&gt;</w:t>
            </w:r>
          </w:p>
          <w:p w:rsidR="001B68B1" w:rsidRPr="001B68B1" w:rsidP="001B68B1">
            <w:pPr>
              <w:pStyle w:val="HTMLPreformatted"/>
              <w:shd w:val="clear" w:color="auto" w:fill="F8F8F8"/>
              <w:rPr>
                <w:noProof/>
                <w:lang w:val="en-IN"/>
              </w:rPr>
            </w:pPr>
            <w:r w:rsidRPr="001B68B1">
              <w:rPr>
                <w:noProof/>
                <w:lang w:val="en-IN"/>
              </w:rPr>
              <w:t xml:space="preserve">    </w:t>
            </w:r>
            <w:r w:rsidRPr="001B68B1">
              <w:rPr>
                <w:b/>
                <w:bCs/>
                <w:noProof/>
                <w:color w:val="008000"/>
                <w:lang w:val="en-IN"/>
              </w:rPr>
              <w:t>&lt;div</w:t>
            </w:r>
            <w:r w:rsidRPr="001B68B1">
              <w:rPr>
                <w:noProof/>
                <w:lang w:val="en-IN"/>
              </w:rPr>
              <w:t xml:space="preserve"> </w:t>
            </w:r>
            <w:r w:rsidRPr="001B68B1">
              <w:rPr>
                <w:noProof/>
                <w:color w:val="7D9029"/>
                <w:lang w:val="en-IN"/>
              </w:rPr>
              <w:t>id=</w:t>
            </w:r>
            <w:r w:rsidRPr="001B68B1">
              <w:rPr>
                <w:noProof/>
                <w:color w:val="BA2121"/>
                <w:lang w:val="en-IN"/>
              </w:rPr>
              <w:t>"chartContainer1"</w:t>
            </w:r>
            <w:r w:rsidRPr="001B68B1">
              <w:rPr>
                <w:noProof/>
                <w:lang w:val="en-IN"/>
              </w:rPr>
              <w:t xml:space="preserve"> </w:t>
            </w:r>
            <w:r w:rsidRPr="001B68B1">
              <w:rPr>
                <w:noProof/>
                <w:color w:val="7D9029"/>
                <w:lang w:val="en-IN"/>
              </w:rPr>
              <w:t>style=</w:t>
            </w:r>
            <w:r w:rsidRPr="001B68B1">
              <w:rPr>
                <w:noProof/>
                <w:color w:val="BA2121"/>
                <w:lang w:val="en-IN"/>
              </w:rPr>
              <w:t>"height:600px;width:45%;display: inline-block;"</w:t>
            </w:r>
            <w:r w:rsidRPr="001B68B1">
              <w:rPr>
                <w:b/>
                <w:bCs/>
                <w:noProof/>
                <w:color w:val="008000"/>
                <w:lang w:val="en-IN"/>
              </w:rPr>
              <w:t>&gt;&lt;/div&gt;</w:t>
            </w:r>
          </w:p>
          <w:p w:rsidR="001B68B1" w:rsidRPr="001B68B1" w:rsidP="001B68B1">
            <w:pPr>
              <w:pStyle w:val="HTMLPreformatted"/>
              <w:shd w:val="clear" w:color="auto" w:fill="F8F8F8"/>
              <w:rPr>
                <w:noProof/>
                <w:lang w:val="en-IN"/>
              </w:rPr>
            </w:pPr>
            <w:r w:rsidRPr="001B68B1">
              <w:rPr>
                <w:noProof/>
                <w:lang w:val="en-IN"/>
              </w:rPr>
              <w:t xml:space="preserve">    </w:t>
            </w:r>
            <w:r w:rsidRPr="001B68B1">
              <w:rPr>
                <w:b/>
                <w:bCs/>
                <w:noProof/>
                <w:color w:val="008000"/>
                <w:lang w:val="en-IN"/>
              </w:rPr>
              <w:t>&lt;div</w:t>
            </w:r>
            <w:r w:rsidRPr="001B68B1">
              <w:rPr>
                <w:noProof/>
                <w:lang w:val="en-IN"/>
              </w:rPr>
              <w:t xml:space="preserve"> </w:t>
            </w:r>
            <w:r w:rsidRPr="001B68B1">
              <w:rPr>
                <w:noProof/>
                <w:color w:val="7D9029"/>
                <w:lang w:val="en-IN"/>
              </w:rPr>
              <w:t>id=</w:t>
            </w:r>
            <w:r w:rsidRPr="001B68B1">
              <w:rPr>
                <w:noProof/>
                <w:color w:val="BA2121"/>
                <w:lang w:val="en-IN"/>
              </w:rPr>
              <w:t>"chartContainer2"</w:t>
            </w:r>
            <w:r w:rsidRPr="001B68B1">
              <w:rPr>
                <w:noProof/>
                <w:lang w:val="en-IN"/>
              </w:rPr>
              <w:t xml:space="preserve"> </w:t>
            </w:r>
            <w:r w:rsidRPr="001B68B1">
              <w:rPr>
                <w:noProof/>
                <w:color w:val="7D9029"/>
                <w:lang w:val="en-IN"/>
              </w:rPr>
              <w:t>style=</w:t>
            </w:r>
            <w:r w:rsidRPr="001B68B1">
              <w:rPr>
                <w:noProof/>
                <w:color w:val="BA2121"/>
                <w:lang w:val="en-IN"/>
              </w:rPr>
              <w:t>"height:600px;width:45%;display: inline-block;"</w:t>
            </w:r>
            <w:r w:rsidRPr="001B68B1">
              <w:rPr>
                <w:b/>
                <w:bCs/>
                <w:noProof/>
                <w:color w:val="008000"/>
                <w:lang w:val="en-IN"/>
              </w:rPr>
              <w:t>&gt;&lt;/div&gt;</w:t>
            </w:r>
          </w:p>
          <w:p w:rsidR="001B68B1" w:rsidRPr="001B68B1" w:rsidP="001B68B1">
            <w:pPr>
              <w:pStyle w:val="HTMLPreformatted"/>
              <w:shd w:val="clear" w:color="auto" w:fill="F8F8F8"/>
              <w:rPr>
                <w:noProof/>
                <w:lang w:val="en-IN"/>
              </w:rPr>
            </w:pPr>
            <w:r w:rsidRPr="001B68B1">
              <w:rPr>
                <w:b/>
                <w:bCs/>
                <w:noProof/>
                <w:color w:val="008000"/>
                <w:lang w:val="en-IN"/>
              </w:rPr>
              <w:t>&lt;/body&gt;</w:t>
            </w:r>
          </w:p>
          <w:p w:rsidR="001B68B1" w:rsidRPr="001B68B1" w:rsidP="001B68B1">
            <w:pPr>
              <w:pStyle w:val="HTMLPreformatted"/>
              <w:shd w:val="clear" w:color="auto" w:fill="F8F8F8"/>
              <w:rPr>
                <w:noProof/>
                <w:lang w:val="en-IN"/>
              </w:rPr>
            </w:pPr>
            <w:r w:rsidRPr="001B68B1">
              <w:rPr>
                <w:noProof/>
                <w:lang w:val="en-IN"/>
              </w:rPr>
              <w:tab/>
            </w:r>
            <w:r w:rsidRPr="001B68B1">
              <w:rPr>
                <w:b/>
                <w:bCs/>
                <w:noProof/>
                <w:color w:val="008000"/>
                <w:lang w:val="en-IN"/>
              </w:rPr>
              <w:t xml:space="preserve">&lt;script </w:t>
            </w:r>
            <w:r w:rsidRPr="001B68B1">
              <w:rPr>
                <w:noProof/>
                <w:color w:val="7D9029"/>
                <w:lang w:val="en-IN"/>
              </w:rPr>
              <w:t>type=</w:t>
            </w:r>
            <w:r w:rsidRPr="001B68B1">
              <w:rPr>
                <w:noProof/>
                <w:color w:val="BA2121"/>
                <w:lang w:val="en-IN"/>
              </w:rPr>
              <w:t>"text/javascript"</w:t>
            </w:r>
            <w:r w:rsidRPr="001B68B1">
              <w:rPr>
                <w:b/>
                <w:bCs/>
                <w:noProof/>
                <w:color w:val="008000"/>
                <w:lang w:val="en-IN"/>
              </w:rPr>
              <w:t>&gt;</w:t>
            </w:r>
          </w:p>
          <w:p w:rsidR="001B68B1" w:rsidRPr="001B68B1" w:rsidP="001B68B1">
            <w:pPr>
              <w:pStyle w:val="HTMLPreformatted"/>
              <w:shd w:val="clear" w:color="auto" w:fill="F8F8F8"/>
              <w:rPr>
                <w:noProof/>
                <w:lang w:val="en-IN"/>
              </w:rPr>
            </w:pPr>
            <w:r w:rsidRPr="001B68B1">
              <w:rPr>
                <w:noProof/>
                <w:lang w:val="en-IN"/>
              </w:rPr>
              <w:tab/>
            </w:r>
          </w:p>
          <w:p w:rsidR="001B68B1" w:rsidRPr="001B68B1" w:rsidP="001B68B1">
            <w:pPr>
              <w:pStyle w:val="HTMLPreformatted"/>
              <w:shd w:val="clear" w:color="auto" w:fill="F8F8F8"/>
              <w:rPr>
                <w:noProof/>
                <w:lang w:val="en-IN"/>
              </w:rPr>
            </w:pPr>
            <w:r w:rsidRPr="001B68B1">
              <w:rPr>
                <w:noProof/>
                <w:lang w:val="en-IN"/>
              </w:rPr>
              <w:tab/>
            </w:r>
            <w:r w:rsidRPr="001B68B1">
              <w:rPr>
                <w:noProof/>
                <w:color w:val="008000"/>
                <w:lang w:val="en-IN"/>
              </w:rPr>
              <w:t>window</w:t>
            </w:r>
            <w:r w:rsidRPr="001B68B1">
              <w:rPr>
                <w:noProof/>
                <w:lang w:val="en-IN"/>
              </w:rPr>
              <w:t xml:space="preserve">.onload </w:t>
            </w:r>
            <w:r w:rsidRPr="001B68B1">
              <w:rPr>
                <w:noProof/>
                <w:color w:val="666666"/>
                <w:lang w:val="en-IN"/>
              </w:rPr>
              <w:t>=</w:t>
            </w:r>
            <w:r w:rsidRPr="001B68B1">
              <w:rPr>
                <w:noProof/>
                <w:lang w:val="en-IN"/>
              </w:rPr>
              <w:t xml:space="preserve"> </w:t>
            </w:r>
            <w:r w:rsidRPr="001B68B1">
              <w:rPr>
                <w:b/>
                <w:bCs/>
                <w:noProof/>
                <w:color w:val="008000"/>
                <w:lang w:val="en-IN"/>
              </w:rPr>
              <w:t>function</w:t>
            </w:r>
            <w:r w:rsidRPr="001B68B1">
              <w:rPr>
                <w:noProof/>
                <w:lang w:val="en-IN"/>
              </w:rPr>
              <w:t xml:space="preserve"> () {</w:t>
            </w:r>
          </w:p>
          <w:p w:rsidR="001B68B1" w:rsidRPr="001B68B1" w:rsidP="001B68B1">
            <w:pPr>
              <w:pStyle w:val="HTMLPreformatted"/>
              <w:shd w:val="clear" w:color="auto" w:fill="F8F8F8"/>
              <w:rPr>
                <w:noProof/>
                <w:lang w:val="en-IN"/>
              </w:rPr>
            </w:pPr>
            <w:r w:rsidRPr="001B68B1">
              <w:rPr>
                <w:noProof/>
                <w:lang w:val="en-IN"/>
              </w:rPr>
              <w:tab/>
            </w:r>
            <w:r w:rsidRPr="001B68B1">
              <w:rPr>
                <w:b/>
                <w:bCs/>
                <w:noProof/>
                <w:color w:val="008000"/>
                <w:lang w:val="en-IN"/>
              </w:rPr>
              <w:t>var</w:t>
            </w:r>
            <w:r w:rsidRPr="001B68B1">
              <w:rPr>
                <w:noProof/>
                <w:lang w:val="en-IN"/>
              </w:rPr>
              <w:t xml:space="preserve"> toothpaste</w:t>
            </w:r>
            <w:r w:rsidRPr="001B68B1">
              <w:rPr>
                <w:noProof/>
                <w:color w:val="666666"/>
                <w:lang w:val="en-IN"/>
              </w:rPr>
              <w:t>=</w:t>
            </w:r>
            <w:r w:rsidRPr="001B68B1">
              <w:rPr>
                <w:noProof/>
                <w:lang w:val="en-IN"/>
              </w:rPr>
              <w:t>[],bathingsoap</w:t>
            </w:r>
            <w:r w:rsidRPr="001B68B1">
              <w:rPr>
                <w:noProof/>
                <w:color w:val="666666"/>
                <w:lang w:val="en-IN"/>
              </w:rPr>
              <w:t>=</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t>$.get(</w:t>
            </w:r>
            <w:r w:rsidRPr="001B68B1">
              <w:rPr>
                <w:noProof/>
                <w:color w:val="BA2121"/>
                <w:lang w:val="en-IN"/>
              </w:rPr>
              <w:t>'data.txt'</w:t>
            </w:r>
            <w:r w:rsidRPr="001B68B1">
              <w:rPr>
                <w:noProof/>
                <w:lang w:val="en-IN"/>
              </w:rPr>
              <w:t xml:space="preserve">, </w:t>
            </w:r>
            <w:r w:rsidRPr="001B68B1">
              <w:rPr>
                <w:b/>
                <w:bCs/>
                <w:noProof/>
                <w:color w:val="008000"/>
                <w:lang w:val="en-IN"/>
              </w:rPr>
              <w:t>function</w:t>
            </w:r>
            <w:r w:rsidRPr="001B68B1">
              <w:rPr>
                <w:noProof/>
                <w:lang w:val="en-IN"/>
              </w:rPr>
              <w:t>(theData)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t xml:space="preserve">  theData </w:t>
            </w:r>
            <w:r w:rsidRPr="001B68B1">
              <w:rPr>
                <w:noProof/>
                <w:color w:val="666666"/>
                <w:lang w:val="en-IN"/>
              </w:rPr>
              <w:t>=</w:t>
            </w:r>
            <w:r w:rsidRPr="001B68B1">
              <w:rPr>
                <w:noProof/>
                <w:lang w:val="en-IN"/>
              </w:rPr>
              <w:t xml:space="preserve"> theData.replace(</w:t>
            </w:r>
            <w:r w:rsidRPr="001B68B1">
              <w:rPr>
                <w:noProof/>
                <w:color w:val="BB6688"/>
                <w:lang w:val="en-IN"/>
              </w:rPr>
              <w:t>/\r/g</w:t>
            </w:r>
            <w:r w:rsidRPr="001B68B1">
              <w:rPr>
                <w:noProof/>
                <w:lang w:val="en-IN"/>
              </w:rPr>
              <w:t>,</w:t>
            </w:r>
            <w:r w:rsidRPr="001B68B1">
              <w:rPr>
                <w:noProof/>
                <w:color w:val="BA2121"/>
                <w:lang w:val="en-IN"/>
              </w:rPr>
              <w:t>''</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t xml:space="preserve">  theData </w:t>
            </w:r>
            <w:r w:rsidRPr="001B68B1">
              <w:rPr>
                <w:noProof/>
                <w:color w:val="666666"/>
                <w:lang w:val="en-IN"/>
              </w:rPr>
              <w:t>=</w:t>
            </w:r>
            <w:r w:rsidRPr="001B68B1">
              <w:rPr>
                <w:noProof/>
                <w:lang w:val="en-IN"/>
              </w:rPr>
              <w:t xml:space="preserve"> theData.replace(</w:t>
            </w:r>
            <w:r w:rsidRPr="001B68B1">
              <w:rPr>
                <w:noProof/>
                <w:color w:val="BB6688"/>
                <w:lang w:val="en-IN"/>
              </w:rPr>
              <w:t>/\t/g</w:t>
            </w:r>
            <w:r w:rsidRPr="001B68B1">
              <w:rPr>
                <w:noProof/>
                <w:lang w:val="en-IN"/>
              </w:rPr>
              <w:t>,</w:t>
            </w:r>
            <w:r w:rsidRPr="001B68B1">
              <w:rPr>
                <w:noProof/>
                <w:color w:val="BA2121"/>
                <w:lang w:val="en-IN"/>
              </w:rPr>
              <w:t>' '</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t xml:space="preserve">  theData </w:t>
            </w:r>
            <w:r w:rsidRPr="001B68B1">
              <w:rPr>
                <w:noProof/>
                <w:color w:val="666666"/>
                <w:lang w:val="en-IN"/>
              </w:rPr>
              <w:t>=</w:t>
            </w:r>
            <w:r w:rsidRPr="001B68B1">
              <w:rPr>
                <w:noProof/>
                <w:lang w:val="en-IN"/>
              </w:rPr>
              <w:t xml:space="preserve"> theData.split(</w:t>
            </w:r>
            <w:r w:rsidRPr="001B68B1">
              <w:rPr>
                <w:noProof/>
                <w:color w:val="BA2121"/>
                <w:lang w:val="en-IN"/>
              </w:rPr>
              <w:t>'\n'</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 xml:space="preserve">  totalRows </w:t>
            </w:r>
            <w:r w:rsidRPr="001B68B1">
              <w:rPr>
                <w:noProof/>
                <w:color w:val="666666"/>
                <w:lang w:val="en-IN"/>
              </w:rPr>
              <w:t>=</w:t>
            </w:r>
            <w:r w:rsidRPr="001B68B1">
              <w:rPr>
                <w:noProof/>
                <w:lang w:val="en-IN"/>
              </w:rPr>
              <w:t xml:space="preserve"> theData.length;</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t xml:space="preserve">  data </w:t>
            </w:r>
            <w:r w:rsidRPr="001B68B1">
              <w:rPr>
                <w:noProof/>
                <w:color w:val="666666"/>
                <w:lang w:val="en-IN"/>
              </w:rPr>
              <w:t>=</w:t>
            </w:r>
            <w:r w:rsidRPr="001B68B1">
              <w:rPr>
                <w:noProof/>
                <w:lang w:val="en-IN"/>
              </w:rPr>
              <w:t xml:space="preserve"> theData;</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t xml:space="preserve">  </w:t>
            </w:r>
            <w:r w:rsidRPr="001B68B1">
              <w:rPr>
                <w:b/>
                <w:bCs/>
                <w:noProof/>
                <w:color w:val="008000"/>
                <w:lang w:val="en-IN"/>
              </w:rPr>
              <w:t>for</w:t>
            </w:r>
            <w:r w:rsidRPr="001B68B1">
              <w:rPr>
                <w:noProof/>
                <w:lang w:val="en-IN"/>
              </w:rPr>
              <w:t>(</w:t>
            </w:r>
            <w:r w:rsidRPr="001B68B1">
              <w:rPr>
                <w:b/>
                <w:bCs/>
                <w:noProof/>
                <w:color w:val="008000"/>
                <w:lang w:val="en-IN"/>
              </w:rPr>
              <w:t>let</w:t>
            </w:r>
            <w:r w:rsidRPr="001B68B1">
              <w:rPr>
                <w:noProof/>
                <w:lang w:val="en-IN"/>
              </w:rPr>
              <w:t xml:space="preserve"> i</w:t>
            </w:r>
            <w:r w:rsidRPr="001B68B1">
              <w:rPr>
                <w:noProof/>
                <w:color w:val="666666"/>
                <w:lang w:val="en-IN"/>
              </w:rPr>
              <w:t>=1</w:t>
            </w:r>
            <w:r w:rsidRPr="001B68B1">
              <w:rPr>
                <w:noProof/>
                <w:lang w:val="en-IN"/>
              </w:rPr>
              <w:t>;i</w:t>
            </w:r>
            <w:r w:rsidRPr="001B68B1">
              <w:rPr>
                <w:noProof/>
                <w:color w:val="666666"/>
                <w:lang w:val="en-IN"/>
              </w:rPr>
              <w:t>&lt;</w:t>
            </w:r>
            <w:r w:rsidRPr="001B68B1">
              <w:rPr>
                <w:noProof/>
                <w:lang w:val="en-IN"/>
              </w:rPr>
              <w:t>totalRows;</w:t>
            </w:r>
            <w:r w:rsidRPr="001B68B1">
              <w:rPr>
                <w:noProof/>
                <w:color w:val="666666"/>
                <w:lang w:val="en-IN"/>
              </w:rPr>
              <w:t>++</w:t>
            </w:r>
            <w:r w:rsidRPr="001B68B1">
              <w:rPr>
                <w:noProof/>
                <w:lang w:val="en-IN"/>
              </w:rPr>
              <w:t>i){</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 xml:space="preserve">theData </w:t>
            </w:r>
            <w:r w:rsidRPr="001B68B1">
              <w:rPr>
                <w:noProof/>
                <w:color w:val="666666"/>
                <w:lang w:val="en-IN"/>
              </w:rPr>
              <w:t>=</w:t>
            </w:r>
            <w:r w:rsidRPr="001B68B1">
              <w:rPr>
                <w:noProof/>
                <w:lang w:val="en-IN"/>
              </w:rPr>
              <w:t xml:space="preserve"> data[i].split(</w:t>
            </w:r>
            <w:r w:rsidRPr="001B68B1">
              <w:rPr>
                <w:noProof/>
                <w:color w:val="BA2121"/>
                <w:lang w:val="en-IN"/>
              </w:rPr>
              <w:t>' '</w:t>
            </w:r>
            <w:r w:rsidRPr="001B68B1">
              <w:rPr>
                <w:noProof/>
                <w:lang w:val="en-IN"/>
              </w:rPr>
              <w:t>);</w:t>
            </w:r>
          </w:p>
          <w:p w:rsidR="001B68B1" w:rsidRPr="001B68B1" w:rsidP="001B68B1">
            <w:pPr>
              <w:pStyle w:val="HTMLPreformatted"/>
              <w:shd w:val="clear" w:color="auto" w:fill="F8F8F8"/>
              <w:rPr>
                <w:noProof/>
                <w:lang w:val="en-IN"/>
              </w:rPr>
            </w:pP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toothpaste[i</w:t>
            </w:r>
            <w:r w:rsidRPr="001B68B1">
              <w:rPr>
                <w:noProof/>
                <w:color w:val="666666"/>
                <w:lang w:val="en-IN"/>
              </w:rPr>
              <w:t>-1</w:t>
            </w:r>
            <w:r w:rsidRPr="001B68B1">
              <w:rPr>
                <w:noProof/>
                <w:lang w:val="en-IN"/>
              </w:rPr>
              <w:t>]</w:t>
            </w:r>
            <w:r w:rsidRPr="001B68B1">
              <w:rPr>
                <w:noProof/>
                <w:color w:val="666666"/>
                <w:lang w:val="en-IN"/>
              </w:rPr>
              <w:t>=</w:t>
            </w:r>
            <w:r w:rsidRPr="001B68B1">
              <w:rPr>
                <w:noProof/>
                <w:color w:val="008000"/>
                <w:lang w:val="en-IN"/>
              </w:rPr>
              <w:t>parseInt</w:t>
            </w:r>
            <w:r w:rsidRPr="001B68B1">
              <w:rPr>
                <w:noProof/>
                <w:lang w:val="en-IN"/>
              </w:rPr>
              <w:t>(theData[</w:t>
            </w:r>
            <w:r w:rsidRPr="001B68B1">
              <w:rPr>
                <w:noProof/>
                <w:color w:val="666666"/>
                <w:lang w:val="en-IN"/>
              </w:rPr>
              <w:t>3</w:t>
            </w:r>
            <w:r w:rsidRPr="001B68B1">
              <w:rPr>
                <w:noProof/>
                <w:lang w:val="en-IN"/>
              </w:rPr>
              <w:t>])</w:t>
            </w:r>
            <w:r w:rsidRPr="001B68B1">
              <w:rPr>
                <w:noProof/>
                <w:color w:val="666666"/>
                <w:lang w:val="en-IN"/>
              </w:rPr>
              <w:t>*100/69910</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bathingsoap[i</w:t>
            </w:r>
            <w:r w:rsidRPr="001B68B1">
              <w:rPr>
                <w:noProof/>
                <w:color w:val="666666"/>
                <w:lang w:val="en-IN"/>
              </w:rPr>
              <w:t>-1</w:t>
            </w:r>
            <w:r w:rsidRPr="001B68B1">
              <w:rPr>
                <w:noProof/>
                <w:lang w:val="en-IN"/>
              </w:rPr>
              <w:t>]</w:t>
            </w:r>
            <w:r w:rsidRPr="001B68B1">
              <w:rPr>
                <w:noProof/>
                <w:color w:val="666666"/>
                <w:lang w:val="en-IN"/>
              </w:rPr>
              <w:t>=</w:t>
            </w:r>
            <w:r w:rsidRPr="001B68B1">
              <w:rPr>
                <w:noProof/>
                <w:color w:val="008000"/>
                <w:lang w:val="en-IN"/>
              </w:rPr>
              <w:t>parseInt</w:t>
            </w:r>
            <w:r w:rsidRPr="001B68B1">
              <w:rPr>
                <w:noProof/>
                <w:lang w:val="en-IN"/>
              </w:rPr>
              <w:t>(theData[</w:t>
            </w:r>
            <w:r w:rsidRPr="001B68B1">
              <w:rPr>
                <w:noProof/>
                <w:color w:val="666666"/>
                <w:lang w:val="en-IN"/>
              </w:rPr>
              <w:t>4</w:t>
            </w:r>
            <w:r w:rsidRPr="001B68B1">
              <w:rPr>
                <w:noProof/>
                <w:lang w:val="en-IN"/>
              </w:rPr>
              <w:t>])</w:t>
            </w:r>
            <w:r w:rsidRPr="001B68B1">
              <w:rPr>
                <w:noProof/>
                <w:color w:val="666666"/>
                <w:lang w:val="en-IN"/>
              </w:rPr>
              <w:t>*100/114010</w:t>
            </w:r>
            <w:r w:rsidRPr="001B68B1">
              <w:rPr>
                <w:noProof/>
                <w:lang w:val="en-IN"/>
              </w:rPr>
              <w:t>;</w:t>
            </w:r>
          </w:p>
          <w:p w:rsidR="001B68B1" w:rsidRPr="001B68B1" w:rsidP="001B68B1">
            <w:pPr>
              <w:pStyle w:val="HTMLPreformatted"/>
              <w:shd w:val="clear" w:color="auto" w:fill="F8F8F8"/>
              <w:rPr>
                <w:noProof/>
                <w:lang w:val="en-IN"/>
              </w:rPr>
            </w:pP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t xml:space="preserve">  </w:t>
            </w:r>
            <w:r w:rsidRPr="001B68B1">
              <w:rPr>
                <w:noProof/>
                <w:lang w:val="en-IN"/>
              </w:rPr>
              <w:tab/>
            </w:r>
            <w:r w:rsidRPr="001B68B1">
              <w:rPr>
                <w:noProof/>
                <w:lang w:val="en-IN"/>
              </w:rPr>
              <w:tab/>
              <w:t>CanvasJS.addColorSet(</w:t>
            </w:r>
            <w:r w:rsidRPr="001B68B1">
              <w:rPr>
                <w:noProof/>
                <w:color w:val="BA2121"/>
                <w:lang w:val="en-IN"/>
              </w:rPr>
              <w:t>"colors"</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 xml:space="preserve">                [</w:t>
            </w:r>
            <w:r w:rsidRPr="001B68B1">
              <w:rPr>
                <w:i/>
                <w:iCs/>
                <w:noProof/>
                <w:color w:val="408080"/>
                <w:lang w:val="en-IN"/>
              </w:rPr>
              <w:t>//colorSet Array</w:t>
            </w:r>
          </w:p>
          <w:p w:rsidR="001B68B1" w:rsidRPr="001B68B1" w:rsidP="001B68B1">
            <w:pPr>
              <w:pStyle w:val="HTMLPreformatted"/>
              <w:shd w:val="clear" w:color="auto" w:fill="F8F8F8"/>
              <w:rPr>
                <w:noProof/>
                <w:lang w:val="en-IN"/>
              </w:rPr>
            </w:pPr>
            <w:r w:rsidRPr="001B68B1">
              <w:rPr>
                <w:noProof/>
                <w:lang w:val="en-IN"/>
              </w:rPr>
              <w:t xml:space="preserve">                </w:t>
            </w:r>
            <w:r w:rsidRPr="001B68B1">
              <w:rPr>
                <w:noProof/>
                <w:color w:val="BA2121"/>
                <w:lang w:val="en-IN"/>
              </w:rPr>
              <w:t>"#264e70"</w:t>
            </w:r>
            <w:r w:rsidRPr="001B68B1">
              <w:rPr>
                <w:noProof/>
                <w:lang w:val="en-IN"/>
              </w:rPr>
              <w:t>,</w:t>
            </w:r>
            <w:r w:rsidRPr="001B68B1">
              <w:rPr>
                <w:noProof/>
                <w:color w:val="BA2121"/>
                <w:lang w:val="en-IN"/>
              </w:rPr>
              <w:t>"#95adbe"</w:t>
            </w:r>
            <w:r w:rsidRPr="001B68B1">
              <w:rPr>
                <w:noProof/>
                <w:lang w:val="en-IN"/>
              </w:rPr>
              <w:t>,</w:t>
            </w:r>
            <w:r w:rsidRPr="001B68B1">
              <w:rPr>
                <w:noProof/>
                <w:color w:val="BA2121"/>
                <w:lang w:val="en-IN"/>
              </w:rPr>
              <w:t>"#574f7d"</w:t>
            </w:r>
            <w:r w:rsidRPr="001B68B1">
              <w:rPr>
                <w:noProof/>
                <w:lang w:val="en-IN"/>
              </w:rPr>
              <w:t>,</w:t>
            </w:r>
            <w:r w:rsidRPr="001B68B1">
              <w:rPr>
                <w:noProof/>
                <w:color w:val="BA2121"/>
                <w:lang w:val="en-IN"/>
              </w:rPr>
              <w:t>"#503a65"</w:t>
            </w:r>
            <w:r w:rsidRPr="001B68B1">
              <w:rPr>
                <w:noProof/>
                <w:lang w:val="en-IN"/>
              </w:rPr>
              <w:t>,</w:t>
            </w:r>
            <w:r w:rsidRPr="001B68B1">
              <w:rPr>
                <w:noProof/>
                <w:color w:val="BA2121"/>
                <w:lang w:val="en-IN"/>
              </w:rPr>
              <w:t>"#3c2a4d"</w:t>
            </w:r>
            <w:r w:rsidRPr="001B68B1">
              <w:rPr>
                <w:noProof/>
                <w:lang w:val="en-IN"/>
              </w:rPr>
              <w:t>,</w:t>
            </w:r>
            <w:r w:rsidRPr="001B68B1">
              <w:rPr>
                <w:noProof/>
                <w:color w:val="BA2121"/>
                <w:lang w:val="en-IN"/>
              </w:rPr>
              <w:t>"#f9b4ab"</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color w:val="BA2121"/>
                <w:lang w:val="en-IN"/>
              </w:rPr>
              <w:t>"#fdebd3"</w:t>
            </w:r>
            <w:r w:rsidRPr="001B68B1">
              <w:rPr>
                <w:noProof/>
                <w:lang w:val="en-IN"/>
              </w:rPr>
              <w:t>,</w:t>
            </w:r>
            <w:r w:rsidRPr="001B68B1">
              <w:rPr>
                <w:noProof/>
                <w:color w:val="BA2121"/>
                <w:lang w:val="en-IN"/>
              </w:rPr>
              <w:t>"#e0f0ea"</w:t>
            </w:r>
            <w:r w:rsidRPr="001B68B1">
              <w:rPr>
                <w:noProof/>
                <w:lang w:val="en-IN"/>
              </w:rPr>
              <w:t>,</w:t>
            </w:r>
            <w:r w:rsidRPr="001B68B1">
              <w:rPr>
                <w:noProof/>
                <w:color w:val="BA2121"/>
                <w:lang w:val="en-IN"/>
              </w:rPr>
              <w:t>"#679186"</w:t>
            </w:r>
            <w:r w:rsidRPr="001B68B1">
              <w:rPr>
                <w:noProof/>
                <w:lang w:val="en-IN"/>
              </w:rPr>
              <w:t>,</w:t>
            </w:r>
            <w:r w:rsidRPr="001B68B1">
              <w:rPr>
                <w:noProof/>
                <w:color w:val="BA2121"/>
                <w:lang w:val="en-IN"/>
              </w:rPr>
              <w:t>"#2E8B57"</w:t>
            </w:r>
            <w:r w:rsidRPr="001B68B1">
              <w:rPr>
                <w:noProof/>
                <w:lang w:val="en-IN"/>
              </w:rPr>
              <w:t>,</w:t>
            </w:r>
            <w:r w:rsidRPr="001B68B1">
              <w:rPr>
                <w:noProof/>
                <w:color w:val="BA2121"/>
                <w:lang w:val="en-IN"/>
              </w:rPr>
              <w:t>"#3CB371"</w:t>
            </w:r>
            <w:r w:rsidRPr="001B68B1">
              <w:rPr>
                <w:noProof/>
                <w:lang w:val="en-IN"/>
              </w:rPr>
              <w:t>,</w:t>
            </w:r>
            <w:r w:rsidRPr="001B68B1">
              <w:rPr>
                <w:noProof/>
                <w:color w:val="BA2121"/>
                <w:lang w:val="en-IN"/>
              </w:rPr>
              <w:t>"#5d9e9e"</w:t>
            </w:r>
          </w:p>
          <w:p w:rsidR="001B68B1" w:rsidRPr="001B68B1" w:rsidP="001B68B1">
            <w:pPr>
              <w:pStyle w:val="HTMLPreformatted"/>
              <w:shd w:val="clear" w:color="auto" w:fill="F8F8F8"/>
              <w:rPr>
                <w:noProof/>
                <w:lang w:val="en-IN"/>
              </w:rPr>
            </w:pP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b/>
                <w:bCs/>
                <w:noProof/>
                <w:color w:val="008000"/>
                <w:lang w:val="en-IN"/>
              </w:rPr>
              <w:t>var</w:t>
            </w:r>
            <w:r w:rsidRPr="001B68B1">
              <w:rPr>
                <w:noProof/>
                <w:lang w:val="en-IN"/>
              </w:rPr>
              <w:t xml:space="preserve"> chart </w:t>
            </w:r>
            <w:r w:rsidRPr="001B68B1">
              <w:rPr>
                <w:noProof/>
                <w:color w:val="666666"/>
                <w:lang w:val="en-IN"/>
              </w:rPr>
              <w:t>=</w:t>
            </w:r>
            <w:r w:rsidRPr="001B68B1">
              <w:rPr>
                <w:noProof/>
                <w:lang w:val="en-IN"/>
              </w:rPr>
              <w:t xml:space="preserve"> </w:t>
            </w:r>
            <w:r w:rsidRPr="001B68B1">
              <w:rPr>
                <w:b/>
                <w:bCs/>
                <w:noProof/>
                <w:color w:val="008000"/>
                <w:lang w:val="en-IN"/>
              </w:rPr>
              <w:t>new</w:t>
            </w:r>
            <w:r w:rsidRPr="001B68B1">
              <w:rPr>
                <w:noProof/>
                <w:lang w:val="en-IN"/>
              </w:rPr>
              <w:t xml:space="preserve"> CanvasJS.Chart(</w:t>
            </w:r>
            <w:r w:rsidRPr="001B68B1">
              <w:rPr>
                <w:noProof/>
                <w:color w:val="BA2121"/>
                <w:lang w:val="en-IN"/>
              </w:rPr>
              <w:t>"chartContainer1"</w:t>
            </w:r>
            <w:r w:rsidRPr="001B68B1">
              <w:rPr>
                <w:noProof/>
                <w:lang w:val="en-IN"/>
              </w:rPr>
              <w:t>,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colorSet</w:t>
            </w:r>
            <w:r w:rsidRPr="001B68B1">
              <w:rPr>
                <w:noProof/>
                <w:color w:val="666666"/>
                <w:lang w:val="en-IN"/>
              </w:rPr>
              <w:t>:</w:t>
            </w:r>
            <w:r w:rsidRPr="001B68B1">
              <w:rPr>
                <w:noProof/>
                <w:lang w:val="en-IN"/>
              </w:rPr>
              <w:t xml:space="preserve"> </w:t>
            </w:r>
            <w:r w:rsidRPr="001B68B1">
              <w:rPr>
                <w:noProof/>
                <w:color w:val="BA2121"/>
                <w:lang w:val="en-IN"/>
              </w:rPr>
              <w:t>"colors"</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theme</w:t>
            </w:r>
            <w:r w:rsidRPr="001B68B1">
              <w:rPr>
                <w:noProof/>
                <w:color w:val="666666"/>
                <w:lang w:val="en-IN"/>
              </w:rPr>
              <w:t>:</w:t>
            </w:r>
            <w:r w:rsidRPr="001B68B1">
              <w:rPr>
                <w:noProof/>
                <w:lang w:val="en-IN"/>
              </w:rPr>
              <w:t xml:space="preserve"> </w:t>
            </w:r>
            <w:r w:rsidRPr="001B68B1">
              <w:rPr>
                <w:noProof/>
                <w:color w:val="BA2121"/>
                <w:lang w:val="en-IN"/>
              </w:rPr>
              <w:t>"light2"</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exportEnabled</w:t>
            </w:r>
            <w:r w:rsidRPr="001B68B1">
              <w:rPr>
                <w:noProof/>
                <w:color w:val="666666"/>
                <w:lang w:val="en-IN"/>
              </w:rPr>
              <w:t>:</w:t>
            </w:r>
            <w:r w:rsidRPr="001B68B1">
              <w:rPr>
                <w:noProof/>
                <w:lang w:val="en-IN"/>
              </w:rPr>
              <w:t xml:space="preserve"> </w:t>
            </w:r>
            <w:r w:rsidRPr="001B68B1">
              <w:rPr>
                <w:b/>
                <w:bCs/>
                <w:noProof/>
                <w:color w:val="008000"/>
                <w:lang w:val="en-IN"/>
              </w:rPr>
              <w:t>false</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animationEnabled</w:t>
            </w:r>
            <w:r w:rsidRPr="001B68B1">
              <w:rPr>
                <w:noProof/>
                <w:color w:val="666666"/>
                <w:lang w:val="en-IN"/>
              </w:rPr>
              <w:t>:</w:t>
            </w:r>
            <w:r w:rsidRPr="001B68B1">
              <w:rPr>
                <w:noProof/>
                <w:lang w:val="en-IN"/>
              </w:rPr>
              <w:t xml:space="preserve"> </w:t>
            </w:r>
            <w:r w:rsidRPr="001B68B1">
              <w:rPr>
                <w:b/>
                <w:bCs/>
                <w:noProof/>
                <w:color w:val="008000"/>
                <w:lang w:val="en-IN"/>
              </w:rPr>
              <w:t>true</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title</w:t>
            </w:r>
            <w:r w:rsidRPr="001B68B1">
              <w:rPr>
                <w:noProof/>
                <w:color w:val="666666"/>
                <w:lang w:val="en-IN"/>
              </w:rPr>
              <w:t>:</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text</w:t>
            </w:r>
            <w:r w:rsidRPr="001B68B1">
              <w:rPr>
                <w:noProof/>
                <w:color w:val="666666"/>
                <w:lang w:val="en-IN"/>
              </w:rPr>
              <w:t>:</w:t>
            </w:r>
            <w:r w:rsidRPr="001B68B1">
              <w:rPr>
                <w:noProof/>
                <w:lang w:val="en-IN"/>
              </w:rPr>
              <w:t xml:space="preserve"> </w:t>
            </w:r>
            <w:r w:rsidRPr="001B68B1">
              <w:rPr>
                <w:noProof/>
                <w:color w:val="BA2121"/>
                <w:lang w:val="en-IN"/>
              </w:rPr>
              <w:t>"Monthly sales of Toothpaste"</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fontSize</w:t>
            </w:r>
            <w:r w:rsidRPr="001B68B1">
              <w:rPr>
                <w:noProof/>
                <w:color w:val="666666"/>
                <w:lang w:val="en-IN"/>
              </w:rPr>
              <w:t>:</w:t>
            </w:r>
            <w:r w:rsidRPr="001B68B1">
              <w:rPr>
                <w:noProof/>
                <w:lang w:val="en-IN"/>
              </w:rPr>
              <w:t xml:space="preserve"> </w:t>
            </w:r>
            <w:r w:rsidRPr="001B68B1">
              <w:rPr>
                <w:noProof/>
                <w:color w:val="666666"/>
                <w:lang w:val="en-IN"/>
              </w:rPr>
              <w:t>20</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legend</w:t>
            </w:r>
            <w:r w:rsidRPr="001B68B1">
              <w:rPr>
                <w:noProof/>
                <w:color w:val="666666"/>
                <w:lang w:val="en-IN"/>
              </w:rPr>
              <w:t>:</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cursor</w:t>
            </w:r>
            <w:r w:rsidRPr="001B68B1">
              <w:rPr>
                <w:noProof/>
                <w:color w:val="666666"/>
                <w:lang w:val="en-IN"/>
              </w:rPr>
              <w:t>:</w:t>
            </w:r>
            <w:r w:rsidRPr="001B68B1">
              <w:rPr>
                <w:noProof/>
                <w:lang w:val="en-IN"/>
              </w:rPr>
              <w:t xml:space="preserve"> </w:t>
            </w:r>
            <w:r w:rsidRPr="001B68B1">
              <w:rPr>
                <w:noProof/>
                <w:color w:val="BA2121"/>
                <w:lang w:val="en-IN"/>
              </w:rPr>
              <w:t>"pointer"</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subtitles</w:t>
            </w:r>
            <w:r w:rsidRPr="001B68B1">
              <w:rPr>
                <w:noProof/>
                <w:color w:val="666666"/>
                <w:lang w:val="en-IN"/>
              </w:rPr>
              <w:t>:</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text</w:t>
            </w:r>
            <w:r w:rsidRPr="001B68B1">
              <w:rPr>
                <w:noProof/>
                <w:color w:val="666666"/>
                <w:lang w:val="en-IN"/>
              </w:rPr>
              <w:t>:</w:t>
            </w:r>
            <w:r w:rsidRPr="001B68B1">
              <w:rPr>
                <w:noProof/>
                <w:lang w:val="en-IN"/>
              </w:rPr>
              <w:t xml:space="preserve"> </w:t>
            </w:r>
            <w:r w:rsidRPr="001B68B1">
              <w:rPr>
                <w:noProof/>
                <w:color w:val="BA2121"/>
                <w:lang w:val="en-IN"/>
              </w:rPr>
              <w:t>"Pie chart"</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fontSize</w:t>
            </w:r>
            <w:r w:rsidRPr="001B68B1">
              <w:rPr>
                <w:noProof/>
                <w:color w:val="666666"/>
                <w:lang w:val="en-IN"/>
              </w:rPr>
              <w:t>:</w:t>
            </w:r>
            <w:r w:rsidRPr="001B68B1">
              <w:rPr>
                <w:noProof/>
                <w:lang w:val="en-IN"/>
              </w:rPr>
              <w:t xml:space="preserve"> </w:t>
            </w:r>
            <w:r w:rsidRPr="001B68B1">
              <w:rPr>
                <w:noProof/>
                <w:color w:val="666666"/>
                <w:lang w:val="en-IN"/>
              </w:rPr>
              <w:t>16</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data</w:t>
            </w:r>
            <w:r w:rsidRPr="001B68B1">
              <w:rPr>
                <w:noProof/>
                <w:color w:val="666666"/>
                <w:lang w:val="en-IN"/>
              </w:rPr>
              <w:t>:</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type</w:t>
            </w:r>
            <w:r w:rsidRPr="001B68B1">
              <w:rPr>
                <w:noProof/>
                <w:color w:val="666666"/>
                <w:lang w:val="en-IN"/>
              </w:rPr>
              <w:t>:</w:t>
            </w:r>
            <w:r w:rsidRPr="001B68B1">
              <w:rPr>
                <w:noProof/>
                <w:lang w:val="en-IN"/>
              </w:rPr>
              <w:t xml:space="preserve"> </w:t>
            </w:r>
            <w:r w:rsidRPr="001B68B1">
              <w:rPr>
                <w:noProof/>
                <w:color w:val="BA2121"/>
                <w:lang w:val="en-IN"/>
              </w:rPr>
              <w:t>"pie"</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showInLegend</w:t>
            </w:r>
            <w:r w:rsidRPr="001B68B1">
              <w:rPr>
                <w:noProof/>
                <w:color w:val="666666"/>
                <w:lang w:val="en-IN"/>
              </w:rPr>
              <w:t>:</w:t>
            </w:r>
            <w:r w:rsidRPr="001B68B1">
              <w:rPr>
                <w:noProof/>
                <w:lang w:val="en-IN"/>
              </w:rPr>
              <w:t xml:space="preserve"> </w:t>
            </w:r>
            <w:r w:rsidRPr="001B68B1">
              <w:rPr>
                <w:b/>
                <w:bCs/>
                <w:noProof/>
                <w:color w:val="008000"/>
                <w:lang w:val="en-IN"/>
              </w:rPr>
              <w:t>false</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indexLabelFontSize</w:t>
            </w:r>
            <w:r w:rsidRPr="001B68B1">
              <w:rPr>
                <w:noProof/>
                <w:color w:val="666666"/>
                <w:lang w:val="en-IN"/>
              </w:rPr>
              <w:t>:</w:t>
            </w:r>
            <w:r w:rsidRPr="001B68B1">
              <w:rPr>
                <w:noProof/>
                <w:lang w:val="en-IN"/>
              </w:rPr>
              <w:t xml:space="preserve"> </w:t>
            </w:r>
            <w:r w:rsidRPr="001B68B1">
              <w:rPr>
                <w:noProof/>
                <w:color w:val="666666"/>
                <w:lang w:val="en-IN"/>
              </w:rPr>
              <w:t>18</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radius</w:t>
            </w:r>
            <w:r w:rsidRPr="001B68B1">
              <w:rPr>
                <w:noProof/>
                <w:color w:val="666666"/>
                <w:lang w:val="en-IN"/>
              </w:rPr>
              <w:t>:</w:t>
            </w:r>
            <w:r w:rsidRPr="001B68B1">
              <w:rPr>
                <w:noProof/>
                <w:lang w:val="en-IN"/>
              </w:rPr>
              <w:t xml:space="preserve"> </w:t>
            </w:r>
            <w:r w:rsidRPr="001B68B1">
              <w:rPr>
                <w:noProof/>
                <w:color w:val="666666"/>
                <w:lang w:val="en-IN"/>
              </w:rPr>
              <w:t>180</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indexLabel</w:t>
            </w:r>
            <w:r w:rsidRPr="001B68B1">
              <w:rPr>
                <w:noProof/>
                <w:color w:val="666666"/>
                <w:lang w:val="en-IN"/>
              </w:rPr>
              <w:t>:</w:t>
            </w:r>
            <w:r w:rsidRPr="001B68B1">
              <w:rPr>
                <w:noProof/>
                <w:lang w:val="en-IN"/>
              </w:rPr>
              <w:t xml:space="preserve"> </w:t>
            </w:r>
            <w:r w:rsidRPr="001B68B1">
              <w:rPr>
                <w:noProof/>
                <w:color w:val="BA2121"/>
                <w:lang w:val="en-IN"/>
              </w:rPr>
              <w:t>"{name} - {y}"</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yValueFormatString</w:t>
            </w:r>
            <w:r w:rsidRPr="001B68B1">
              <w:rPr>
                <w:noProof/>
                <w:color w:val="666666"/>
                <w:lang w:val="en-IN"/>
              </w:rPr>
              <w:t>:</w:t>
            </w:r>
            <w:r w:rsidRPr="001B68B1">
              <w:rPr>
                <w:noProof/>
                <w:lang w:val="en-IN"/>
              </w:rPr>
              <w:t xml:space="preserve"> </w:t>
            </w:r>
            <w:r w:rsidRPr="001B68B1">
              <w:rPr>
                <w:noProof/>
                <w:color w:val="BA2121"/>
                <w:lang w:val="en-IN"/>
              </w:rPr>
              <w:t>"###0.0\"%\""</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dataPoints</w:t>
            </w:r>
            <w:r w:rsidRPr="001B68B1">
              <w:rPr>
                <w:noProof/>
                <w:color w:val="666666"/>
                <w:lang w:val="en-IN"/>
              </w:rPr>
              <w:t>:</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toothpaste[</w:t>
            </w:r>
            <w:r w:rsidRPr="001B68B1">
              <w:rPr>
                <w:noProof/>
                <w:color w:val="666666"/>
                <w:lang w:val="en-IN"/>
              </w:rPr>
              <w:t>0</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"January"</w:t>
            </w:r>
            <w:r w:rsidRPr="001B68B1">
              <w:rPr>
                <w:noProof/>
                <w:lang w:val="en-IN"/>
              </w:rPr>
              <w:t xml:space="preserve"> ,exploded</w:t>
            </w:r>
            <w:r w:rsidRPr="001B68B1">
              <w:rPr>
                <w:noProof/>
                <w:color w:val="666666"/>
                <w:lang w:val="en-IN"/>
              </w:rPr>
              <w:t>:</w:t>
            </w:r>
            <w:r w:rsidRPr="001B68B1">
              <w:rPr>
                <w:noProof/>
                <w:lang w:val="en-IN"/>
              </w:rPr>
              <w:t xml:space="preserve"> </w:t>
            </w:r>
            <w:r w:rsidRPr="001B68B1">
              <w:rPr>
                <w:b/>
                <w:bCs/>
                <w:noProof/>
                <w:color w:val="008000"/>
                <w:lang w:val="en-IN"/>
              </w:rPr>
              <w:t>true</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toothpaste[</w:t>
            </w:r>
            <w:r w:rsidRPr="001B68B1">
              <w:rPr>
                <w:noProof/>
                <w:color w:val="666666"/>
                <w:lang w:val="en-IN"/>
              </w:rPr>
              <w:t>1</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"February"</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toothpaste[</w:t>
            </w:r>
            <w:r w:rsidRPr="001B68B1">
              <w:rPr>
                <w:noProof/>
                <w:color w:val="666666"/>
                <w:lang w:val="en-IN"/>
              </w:rPr>
              <w:t>2</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"March"</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toothpaste[</w:t>
            </w:r>
            <w:r w:rsidRPr="001B68B1">
              <w:rPr>
                <w:noProof/>
                <w:color w:val="666666"/>
                <w:lang w:val="en-IN"/>
              </w:rPr>
              <w:t>3</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"April"</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toothpaste[</w:t>
            </w:r>
            <w:r w:rsidRPr="001B68B1">
              <w:rPr>
                <w:noProof/>
                <w:color w:val="666666"/>
                <w:lang w:val="en-IN"/>
              </w:rPr>
              <w:t>4</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"May"</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toothpaste[</w:t>
            </w:r>
            <w:r w:rsidRPr="001B68B1">
              <w:rPr>
                <w:noProof/>
                <w:color w:val="666666"/>
                <w:lang w:val="en-IN"/>
              </w:rPr>
              <w:t>5</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"June"</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toothpaste[</w:t>
            </w:r>
            <w:r w:rsidRPr="001B68B1">
              <w:rPr>
                <w:noProof/>
                <w:color w:val="666666"/>
                <w:lang w:val="en-IN"/>
              </w:rPr>
              <w:t>6</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"July"</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toothpaste[</w:t>
            </w:r>
            <w:r w:rsidRPr="001B68B1">
              <w:rPr>
                <w:noProof/>
                <w:color w:val="666666"/>
                <w:lang w:val="en-IN"/>
              </w:rPr>
              <w:t>7</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"August"</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toothpaste[</w:t>
            </w:r>
            <w:r w:rsidRPr="001B68B1">
              <w:rPr>
                <w:noProof/>
                <w:color w:val="666666"/>
                <w:lang w:val="en-IN"/>
              </w:rPr>
              <w:t>8</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"September"</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toothpaste[</w:t>
            </w:r>
            <w:r w:rsidRPr="001B68B1">
              <w:rPr>
                <w:noProof/>
                <w:color w:val="666666"/>
                <w:lang w:val="en-IN"/>
              </w:rPr>
              <w:t>9</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"October"</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toothpaste[</w:t>
            </w:r>
            <w:r w:rsidRPr="001B68B1">
              <w:rPr>
                <w:noProof/>
                <w:color w:val="666666"/>
                <w:lang w:val="en-IN"/>
              </w:rPr>
              <w:t>10</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"November"</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toothpaste[</w:t>
            </w:r>
            <w:r w:rsidRPr="001B68B1">
              <w:rPr>
                <w:noProof/>
                <w:color w:val="666666"/>
                <w:lang w:val="en-IN"/>
              </w:rPr>
              <w:t>11</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"December"</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chart.render();</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CanvasJS.addColorSet(</w:t>
            </w:r>
            <w:r w:rsidRPr="001B68B1">
              <w:rPr>
                <w:noProof/>
                <w:color w:val="BA2121"/>
                <w:lang w:val="en-IN"/>
              </w:rPr>
              <w:t>"colors"</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 xml:space="preserve">                [</w:t>
            </w:r>
            <w:r w:rsidRPr="001B68B1">
              <w:rPr>
                <w:i/>
                <w:iCs/>
                <w:noProof/>
                <w:color w:val="408080"/>
                <w:lang w:val="en-IN"/>
              </w:rPr>
              <w:t>//colorSet Array</w:t>
            </w:r>
          </w:p>
          <w:p w:rsidR="001B68B1" w:rsidRPr="001B68B1" w:rsidP="001B68B1">
            <w:pPr>
              <w:pStyle w:val="HTMLPreformatted"/>
              <w:shd w:val="clear" w:color="auto" w:fill="F8F8F8"/>
              <w:rPr>
                <w:noProof/>
                <w:lang w:val="en-IN"/>
              </w:rPr>
            </w:pPr>
            <w:r w:rsidRPr="001B68B1">
              <w:rPr>
                <w:noProof/>
                <w:lang w:val="en-IN"/>
              </w:rPr>
              <w:t xml:space="preserve">                </w:t>
            </w:r>
            <w:r w:rsidRPr="001B68B1">
              <w:rPr>
                <w:noProof/>
                <w:color w:val="BA2121"/>
                <w:lang w:val="en-IN"/>
              </w:rPr>
              <w:t>"#122c91"</w:t>
            </w:r>
            <w:r w:rsidRPr="001B68B1">
              <w:rPr>
                <w:noProof/>
                <w:lang w:val="en-IN"/>
              </w:rPr>
              <w:t>,</w:t>
            </w:r>
            <w:r w:rsidRPr="001B68B1">
              <w:rPr>
                <w:noProof/>
                <w:color w:val="BA2121"/>
                <w:lang w:val="en-IN"/>
              </w:rPr>
              <w:t>"#2a6fdb"</w:t>
            </w:r>
            <w:r w:rsidRPr="001B68B1">
              <w:rPr>
                <w:noProof/>
                <w:lang w:val="en-IN"/>
              </w:rPr>
              <w:t>,</w:t>
            </w:r>
            <w:r w:rsidRPr="001B68B1">
              <w:rPr>
                <w:noProof/>
                <w:color w:val="BA2121"/>
                <w:lang w:val="en-IN"/>
              </w:rPr>
              <w:t>"#48d6d2"</w:t>
            </w:r>
            <w:r w:rsidRPr="001B68B1">
              <w:rPr>
                <w:noProof/>
                <w:lang w:val="en-IN"/>
              </w:rPr>
              <w:t>,</w:t>
            </w:r>
            <w:r w:rsidRPr="001B68B1">
              <w:rPr>
                <w:noProof/>
                <w:color w:val="BA2121"/>
                <w:lang w:val="en-IN"/>
              </w:rPr>
              <w:t>"#81e9e6"</w:t>
            </w:r>
            <w:r w:rsidRPr="001B68B1">
              <w:rPr>
                <w:noProof/>
                <w:lang w:val="en-IN"/>
              </w:rPr>
              <w:t>,</w:t>
            </w:r>
            <w:r w:rsidRPr="001B68B1">
              <w:rPr>
                <w:noProof/>
                <w:color w:val="BA2121"/>
                <w:lang w:val="en-IN"/>
              </w:rPr>
              <w:t>"#fefcbf"</w:t>
            </w:r>
            <w:r w:rsidRPr="001B68B1">
              <w:rPr>
                <w:noProof/>
                <w:lang w:val="en-IN"/>
              </w:rPr>
              <w:t>,</w:t>
            </w:r>
            <w:r w:rsidRPr="001B68B1">
              <w:rPr>
                <w:noProof/>
                <w:color w:val="BA2121"/>
                <w:lang w:val="en-IN"/>
              </w:rPr>
              <w:t>"#361d32"</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color w:val="BA2121"/>
                <w:lang w:val="en-IN"/>
              </w:rPr>
              <w:t>"#543c52"</w:t>
            </w:r>
            <w:r w:rsidRPr="001B68B1">
              <w:rPr>
                <w:noProof/>
                <w:lang w:val="en-IN"/>
              </w:rPr>
              <w:t>,</w:t>
            </w:r>
            <w:r w:rsidRPr="001B68B1">
              <w:rPr>
                <w:noProof/>
                <w:color w:val="BA2121"/>
                <w:lang w:val="en-IN"/>
              </w:rPr>
              <w:t>"#f55951"</w:t>
            </w:r>
            <w:r w:rsidRPr="001B68B1">
              <w:rPr>
                <w:noProof/>
                <w:lang w:val="en-IN"/>
              </w:rPr>
              <w:t>,</w:t>
            </w:r>
            <w:r w:rsidRPr="001B68B1">
              <w:rPr>
                <w:noProof/>
                <w:color w:val="BA2121"/>
                <w:lang w:val="en-IN"/>
              </w:rPr>
              <w:t>"#edd2cb"</w:t>
            </w:r>
            <w:r w:rsidRPr="001B68B1">
              <w:rPr>
                <w:noProof/>
                <w:lang w:val="en-IN"/>
              </w:rPr>
              <w:t>,</w:t>
            </w:r>
            <w:r w:rsidRPr="001B68B1">
              <w:rPr>
                <w:noProof/>
                <w:color w:val="BA2121"/>
                <w:lang w:val="en-IN"/>
              </w:rPr>
              <w:t>"#f1e8e6"</w:t>
            </w:r>
            <w:r w:rsidRPr="001B68B1">
              <w:rPr>
                <w:noProof/>
                <w:lang w:val="en-IN"/>
              </w:rPr>
              <w:t>,</w:t>
            </w:r>
            <w:r w:rsidRPr="001B68B1">
              <w:rPr>
                <w:noProof/>
                <w:color w:val="BA2121"/>
                <w:lang w:val="en-IN"/>
              </w:rPr>
              <w:t>"#2F4F4F"</w:t>
            </w:r>
            <w:r w:rsidRPr="001B68B1">
              <w:rPr>
                <w:noProof/>
                <w:lang w:val="en-IN"/>
              </w:rPr>
              <w:t>,</w:t>
            </w:r>
            <w:r w:rsidRPr="001B68B1">
              <w:rPr>
                <w:noProof/>
                <w:color w:val="BA2121"/>
                <w:lang w:val="en-IN"/>
              </w:rPr>
              <w:t>"#008080"</w:t>
            </w:r>
          </w:p>
          <w:p w:rsidR="001B68B1" w:rsidRPr="001B68B1" w:rsidP="001B68B1">
            <w:pPr>
              <w:pStyle w:val="HTMLPreformatted"/>
              <w:shd w:val="clear" w:color="auto" w:fill="F8F8F8"/>
              <w:rPr>
                <w:noProof/>
                <w:lang w:val="en-IN"/>
              </w:rPr>
            </w:pPr>
            <w:r w:rsidRPr="001B68B1">
              <w:rPr>
                <w:noProof/>
                <w:lang w:val="en-IN"/>
              </w:rPr>
              <w:t xml:space="preserve">                ]);</w:t>
            </w:r>
          </w:p>
          <w:p w:rsidR="001B68B1" w:rsidRPr="001B68B1" w:rsidP="001B68B1">
            <w:pPr>
              <w:pStyle w:val="HTMLPreformatted"/>
              <w:shd w:val="clear" w:color="auto" w:fill="F8F8F8"/>
              <w:rPr>
                <w:noProof/>
                <w:lang w:val="en-IN"/>
              </w:rPr>
            </w:pP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b/>
                <w:bCs/>
                <w:noProof/>
                <w:color w:val="008000"/>
                <w:lang w:val="en-IN"/>
              </w:rPr>
              <w:t>var</w:t>
            </w:r>
            <w:r w:rsidRPr="001B68B1">
              <w:rPr>
                <w:noProof/>
                <w:lang w:val="en-IN"/>
              </w:rPr>
              <w:t xml:space="preserve"> chart </w:t>
            </w:r>
            <w:r w:rsidRPr="001B68B1">
              <w:rPr>
                <w:noProof/>
                <w:color w:val="666666"/>
                <w:lang w:val="en-IN"/>
              </w:rPr>
              <w:t>=</w:t>
            </w:r>
            <w:r w:rsidRPr="001B68B1">
              <w:rPr>
                <w:noProof/>
                <w:lang w:val="en-IN"/>
              </w:rPr>
              <w:t xml:space="preserve"> </w:t>
            </w:r>
            <w:r w:rsidRPr="001B68B1">
              <w:rPr>
                <w:b/>
                <w:bCs/>
                <w:noProof/>
                <w:color w:val="008000"/>
                <w:lang w:val="en-IN"/>
              </w:rPr>
              <w:t>new</w:t>
            </w:r>
            <w:r w:rsidRPr="001B68B1">
              <w:rPr>
                <w:noProof/>
                <w:lang w:val="en-IN"/>
              </w:rPr>
              <w:t xml:space="preserve"> CanvasJS.Chart(</w:t>
            </w:r>
            <w:r w:rsidRPr="001B68B1">
              <w:rPr>
                <w:noProof/>
                <w:color w:val="BA2121"/>
                <w:lang w:val="en-IN"/>
              </w:rPr>
              <w:t>"chartContainer2"</w:t>
            </w:r>
            <w:r w:rsidRPr="001B68B1">
              <w:rPr>
                <w:noProof/>
                <w:lang w:val="en-IN"/>
              </w:rPr>
              <w:t>,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colorSet</w:t>
            </w:r>
            <w:r w:rsidRPr="001B68B1">
              <w:rPr>
                <w:noProof/>
                <w:color w:val="666666"/>
                <w:lang w:val="en-IN"/>
              </w:rPr>
              <w:t>:</w:t>
            </w:r>
            <w:r w:rsidRPr="001B68B1">
              <w:rPr>
                <w:noProof/>
                <w:lang w:val="en-IN"/>
              </w:rPr>
              <w:t xml:space="preserve"> </w:t>
            </w:r>
            <w:r w:rsidRPr="001B68B1">
              <w:rPr>
                <w:noProof/>
                <w:color w:val="BA2121"/>
                <w:lang w:val="en-IN"/>
              </w:rPr>
              <w:t>"colors"</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theme</w:t>
            </w:r>
            <w:r w:rsidRPr="001B68B1">
              <w:rPr>
                <w:noProof/>
                <w:color w:val="666666"/>
                <w:lang w:val="en-IN"/>
              </w:rPr>
              <w:t>:</w:t>
            </w:r>
            <w:r w:rsidRPr="001B68B1">
              <w:rPr>
                <w:noProof/>
                <w:lang w:val="en-IN"/>
              </w:rPr>
              <w:t xml:space="preserve"> </w:t>
            </w:r>
            <w:r w:rsidRPr="001B68B1">
              <w:rPr>
                <w:noProof/>
                <w:color w:val="BA2121"/>
                <w:lang w:val="en-IN"/>
              </w:rPr>
              <w:t>"light2"</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exportEnabled</w:t>
            </w:r>
            <w:r w:rsidRPr="001B68B1">
              <w:rPr>
                <w:noProof/>
                <w:color w:val="666666"/>
                <w:lang w:val="en-IN"/>
              </w:rPr>
              <w:t>:</w:t>
            </w:r>
            <w:r w:rsidRPr="001B68B1">
              <w:rPr>
                <w:noProof/>
                <w:lang w:val="en-IN"/>
              </w:rPr>
              <w:t xml:space="preserve"> </w:t>
            </w:r>
            <w:r w:rsidRPr="001B68B1">
              <w:rPr>
                <w:b/>
                <w:bCs/>
                <w:noProof/>
                <w:color w:val="008000"/>
                <w:lang w:val="en-IN"/>
              </w:rPr>
              <w:t>false</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animationEnabled</w:t>
            </w:r>
            <w:r w:rsidRPr="001B68B1">
              <w:rPr>
                <w:noProof/>
                <w:color w:val="666666"/>
                <w:lang w:val="en-IN"/>
              </w:rPr>
              <w:t>:</w:t>
            </w:r>
            <w:r w:rsidRPr="001B68B1">
              <w:rPr>
                <w:noProof/>
                <w:lang w:val="en-IN"/>
              </w:rPr>
              <w:t xml:space="preserve"> </w:t>
            </w:r>
            <w:r w:rsidRPr="001B68B1">
              <w:rPr>
                <w:b/>
                <w:bCs/>
                <w:noProof/>
                <w:color w:val="008000"/>
                <w:lang w:val="en-IN"/>
              </w:rPr>
              <w:t>true</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title</w:t>
            </w:r>
            <w:r w:rsidRPr="001B68B1">
              <w:rPr>
                <w:noProof/>
                <w:color w:val="666666"/>
                <w:lang w:val="en-IN"/>
              </w:rPr>
              <w:t>:</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text</w:t>
            </w:r>
            <w:r w:rsidRPr="001B68B1">
              <w:rPr>
                <w:noProof/>
                <w:color w:val="666666"/>
                <w:lang w:val="en-IN"/>
              </w:rPr>
              <w:t>:</w:t>
            </w:r>
            <w:r w:rsidRPr="001B68B1">
              <w:rPr>
                <w:noProof/>
                <w:lang w:val="en-IN"/>
              </w:rPr>
              <w:t xml:space="preserve"> </w:t>
            </w:r>
            <w:r w:rsidRPr="001B68B1">
              <w:rPr>
                <w:noProof/>
                <w:color w:val="BA2121"/>
                <w:lang w:val="en-IN"/>
              </w:rPr>
              <w:t>"Monthly sales of Bathing soap"</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fontSize</w:t>
            </w:r>
            <w:r w:rsidRPr="001B68B1">
              <w:rPr>
                <w:noProof/>
                <w:color w:val="666666"/>
                <w:lang w:val="en-IN"/>
              </w:rPr>
              <w:t>:</w:t>
            </w:r>
            <w:r w:rsidRPr="001B68B1">
              <w:rPr>
                <w:noProof/>
                <w:lang w:val="en-IN"/>
              </w:rPr>
              <w:t xml:space="preserve"> </w:t>
            </w:r>
            <w:r w:rsidRPr="001B68B1">
              <w:rPr>
                <w:noProof/>
                <w:color w:val="666666"/>
                <w:lang w:val="en-IN"/>
              </w:rPr>
              <w:t>20</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legend</w:t>
            </w:r>
            <w:r w:rsidRPr="001B68B1">
              <w:rPr>
                <w:noProof/>
                <w:color w:val="666666"/>
                <w:lang w:val="en-IN"/>
              </w:rPr>
              <w:t>:</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cursor</w:t>
            </w:r>
            <w:r w:rsidRPr="001B68B1">
              <w:rPr>
                <w:noProof/>
                <w:color w:val="666666"/>
                <w:lang w:val="en-IN"/>
              </w:rPr>
              <w:t>:</w:t>
            </w:r>
            <w:r w:rsidRPr="001B68B1">
              <w:rPr>
                <w:noProof/>
                <w:lang w:val="en-IN"/>
              </w:rPr>
              <w:t xml:space="preserve"> </w:t>
            </w:r>
            <w:r w:rsidRPr="001B68B1">
              <w:rPr>
                <w:noProof/>
                <w:color w:val="BA2121"/>
                <w:lang w:val="en-IN"/>
              </w:rPr>
              <w:t>"pointer"</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subtitles</w:t>
            </w:r>
            <w:r w:rsidRPr="001B68B1">
              <w:rPr>
                <w:noProof/>
                <w:color w:val="666666"/>
                <w:lang w:val="en-IN"/>
              </w:rPr>
              <w:t>:</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text</w:t>
            </w:r>
            <w:r w:rsidRPr="001B68B1">
              <w:rPr>
                <w:noProof/>
                <w:color w:val="666666"/>
                <w:lang w:val="en-IN"/>
              </w:rPr>
              <w:t>:</w:t>
            </w:r>
            <w:r w:rsidRPr="001B68B1">
              <w:rPr>
                <w:noProof/>
                <w:lang w:val="en-IN"/>
              </w:rPr>
              <w:t xml:space="preserve"> </w:t>
            </w:r>
            <w:r w:rsidRPr="001B68B1">
              <w:rPr>
                <w:noProof/>
                <w:color w:val="BA2121"/>
                <w:lang w:val="en-IN"/>
              </w:rPr>
              <w:t>"Pie chart"</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fontSize</w:t>
            </w:r>
            <w:r w:rsidRPr="001B68B1">
              <w:rPr>
                <w:noProof/>
                <w:color w:val="666666"/>
                <w:lang w:val="en-IN"/>
              </w:rPr>
              <w:t>:</w:t>
            </w:r>
            <w:r w:rsidRPr="001B68B1">
              <w:rPr>
                <w:noProof/>
                <w:lang w:val="en-IN"/>
              </w:rPr>
              <w:t xml:space="preserve"> </w:t>
            </w:r>
            <w:r w:rsidRPr="001B68B1">
              <w:rPr>
                <w:noProof/>
                <w:color w:val="666666"/>
                <w:lang w:val="en-IN"/>
              </w:rPr>
              <w:t>16</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data</w:t>
            </w:r>
            <w:r w:rsidRPr="001B68B1">
              <w:rPr>
                <w:noProof/>
                <w:color w:val="666666"/>
                <w:lang w:val="en-IN"/>
              </w:rPr>
              <w:t>:</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type</w:t>
            </w:r>
            <w:r w:rsidRPr="001B68B1">
              <w:rPr>
                <w:noProof/>
                <w:color w:val="666666"/>
                <w:lang w:val="en-IN"/>
              </w:rPr>
              <w:t>:</w:t>
            </w:r>
            <w:r w:rsidRPr="001B68B1">
              <w:rPr>
                <w:noProof/>
                <w:lang w:val="en-IN"/>
              </w:rPr>
              <w:t xml:space="preserve"> </w:t>
            </w:r>
            <w:r w:rsidRPr="001B68B1">
              <w:rPr>
                <w:noProof/>
                <w:color w:val="BA2121"/>
                <w:lang w:val="en-IN"/>
              </w:rPr>
              <w:t>"pie"</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showInLegend</w:t>
            </w:r>
            <w:r w:rsidRPr="001B68B1">
              <w:rPr>
                <w:noProof/>
                <w:color w:val="666666"/>
                <w:lang w:val="en-IN"/>
              </w:rPr>
              <w:t>:</w:t>
            </w:r>
            <w:r w:rsidRPr="001B68B1">
              <w:rPr>
                <w:noProof/>
                <w:lang w:val="en-IN"/>
              </w:rPr>
              <w:t xml:space="preserve"> </w:t>
            </w:r>
            <w:r w:rsidRPr="001B68B1">
              <w:rPr>
                <w:b/>
                <w:bCs/>
                <w:noProof/>
                <w:color w:val="008000"/>
                <w:lang w:val="en-IN"/>
              </w:rPr>
              <w:t>false</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indexLabelFontSize</w:t>
            </w:r>
            <w:r w:rsidRPr="001B68B1">
              <w:rPr>
                <w:noProof/>
                <w:color w:val="666666"/>
                <w:lang w:val="en-IN"/>
              </w:rPr>
              <w:t>:</w:t>
            </w:r>
            <w:r w:rsidRPr="001B68B1">
              <w:rPr>
                <w:noProof/>
                <w:lang w:val="en-IN"/>
              </w:rPr>
              <w:t xml:space="preserve"> </w:t>
            </w:r>
            <w:r w:rsidRPr="001B68B1">
              <w:rPr>
                <w:noProof/>
                <w:color w:val="666666"/>
                <w:lang w:val="en-IN"/>
              </w:rPr>
              <w:t>18</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radius</w:t>
            </w:r>
            <w:r w:rsidRPr="001B68B1">
              <w:rPr>
                <w:noProof/>
                <w:color w:val="666666"/>
                <w:lang w:val="en-IN"/>
              </w:rPr>
              <w:t>:</w:t>
            </w:r>
            <w:r w:rsidRPr="001B68B1">
              <w:rPr>
                <w:noProof/>
                <w:lang w:val="en-IN"/>
              </w:rPr>
              <w:t xml:space="preserve"> </w:t>
            </w:r>
            <w:r w:rsidRPr="001B68B1">
              <w:rPr>
                <w:noProof/>
                <w:color w:val="666666"/>
                <w:lang w:val="en-IN"/>
              </w:rPr>
              <w:t>180</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indexLabel</w:t>
            </w:r>
            <w:r w:rsidRPr="001B68B1">
              <w:rPr>
                <w:noProof/>
                <w:color w:val="666666"/>
                <w:lang w:val="en-IN"/>
              </w:rPr>
              <w:t>:</w:t>
            </w:r>
            <w:r w:rsidRPr="001B68B1">
              <w:rPr>
                <w:noProof/>
                <w:lang w:val="en-IN"/>
              </w:rPr>
              <w:t xml:space="preserve"> </w:t>
            </w:r>
            <w:r w:rsidRPr="001B68B1">
              <w:rPr>
                <w:noProof/>
                <w:color w:val="BA2121"/>
                <w:lang w:val="en-IN"/>
              </w:rPr>
              <w:t xml:space="preserve">"{name} - </w:t>
            </w:r>
            <w:r w:rsidRPr="001B68B1">
              <w:rPr>
                <w:noProof/>
                <w:color w:val="BA2121"/>
                <w:lang w:val="en-IN"/>
              </w:rPr>
              <w:t>{y}"</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yValueFormatString</w:t>
            </w:r>
            <w:r w:rsidRPr="001B68B1">
              <w:rPr>
                <w:noProof/>
                <w:color w:val="666666"/>
                <w:lang w:val="en-IN"/>
              </w:rPr>
              <w:t>:</w:t>
            </w:r>
            <w:r w:rsidRPr="001B68B1">
              <w:rPr>
                <w:noProof/>
                <w:lang w:val="en-IN"/>
              </w:rPr>
              <w:t xml:space="preserve"> </w:t>
            </w:r>
            <w:r w:rsidRPr="001B68B1">
              <w:rPr>
                <w:noProof/>
                <w:color w:val="BA2121"/>
                <w:lang w:val="en-IN"/>
              </w:rPr>
              <w:t>"###0.0\"%\""</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dataPoints</w:t>
            </w:r>
            <w:r w:rsidRPr="001B68B1">
              <w:rPr>
                <w:noProof/>
                <w:color w:val="666666"/>
                <w:lang w:val="en-IN"/>
              </w:rPr>
              <w:t>:</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bathingsoap[</w:t>
            </w:r>
            <w:r w:rsidRPr="001B68B1">
              <w:rPr>
                <w:noProof/>
                <w:color w:val="666666"/>
                <w:lang w:val="en-IN"/>
              </w:rPr>
              <w:t>0</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"January"</w:t>
            </w:r>
            <w:r w:rsidRPr="001B68B1">
              <w:rPr>
                <w:noProof/>
                <w:lang w:val="en-IN"/>
              </w:rPr>
              <w:t xml:space="preserve"> ,exploded</w:t>
            </w:r>
            <w:r w:rsidRPr="001B68B1">
              <w:rPr>
                <w:noProof/>
                <w:color w:val="666666"/>
                <w:lang w:val="en-IN"/>
              </w:rPr>
              <w:t>:</w:t>
            </w:r>
            <w:r w:rsidRPr="001B68B1">
              <w:rPr>
                <w:noProof/>
                <w:lang w:val="en-IN"/>
              </w:rPr>
              <w:t xml:space="preserve"> </w:t>
            </w:r>
            <w:r w:rsidRPr="001B68B1">
              <w:rPr>
                <w:b/>
                <w:bCs/>
                <w:noProof/>
                <w:color w:val="008000"/>
                <w:lang w:val="en-IN"/>
              </w:rPr>
              <w:t>true</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bathingsoap[</w:t>
            </w:r>
            <w:r w:rsidRPr="001B68B1">
              <w:rPr>
                <w:noProof/>
                <w:color w:val="666666"/>
                <w:lang w:val="en-IN"/>
              </w:rPr>
              <w:t>1</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"February"</w:t>
            </w:r>
            <w:r w:rsidRPr="001B68B1">
              <w:rPr>
                <w:noProof/>
                <w:lang w:val="en-IN"/>
              </w:rPr>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bathingsoap[</w:t>
            </w:r>
            <w:r w:rsidRPr="001B68B1">
              <w:rPr>
                <w:noProof/>
                <w:color w:val="666666"/>
                <w:lang w:val="en-IN"/>
              </w:rPr>
              <w:t>2</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"March"</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bathingsoap[</w:t>
            </w:r>
            <w:r w:rsidRPr="001B68B1">
              <w:rPr>
                <w:noProof/>
                <w:color w:val="666666"/>
                <w:lang w:val="en-IN"/>
              </w:rPr>
              <w:t>3</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"April"</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bathingsoap[</w:t>
            </w:r>
            <w:r w:rsidRPr="001B68B1">
              <w:rPr>
                <w:noProof/>
                <w:color w:val="666666"/>
                <w:lang w:val="en-IN"/>
              </w:rPr>
              <w:t>4</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"May"</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bathingsoap[</w:t>
            </w:r>
            <w:r w:rsidRPr="001B68B1">
              <w:rPr>
                <w:noProof/>
                <w:color w:val="666666"/>
                <w:lang w:val="en-IN"/>
              </w:rPr>
              <w:t>5</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"June"</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bathingsoap[</w:t>
            </w:r>
            <w:r w:rsidRPr="001B68B1">
              <w:rPr>
                <w:noProof/>
                <w:color w:val="666666"/>
                <w:lang w:val="en-IN"/>
              </w:rPr>
              <w:t>6</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"July"</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bathingsoap[</w:t>
            </w:r>
            <w:r w:rsidRPr="001B68B1">
              <w:rPr>
                <w:noProof/>
                <w:color w:val="666666"/>
                <w:lang w:val="en-IN"/>
              </w:rPr>
              <w:t>7</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"August"</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bathingsoap[</w:t>
            </w:r>
            <w:r w:rsidRPr="001B68B1">
              <w:rPr>
                <w:noProof/>
                <w:color w:val="666666"/>
                <w:lang w:val="en-IN"/>
              </w:rPr>
              <w:t>8</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"September"</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bathingsoap[</w:t>
            </w:r>
            <w:r w:rsidRPr="001B68B1">
              <w:rPr>
                <w:noProof/>
                <w:color w:val="666666"/>
                <w:lang w:val="en-IN"/>
              </w:rPr>
              <w:t>9</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"October"</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bathingsoap[</w:t>
            </w:r>
            <w:r w:rsidRPr="001B68B1">
              <w:rPr>
                <w:noProof/>
                <w:color w:val="666666"/>
                <w:lang w:val="en-IN"/>
              </w:rPr>
              <w:t>10</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"November"</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t>{ y</w:t>
            </w:r>
            <w:r w:rsidRPr="001B68B1">
              <w:rPr>
                <w:noProof/>
                <w:color w:val="666666"/>
                <w:lang w:val="en-IN"/>
              </w:rPr>
              <w:t>:</w:t>
            </w:r>
            <w:r w:rsidRPr="001B68B1">
              <w:rPr>
                <w:noProof/>
                <w:lang w:val="en-IN"/>
              </w:rPr>
              <w:t xml:space="preserve"> bathingsoap[</w:t>
            </w:r>
            <w:r w:rsidRPr="001B68B1">
              <w:rPr>
                <w:noProof/>
                <w:color w:val="666666"/>
                <w:lang w:val="en-IN"/>
              </w:rPr>
              <w:t>11</w:t>
            </w:r>
            <w:r w:rsidRPr="001B68B1">
              <w:rPr>
                <w:noProof/>
                <w:lang w:val="en-IN"/>
              </w:rPr>
              <w:t>], name</w:t>
            </w:r>
            <w:r w:rsidRPr="001B68B1">
              <w:rPr>
                <w:noProof/>
                <w:color w:val="666666"/>
                <w:lang w:val="en-IN"/>
              </w:rPr>
              <w:t>:</w:t>
            </w:r>
            <w:r w:rsidRPr="001B68B1">
              <w:rPr>
                <w:noProof/>
                <w:lang w:val="en-IN"/>
              </w:rPr>
              <w:t xml:space="preserve"> </w:t>
            </w:r>
            <w:r w:rsidRPr="001B68B1">
              <w:rPr>
                <w:noProof/>
                <w:color w:val="BA2121"/>
                <w:lang w:val="en-IN"/>
              </w:rPr>
              <w:t>"December"</w:t>
            </w:r>
            <w:r w:rsidRPr="001B68B1">
              <w:rPr>
                <w:noProof/>
                <w:lang w:val="en-IN"/>
              </w:rPr>
              <w:t xml:space="preserve"> },</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r>
            <w:r w:rsidRPr="001B68B1">
              <w:rPr>
                <w:noProof/>
                <w:lang w:val="en-IN"/>
              </w:rPr>
              <w:tab/>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r w:rsidRPr="001B68B1">
              <w:rPr>
                <w:noProof/>
                <w:lang w:val="en-IN"/>
              </w:rPr>
              <w:tab/>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r>
            <w:r w:rsidRPr="001B68B1">
              <w:rPr>
                <w:noProof/>
                <w:lang w:val="en-IN"/>
              </w:rPr>
              <w:tab/>
              <w:t>chart.render();</w:t>
            </w:r>
          </w:p>
          <w:p w:rsidR="001B68B1" w:rsidRPr="001B68B1" w:rsidP="001B68B1">
            <w:pPr>
              <w:pStyle w:val="HTMLPreformatted"/>
              <w:shd w:val="clear" w:color="auto" w:fill="F8F8F8"/>
              <w:rPr>
                <w:noProof/>
                <w:lang w:val="en-IN"/>
              </w:rPr>
            </w:pPr>
            <w:r w:rsidRPr="001B68B1">
              <w:rPr>
                <w:noProof/>
                <w:lang w:val="en-IN"/>
              </w:rPr>
              <w:tab/>
            </w:r>
            <w:r w:rsidRPr="001B68B1">
              <w:rPr>
                <w:noProof/>
                <w:lang w:val="en-IN"/>
              </w:rPr>
              <w:tab/>
              <w:t>});</w:t>
            </w:r>
          </w:p>
          <w:p w:rsidR="001B68B1" w:rsidRPr="001B68B1" w:rsidP="001B68B1">
            <w:pPr>
              <w:pStyle w:val="HTMLPreformatted"/>
              <w:shd w:val="clear" w:color="auto" w:fill="F8F8F8"/>
              <w:rPr>
                <w:noProof/>
                <w:lang w:val="en-IN"/>
              </w:rPr>
            </w:pPr>
          </w:p>
          <w:p w:rsidR="001B68B1" w:rsidRPr="001B68B1" w:rsidP="001B68B1">
            <w:pPr>
              <w:pStyle w:val="HTMLPreformatted"/>
              <w:shd w:val="clear" w:color="auto" w:fill="F8F8F8"/>
              <w:rPr>
                <w:noProof/>
                <w:lang w:val="en-IN"/>
              </w:rPr>
            </w:pPr>
            <w:r w:rsidRPr="001B68B1">
              <w:rPr>
                <w:noProof/>
                <w:lang w:val="en-IN"/>
              </w:rPr>
              <w:tab/>
              <w:t>}</w:t>
            </w:r>
          </w:p>
          <w:p w:rsidR="001B68B1" w:rsidRPr="001B68B1" w:rsidP="001B68B1">
            <w:pPr>
              <w:pStyle w:val="HTMLPreformatted"/>
              <w:shd w:val="clear" w:color="auto" w:fill="F8F8F8"/>
              <w:rPr>
                <w:noProof/>
                <w:lang w:val="en-IN"/>
              </w:rPr>
            </w:pPr>
            <w:r w:rsidRPr="001B68B1">
              <w:rPr>
                <w:noProof/>
                <w:lang w:val="en-IN"/>
              </w:rPr>
              <w:tab/>
            </w:r>
            <w:r w:rsidRPr="001B68B1">
              <w:rPr>
                <w:b/>
                <w:bCs/>
                <w:noProof/>
                <w:color w:val="008000"/>
                <w:lang w:val="en-IN"/>
              </w:rPr>
              <w:t>&lt;/script&gt;</w:t>
            </w:r>
          </w:p>
          <w:p w:rsidR="001B68B1" w:rsidRPr="001B68B1" w:rsidP="001B68B1">
            <w:pPr>
              <w:pStyle w:val="HTMLPreformatted"/>
              <w:shd w:val="clear" w:color="auto" w:fill="F8F8F8"/>
              <w:rPr>
                <w:noProof/>
                <w:lang w:val="en-IN"/>
              </w:rPr>
            </w:pPr>
            <w:r w:rsidRPr="001B68B1">
              <w:rPr>
                <w:b/>
                <w:bCs/>
                <w:noProof/>
                <w:color w:val="008000"/>
                <w:lang w:val="en-IN"/>
              </w:rPr>
              <w:t>&lt;/html&gt;</w:t>
            </w:r>
          </w:p>
        </w:tc>
      </w:tr>
    </w:tbl>
    <w:p w:rsidR="001B68B1" w:rsidP="001B68B1">
      <w:pPr>
        <w:spacing w:after="0" w:line="240" w:lineRule="auto"/>
        <w:rPr>
          <w:rFonts w:ascii="Times New Roman" w:hAnsi="Times New Roman" w:cs="Times New Roman"/>
          <w:sz w:val="24"/>
          <w:szCs w:val="24"/>
        </w:rPr>
      </w:pPr>
      <w:r>
        <w:rPr>
          <w:rFonts w:ascii="Times New Roman" w:hAnsi="Times New Roman" w:cs="Times New Roman"/>
          <w:noProof/>
          <w:sz w:val="24"/>
          <w:szCs w:val="24"/>
          <w:lang w:bidi="gu-IN"/>
        </w:rPr>
        <w:drawing>
          <wp:anchor distT="0" distB="0" distL="114300" distR="114300" simplePos="0" relativeHeight="251691008" behindDoc="0" locked="0" layoutInCell="1" allowOverlap="1">
            <wp:simplePos x="0" y="0"/>
            <wp:positionH relativeFrom="margin">
              <wp:align>center</wp:align>
            </wp:positionH>
            <wp:positionV relativeFrom="paragraph">
              <wp:posOffset>230505</wp:posOffset>
            </wp:positionV>
            <wp:extent cx="6724650" cy="3711490"/>
            <wp:effectExtent l="0" t="0" r="0" b="3810"/>
            <wp:wrapNone/>
            <wp:docPr id="8802663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66386" name="dv6b1.PNG"/>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6724650" cy="3711490"/>
                    </a:xfrm>
                    <a:prstGeom prst="rect">
                      <a:avLst/>
                    </a:prstGeom>
                  </pic:spPr>
                </pic:pic>
              </a:graphicData>
            </a:graphic>
            <wp14:sizeRelH relativeFrom="page">
              <wp14:pctWidth>0</wp14:pctWidth>
            </wp14:sizeRelH>
            <wp14:sizeRelV relativeFrom="page">
              <wp14:pctHeight>0</wp14:pctHeight>
            </wp14:sizeRelV>
          </wp:anchor>
        </w:drawing>
      </w: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Fig6b2 – Multiple Pie chart</w:t>
      </w: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spacing w:after="0" w:line="240" w:lineRule="auto"/>
        <w:rPr>
          <w:rFonts w:ascii="Times New Roman" w:hAnsi="Times New Roman" w:cs="Times New Roman"/>
          <w:sz w:val="24"/>
          <w:szCs w:val="24"/>
        </w:rPr>
      </w:pPr>
    </w:p>
    <w:p w:rsidR="001B68B1" w:rsidP="001B68B1">
      <w:pPr>
        <w:pStyle w:val="ListParagraph"/>
        <w:numPr>
          <w:ilvl w:val="0"/>
          <w:numId w:val="22"/>
        </w:numPr>
        <w:spacing w:after="0" w:line="240" w:lineRule="auto"/>
        <w:rPr>
          <w:rFonts w:ascii="Times New Roman" w:hAnsi="Times New Roman" w:cs="Times New Roman"/>
          <w:sz w:val="28"/>
          <w:szCs w:val="28"/>
        </w:rPr>
      </w:pPr>
      <w:r w:rsidRPr="001B68B1">
        <w:rPr>
          <w:rFonts w:ascii="Times New Roman" w:hAnsi="Times New Roman" w:cs="Times New Roman"/>
          <w:sz w:val="28"/>
          <w:szCs w:val="28"/>
        </w:rPr>
        <w:t xml:space="preserve">Showing the data as a Bar Chart (Simple </w:t>
      </w:r>
      <w:r w:rsidRPr="001B68B1">
        <w:rPr>
          <w:rFonts w:ascii="Times New Roman" w:hAnsi="Times New Roman" w:cs="Times New Roman"/>
          <w:sz w:val="28"/>
          <w:szCs w:val="28"/>
        </w:rPr>
        <w:t>and multiple)</w:t>
      </w:r>
    </w:p>
    <w:p w:rsidR="001B68B1" w:rsidP="001B68B1">
      <w:pPr>
        <w:pStyle w:val="ListParagraph"/>
        <w:spacing w:after="0" w:line="240" w:lineRule="auto"/>
        <w:rPr>
          <w:rFonts w:ascii="Times New Roman" w:hAnsi="Times New Roman" w:cs="Times New Roman"/>
          <w:sz w:val="28"/>
          <w:szCs w:val="28"/>
        </w:rPr>
      </w:pPr>
    </w:p>
    <w:p w:rsidR="001B68B1" w:rsidP="001B68B1">
      <w:pPr>
        <w:pStyle w:val="ListParagraph"/>
        <w:spacing w:after="0" w:line="240" w:lineRule="auto"/>
        <w:rPr>
          <w:rFonts w:ascii="Times New Roman" w:hAnsi="Times New Roman" w:cs="Times New Roman"/>
          <w:b/>
          <w:bCs/>
          <w:sz w:val="28"/>
          <w:szCs w:val="28"/>
        </w:rPr>
      </w:pPr>
      <w:r w:rsidRPr="001B68B1">
        <w:rPr>
          <w:rFonts w:ascii="Times New Roman" w:hAnsi="Times New Roman" w:cs="Times New Roman"/>
          <w:b/>
          <w:bCs/>
          <w:sz w:val="28"/>
          <w:szCs w:val="28"/>
        </w:rPr>
        <w:t>Simple bar chart</w:t>
      </w:r>
    </w:p>
    <w:p w:rsidR="001B68B1" w:rsidP="001B68B1">
      <w:pPr>
        <w:pStyle w:val="ListParagraph"/>
        <w:spacing w:after="0" w:line="240" w:lineRule="auto"/>
        <w:rPr>
          <w:rFonts w:ascii="Times New Roman" w:hAnsi="Times New Roman" w:cs="Times New Roman"/>
          <w:sz w:val="24"/>
          <w:szCs w:val="24"/>
        </w:rPr>
      </w:pPr>
    </w:p>
    <w:tbl>
      <w:tblPr>
        <w:tblStyle w:val="TableGrid"/>
        <w:tblW w:w="0" w:type="auto"/>
        <w:tblLook w:val="04A0"/>
      </w:tblPr>
      <w:tblGrid>
        <w:gridCol w:w="9350"/>
      </w:tblGrid>
      <w:tr w:rsidTr="001B0117">
        <w:tblPrEx>
          <w:tblW w:w="0" w:type="auto"/>
          <w:tblLook w:val="04A0"/>
        </w:tblPrEx>
        <w:tc>
          <w:tcPr>
            <w:tcW w:w="9350" w:type="dxa"/>
            <w:shd w:val="clear" w:color="auto" w:fill="FAC090" w:themeFill="accent6" w:themeFillTint="99"/>
          </w:tcPr>
          <w:p w:rsidR="001B68B1" w:rsidRPr="001B0117" w:rsidP="001B68B1">
            <w:pPr>
              <w:pStyle w:val="HTMLPreformatted"/>
              <w:shd w:val="clear" w:color="auto" w:fill="F8F8F8"/>
              <w:rPr>
                <w:noProof/>
                <w:lang w:val="en-IN"/>
              </w:rPr>
            </w:pPr>
            <w:r w:rsidRPr="001B0117">
              <w:rPr>
                <w:noProof/>
                <w:color w:val="BC7A00"/>
                <w:lang w:val="en-IN"/>
              </w:rPr>
              <w:t>&lt;!DOCTYPE HTML&gt;</w:t>
            </w:r>
          </w:p>
          <w:p w:rsidR="001B68B1" w:rsidRPr="001B0117" w:rsidP="001B68B1">
            <w:pPr>
              <w:pStyle w:val="HTMLPreformatted"/>
              <w:shd w:val="clear" w:color="auto" w:fill="F8F8F8"/>
              <w:rPr>
                <w:noProof/>
                <w:lang w:val="en-IN"/>
              </w:rPr>
            </w:pPr>
            <w:r w:rsidRPr="001B0117">
              <w:rPr>
                <w:b/>
                <w:bCs/>
                <w:noProof/>
                <w:color w:val="008000"/>
                <w:lang w:val="en-IN"/>
              </w:rPr>
              <w:t>&lt;html&gt;</w:t>
            </w:r>
          </w:p>
          <w:p w:rsidR="001B68B1" w:rsidRPr="001B0117" w:rsidP="001B68B1">
            <w:pPr>
              <w:pStyle w:val="HTMLPreformatted"/>
              <w:shd w:val="clear" w:color="auto" w:fill="F8F8F8"/>
              <w:rPr>
                <w:noProof/>
                <w:lang w:val="en-IN"/>
              </w:rPr>
            </w:pPr>
            <w:r w:rsidRPr="001B0117">
              <w:rPr>
                <w:b/>
                <w:bCs/>
                <w:noProof/>
                <w:color w:val="008000"/>
                <w:lang w:val="en-IN"/>
              </w:rPr>
              <w:t>&lt;head&gt;</w:t>
            </w:r>
          </w:p>
          <w:p w:rsidR="001B68B1" w:rsidRPr="001B0117" w:rsidP="001B68B1">
            <w:pPr>
              <w:pStyle w:val="HTMLPreformatted"/>
              <w:shd w:val="clear" w:color="auto" w:fill="F8F8F8"/>
              <w:rPr>
                <w:noProof/>
                <w:lang w:val="en-IN"/>
              </w:rPr>
            </w:pPr>
            <w:r w:rsidRPr="001B0117">
              <w:rPr>
                <w:noProof/>
                <w:lang w:val="en-IN"/>
              </w:rPr>
              <w:tab/>
            </w:r>
            <w:r w:rsidRPr="001B0117">
              <w:rPr>
                <w:b/>
                <w:bCs/>
                <w:noProof/>
                <w:color w:val="008000"/>
                <w:lang w:val="en-IN"/>
              </w:rPr>
              <w:t>&lt;title&gt;</w:t>
            </w:r>
            <w:r w:rsidRPr="001B0117">
              <w:rPr>
                <w:noProof/>
                <w:lang w:val="en-IN"/>
              </w:rPr>
              <w:t>Showing the data as a Simple Bar Chart</w:t>
            </w:r>
            <w:r w:rsidRPr="001B0117">
              <w:rPr>
                <w:b/>
                <w:bCs/>
                <w:noProof/>
                <w:color w:val="008000"/>
                <w:lang w:val="en-IN"/>
              </w:rPr>
              <w:t>&lt;/title&gt;</w:t>
            </w:r>
          </w:p>
          <w:p w:rsidR="001B68B1" w:rsidRPr="001B0117" w:rsidP="001B68B1">
            <w:pPr>
              <w:pStyle w:val="HTMLPreformatted"/>
              <w:shd w:val="clear" w:color="auto" w:fill="F8F8F8"/>
              <w:rPr>
                <w:noProof/>
                <w:lang w:val="en-IN"/>
              </w:rPr>
            </w:pPr>
            <w:r w:rsidRPr="001B0117">
              <w:rPr>
                <w:noProof/>
                <w:lang w:val="en-IN"/>
              </w:rPr>
              <w:tab/>
            </w:r>
            <w:r w:rsidRPr="001B0117">
              <w:rPr>
                <w:b/>
                <w:bCs/>
                <w:noProof/>
                <w:color w:val="008000"/>
                <w:lang w:val="en-IN"/>
              </w:rPr>
              <w:t>&lt;meta</w:t>
            </w:r>
            <w:r w:rsidRPr="001B0117">
              <w:rPr>
                <w:noProof/>
                <w:lang w:val="en-IN"/>
              </w:rPr>
              <w:t xml:space="preserve"> </w:t>
            </w:r>
            <w:r w:rsidRPr="001B0117">
              <w:rPr>
                <w:noProof/>
                <w:color w:val="7D9029"/>
                <w:lang w:val="en-IN"/>
              </w:rPr>
              <w:t>charset=</w:t>
            </w:r>
            <w:r w:rsidRPr="001B0117">
              <w:rPr>
                <w:noProof/>
                <w:color w:val="BA2121"/>
                <w:lang w:val="en-IN"/>
              </w:rPr>
              <w:t>"utf-8"</w:t>
            </w:r>
            <w:r w:rsidRPr="001B0117">
              <w:rPr>
                <w:b/>
                <w:bCs/>
                <w:noProof/>
                <w:color w:val="008000"/>
                <w:lang w:val="en-IN"/>
              </w:rPr>
              <w:t>&gt;</w:t>
            </w:r>
          </w:p>
          <w:p w:rsidR="001B68B1" w:rsidRPr="001B0117" w:rsidP="001B68B1">
            <w:pPr>
              <w:pStyle w:val="HTMLPreformatted"/>
              <w:shd w:val="clear" w:color="auto" w:fill="F8F8F8"/>
              <w:rPr>
                <w:noProof/>
                <w:lang w:val="en-IN"/>
              </w:rPr>
            </w:pPr>
            <w:r w:rsidRPr="001B0117">
              <w:rPr>
                <w:noProof/>
                <w:lang w:val="en-IN"/>
              </w:rPr>
              <w:tab/>
            </w:r>
            <w:r w:rsidRPr="001B0117">
              <w:rPr>
                <w:b/>
                <w:bCs/>
                <w:noProof/>
                <w:color w:val="008000"/>
                <w:lang w:val="en-IN"/>
              </w:rPr>
              <w:t>&lt;meta</w:t>
            </w:r>
            <w:r w:rsidRPr="001B0117">
              <w:rPr>
                <w:noProof/>
                <w:lang w:val="en-IN"/>
              </w:rPr>
              <w:t xml:space="preserve"> </w:t>
            </w:r>
            <w:r w:rsidRPr="001B0117">
              <w:rPr>
                <w:noProof/>
                <w:color w:val="7D9029"/>
                <w:lang w:val="en-IN"/>
              </w:rPr>
              <w:t>name=</w:t>
            </w:r>
            <w:r w:rsidRPr="001B0117">
              <w:rPr>
                <w:noProof/>
                <w:color w:val="BA2121"/>
                <w:lang w:val="en-IN"/>
              </w:rPr>
              <w:t>"author"</w:t>
            </w:r>
            <w:r w:rsidRPr="001B0117">
              <w:rPr>
                <w:noProof/>
                <w:lang w:val="en-IN"/>
              </w:rPr>
              <w:t xml:space="preserve"> </w:t>
            </w:r>
            <w:r w:rsidRPr="001B0117">
              <w:rPr>
                <w:noProof/>
                <w:color w:val="7D9029"/>
                <w:lang w:val="en-IN"/>
              </w:rPr>
              <w:t>content=</w:t>
            </w:r>
            <w:r w:rsidRPr="001B0117">
              <w:rPr>
                <w:noProof/>
                <w:color w:val="BA2121"/>
                <w:lang w:val="en-IN"/>
              </w:rPr>
              <w:t>"SidPro"</w:t>
            </w:r>
            <w:r w:rsidRPr="001B0117">
              <w:rPr>
                <w:b/>
                <w:bCs/>
                <w:noProof/>
                <w:color w:val="008000"/>
                <w:lang w:val="en-IN"/>
              </w:rPr>
              <w:t>/&gt;</w:t>
            </w:r>
          </w:p>
          <w:p w:rsidR="001B68B1" w:rsidRPr="001B0117" w:rsidP="001B68B1">
            <w:pPr>
              <w:pStyle w:val="HTMLPreformatted"/>
              <w:shd w:val="clear" w:color="auto" w:fill="F8F8F8"/>
              <w:rPr>
                <w:noProof/>
                <w:lang w:val="en-IN"/>
              </w:rPr>
            </w:pPr>
            <w:r w:rsidRPr="001B0117">
              <w:rPr>
                <w:noProof/>
                <w:lang w:val="en-IN"/>
              </w:rPr>
              <w:tab/>
            </w:r>
            <w:r w:rsidRPr="001B0117">
              <w:rPr>
                <w:b/>
                <w:bCs/>
                <w:noProof/>
                <w:color w:val="008000"/>
                <w:lang w:val="en-IN"/>
              </w:rPr>
              <w:t>&lt;meta</w:t>
            </w:r>
            <w:r w:rsidRPr="001B0117">
              <w:rPr>
                <w:noProof/>
                <w:lang w:val="en-IN"/>
              </w:rPr>
              <w:t xml:space="preserve"> </w:t>
            </w:r>
            <w:r w:rsidRPr="001B0117">
              <w:rPr>
                <w:noProof/>
                <w:color w:val="7D9029"/>
                <w:lang w:val="en-IN"/>
              </w:rPr>
              <w:t>name=</w:t>
            </w:r>
            <w:r w:rsidRPr="001B0117">
              <w:rPr>
                <w:noProof/>
                <w:color w:val="BA2121"/>
                <w:lang w:val="en-IN"/>
              </w:rPr>
              <w:t>"viewport"</w:t>
            </w:r>
            <w:r w:rsidRPr="001B0117">
              <w:rPr>
                <w:noProof/>
                <w:lang w:val="en-IN"/>
              </w:rPr>
              <w:t xml:space="preserve"> </w:t>
            </w:r>
            <w:r w:rsidRPr="001B0117">
              <w:rPr>
                <w:noProof/>
                <w:color w:val="7D9029"/>
                <w:lang w:val="en-IN"/>
              </w:rPr>
              <w:t>content=</w:t>
            </w:r>
            <w:r w:rsidRPr="001B0117">
              <w:rPr>
                <w:noProof/>
                <w:color w:val="BA2121"/>
                <w:lang w:val="en-IN"/>
              </w:rPr>
              <w:t>"width=device-width,initial-scale=1.0"</w:t>
            </w:r>
            <w:r w:rsidRPr="001B0117">
              <w:rPr>
                <w:b/>
                <w:bCs/>
                <w:noProof/>
                <w:color w:val="008000"/>
                <w:lang w:val="en-IN"/>
              </w:rPr>
              <w:t>/&gt;</w:t>
            </w:r>
          </w:p>
          <w:p w:rsidR="001B68B1" w:rsidRPr="001B0117" w:rsidP="001B68B1">
            <w:pPr>
              <w:pStyle w:val="HTMLPreformatted"/>
              <w:shd w:val="clear" w:color="auto" w:fill="F8F8F8"/>
              <w:rPr>
                <w:noProof/>
                <w:lang w:val="en-IN"/>
              </w:rPr>
            </w:pPr>
            <w:r w:rsidRPr="001B0117">
              <w:rPr>
                <w:noProof/>
                <w:lang w:val="en-IN"/>
              </w:rPr>
              <w:tab/>
            </w:r>
            <w:r w:rsidRPr="001B0117">
              <w:rPr>
                <w:b/>
                <w:bCs/>
                <w:noProof/>
                <w:color w:val="008000"/>
                <w:lang w:val="en-IN"/>
              </w:rPr>
              <w:t>&lt;</w:t>
            </w:r>
            <w:r w:rsidRPr="001B0117">
              <w:rPr>
                <w:b/>
                <w:bCs/>
                <w:noProof/>
                <w:color w:val="008000"/>
                <w:lang w:val="en-IN"/>
              </w:rPr>
              <w:t>meta</w:t>
            </w:r>
            <w:r w:rsidRPr="001B0117">
              <w:rPr>
                <w:noProof/>
                <w:lang w:val="en-IN"/>
              </w:rPr>
              <w:t xml:space="preserve"> </w:t>
            </w:r>
            <w:r w:rsidRPr="001B0117">
              <w:rPr>
                <w:noProof/>
                <w:color w:val="7D9029"/>
                <w:lang w:val="en-IN"/>
              </w:rPr>
              <w:t>name=</w:t>
            </w:r>
            <w:r w:rsidRPr="001B0117">
              <w:rPr>
                <w:noProof/>
                <w:color w:val="BA2121"/>
                <w:lang w:val="en-IN"/>
              </w:rPr>
              <w:t>"description"</w:t>
            </w:r>
            <w:r w:rsidRPr="001B0117">
              <w:rPr>
                <w:noProof/>
                <w:lang w:val="en-IN"/>
              </w:rPr>
              <w:t xml:space="preserve"> </w:t>
            </w:r>
            <w:r w:rsidRPr="001B0117">
              <w:rPr>
                <w:noProof/>
                <w:color w:val="7D9029"/>
                <w:lang w:val="en-IN"/>
              </w:rPr>
              <w:t>content=</w:t>
            </w:r>
            <w:r w:rsidRPr="001B0117">
              <w:rPr>
                <w:noProof/>
                <w:color w:val="BA2121"/>
                <w:lang w:val="en-IN"/>
              </w:rPr>
              <w:t>"Showing the sales data of Facecream as a Simple Bar chart"</w:t>
            </w:r>
            <w:r w:rsidRPr="001B0117">
              <w:rPr>
                <w:b/>
                <w:bCs/>
                <w:noProof/>
                <w:color w:val="008000"/>
                <w:lang w:val="en-IN"/>
              </w:rPr>
              <w:t>/&gt;</w:t>
            </w:r>
          </w:p>
          <w:p w:rsidR="001B68B1" w:rsidRPr="001B0117" w:rsidP="001B68B1">
            <w:pPr>
              <w:pStyle w:val="HTMLPreformatted"/>
              <w:shd w:val="clear" w:color="auto" w:fill="F8F8F8"/>
              <w:rPr>
                <w:noProof/>
                <w:lang w:val="en-IN"/>
              </w:rPr>
            </w:pPr>
            <w:r w:rsidRPr="001B0117">
              <w:rPr>
                <w:noProof/>
                <w:lang w:val="en-IN"/>
              </w:rPr>
              <w:tab/>
            </w:r>
            <w:r w:rsidRPr="001B0117">
              <w:rPr>
                <w:b/>
                <w:bCs/>
                <w:noProof/>
                <w:color w:val="008000"/>
                <w:lang w:val="en-IN"/>
              </w:rPr>
              <w:t>&lt;meta</w:t>
            </w:r>
            <w:r w:rsidRPr="001B0117">
              <w:rPr>
                <w:noProof/>
                <w:lang w:val="en-IN"/>
              </w:rPr>
              <w:t xml:space="preserve"> </w:t>
            </w:r>
            <w:r w:rsidRPr="001B0117">
              <w:rPr>
                <w:noProof/>
                <w:color w:val="7D9029"/>
                <w:lang w:val="en-IN"/>
              </w:rPr>
              <w:t>name=</w:t>
            </w:r>
            <w:r w:rsidRPr="001B0117">
              <w:rPr>
                <w:noProof/>
                <w:color w:val="BA2121"/>
                <w:lang w:val="en-IN"/>
              </w:rPr>
              <w:t>"keywords"</w:t>
            </w:r>
            <w:r w:rsidRPr="001B0117">
              <w:rPr>
                <w:noProof/>
                <w:lang w:val="en-IN"/>
              </w:rPr>
              <w:t xml:space="preserve"> </w:t>
            </w:r>
            <w:r w:rsidRPr="001B0117">
              <w:rPr>
                <w:noProof/>
                <w:color w:val="7D9029"/>
                <w:lang w:val="en-IN"/>
              </w:rPr>
              <w:t>content=</w:t>
            </w:r>
            <w:r w:rsidRPr="001B0117">
              <w:rPr>
                <w:noProof/>
                <w:color w:val="BA2121"/>
                <w:lang w:val="en-IN"/>
              </w:rPr>
              <w:t>"Single,Bar,Chart,Single Bar Chart,Line"</w:t>
            </w:r>
            <w:r w:rsidRPr="001B0117">
              <w:rPr>
                <w:b/>
                <w:bCs/>
                <w:noProof/>
                <w:color w:val="008000"/>
                <w:lang w:val="en-IN"/>
              </w:rPr>
              <w:t>/&gt;</w:t>
            </w:r>
          </w:p>
          <w:p w:rsidR="001B68B1" w:rsidRPr="001B0117" w:rsidP="001B68B1">
            <w:pPr>
              <w:pStyle w:val="HTMLPreformatted"/>
              <w:shd w:val="clear" w:color="auto" w:fill="F8F8F8"/>
              <w:rPr>
                <w:noProof/>
                <w:lang w:val="en-IN"/>
              </w:rPr>
            </w:pPr>
            <w:r w:rsidRPr="001B0117">
              <w:rPr>
                <w:noProof/>
                <w:lang w:val="en-IN"/>
              </w:rPr>
              <w:tab/>
            </w:r>
            <w:r w:rsidRPr="001B0117">
              <w:rPr>
                <w:b/>
                <w:bCs/>
                <w:noProof/>
                <w:color w:val="008000"/>
                <w:lang w:val="en-IN"/>
              </w:rPr>
              <w:t xml:space="preserve">&lt;script </w:t>
            </w:r>
            <w:r w:rsidRPr="001B0117">
              <w:rPr>
                <w:noProof/>
                <w:color w:val="7D9029"/>
                <w:lang w:val="en-IN"/>
              </w:rPr>
              <w:t>src=</w:t>
            </w:r>
            <w:r w:rsidRPr="001B0117">
              <w:rPr>
                <w:noProof/>
                <w:color w:val="BA2121"/>
                <w:lang w:val="en-IN"/>
              </w:rPr>
              <w:t>"jquery-3.5.1.min.js"</w:t>
            </w:r>
            <w:r w:rsidRPr="001B0117">
              <w:rPr>
                <w:b/>
                <w:bCs/>
                <w:noProof/>
                <w:color w:val="008000"/>
                <w:lang w:val="en-IN"/>
              </w:rPr>
              <w:t>&gt;&lt;/script&gt;</w:t>
            </w:r>
          </w:p>
          <w:p w:rsidR="001B68B1" w:rsidRPr="001B0117" w:rsidP="001B68B1">
            <w:pPr>
              <w:pStyle w:val="HTMLPreformatted"/>
              <w:shd w:val="clear" w:color="auto" w:fill="F8F8F8"/>
              <w:rPr>
                <w:noProof/>
                <w:lang w:val="en-IN"/>
              </w:rPr>
            </w:pPr>
            <w:r w:rsidRPr="001B0117">
              <w:rPr>
                <w:noProof/>
                <w:lang w:val="en-IN"/>
              </w:rPr>
              <w:tab/>
            </w:r>
            <w:r w:rsidRPr="001B0117">
              <w:rPr>
                <w:b/>
                <w:bCs/>
                <w:noProof/>
                <w:color w:val="008000"/>
                <w:lang w:val="en-IN"/>
              </w:rPr>
              <w:t xml:space="preserve">&lt;script </w:t>
            </w:r>
            <w:r w:rsidRPr="001B0117">
              <w:rPr>
                <w:noProof/>
                <w:color w:val="7D9029"/>
                <w:lang w:val="en-IN"/>
              </w:rPr>
              <w:t>src=</w:t>
            </w:r>
            <w:r w:rsidRPr="001B0117">
              <w:rPr>
                <w:noProof/>
                <w:color w:val="BA2121"/>
                <w:lang w:val="en-IN"/>
              </w:rPr>
              <w:t>"canvasjs.min.js"</w:t>
            </w:r>
            <w:r w:rsidRPr="001B0117">
              <w:rPr>
                <w:b/>
                <w:bCs/>
                <w:noProof/>
                <w:color w:val="008000"/>
                <w:lang w:val="en-IN"/>
              </w:rPr>
              <w:t>&gt;&lt;/script&gt;</w:t>
            </w:r>
          </w:p>
          <w:p w:rsidR="001B68B1" w:rsidRPr="001B0117" w:rsidP="001B68B1">
            <w:pPr>
              <w:pStyle w:val="HTMLPreformatted"/>
              <w:shd w:val="clear" w:color="auto" w:fill="F8F8F8"/>
              <w:rPr>
                <w:noProof/>
                <w:lang w:val="en-IN"/>
              </w:rPr>
            </w:pPr>
            <w:r w:rsidRPr="001B0117">
              <w:rPr>
                <w:b/>
                <w:bCs/>
                <w:noProof/>
                <w:color w:val="008000"/>
                <w:lang w:val="en-IN"/>
              </w:rPr>
              <w:t>&lt;</w:t>
            </w:r>
            <w:r w:rsidRPr="001B0117">
              <w:rPr>
                <w:b/>
                <w:bCs/>
                <w:noProof/>
                <w:color w:val="008000"/>
                <w:lang w:val="en-IN"/>
              </w:rPr>
              <w:t>/head&gt;</w:t>
            </w:r>
          </w:p>
          <w:p w:rsidR="001B68B1" w:rsidRPr="001B0117" w:rsidP="001B68B1">
            <w:pPr>
              <w:pStyle w:val="HTMLPreformatted"/>
              <w:shd w:val="clear" w:color="auto" w:fill="F8F8F8"/>
              <w:rPr>
                <w:noProof/>
                <w:lang w:val="en-IN"/>
              </w:rPr>
            </w:pPr>
            <w:r w:rsidRPr="001B0117">
              <w:rPr>
                <w:b/>
                <w:bCs/>
                <w:noProof/>
                <w:color w:val="008000"/>
                <w:lang w:val="en-IN"/>
              </w:rPr>
              <w:t>&lt;body&gt;</w:t>
            </w:r>
          </w:p>
          <w:p w:rsidR="001B68B1" w:rsidRPr="001B0117" w:rsidP="001B68B1">
            <w:pPr>
              <w:pStyle w:val="HTMLPreformatted"/>
              <w:shd w:val="clear" w:color="auto" w:fill="F8F8F8"/>
              <w:rPr>
                <w:noProof/>
                <w:lang w:val="en-IN"/>
              </w:rPr>
            </w:pPr>
            <w:r w:rsidRPr="001B0117">
              <w:rPr>
                <w:noProof/>
                <w:lang w:val="en-IN"/>
              </w:rPr>
              <w:tab/>
            </w:r>
            <w:r w:rsidRPr="001B0117">
              <w:rPr>
                <w:b/>
                <w:bCs/>
                <w:noProof/>
                <w:color w:val="008000"/>
                <w:lang w:val="en-IN"/>
              </w:rPr>
              <w:t>&lt;h2&gt;</w:t>
            </w:r>
            <w:r w:rsidRPr="001B0117">
              <w:rPr>
                <w:noProof/>
                <w:lang w:val="en-IN"/>
              </w:rPr>
              <w:t>Showing the data as a Simple Bar Chart</w:t>
            </w:r>
            <w:r w:rsidRPr="001B0117">
              <w:rPr>
                <w:b/>
                <w:bCs/>
                <w:noProof/>
                <w:color w:val="008000"/>
                <w:lang w:val="en-IN"/>
              </w:rPr>
              <w:t>&lt;/h2&gt;</w:t>
            </w:r>
          </w:p>
          <w:p w:rsidR="001B68B1" w:rsidRPr="001B0117" w:rsidP="001B68B1">
            <w:pPr>
              <w:pStyle w:val="HTMLPreformatted"/>
              <w:shd w:val="clear" w:color="auto" w:fill="F8F8F8"/>
              <w:rPr>
                <w:noProof/>
                <w:lang w:val="en-IN"/>
              </w:rPr>
            </w:pPr>
            <w:r w:rsidRPr="001B0117">
              <w:rPr>
                <w:noProof/>
                <w:lang w:val="en-IN"/>
              </w:rPr>
              <w:tab/>
            </w:r>
            <w:r w:rsidRPr="001B0117">
              <w:rPr>
                <w:b/>
                <w:bCs/>
                <w:noProof/>
                <w:color w:val="008000"/>
                <w:lang w:val="en-IN"/>
              </w:rPr>
              <w:t>&lt;div</w:t>
            </w:r>
            <w:r w:rsidRPr="001B0117">
              <w:rPr>
                <w:noProof/>
                <w:lang w:val="en-IN"/>
              </w:rPr>
              <w:t xml:space="preserve"> </w:t>
            </w:r>
            <w:r w:rsidRPr="001B0117">
              <w:rPr>
                <w:noProof/>
                <w:color w:val="7D9029"/>
                <w:lang w:val="en-IN"/>
              </w:rPr>
              <w:t>id=</w:t>
            </w:r>
            <w:r w:rsidRPr="001B0117">
              <w:rPr>
                <w:noProof/>
                <w:color w:val="BA2121"/>
                <w:lang w:val="en-IN"/>
              </w:rPr>
              <w:t>"chartContainer"</w:t>
            </w:r>
            <w:r w:rsidRPr="001B0117">
              <w:rPr>
                <w:noProof/>
                <w:lang w:val="en-IN"/>
              </w:rPr>
              <w:t xml:space="preserve"> </w:t>
            </w:r>
            <w:r w:rsidRPr="001B0117">
              <w:rPr>
                <w:noProof/>
                <w:color w:val="7D9029"/>
                <w:lang w:val="en-IN"/>
              </w:rPr>
              <w:t>style=</w:t>
            </w:r>
            <w:r w:rsidRPr="001B0117">
              <w:rPr>
                <w:noProof/>
                <w:color w:val="BA2121"/>
                <w:lang w:val="en-IN"/>
              </w:rPr>
              <w:t>"height: 600px; width: 100%;"</w:t>
            </w:r>
            <w:r w:rsidRPr="001B0117">
              <w:rPr>
                <w:b/>
                <w:bCs/>
                <w:noProof/>
                <w:color w:val="008000"/>
                <w:lang w:val="en-IN"/>
              </w:rPr>
              <w:t>&gt;&lt;/div&gt;</w:t>
            </w:r>
          </w:p>
          <w:p w:rsidR="001B68B1" w:rsidRPr="001B0117" w:rsidP="001B68B1">
            <w:pPr>
              <w:pStyle w:val="HTMLPreformatted"/>
              <w:shd w:val="clear" w:color="auto" w:fill="F8F8F8"/>
              <w:rPr>
                <w:noProof/>
                <w:lang w:val="en-IN"/>
              </w:rPr>
            </w:pPr>
            <w:r w:rsidRPr="001B0117">
              <w:rPr>
                <w:b/>
                <w:bCs/>
                <w:noProof/>
                <w:color w:val="008000"/>
                <w:lang w:val="en-IN"/>
              </w:rPr>
              <w:t>&lt;/body&gt;</w:t>
            </w:r>
          </w:p>
          <w:p w:rsidR="001B68B1" w:rsidRPr="001B0117" w:rsidP="001B68B1">
            <w:pPr>
              <w:pStyle w:val="HTMLPreformatted"/>
              <w:shd w:val="clear" w:color="auto" w:fill="F8F8F8"/>
              <w:rPr>
                <w:noProof/>
                <w:lang w:val="en-IN"/>
              </w:rPr>
            </w:pPr>
            <w:r w:rsidRPr="001B0117">
              <w:rPr>
                <w:noProof/>
                <w:lang w:val="en-IN"/>
              </w:rPr>
              <w:tab/>
            </w:r>
            <w:r w:rsidRPr="001B0117">
              <w:rPr>
                <w:b/>
                <w:bCs/>
                <w:noProof/>
                <w:color w:val="008000"/>
                <w:lang w:val="en-IN"/>
              </w:rPr>
              <w:t xml:space="preserve">&lt;script </w:t>
            </w:r>
            <w:r w:rsidRPr="001B0117">
              <w:rPr>
                <w:noProof/>
                <w:color w:val="7D9029"/>
                <w:lang w:val="en-IN"/>
              </w:rPr>
              <w:t>type=</w:t>
            </w:r>
            <w:r w:rsidRPr="001B0117">
              <w:rPr>
                <w:noProof/>
                <w:color w:val="BA2121"/>
                <w:lang w:val="en-IN"/>
              </w:rPr>
              <w:t>"text/javascript"</w:t>
            </w:r>
            <w:r w:rsidRPr="001B0117">
              <w:rPr>
                <w:b/>
                <w:bCs/>
                <w:noProof/>
                <w:color w:val="008000"/>
                <w:lang w:val="en-IN"/>
              </w:rPr>
              <w:t>&gt;</w:t>
            </w:r>
            <w:r w:rsidRPr="001B0117">
              <w:rPr>
                <w:noProof/>
                <w:lang w:val="en-IN"/>
              </w:rPr>
              <w:t xml:space="preserve"> </w:t>
            </w:r>
          </w:p>
          <w:p w:rsidR="001B68B1" w:rsidRPr="001B0117" w:rsidP="001B68B1">
            <w:pPr>
              <w:pStyle w:val="HTMLPreformatted"/>
              <w:shd w:val="clear" w:color="auto" w:fill="F8F8F8"/>
              <w:rPr>
                <w:noProof/>
                <w:lang w:val="en-IN"/>
              </w:rPr>
            </w:pPr>
            <w:r w:rsidRPr="001B0117">
              <w:rPr>
                <w:noProof/>
                <w:lang w:val="en-IN"/>
              </w:rPr>
              <w:tab/>
            </w:r>
            <w:r w:rsidRPr="001B0117">
              <w:rPr>
                <w:noProof/>
                <w:color w:val="008000"/>
                <w:lang w:val="en-IN"/>
              </w:rPr>
              <w:t>window</w:t>
            </w:r>
            <w:r w:rsidRPr="001B0117">
              <w:rPr>
                <w:noProof/>
                <w:lang w:val="en-IN"/>
              </w:rPr>
              <w:t xml:space="preserve">.onload </w:t>
            </w:r>
            <w:r w:rsidRPr="001B0117">
              <w:rPr>
                <w:noProof/>
                <w:color w:val="666666"/>
                <w:lang w:val="en-IN"/>
              </w:rPr>
              <w:t>=</w:t>
            </w:r>
            <w:r w:rsidRPr="001B0117">
              <w:rPr>
                <w:noProof/>
                <w:lang w:val="en-IN"/>
              </w:rPr>
              <w:t xml:space="preserve"> </w:t>
            </w:r>
            <w:r w:rsidRPr="001B0117">
              <w:rPr>
                <w:b/>
                <w:bCs/>
                <w:noProof/>
                <w:color w:val="008000"/>
                <w:lang w:val="en-IN"/>
              </w:rPr>
              <w:t>function</w:t>
            </w:r>
            <w:r w:rsidRPr="001B0117">
              <w:rPr>
                <w:noProof/>
                <w:lang w:val="en-IN"/>
              </w:rPr>
              <w:t xml:space="preserve"> () {</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b/>
                <w:bCs/>
                <w:noProof/>
                <w:color w:val="008000"/>
                <w:lang w:val="en-IN"/>
              </w:rPr>
              <w:t>var</w:t>
            </w:r>
            <w:r w:rsidRPr="001B0117">
              <w:rPr>
                <w:noProof/>
                <w:lang w:val="en-IN"/>
              </w:rPr>
              <w:t xml:space="preserve"> chart </w:t>
            </w:r>
            <w:r w:rsidRPr="001B0117">
              <w:rPr>
                <w:noProof/>
                <w:color w:val="666666"/>
                <w:lang w:val="en-IN"/>
              </w:rPr>
              <w:t>=</w:t>
            </w:r>
            <w:r w:rsidRPr="001B0117">
              <w:rPr>
                <w:noProof/>
                <w:lang w:val="en-IN"/>
              </w:rPr>
              <w:t xml:space="preserve"> </w:t>
            </w:r>
            <w:r w:rsidRPr="001B0117">
              <w:rPr>
                <w:b/>
                <w:bCs/>
                <w:noProof/>
                <w:color w:val="008000"/>
                <w:lang w:val="en-IN"/>
              </w:rPr>
              <w:t>new</w:t>
            </w:r>
            <w:r w:rsidRPr="001B0117">
              <w:rPr>
                <w:noProof/>
                <w:lang w:val="en-IN"/>
              </w:rPr>
              <w:t xml:space="preserve"> CanvasJS.Chart(</w:t>
            </w:r>
            <w:r w:rsidRPr="001B0117">
              <w:rPr>
                <w:noProof/>
                <w:color w:val="BA2121"/>
                <w:lang w:val="en-IN"/>
              </w:rPr>
              <w:t>"chartContainer"</w:t>
            </w:r>
            <w:r w:rsidRPr="001B0117">
              <w:rPr>
                <w:noProof/>
                <w:lang w:val="en-IN"/>
              </w:rPr>
              <w:t>,</w:t>
            </w:r>
            <w:r w:rsidRPr="001B0117">
              <w:rPr>
                <w:noProof/>
                <w:lang w:val="en-IN"/>
              </w:rPr>
              <w:t xml:space="preserve"> {</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title</w:t>
            </w:r>
            <w:r w:rsidRPr="001B0117">
              <w:rPr>
                <w:noProof/>
                <w:color w:val="666666"/>
                <w:lang w:val="en-IN"/>
              </w:rPr>
              <w:t>:</w:t>
            </w:r>
            <w:r w:rsidRPr="001B0117">
              <w:rPr>
                <w:noProof/>
                <w:lang w:val="en-IN"/>
              </w:rPr>
              <w:t>{</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text</w:t>
            </w:r>
            <w:r w:rsidRPr="001B0117">
              <w:rPr>
                <w:noProof/>
                <w:color w:val="666666"/>
                <w:lang w:val="en-IN"/>
              </w:rPr>
              <w:t>:</w:t>
            </w:r>
            <w:r w:rsidRPr="001B0117">
              <w:rPr>
                <w:noProof/>
                <w:lang w:val="en-IN"/>
              </w:rPr>
              <w:t xml:space="preserve"> </w:t>
            </w:r>
            <w:r w:rsidRPr="001B0117">
              <w:rPr>
                <w:noProof/>
                <w:color w:val="BA2121"/>
                <w:lang w:val="en-IN"/>
              </w:rPr>
              <w:t>"the sales data of Facecream"</w:t>
            </w:r>
            <w:r w:rsidRPr="001B0117">
              <w:rPr>
                <w:noProof/>
                <w:lang w:val="en-IN"/>
              </w:rPr>
              <w:t xml:space="preserve">              </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axisX</w:t>
            </w:r>
            <w:r w:rsidRPr="001B0117">
              <w:rPr>
                <w:noProof/>
                <w:color w:val="666666"/>
                <w:lang w:val="en-IN"/>
              </w:rPr>
              <w:t>:</w:t>
            </w:r>
            <w:r w:rsidRPr="001B0117">
              <w:rPr>
                <w:noProof/>
                <w:lang w:val="en-IN"/>
              </w:rPr>
              <w:t>{</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title</w:t>
            </w:r>
            <w:r w:rsidRPr="001B0117">
              <w:rPr>
                <w:noProof/>
                <w:color w:val="666666"/>
                <w:lang w:val="en-IN"/>
              </w:rPr>
              <w:t>:</w:t>
            </w:r>
            <w:r w:rsidRPr="001B0117">
              <w:rPr>
                <w:noProof/>
                <w:lang w:val="en-IN"/>
              </w:rPr>
              <w:t xml:space="preserve"> </w:t>
            </w:r>
            <w:r w:rsidRPr="001B0117">
              <w:rPr>
                <w:noProof/>
                <w:color w:val="BA2121"/>
                <w:lang w:val="en-IN"/>
              </w:rPr>
              <w:t>"Month"</w:t>
            </w:r>
            <w:r w:rsidRPr="001B0117">
              <w:rPr>
                <w:noProof/>
                <w:lang w:val="en-IN"/>
              </w:rPr>
              <w:t>,</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axisY</w:t>
            </w:r>
            <w:r w:rsidRPr="001B0117">
              <w:rPr>
                <w:noProof/>
                <w:color w:val="666666"/>
                <w:lang w:val="en-IN"/>
              </w:rPr>
              <w:t>:</w:t>
            </w:r>
            <w:r w:rsidRPr="001B0117">
              <w:rPr>
                <w:noProof/>
                <w:lang w:val="en-IN"/>
              </w:rPr>
              <w:t>{</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title</w:t>
            </w:r>
            <w:r w:rsidRPr="001B0117">
              <w:rPr>
                <w:noProof/>
                <w:color w:val="666666"/>
                <w:lang w:val="en-IN"/>
              </w:rPr>
              <w:t>:</w:t>
            </w:r>
            <w:r w:rsidRPr="001B0117">
              <w:rPr>
                <w:noProof/>
                <w:color w:val="BA2121"/>
                <w:lang w:val="en-IN"/>
              </w:rPr>
              <w:t>"Sales Unit"</w:t>
            </w:r>
            <w:r w:rsidRPr="001B0117">
              <w:rPr>
                <w:noProof/>
                <w:lang w:val="en-IN"/>
              </w:rPr>
              <w:t>,</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t>theme</w:t>
            </w:r>
            <w:r w:rsidRPr="001B0117">
              <w:rPr>
                <w:noProof/>
                <w:color w:val="666666"/>
                <w:lang w:val="en-IN"/>
              </w:rPr>
              <w:t>:</w:t>
            </w:r>
            <w:r w:rsidRPr="001B0117">
              <w:rPr>
                <w:noProof/>
                <w:lang w:val="en-IN"/>
              </w:rPr>
              <w:t xml:space="preserve"> </w:t>
            </w:r>
            <w:r w:rsidRPr="001B0117">
              <w:rPr>
                <w:noProof/>
                <w:color w:val="BA2121"/>
                <w:lang w:val="en-IN"/>
              </w:rPr>
              <w:t>"dark1"</w:t>
            </w:r>
            <w:r w:rsidRPr="001B0117">
              <w:rPr>
                <w:noProof/>
                <w:lang w:val="en-IN"/>
              </w:rPr>
              <w:t xml:space="preserve">, </w:t>
            </w:r>
            <w:r w:rsidRPr="001B0117">
              <w:rPr>
                <w:i/>
                <w:iCs/>
                <w:noProof/>
                <w:color w:val="408080"/>
                <w:lang w:val="en-IN"/>
              </w:rPr>
              <w:t>//"light1", "light2", "dark1", "dark2"</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data</w:t>
            </w:r>
            <w:r w:rsidRPr="001B0117">
              <w:rPr>
                <w:noProof/>
                <w:color w:val="666666"/>
                <w:lang w:val="en-IN"/>
              </w:rPr>
              <w:t>:</w:t>
            </w:r>
            <w:r w:rsidRPr="001B0117">
              <w:rPr>
                <w:noProof/>
                <w:lang w:val="en-IN"/>
              </w:rPr>
              <w:t xml:space="preserve"> [              </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w:t>
            </w:r>
          </w:p>
          <w:p w:rsidR="001B68B1" w:rsidRPr="001B0117" w:rsidP="001B68B1">
            <w:pPr>
              <w:pStyle w:val="HTMLPreformatted"/>
              <w:shd w:val="clear" w:color="auto" w:fill="F8F8F8"/>
              <w:rPr>
                <w:noProof/>
                <w:lang w:val="en-IN"/>
              </w:rPr>
            </w:pPr>
            <w:r w:rsidRPr="001B0117">
              <w:rPr>
                <w:noProof/>
                <w:lang w:val="en-IN"/>
              </w:rPr>
              <w:tab/>
            </w:r>
            <w:r w:rsidRPr="001B0117">
              <w:rPr>
                <w:i/>
                <w:iCs/>
                <w:noProof/>
                <w:color w:val="408080"/>
                <w:lang w:val="en-IN"/>
              </w:rPr>
              <w:t>// Ch</w:t>
            </w:r>
            <w:r w:rsidRPr="001B0117">
              <w:rPr>
                <w:i/>
                <w:iCs/>
                <w:noProof/>
                <w:color w:val="408080"/>
                <w:lang w:val="en-IN"/>
              </w:rPr>
              <w:t>ange type to "column", "doughnut", "line", "splineArea", etc.</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type</w:t>
            </w:r>
            <w:r w:rsidRPr="001B0117">
              <w:rPr>
                <w:noProof/>
                <w:color w:val="666666"/>
                <w:lang w:val="en-IN"/>
              </w:rPr>
              <w:t>:</w:t>
            </w:r>
            <w:r w:rsidRPr="001B0117">
              <w:rPr>
                <w:noProof/>
                <w:lang w:val="en-IN"/>
              </w:rPr>
              <w:t xml:space="preserve"> </w:t>
            </w:r>
            <w:r w:rsidRPr="001B0117">
              <w:rPr>
                <w:noProof/>
                <w:color w:val="BA2121"/>
                <w:lang w:val="en-IN"/>
              </w:rPr>
              <w:t>"column"</w:t>
            </w:r>
            <w:r w:rsidRPr="001B0117">
              <w:rPr>
                <w:noProof/>
                <w:lang w:val="en-IN"/>
              </w:rPr>
              <w:t>,</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dataPoints</w:t>
            </w:r>
            <w:r w:rsidRPr="001B0117">
              <w:rPr>
                <w:noProof/>
                <w:color w:val="666666"/>
                <w:lang w:val="en-IN"/>
              </w:rPr>
              <w:t>:</w:t>
            </w:r>
            <w:r w:rsidRPr="001B0117">
              <w:rPr>
                <w:noProof/>
                <w:lang w:val="en-IN"/>
              </w:rPr>
              <w:t xml:space="preserve"> [</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"Jan"</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2500</w:t>
            </w:r>
            <w:r w:rsidRPr="001B0117">
              <w:rPr>
                <w:noProof/>
                <w:lang w:val="en-IN"/>
              </w:rPr>
              <w:t xml:space="preserve">  },</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"Feb"</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2630</w:t>
            </w:r>
            <w:r w:rsidRPr="001B0117">
              <w:rPr>
                <w:noProof/>
                <w:lang w:val="en-IN"/>
              </w:rPr>
              <w:t xml:space="preserve">  },</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"Mar"</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2140</w:t>
            </w:r>
            <w:r w:rsidRPr="001B0117">
              <w:rPr>
                <w:noProof/>
                <w:lang w:val="en-IN"/>
              </w:rPr>
              <w:t xml:space="preserve">  },</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"Apr"</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3400</w:t>
            </w:r>
            <w:r w:rsidRPr="001B0117">
              <w:rPr>
                <w:noProof/>
                <w:lang w:val="en-IN"/>
              </w:rPr>
              <w:t xml:space="preserve">  },</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"May"</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3600</w:t>
            </w:r>
            <w:r w:rsidRPr="001B0117">
              <w:rPr>
                <w:noProof/>
                <w:lang w:val="en-IN"/>
              </w:rPr>
              <w:t xml:space="preserve">  },</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"Jun"</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2760</w:t>
            </w:r>
            <w:r w:rsidRPr="001B0117">
              <w:rPr>
                <w:noProof/>
                <w:lang w:val="en-IN"/>
              </w:rPr>
              <w:t xml:space="preserve">  },</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"Jul"</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2980</w:t>
            </w:r>
            <w:r w:rsidRPr="001B0117">
              <w:rPr>
                <w:noProof/>
                <w:lang w:val="en-IN"/>
              </w:rPr>
              <w:t xml:space="preserve">  },</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"Aug"</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3700</w:t>
            </w:r>
            <w:r w:rsidRPr="001B0117">
              <w:rPr>
                <w:noProof/>
                <w:lang w:val="en-IN"/>
              </w:rPr>
              <w:t xml:space="preserve">  },</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"Sep"</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3540</w:t>
            </w:r>
            <w:r w:rsidRPr="001B0117">
              <w:rPr>
                <w:noProof/>
                <w:lang w:val="en-IN"/>
              </w:rPr>
              <w:t xml:space="preserve">  },</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"Oct"</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1990</w:t>
            </w:r>
            <w:r w:rsidRPr="001B0117">
              <w:rPr>
                <w:noProof/>
                <w:lang w:val="en-IN"/>
              </w:rPr>
              <w:t xml:space="preserve">  },</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"Nov"</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2340</w:t>
            </w:r>
            <w:r w:rsidRPr="001B0117">
              <w:rPr>
                <w:noProof/>
                <w:lang w:val="en-IN"/>
              </w:rPr>
              <w:t xml:space="preserve">  },</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"Dec"</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2900</w:t>
            </w:r>
            <w:r w:rsidRPr="001B0117">
              <w:rPr>
                <w:noProof/>
                <w:lang w:val="en-IN"/>
              </w:rPr>
              <w:t xml:space="preserve">  }</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w:t>
            </w:r>
          </w:p>
          <w:p w:rsidR="001B68B1" w:rsidRPr="001B0117" w:rsidP="001B68B1">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t>chart.render();</w:t>
            </w:r>
          </w:p>
          <w:p w:rsidR="001B68B1" w:rsidRPr="001B0117" w:rsidP="001B68B1">
            <w:pPr>
              <w:pStyle w:val="HTMLPreformatted"/>
              <w:shd w:val="clear" w:color="auto" w:fill="F8F8F8"/>
              <w:rPr>
                <w:noProof/>
                <w:lang w:val="en-IN"/>
              </w:rPr>
            </w:pPr>
            <w:r w:rsidRPr="001B0117">
              <w:rPr>
                <w:noProof/>
                <w:lang w:val="en-IN"/>
              </w:rPr>
              <w:tab/>
              <w:t>}</w:t>
            </w:r>
          </w:p>
          <w:p w:rsidR="001B68B1" w:rsidRPr="001B0117" w:rsidP="001B68B1">
            <w:pPr>
              <w:pStyle w:val="HTMLPreformatted"/>
              <w:shd w:val="clear" w:color="auto" w:fill="F8F8F8"/>
              <w:rPr>
                <w:noProof/>
                <w:lang w:val="en-IN"/>
              </w:rPr>
            </w:pPr>
            <w:r w:rsidRPr="001B0117">
              <w:rPr>
                <w:noProof/>
                <w:lang w:val="en-IN"/>
              </w:rPr>
              <w:tab/>
            </w:r>
            <w:r w:rsidRPr="001B0117">
              <w:rPr>
                <w:b/>
                <w:bCs/>
                <w:noProof/>
                <w:color w:val="008000"/>
                <w:lang w:val="en-IN"/>
              </w:rPr>
              <w:t>&lt;/script&gt;</w:t>
            </w:r>
          </w:p>
          <w:p w:rsidR="001B68B1" w:rsidRPr="001B0117" w:rsidP="001B0117">
            <w:pPr>
              <w:pStyle w:val="HTMLPreformatted"/>
              <w:shd w:val="clear" w:color="auto" w:fill="F8F8F8"/>
              <w:rPr>
                <w:noProof/>
                <w:lang w:val="en-IN"/>
              </w:rPr>
            </w:pPr>
            <w:r w:rsidRPr="001B0117">
              <w:rPr>
                <w:b/>
                <w:bCs/>
                <w:noProof/>
                <w:color w:val="008000"/>
                <w:lang w:val="en-IN"/>
              </w:rPr>
              <w:t>&lt;/html&gt;</w:t>
            </w:r>
          </w:p>
        </w:tc>
      </w:tr>
    </w:tbl>
    <w:p w:rsidR="001B68B1" w:rsidP="001B68B1">
      <w:pPr>
        <w:spacing w:after="0" w:line="240" w:lineRule="auto"/>
        <w:rPr>
          <w:rFonts w:ascii="Times New Roman" w:hAnsi="Times New Roman" w:cs="Times New Roman"/>
          <w:sz w:val="24"/>
          <w:szCs w:val="24"/>
        </w:rPr>
      </w:pPr>
      <w:r>
        <w:rPr>
          <w:rFonts w:ascii="Times New Roman" w:hAnsi="Times New Roman" w:cs="Times New Roman"/>
          <w:noProof/>
          <w:sz w:val="24"/>
          <w:szCs w:val="24"/>
          <w:lang w:bidi="gu-IN"/>
        </w:rPr>
        <w:drawing>
          <wp:anchor distT="0" distB="0" distL="114300" distR="114300" simplePos="0" relativeHeight="251696128" behindDoc="0" locked="0" layoutInCell="1" allowOverlap="1">
            <wp:simplePos x="0" y="0"/>
            <wp:positionH relativeFrom="margin">
              <wp:align>center</wp:align>
            </wp:positionH>
            <wp:positionV relativeFrom="paragraph">
              <wp:posOffset>113665</wp:posOffset>
            </wp:positionV>
            <wp:extent cx="6362700" cy="4892345"/>
            <wp:effectExtent l="0" t="0" r="0" b="3810"/>
            <wp:wrapNone/>
            <wp:docPr id="13529828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82814" name="Dv6c.PNG"/>
                    <pic:cNvPicPr/>
                  </pic:nvPicPr>
                  <pic:blipFill>
                    <a:blip xmlns:r="http://schemas.openxmlformats.org/officeDocument/2006/relationships" r:embed="rId41">
                      <a:extLst>
                        <a:ext xmlns:a="http://schemas.openxmlformats.org/drawingml/2006/main" uri="{28A0092B-C50C-407E-A947-70E740481C1C}">
                          <a14:useLocalDpi xmlns:a14="http://schemas.microsoft.com/office/drawing/2010/main" val="0"/>
                        </a:ext>
                      </a:extLst>
                    </a:blip>
                    <a:stretch>
                      <a:fillRect/>
                    </a:stretch>
                  </pic:blipFill>
                  <pic:spPr>
                    <a:xfrm>
                      <a:off x="0" y="0"/>
                      <a:ext cx="6362700" cy="4892345"/>
                    </a:xfrm>
                    <a:prstGeom prst="rect">
                      <a:avLst/>
                    </a:prstGeom>
                  </pic:spPr>
                </pic:pic>
              </a:graphicData>
            </a:graphic>
            <wp14:sizeRelH relativeFrom="page">
              <wp14:pctWidth>0</wp14:pctWidth>
            </wp14:sizeRelH>
            <wp14:sizeRelV relativeFrom="page">
              <wp14:pctHeight>0</wp14:pctHeight>
            </wp14:sizeRelV>
          </wp:anchor>
        </w:drawing>
      </w:r>
    </w:p>
    <w:p w:rsidR="00A7512E"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Fig6c1 – Simple bar chart</w:t>
      </w:r>
    </w:p>
    <w:p w:rsidR="001B0117" w:rsidP="001B68B1">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Multiple </w:t>
      </w:r>
      <w:r w:rsidRPr="001B0117">
        <w:rPr>
          <w:rFonts w:ascii="Times New Roman" w:hAnsi="Times New Roman" w:cs="Times New Roman"/>
          <w:b/>
          <w:bCs/>
          <w:sz w:val="28"/>
          <w:szCs w:val="28"/>
        </w:rPr>
        <w:t>Bar chart</w:t>
      </w:r>
    </w:p>
    <w:p w:rsidR="001B0117" w:rsidP="001B68B1">
      <w:pPr>
        <w:spacing w:after="0" w:line="240" w:lineRule="auto"/>
        <w:rPr>
          <w:rFonts w:ascii="Times New Roman" w:hAnsi="Times New Roman" w:cs="Times New Roman"/>
          <w:sz w:val="24"/>
          <w:szCs w:val="24"/>
        </w:rPr>
      </w:pPr>
    </w:p>
    <w:tbl>
      <w:tblPr>
        <w:tblStyle w:val="TableGrid"/>
        <w:tblW w:w="0" w:type="auto"/>
        <w:tblLook w:val="04A0"/>
      </w:tblPr>
      <w:tblGrid>
        <w:gridCol w:w="9350"/>
      </w:tblGrid>
      <w:tr w:rsidTr="001B0117">
        <w:tblPrEx>
          <w:tblW w:w="0" w:type="auto"/>
          <w:tblLook w:val="04A0"/>
        </w:tblPrEx>
        <w:tc>
          <w:tcPr>
            <w:tcW w:w="9350" w:type="dxa"/>
            <w:shd w:val="clear" w:color="auto" w:fill="FAC090" w:themeFill="accent6" w:themeFillTint="99"/>
          </w:tcPr>
          <w:p w:rsidR="001B0117" w:rsidRPr="001B0117" w:rsidP="001B0117">
            <w:pPr>
              <w:pStyle w:val="HTMLPreformatted"/>
              <w:shd w:val="clear" w:color="auto" w:fill="F8F8F8"/>
              <w:rPr>
                <w:noProof/>
                <w:lang w:val="en-IN"/>
              </w:rPr>
            </w:pPr>
            <w:r w:rsidRPr="001B0117">
              <w:rPr>
                <w:noProof/>
                <w:color w:val="BC7A00"/>
                <w:lang w:val="en-IN"/>
              </w:rPr>
              <w:t>&lt;!DOCTYPE HTML&gt;</w:t>
            </w:r>
          </w:p>
          <w:p w:rsidR="001B0117" w:rsidRPr="001B0117" w:rsidP="001B0117">
            <w:pPr>
              <w:pStyle w:val="HTMLPreformatted"/>
              <w:shd w:val="clear" w:color="auto" w:fill="F8F8F8"/>
              <w:rPr>
                <w:noProof/>
                <w:lang w:val="en-IN"/>
              </w:rPr>
            </w:pPr>
            <w:r w:rsidRPr="001B0117">
              <w:rPr>
                <w:b/>
                <w:bCs/>
                <w:noProof/>
                <w:color w:val="008000"/>
                <w:lang w:val="en-IN"/>
              </w:rPr>
              <w:t>&lt;html&gt;</w:t>
            </w:r>
          </w:p>
          <w:p w:rsidR="001B0117" w:rsidRPr="001B0117" w:rsidP="001B0117">
            <w:pPr>
              <w:pStyle w:val="HTMLPreformatted"/>
              <w:shd w:val="clear" w:color="auto" w:fill="F8F8F8"/>
              <w:rPr>
                <w:noProof/>
                <w:lang w:val="en-IN"/>
              </w:rPr>
            </w:pPr>
            <w:r w:rsidRPr="001B0117">
              <w:rPr>
                <w:b/>
                <w:bCs/>
                <w:noProof/>
                <w:color w:val="008000"/>
                <w:lang w:val="en-IN"/>
              </w:rPr>
              <w:t>&lt;head&gt;</w:t>
            </w:r>
          </w:p>
          <w:p w:rsidR="001B0117" w:rsidRPr="001B0117" w:rsidP="001B0117">
            <w:pPr>
              <w:pStyle w:val="HTMLPreformatted"/>
              <w:shd w:val="clear" w:color="auto" w:fill="F8F8F8"/>
              <w:rPr>
                <w:noProof/>
                <w:lang w:val="en-IN"/>
              </w:rPr>
            </w:pPr>
            <w:r w:rsidRPr="001B0117">
              <w:rPr>
                <w:noProof/>
                <w:lang w:val="en-IN"/>
              </w:rPr>
              <w:tab/>
            </w:r>
            <w:r w:rsidRPr="001B0117">
              <w:rPr>
                <w:b/>
                <w:bCs/>
                <w:noProof/>
                <w:color w:val="008000"/>
                <w:lang w:val="en-IN"/>
              </w:rPr>
              <w:t>&lt;title&gt;</w:t>
            </w:r>
            <w:r w:rsidRPr="001B0117">
              <w:rPr>
                <w:noProof/>
                <w:lang w:val="en-IN"/>
              </w:rPr>
              <w:t>Multi Bar Chart</w:t>
            </w:r>
            <w:r w:rsidRPr="001B0117">
              <w:rPr>
                <w:b/>
                <w:bCs/>
                <w:noProof/>
                <w:color w:val="008000"/>
                <w:lang w:val="en-IN"/>
              </w:rPr>
              <w:t>&lt;/title&gt;</w:t>
            </w:r>
          </w:p>
          <w:p w:rsidR="001B0117" w:rsidRPr="001B0117" w:rsidP="001B0117">
            <w:pPr>
              <w:pStyle w:val="HTMLPreformatted"/>
              <w:shd w:val="clear" w:color="auto" w:fill="F8F8F8"/>
              <w:rPr>
                <w:noProof/>
                <w:lang w:val="en-IN"/>
              </w:rPr>
            </w:pPr>
            <w:r w:rsidRPr="001B0117">
              <w:rPr>
                <w:noProof/>
                <w:lang w:val="en-IN"/>
              </w:rPr>
              <w:tab/>
            </w:r>
            <w:r w:rsidRPr="001B0117">
              <w:rPr>
                <w:b/>
                <w:bCs/>
                <w:noProof/>
                <w:color w:val="008000"/>
                <w:lang w:val="en-IN"/>
              </w:rPr>
              <w:t>&lt;meta</w:t>
            </w:r>
            <w:r w:rsidRPr="001B0117">
              <w:rPr>
                <w:noProof/>
                <w:lang w:val="en-IN"/>
              </w:rPr>
              <w:t xml:space="preserve"> </w:t>
            </w:r>
            <w:r w:rsidRPr="001B0117">
              <w:rPr>
                <w:noProof/>
                <w:color w:val="7D9029"/>
                <w:lang w:val="en-IN"/>
              </w:rPr>
              <w:t>charset=</w:t>
            </w:r>
            <w:r w:rsidRPr="001B0117">
              <w:rPr>
                <w:noProof/>
                <w:color w:val="BA2121"/>
                <w:lang w:val="en-IN"/>
              </w:rPr>
              <w:t>"utf-8"</w:t>
            </w:r>
            <w:r w:rsidRPr="001B0117">
              <w:rPr>
                <w:b/>
                <w:bCs/>
                <w:noProof/>
                <w:color w:val="008000"/>
                <w:lang w:val="en-IN"/>
              </w:rPr>
              <w:t>&gt;</w:t>
            </w:r>
          </w:p>
          <w:p w:rsidR="001B0117" w:rsidRPr="001B0117" w:rsidP="001B0117">
            <w:pPr>
              <w:pStyle w:val="HTMLPreformatted"/>
              <w:shd w:val="clear" w:color="auto" w:fill="F8F8F8"/>
              <w:rPr>
                <w:noProof/>
                <w:lang w:val="en-IN"/>
              </w:rPr>
            </w:pPr>
            <w:r w:rsidRPr="001B0117">
              <w:rPr>
                <w:noProof/>
                <w:lang w:val="en-IN"/>
              </w:rPr>
              <w:tab/>
            </w:r>
            <w:r w:rsidRPr="001B0117">
              <w:rPr>
                <w:b/>
                <w:bCs/>
                <w:noProof/>
                <w:color w:val="008000"/>
                <w:lang w:val="en-IN"/>
              </w:rPr>
              <w:t>&lt;meta</w:t>
            </w:r>
            <w:r w:rsidRPr="001B0117">
              <w:rPr>
                <w:noProof/>
                <w:lang w:val="en-IN"/>
              </w:rPr>
              <w:t xml:space="preserve"> </w:t>
            </w:r>
            <w:r w:rsidRPr="001B0117">
              <w:rPr>
                <w:noProof/>
                <w:color w:val="7D9029"/>
                <w:lang w:val="en-IN"/>
              </w:rPr>
              <w:t>name=</w:t>
            </w:r>
            <w:r w:rsidRPr="001B0117">
              <w:rPr>
                <w:noProof/>
                <w:color w:val="BA2121"/>
                <w:lang w:val="en-IN"/>
              </w:rPr>
              <w:t>"author"</w:t>
            </w:r>
            <w:r w:rsidRPr="001B0117">
              <w:rPr>
                <w:noProof/>
                <w:lang w:val="en-IN"/>
              </w:rPr>
              <w:t xml:space="preserve"> </w:t>
            </w:r>
            <w:r w:rsidRPr="001B0117">
              <w:rPr>
                <w:noProof/>
                <w:color w:val="7D9029"/>
                <w:lang w:val="en-IN"/>
              </w:rPr>
              <w:t>content=</w:t>
            </w:r>
            <w:r w:rsidRPr="001B0117">
              <w:rPr>
                <w:noProof/>
                <w:color w:val="BA2121"/>
                <w:lang w:val="en-IN"/>
              </w:rPr>
              <w:t>"SidPro"</w:t>
            </w:r>
            <w:r w:rsidRPr="001B0117">
              <w:rPr>
                <w:b/>
                <w:bCs/>
                <w:noProof/>
                <w:color w:val="008000"/>
                <w:lang w:val="en-IN"/>
              </w:rPr>
              <w:t>/&gt;</w:t>
            </w:r>
          </w:p>
          <w:p w:rsidR="001B0117" w:rsidRPr="001B0117" w:rsidP="001B0117">
            <w:pPr>
              <w:pStyle w:val="HTMLPreformatted"/>
              <w:shd w:val="clear" w:color="auto" w:fill="F8F8F8"/>
              <w:rPr>
                <w:noProof/>
                <w:lang w:val="en-IN"/>
              </w:rPr>
            </w:pPr>
            <w:r w:rsidRPr="001B0117">
              <w:rPr>
                <w:noProof/>
                <w:lang w:val="en-IN"/>
              </w:rPr>
              <w:tab/>
            </w:r>
            <w:r w:rsidRPr="001B0117">
              <w:rPr>
                <w:b/>
                <w:bCs/>
                <w:noProof/>
                <w:color w:val="008000"/>
                <w:lang w:val="en-IN"/>
              </w:rPr>
              <w:t>&lt;</w:t>
            </w:r>
            <w:r w:rsidRPr="001B0117">
              <w:rPr>
                <w:b/>
                <w:bCs/>
                <w:noProof/>
                <w:color w:val="008000"/>
                <w:lang w:val="en-IN"/>
              </w:rPr>
              <w:t>meta</w:t>
            </w:r>
            <w:r w:rsidRPr="001B0117">
              <w:rPr>
                <w:noProof/>
                <w:lang w:val="en-IN"/>
              </w:rPr>
              <w:t xml:space="preserve"> </w:t>
            </w:r>
            <w:r w:rsidRPr="001B0117">
              <w:rPr>
                <w:noProof/>
                <w:color w:val="7D9029"/>
                <w:lang w:val="en-IN"/>
              </w:rPr>
              <w:t>name=</w:t>
            </w:r>
            <w:r w:rsidRPr="001B0117">
              <w:rPr>
                <w:noProof/>
                <w:color w:val="BA2121"/>
                <w:lang w:val="en-IN"/>
              </w:rPr>
              <w:t>"viewport"</w:t>
            </w:r>
            <w:r w:rsidRPr="001B0117">
              <w:rPr>
                <w:noProof/>
                <w:lang w:val="en-IN"/>
              </w:rPr>
              <w:t xml:space="preserve"> </w:t>
            </w:r>
            <w:r w:rsidRPr="001B0117">
              <w:rPr>
                <w:noProof/>
                <w:color w:val="7D9029"/>
                <w:lang w:val="en-IN"/>
              </w:rPr>
              <w:t>content=</w:t>
            </w:r>
            <w:r w:rsidRPr="001B0117">
              <w:rPr>
                <w:noProof/>
                <w:color w:val="BA2121"/>
                <w:lang w:val="en-IN"/>
              </w:rPr>
              <w:t>"width=device-width,initial-scale=1.0"</w:t>
            </w:r>
            <w:r w:rsidRPr="001B0117">
              <w:rPr>
                <w:b/>
                <w:bCs/>
                <w:noProof/>
                <w:color w:val="008000"/>
                <w:lang w:val="en-IN"/>
              </w:rPr>
              <w:t>/&gt;</w:t>
            </w:r>
          </w:p>
          <w:p w:rsidR="001B0117" w:rsidRPr="001B0117" w:rsidP="001B0117">
            <w:pPr>
              <w:pStyle w:val="HTMLPreformatted"/>
              <w:shd w:val="clear" w:color="auto" w:fill="F8F8F8"/>
              <w:rPr>
                <w:noProof/>
                <w:lang w:val="en-IN"/>
              </w:rPr>
            </w:pPr>
            <w:r w:rsidRPr="001B0117">
              <w:rPr>
                <w:noProof/>
                <w:lang w:val="en-IN"/>
              </w:rPr>
              <w:tab/>
            </w:r>
            <w:r w:rsidRPr="001B0117">
              <w:rPr>
                <w:b/>
                <w:bCs/>
                <w:noProof/>
                <w:color w:val="008000"/>
                <w:lang w:val="en-IN"/>
              </w:rPr>
              <w:t>&lt;meta</w:t>
            </w:r>
            <w:r w:rsidRPr="001B0117">
              <w:rPr>
                <w:noProof/>
                <w:lang w:val="en-IN"/>
              </w:rPr>
              <w:t xml:space="preserve"> </w:t>
            </w:r>
            <w:r w:rsidRPr="001B0117">
              <w:rPr>
                <w:noProof/>
                <w:color w:val="7D9029"/>
                <w:lang w:val="en-IN"/>
              </w:rPr>
              <w:t>name=</w:t>
            </w:r>
            <w:r w:rsidRPr="001B0117">
              <w:rPr>
                <w:noProof/>
                <w:color w:val="BA2121"/>
                <w:lang w:val="en-IN"/>
              </w:rPr>
              <w:t>"description"</w:t>
            </w:r>
            <w:r w:rsidRPr="001B0117">
              <w:rPr>
                <w:noProof/>
                <w:lang w:val="en-IN"/>
              </w:rPr>
              <w:t xml:space="preserve"> </w:t>
            </w:r>
            <w:r w:rsidRPr="001B0117">
              <w:rPr>
                <w:noProof/>
                <w:color w:val="7D9029"/>
                <w:lang w:val="en-IN"/>
              </w:rPr>
              <w:t>content=</w:t>
            </w:r>
            <w:r w:rsidRPr="001B0117">
              <w:rPr>
                <w:noProof/>
                <w:color w:val="BA2121"/>
                <w:lang w:val="en-IN"/>
              </w:rPr>
              <w:t>"Showing the sales data of Facecream as a Simple Bar chart"</w:t>
            </w:r>
            <w:r w:rsidRPr="001B0117">
              <w:rPr>
                <w:b/>
                <w:bCs/>
                <w:noProof/>
                <w:color w:val="008000"/>
                <w:lang w:val="en-IN"/>
              </w:rPr>
              <w:t>/&gt;</w:t>
            </w:r>
          </w:p>
          <w:p w:rsidR="001B0117" w:rsidRPr="001B0117" w:rsidP="001B0117">
            <w:pPr>
              <w:pStyle w:val="HTMLPreformatted"/>
              <w:shd w:val="clear" w:color="auto" w:fill="F8F8F8"/>
              <w:rPr>
                <w:noProof/>
                <w:lang w:val="en-IN"/>
              </w:rPr>
            </w:pPr>
            <w:r w:rsidRPr="001B0117">
              <w:rPr>
                <w:noProof/>
                <w:lang w:val="en-IN"/>
              </w:rPr>
              <w:tab/>
            </w:r>
            <w:r w:rsidRPr="001B0117">
              <w:rPr>
                <w:b/>
                <w:bCs/>
                <w:noProof/>
                <w:color w:val="008000"/>
                <w:lang w:val="en-IN"/>
              </w:rPr>
              <w:t>&lt;meta</w:t>
            </w:r>
            <w:r w:rsidRPr="001B0117">
              <w:rPr>
                <w:noProof/>
                <w:lang w:val="en-IN"/>
              </w:rPr>
              <w:t xml:space="preserve"> </w:t>
            </w:r>
            <w:r w:rsidRPr="001B0117">
              <w:rPr>
                <w:noProof/>
                <w:color w:val="7D9029"/>
                <w:lang w:val="en-IN"/>
              </w:rPr>
              <w:t>name=</w:t>
            </w:r>
            <w:r w:rsidRPr="001B0117">
              <w:rPr>
                <w:noProof/>
                <w:color w:val="BA2121"/>
                <w:lang w:val="en-IN"/>
              </w:rPr>
              <w:t>"keywords"</w:t>
            </w:r>
            <w:r w:rsidRPr="001B0117">
              <w:rPr>
                <w:noProof/>
                <w:lang w:val="en-IN"/>
              </w:rPr>
              <w:t xml:space="preserve"> </w:t>
            </w:r>
            <w:r w:rsidRPr="001B0117">
              <w:rPr>
                <w:noProof/>
                <w:color w:val="7D9029"/>
                <w:lang w:val="en-IN"/>
              </w:rPr>
              <w:t>content=</w:t>
            </w:r>
            <w:r w:rsidRPr="001B0117">
              <w:rPr>
                <w:noProof/>
                <w:color w:val="BA2121"/>
                <w:lang w:val="en-IN"/>
              </w:rPr>
              <w:t>"Multiple,Bar,Chart,Multiple Bar Chart,Line"</w:t>
            </w:r>
            <w:r w:rsidRPr="001B0117">
              <w:rPr>
                <w:b/>
                <w:bCs/>
                <w:noProof/>
                <w:color w:val="008000"/>
                <w:lang w:val="en-IN"/>
              </w:rPr>
              <w:t>/&gt;</w:t>
            </w:r>
          </w:p>
          <w:p w:rsidR="001B0117" w:rsidRPr="001B0117" w:rsidP="001B0117">
            <w:pPr>
              <w:pStyle w:val="HTMLPreformatted"/>
              <w:shd w:val="clear" w:color="auto" w:fill="F8F8F8"/>
              <w:rPr>
                <w:noProof/>
                <w:lang w:val="en-IN"/>
              </w:rPr>
            </w:pPr>
            <w:r w:rsidRPr="001B0117">
              <w:rPr>
                <w:noProof/>
                <w:lang w:val="en-IN"/>
              </w:rPr>
              <w:tab/>
            </w:r>
            <w:r w:rsidRPr="001B0117">
              <w:rPr>
                <w:b/>
                <w:bCs/>
                <w:noProof/>
                <w:color w:val="008000"/>
                <w:lang w:val="en-IN"/>
              </w:rPr>
              <w:t xml:space="preserve">&lt;script </w:t>
            </w:r>
            <w:r w:rsidRPr="001B0117">
              <w:rPr>
                <w:noProof/>
                <w:color w:val="7D9029"/>
                <w:lang w:val="en-IN"/>
              </w:rPr>
              <w:t>src=</w:t>
            </w:r>
            <w:r w:rsidRPr="001B0117">
              <w:rPr>
                <w:noProof/>
                <w:color w:val="BA2121"/>
                <w:lang w:val="en-IN"/>
              </w:rPr>
              <w:t>"jquery-3.5.1.min.js"</w:t>
            </w:r>
            <w:r w:rsidRPr="001B0117">
              <w:rPr>
                <w:b/>
                <w:bCs/>
                <w:noProof/>
                <w:color w:val="008000"/>
                <w:lang w:val="en-IN"/>
              </w:rPr>
              <w:t>&gt;&lt;/script&gt;</w:t>
            </w:r>
          </w:p>
          <w:p w:rsidR="001B0117" w:rsidRPr="001B0117" w:rsidP="001B0117">
            <w:pPr>
              <w:pStyle w:val="HTMLPreformatted"/>
              <w:shd w:val="clear" w:color="auto" w:fill="F8F8F8"/>
              <w:rPr>
                <w:noProof/>
                <w:lang w:val="en-IN"/>
              </w:rPr>
            </w:pPr>
            <w:r w:rsidRPr="001B0117">
              <w:rPr>
                <w:noProof/>
                <w:lang w:val="en-IN"/>
              </w:rPr>
              <w:tab/>
            </w:r>
            <w:r w:rsidRPr="001B0117">
              <w:rPr>
                <w:b/>
                <w:bCs/>
                <w:noProof/>
                <w:color w:val="008000"/>
                <w:lang w:val="en-IN"/>
              </w:rPr>
              <w:t xml:space="preserve">&lt;script </w:t>
            </w:r>
            <w:r w:rsidRPr="001B0117">
              <w:rPr>
                <w:noProof/>
                <w:color w:val="7D9029"/>
                <w:lang w:val="en-IN"/>
              </w:rPr>
              <w:t>src=</w:t>
            </w:r>
            <w:r w:rsidRPr="001B0117">
              <w:rPr>
                <w:noProof/>
                <w:color w:val="BA2121"/>
                <w:lang w:val="en-IN"/>
              </w:rPr>
              <w:t>"canvasjs.min.js"</w:t>
            </w:r>
            <w:r w:rsidRPr="001B0117">
              <w:rPr>
                <w:b/>
                <w:bCs/>
                <w:noProof/>
                <w:color w:val="008000"/>
                <w:lang w:val="en-IN"/>
              </w:rPr>
              <w:t>&gt;&lt;/script&gt;</w:t>
            </w:r>
          </w:p>
          <w:p w:rsidR="001B0117" w:rsidRPr="001B0117" w:rsidP="001B0117">
            <w:pPr>
              <w:pStyle w:val="HTMLPreformatted"/>
              <w:shd w:val="clear" w:color="auto" w:fill="F8F8F8"/>
              <w:rPr>
                <w:noProof/>
                <w:lang w:val="en-IN"/>
              </w:rPr>
            </w:pPr>
            <w:r w:rsidRPr="001B0117">
              <w:rPr>
                <w:b/>
                <w:bCs/>
                <w:noProof/>
                <w:color w:val="008000"/>
                <w:lang w:val="en-IN"/>
              </w:rPr>
              <w:t>&lt;/head&gt;</w:t>
            </w:r>
          </w:p>
          <w:p w:rsidR="001B0117" w:rsidRPr="001B0117" w:rsidP="001B0117">
            <w:pPr>
              <w:pStyle w:val="HTMLPreformatted"/>
              <w:shd w:val="clear" w:color="auto" w:fill="F8F8F8"/>
              <w:rPr>
                <w:noProof/>
                <w:lang w:val="en-IN"/>
              </w:rPr>
            </w:pPr>
            <w:r w:rsidRPr="001B0117">
              <w:rPr>
                <w:b/>
                <w:bCs/>
                <w:noProof/>
                <w:color w:val="008000"/>
                <w:lang w:val="en-IN"/>
              </w:rPr>
              <w:t>&lt;body&gt;</w:t>
            </w:r>
          </w:p>
          <w:p w:rsidR="001B0117" w:rsidRPr="001B0117" w:rsidP="001B0117">
            <w:pPr>
              <w:pStyle w:val="HTMLPreformatted"/>
              <w:shd w:val="clear" w:color="auto" w:fill="F8F8F8"/>
              <w:rPr>
                <w:noProof/>
                <w:lang w:val="en-IN"/>
              </w:rPr>
            </w:pPr>
            <w:r w:rsidRPr="001B0117">
              <w:rPr>
                <w:noProof/>
                <w:lang w:val="en-IN"/>
              </w:rPr>
              <w:tab/>
            </w:r>
            <w:r w:rsidRPr="001B0117">
              <w:rPr>
                <w:b/>
                <w:bCs/>
                <w:noProof/>
                <w:color w:val="008000"/>
                <w:lang w:val="en-IN"/>
              </w:rPr>
              <w:t>&lt;h2&gt;</w:t>
            </w:r>
            <w:r w:rsidRPr="001B0117">
              <w:rPr>
                <w:noProof/>
                <w:lang w:val="en-IN"/>
              </w:rPr>
              <w:t>Showing the data as a Multiple Bar Chart</w:t>
            </w:r>
            <w:r w:rsidRPr="001B0117">
              <w:rPr>
                <w:b/>
                <w:bCs/>
                <w:noProof/>
                <w:color w:val="008000"/>
                <w:lang w:val="en-IN"/>
              </w:rPr>
              <w:t>&lt;/h2&gt;</w:t>
            </w:r>
          </w:p>
          <w:p w:rsidR="001B0117" w:rsidRPr="001B0117" w:rsidP="001B0117">
            <w:pPr>
              <w:pStyle w:val="HTMLPreformatted"/>
              <w:shd w:val="clear" w:color="auto" w:fill="F8F8F8"/>
              <w:rPr>
                <w:noProof/>
                <w:lang w:val="en-IN"/>
              </w:rPr>
            </w:pPr>
            <w:r w:rsidRPr="001B0117">
              <w:rPr>
                <w:noProof/>
                <w:lang w:val="en-IN"/>
              </w:rPr>
              <w:tab/>
            </w:r>
            <w:r w:rsidRPr="001B0117">
              <w:rPr>
                <w:b/>
                <w:bCs/>
                <w:noProof/>
                <w:color w:val="008000"/>
                <w:lang w:val="en-IN"/>
              </w:rPr>
              <w:t>&lt;div</w:t>
            </w:r>
            <w:r w:rsidRPr="001B0117">
              <w:rPr>
                <w:noProof/>
                <w:lang w:val="en-IN"/>
              </w:rPr>
              <w:t xml:space="preserve"> </w:t>
            </w:r>
            <w:r w:rsidRPr="001B0117">
              <w:rPr>
                <w:noProof/>
                <w:color w:val="7D9029"/>
                <w:lang w:val="en-IN"/>
              </w:rPr>
              <w:t>id=</w:t>
            </w:r>
            <w:r w:rsidRPr="001B0117">
              <w:rPr>
                <w:noProof/>
                <w:color w:val="BA2121"/>
                <w:lang w:val="en-IN"/>
              </w:rPr>
              <w:t>"chartContainer"</w:t>
            </w:r>
            <w:r w:rsidRPr="001B0117">
              <w:rPr>
                <w:noProof/>
                <w:lang w:val="en-IN"/>
              </w:rPr>
              <w:t xml:space="preserve"> </w:t>
            </w:r>
            <w:r w:rsidRPr="001B0117">
              <w:rPr>
                <w:noProof/>
                <w:color w:val="7D9029"/>
                <w:lang w:val="en-IN"/>
              </w:rPr>
              <w:t>style=</w:t>
            </w:r>
            <w:r w:rsidRPr="001B0117">
              <w:rPr>
                <w:noProof/>
                <w:color w:val="BA2121"/>
                <w:lang w:val="en-IN"/>
              </w:rPr>
              <w:t>"height: 600px; width: 100%;"</w:t>
            </w:r>
            <w:r w:rsidRPr="001B0117">
              <w:rPr>
                <w:b/>
                <w:bCs/>
                <w:noProof/>
                <w:color w:val="008000"/>
                <w:lang w:val="en-IN"/>
              </w:rPr>
              <w:t>&gt;&lt;/div&gt;</w:t>
            </w:r>
          </w:p>
          <w:p w:rsidR="001B0117" w:rsidRPr="001B0117" w:rsidP="001B0117">
            <w:pPr>
              <w:pStyle w:val="HTMLPreformatted"/>
              <w:shd w:val="clear" w:color="auto" w:fill="F8F8F8"/>
              <w:rPr>
                <w:noProof/>
                <w:lang w:val="en-IN"/>
              </w:rPr>
            </w:pPr>
            <w:r w:rsidRPr="001B0117">
              <w:rPr>
                <w:b/>
                <w:bCs/>
                <w:noProof/>
                <w:color w:val="008000"/>
                <w:lang w:val="en-IN"/>
              </w:rPr>
              <w:t>&lt;/body&gt;</w:t>
            </w:r>
          </w:p>
          <w:p w:rsidR="001B0117" w:rsidRPr="001B0117" w:rsidP="001B0117">
            <w:pPr>
              <w:pStyle w:val="HTMLPreformatted"/>
              <w:shd w:val="clear" w:color="auto" w:fill="F8F8F8"/>
              <w:rPr>
                <w:noProof/>
                <w:lang w:val="en-IN"/>
              </w:rPr>
            </w:pPr>
            <w:r w:rsidRPr="001B0117">
              <w:rPr>
                <w:noProof/>
                <w:lang w:val="en-IN"/>
              </w:rPr>
              <w:tab/>
            </w:r>
            <w:r w:rsidRPr="001B0117">
              <w:rPr>
                <w:b/>
                <w:bCs/>
                <w:noProof/>
                <w:color w:val="008000"/>
                <w:lang w:val="en-IN"/>
              </w:rPr>
              <w:t xml:space="preserve">&lt;script </w:t>
            </w:r>
            <w:r w:rsidRPr="001B0117">
              <w:rPr>
                <w:noProof/>
                <w:color w:val="7D9029"/>
                <w:lang w:val="en-IN"/>
              </w:rPr>
              <w:t>type=</w:t>
            </w:r>
            <w:r w:rsidRPr="001B0117">
              <w:rPr>
                <w:noProof/>
                <w:color w:val="BA2121"/>
                <w:lang w:val="en-IN"/>
              </w:rPr>
              <w:t>"text/javascript"</w:t>
            </w:r>
            <w:r w:rsidRPr="001B0117">
              <w:rPr>
                <w:b/>
                <w:bCs/>
                <w:noProof/>
                <w:color w:val="008000"/>
                <w:lang w:val="en-IN"/>
              </w:rPr>
              <w:t>&gt;</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color w:val="008000"/>
                <w:lang w:val="en-IN"/>
              </w:rPr>
              <w:t>window</w:t>
            </w:r>
            <w:r w:rsidRPr="001B0117">
              <w:rPr>
                <w:noProof/>
                <w:lang w:val="en-IN"/>
              </w:rPr>
              <w:t xml:space="preserve">.onload </w:t>
            </w:r>
            <w:r w:rsidRPr="001B0117">
              <w:rPr>
                <w:noProof/>
                <w:color w:val="666666"/>
                <w:lang w:val="en-IN"/>
              </w:rPr>
              <w:t>=</w:t>
            </w:r>
            <w:r w:rsidRPr="001B0117">
              <w:rPr>
                <w:noProof/>
                <w:lang w:val="en-IN"/>
              </w:rPr>
              <w:t xml:space="preserve"> </w:t>
            </w:r>
            <w:r w:rsidRPr="001B0117">
              <w:rPr>
                <w:b/>
                <w:bCs/>
                <w:noProof/>
                <w:color w:val="008000"/>
                <w:lang w:val="en-IN"/>
              </w:rPr>
              <w:t>function</w:t>
            </w:r>
            <w:r>
              <w:rPr>
                <w:noProof/>
                <w:lang w:val="en-IN"/>
              </w:rPr>
              <w:t xml:space="preserve"> ()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b/>
                <w:bCs/>
                <w:noProof/>
                <w:color w:val="008000"/>
                <w:lang w:val="en-IN"/>
              </w:rPr>
              <w:t>var</w:t>
            </w:r>
            <w:r w:rsidRPr="001B0117">
              <w:rPr>
                <w:noProof/>
                <w:lang w:val="en-IN"/>
              </w:rPr>
              <w:t xml:space="preserve"> chart </w:t>
            </w:r>
            <w:r w:rsidRPr="001B0117">
              <w:rPr>
                <w:noProof/>
                <w:color w:val="666666"/>
                <w:lang w:val="en-IN"/>
              </w:rPr>
              <w:t>=</w:t>
            </w:r>
            <w:r w:rsidRPr="001B0117">
              <w:rPr>
                <w:noProof/>
                <w:lang w:val="en-IN"/>
              </w:rPr>
              <w:t xml:space="preserve"> </w:t>
            </w:r>
            <w:r w:rsidRPr="001B0117">
              <w:rPr>
                <w:b/>
                <w:bCs/>
                <w:noProof/>
                <w:color w:val="008000"/>
                <w:lang w:val="en-IN"/>
              </w:rPr>
              <w:t>new</w:t>
            </w:r>
            <w:r w:rsidRPr="001B0117">
              <w:rPr>
                <w:noProof/>
                <w:lang w:val="en-IN"/>
              </w:rPr>
              <w:t xml:space="preserve"> CanvasJS.Chart(</w:t>
            </w:r>
            <w:r w:rsidRPr="001B0117">
              <w:rPr>
                <w:noProof/>
                <w:color w:val="BA2121"/>
                <w:lang w:val="en-IN"/>
              </w:rPr>
              <w:t>"chartContainer"</w:t>
            </w:r>
            <w:r w:rsidRPr="001B0117">
              <w:rPr>
                <w:noProof/>
                <w:lang w:val="en-IN"/>
              </w:rPr>
              <w:t>,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animationEnabled</w:t>
            </w:r>
            <w:r w:rsidRPr="001B0117">
              <w:rPr>
                <w:noProof/>
                <w:color w:val="666666"/>
                <w:lang w:val="en-IN"/>
              </w:rPr>
              <w:t>:</w:t>
            </w:r>
            <w:r w:rsidRPr="001B0117">
              <w:rPr>
                <w:noProof/>
                <w:lang w:val="en-IN"/>
              </w:rPr>
              <w:t xml:space="preserve"> </w:t>
            </w:r>
            <w:r w:rsidRPr="001B0117">
              <w:rPr>
                <w:b/>
                <w:bCs/>
                <w:noProof/>
                <w:color w:val="008000"/>
                <w:lang w:val="en-IN"/>
              </w:rPr>
              <w:t>true</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title</w:t>
            </w:r>
            <w:r w:rsidRPr="001B0117">
              <w:rPr>
                <w:noProof/>
                <w:color w:val="666666"/>
                <w:lang w:val="en-IN"/>
              </w:rPr>
              <w:t>:</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text</w:t>
            </w:r>
            <w:r w:rsidRPr="001B0117">
              <w:rPr>
                <w:noProof/>
                <w:color w:val="666666"/>
                <w:lang w:val="en-IN"/>
              </w:rPr>
              <w:t>:</w:t>
            </w:r>
            <w:r w:rsidRPr="001B0117">
              <w:rPr>
                <w:noProof/>
                <w:lang w:val="en-IN"/>
              </w:rPr>
              <w:t xml:space="preserve"> </w:t>
            </w:r>
            <w:r w:rsidRPr="001B0117">
              <w:rPr>
                <w:noProof/>
                <w:color w:val="BA2121"/>
                <w:lang w:val="en-IN"/>
              </w:rPr>
              <w:t>"Salse of Facewash vs Facecream"</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theme</w:t>
            </w:r>
            <w:r w:rsidRPr="001B0117">
              <w:rPr>
                <w:noProof/>
                <w:color w:val="666666"/>
                <w:lang w:val="en-IN"/>
              </w:rPr>
              <w:t>:</w:t>
            </w:r>
            <w:r w:rsidRPr="001B0117">
              <w:rPr>
                <w:noProof/>
                <w:lang w:val="en-IN"/>
              </w:rPr>
              <w:t xml:space="preserve"> </w:t>
            </w:r>
            <w:r w:rsidRPr="001B0117">
              <w:rPr>
                <w:noProof/>
                <w:color w:val="BA2121"/>
                <w:lang w:val="en-IN"/>
              </w:rPr>
              <w:t>"dark1"</w:t>
            </w:r>
            <w:r w:rsidRPr="001B0117">
              <w:rPr>
                <w:noProof/>
                <w:lang w:val="en-IN"/>
              </w:rPr>
              <w:t xml:space="preserve">, </w:t>
            </w:r>
            <w:r w:rsidRPr="001B0117">
              <w:rPr>
                <w:i/>
                <w:iCs/>
                <w:noProof/>
                <w:color w:val="408080"/>
                <w:lang w:val="en-IN"/>
              </w:rPr>
              <w:t>//"light1", "light2", "dark1", "dark2"</w:t>
            </w:r>
            <w:r w:rsidRPr="001B0117">
              <w:rPr>
                <w:i/>
                <w:iCs/>
                <w:noProof/>
                <w:color w:val="408080"/>
                <w:lang w:val="en-IN"/>
              </w:rPr>
              <w:tab/>
            </w:r>
            <w:r w:rsidRPr="001B0117">
              <w:rPr>
                <w:i/>
                <w:iCs/>
                <w:noProof/>
                <w:color w:val="408080"/>
                <w:lang w:val="en-IN"/>
              </w:rPr>
              <w:tab/>
            </w:r>
            <w:r w:rsidRPr="001B0117">
              <w:rPr>
                <w:i/>
                <w:iCs/>
                <w:noProof/>
                <w:color w:val="408080"/>
                <w:lang w:val="en-IN"/>
              </w:rPr>
              <w:tab/>
            </w:r>
            <w:r w:rsidRPr="001B0117">
              <w:rPr>
                <w:i/>
                <w:iCs/>
                <w:noProof/>
                <w:color w:val="408080"/>
                <w:lang w:val="en-IN"/>
              </w:rPr>
              <w:tab/>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axisY</w:t>
            </w:r>
            <w:r w:rsidRPr="001B0117">
              <w:rPr>
                <w:noProof/>
                <w:color w:val="666666"/>
                <w:lang w:val="en-IN"/>
              </w:rPr>
              <w:t>:</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title</w:t>
            </w:r>
            <w:r w:rsidRPr="001B0117">
              <w:rPr>
                <w:noProof/>
                <w:color w:val="666666"/>
                <w:lang w:val="en-IN"/>
              </w:rPr>
              <w:t>:</w:t>
            </w:r>
            <w:r w:rsidRPr="001B0117">
              <w:rPr>
                <w:noProof/>
                <w:lang w:val="en-IN"/>
              </w:rPr>
              <w:t xml:space="preserve"> </w:t>
            </w:r>
            <w:r w:rsidRPr="001B0117">
              <w:rPr>
                <w:noProof/>
                <w:color w:val="BA2121"/>
                <w:lang w:val="en-IN"/>
              </w:rPr>
              <w:t>"Facewash Salse (Unit/Month)"</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titleFontColor</w:t>
            </w:r>
            <w:r w:rsidRPr="001B0117">
              <w:rPr>
                <w:noProof/>
                <w:color w:val="666666"/>
                <w:lang w:val="en-IN"/>
              </w:rPr>
              <w:t>:</w:t>
            </w:r>
            <w:r w:rsidRPr="001B0117">
              <w:rPr>
                <w:noProof/>
                <w:lang w:val="en-IN"/>
              </w:rPr>
              <w:t xml:space="preserve"> </w:t>
            </w:r>
            <w:r w:rsidRPr="001B0117">
              <w:rPr>
                <w:noProof/>
                <w:color w:val="BA2121"/>
                <w:lang w:val="en-IN"/>
              </w:rPr>
              <w:t>"#6d78ad"</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lineColor</w:t>
            </w:r>
            <w:r w:rsidRPr="001B0117">
              <w:rPr>
                <w:noProof/>
                <w:color w:val="666666"/>
                <w:lang w:val="en-IN"/>
              </w:rPr>
              <w:t>:</w:t>
            </w:r>
            <w:r w:rsidRPr="001B0117">
              <w:rPr>
                <w:noProof/>
                <w:lang w:val="en-IN"/>
              </w:rPr>
              <w:t xml:space="preserve"> </w:t>
            </w:r>
            <w:r w:rsidRPr="001B0117">
              <w:rPr>
                <w:noProof/>
                <w:color w:val="BA2121"/>
                <w:lang w:val="en-IN"/>
              </w:rPr>
              <w:t>"#6d78ad"</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labelFontColor</w:t>
            </w:r>
            <w:r w:rsidRPr="001B0117">
              <w:rPr>
                <w:noProof/>
                <w:color w:val="666666"/>
                <w:lang w:val="en-IN"/>
              </w:rPr>
              <w:t>:</w:t>
            </w:r>
            <w:r w:rsidRPr="001B0117">
              <w:rPr>
                <w:noProof/>
                <w:lang w:val="en-IN"/>
              </w:rPr>
              <w:t xml:space="preserve"> </w:t>
            </w:r>
            <w:r w:rsidRPr="001B0117">
              <w:rPr>
                <w:noProof/>
                <w:color w:val="BA2121"/>
                <w:lang w:val="en-IN"/>
              </w:rPr>
              <w:t>"#6d78ad"</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tickColor</w:t>
            </w:r>
            <w:r w:rsidRPr="001B0117">
              <w:rPr>
                <w:noProof/>
                <w:color w:val="666666"/>
                <w:lang w:val="en-IN"/>
              </w:rPr>
              <w:t>:</w:t>
            </w:r>
            <w:r w:rsidRPr="001B0117">
              <w:rPr>
                <w:noProof/>
                <w:lang w:val="en-IN"/>
              </w:rPr>
              <w:t xml:space="preserve"> </w:t>
            </w:r>
            <w:r w:rsidRPr="001B0117">
              <w:rPr>
                <w:noProof/>
                <w:color w:val="BA2121"/>
                <w:lang w:val="en-IN"/>
              </w:rPr>
              <w:t>"#6d78ad"</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axisY2</w:t>
            </w:r>
            <w:r w:rsidRPr="001B0117">
              <w:rPr>
                <w:noProof/>
                <w:color w:val="666666"/>
                <w:lang w:val="en-IN"/>
              </w:rPr>
              <w:t>:</w:t>
            </w:r>
            <w:r w:rsidRPr="001B0117">
              <w:rPr>
                <w:noProof/>
                <w:lang w:val="en-IN"/>
              </w:rPr>
              <w:t xml:space="preserve"> {</w:t>
            </w:r>
          </w:p>
          <w:p w:rsidR="001B0117" w:rsidRPr="001B0117" w:rsidP="001B0117">
            <w:pPr>
              <w:pStyle w:val="HTMLPreformatted"/>
              <w:shd w:val="clear" w:color="auto" w:fill="F8F8F8"/>
              <w:rPr>
                <w:noProof/>
                <w:lang w:val="en-IN"/>
              </w:rPr>
            </w:pPr>
            <w:r>
              <w:rPr>
                <w:noProof/>
                <w:lang w:val="en-IN"/>
              </w:rPr>
              <w:tab/>
            </w:r>
            <w:r>
              <w:rPr>
                <w:noProof/>
                <w:lang w:val="en-IN"/>
              </w:rPr>
              <w:tab/>
            </w:r>
            <w:r>
              <w:rPr>
                <w:noProof/>
                <w:lang w:val="en-IN"/>
              </w:rPr>
              <w:tab/>
            </w:r>
            <w:r>
              <w:rPr>
                <w:noProof/>
                <w:lang w:val="en-IN"/>
              </w:rPr>
              <w:tab/>
            </w:r>
            <w:r w:rsidRPr="001B0117">
              <w:rPr>
                <w:noProof/>
                <w:lang w:val="en-IN"/>
              </w:rPr>
              <w:t>title</w:t>
            </w:r>
            <w:r w:rsidRPr="001B0117">
              <w:rPr>
                <w:noProof/>
                <w:color w:val="666666"/>
                <w:lang w:val="en-IN"/>
              </w:rPr>
              <w:t>:</w:t>
            </w:r>
            <w:r w:rsidRPr="001B0117">
              <w:rPr>
                <w:noProof/>
                <w:lang w:val="en-IN"/>
              </w:rPr>
              <w:t xml:space="preserve"> </w:t>
            </w:r>
            <w:r w:rsidRPr="001B0117">
              <w:rPr>
                <w:noProof/>
                <w:color w:val="BA2121"/>
                <w:lang w:val="en-IN"/>
              </w:rPr>
              <w:t>"Facecream Salse (Unit/Month)"</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titleFontColor</w:t>
            </w:r>
            <w:r w:rsidRPr="001B0117">
              <w:rPr>
                <w:noProof/>
                <w:color w:val="666666"/>
                <w:lang w:val="en-IN"/>
              </w:rPr>
              <w:t>:</w:t>
            </w:r>
            <w:r w:rsidRPr="001B0117">
              <w:rPr>
                <w:noProof/>
                <w:lang w:val="en-IN"/>
              </w:rPr>
              <w:t xml:space="preserve"> </w:t>
            </w:r>
            <w:r w:rsidRPr="001B0117">
              <w:rPr>
                <w:noProof/>
                <w:color w:val="BA2121"/>
                <w:lang w:val="en-IN"/>
              </w:rPr>
              <w:t>"#51cda0"</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lineColor</w:t>
            </w:r>
            <w:r w:rsidRPr="001B0117">
              <w:rPr>
                <w:noProof/>
                <w:color w:val="666666"/>
                <w:lang w:val="en-IN"/>
              </w:rPr>
              <w:t>:</w:t>
            </w:r>
            <w:r w:rsidRPr="001B0117">
              <w:rPr>
                <w:noProof/>
                <w:lang w:val="en-IN"/>
              </w:rPr>
              <w:t xml:space="preserve"> </w:t>
            </w:r>
            <w:r w:rsidRPr="001B0117">
              <w:rPr>
                <w:noProof/>
                <w:color w:val="BA2121"/>
                <w:lang w:val="en-IN"/>
              </w:rPr>
              <w:t>"#51cda0"</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labelFontColor</w:t>
            </w:r>
            <w:r w:rsidRPr="001B0117">
              <w:rPr>
                <w:noProof/>
                <w:color w:val="666666"/>
                <w:lang w:val="en-IN"/>
              </w:rPr>
              <w:t>:</w:t>
            </w:r>
            <w:r w:rsidRPr="001B0117">
              <w:rPr>
                <w:noProof/>
                <w:lang w:val="en-IN"/>
              </w:rPr>
              <w:t xml:space="preserve"> </w:t>
            </w:r>
            <w:r w:rsidRPr="001B0117">
              <w:rPr>
                <w:noProof/>
                <w:color w:val="BA2121"/>
                <w:lang w:val="en-IN"/>
              </w:rPr>
              <w:t>"#51cda0"</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tickColor</w:t>
            </w:r>
            <w:r w:rsidRPr="001B0117">
              <w:rPr>
                <w:noProof/>
                <w:color w:val="666666"/>
                <w:lang w:val="en-IN"/>
              </w:rPr>
              <w:t>:</w:t>
            </w:r>
            <w:r w:rsidRPr="001B0117">
              <w:rPr>
                <w:noProof/>
                <w:lang w:val="en-IN"/>
              </w:rPr>
              <w:t xml:space="preserve"> </w:t>
            </w:r>
            <w:r w:rsidRPr="001B0117">
              <w:rPr>
                <w:noProof/>
                <w:color w:val="BA2121"/>
                <w:lang w:val="en-IN"/>
              </w:rPr>
              <w:t>"#51cda0"</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w:t>
            </w:r>
            <w:r w:rsidRPr="001B0117">
              <w:rPr>
                <w:noProof/>
                <w:lang w:val="en-IN"/>
              </w:rPr>
              <w:tab/>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toolTip</w:t>
            </w:r>
            <w:r w:rsidRPr="001B0117">
              <w:rPr>
                <w:noProof/>
                <w:color w:val="666666"/>
                <w:lang w:val="en-IN"/>
              </w:rPr>
              <w:t>:</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shared</w:t>
            </w:r>
            <w:r w:rsidRPr="001B0117">
              <w:rPr>
                <w:noProof/>
                <w:color w:val="666666"/>
                <w:lang w:val="en-IN"/>
              </w:rPr>
              <w:t>:</w:t>
            </w:r>
            <w:r w:rsidRPr="001B0117">
              <w:rPr>
                <w:noProof/>
                <w:lang w:val="en-IN"/>
              </w:rPr>
              <w:t xml:space="preserve"> </w:t>
            </w:r>
            <w:r w:rsidRPr="001B0117">
              <w:rPr>
                <w:b/>
                <w:bCs/>
                <w:noProof/>
                <w:color w:val="008000"/>
                <w:lang w:val="en-IN"/>
              </w:rPr>
              <w:t>true</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legend</w:t>
            </w:r>
            <w:r w:rsidRPr="001B0117">
              <w:rPr>
                <w:noProof/>
                <w:color w:val="666666"/>
                <w:lang w:val="en-IN"/>
              </w:rPr>
              <w:t>:</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cursor</w:t>
            </w:r>
            <w:r w:rsidRPr="001B0117">
              <w:rPr>
                <w:noProof/>
                <w:color w:val="666666"/>
                <w:lang w:val="en-IN"/>
              </w:rPr>
              <w:t>:</w:t>
            </w:r>
            <w:r w:rsidRPr="001B0117">
              <w:rPr>
                <w:noProof/>
                <w:color w:val="BA2121"/>
                <w:lang w:val="en-IN"/>
              </w:rPr>
              <w:t>"pointer"</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itemclick</w:t>
            </w:r>
            <w:r w:rsidRPr="001B0117">
              <w:rPr>
                <w:noProof/>
                <w:color w:val="666666"/>
                <w:lang w:val="en-IN"/>
              </w:rPr>
              <w:t>:</w:t>
            </w:r>
            <w:r w:rsidRPr="001B0117">
              <w:rPr>
                <w:noProof/>
                <w:lang w:val="en-IN"/>
              </w:rPr>
              <w:t xml:space="preserve"> toggleDataSeries</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data</w:t>
            </w:r>
            <w:r w:rsidRPr="001B0117">
              <w:rPr>
                <w:noProof/>
                <w:color w:val="666666"/>
                <w:lang w:val="en-IN"/>
              </w:rPr>
              <w:t>:</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type</w:t>
            </w:r>
            <w:r w:rsidRPr="001B0117">
              <w:rPr>
                <w:noProof/>
                <w:color w:val="666666"/>
                <w:lang w:val="en-IN"/>
              </w:rPr>
              <w:t>:</w:t>
            </w:r>
            <w:r w:rsidRPr="001B0117">
              <w:rPr>
                <w:noProof/>
                <w:lang w:val="en-IN"/>
              </w:rPr>
              <w:t xml:space="preserve"> </w:t>
            </w:r>
            <w:r w:rsidRPr="001B0117">
              <w:rPr>
                <w:noProof/>
                <w:color w:val="BA2121"/>
                <w:lang w:val="en-IN"/>
              </w:rPr>
              <w:t>"column"</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color</w:t>
            </w:r>
            <w:r w:rsidRPr="001B0117">
              <w:rPr>
                <w:noProof/>
                <w:color w:val="666666"/>
                <w:lang w:val="en-IN"/>
              </w:rPr>
              <w:t>:</w:t>
            </w:r>
            <w:r w:rsidRPr="001B0117">
              <w:rPr>
                <w:noProof/>
                <w:color w:val="BA2121"/>
                <w:lang w:val="en-IN"/>
              </w:rPr>
              <w:t>"#6d78ad"</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name</w:t>
            </w:r>
            <w:r w:rsidRPr="001B0117">
              <w:rPr>
                <w:noProof/>
                <w:color w:val="666666"/>
                <w:lang w:val="en-IN"/>
              </w:rPr>
              <w:t>:</w:t>
            </w:r>
            <w:r w:rsidRPr="001B0117">
              <w:rPr>
                <w:noProof/>
                <w:lang w:val="en-IN"/>
              </w:rPr>
              <w:t xml:space="preserve"> </w:t>
            </w:r>
            <w:r w:rsidRPr="001B0117">
              <w:rPr>
                <w:noProof/>
                <w:color w:val="BA2121"/>
                <w:lang w:val="en-IN"/>
              </w:rPr>
              <w:t>"Facewash Salse (Unit/Month)"</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legendText</w:t>
            </w:r>
            <w:r w:rsidRPr="001B0117">
              <w:rPr>
                <w:noProof/>
                <w:color w:val="666666"/>
                <w:lang w:val="en-IN"/>
              </w:rPr>
              <w:t>:</w:t>
            </w:r>
            <w:r w:rsidRPr="001B0117">
              <w:rPr>
                <w:noProof/>
                <w:lang w:val="en-IN"/>
              </w:rPr>
              <w:t xml:space="preserve"> </w:t>
            </w:r>
            <w:r w:rsidRPr="001B0117">
              <w:rPr>
                <w:noProof/>
                <w:color w:val="BA2121"/>
                <w:lang w:val="en-IN"/>
              </w:rPr>
              <w:t>"Facewash"</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showInLegend</w:t>
            </w:r>
            <w:r w:rsidRPr="001B0117">
              <w:rPr>
                <w:noProof/>
                <w:color w:val="666666"/>
                <w:lang w:val="en-IN"/>
              </w:rPr>
              <w:t>:</w:t>
            </w:r>
            <w:r w:rsidRPr="001B0117">
              <w:rPr>
                <w:noProof/>
                <w:lang w:val="en-IN"/>
              </w:rPr>
              <w:t xml:space="preserve"> </w:t>
            </w:r>
            <w:r w:rsidRPr="001B0117">
              <w:rPr>
                <w:b/>
                <w:bCs/>
                <w:noProof/>
                <w:color w:val="008000"/>
                <w:lang w:val="en-IN"/>
              </w:rPr>
              <w:t>true</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dataPoints</w:t>
            </w:r>
            <w:r w:rsidRPr="001B0117">
              <w:rPr>
                <w:noProof/>
                <w:color w:val="666666"/>
                <w:lang w:val="en-IN"/>
              </w:rPr>
              <w:t>:</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"Jan"</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1200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"Feb"</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2100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"Mar"</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3550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"Apr"</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1870</w:t>
            </w:r>
            <w:r w:rsidRPr="001B0117">
              <w:rPr>
                <w:noProof/>
                <w:lang w:val="en-IN"/>
              </w:rPr>
              <w:t xml:space="preserve">  }</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"May"</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1560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"Jun"</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1890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"Jul"</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1780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"Aug"</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2860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"Sep"</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2100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"Oct"</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2300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"Nov"</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2400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"Dec"</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1800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type</w:t>
            </w:r>
            <w:r w:rsidRPr="001B0117">
              <w:rPr>
                <w:noProof/>
                <w:color w:val="666666"/>
                <w:lang w:val="en-IN"/>
              </w:rPr>
              <w:t>:</w:t>
            </w:r>
            <w:r w:rsidRPr="001B0117">
              <w:rPr>
                <w:noProof/>
                <w:lang w:val="en-IN"/>
              </w:rPr>
              <w:t xml:space="preserve"> </w:t>
            </w:r>
            <w:r w:rsidRPr="001B0117">
              <w:rPr>
                <w:noProof/>
                <w:color w:val="BA2121"/>
                <w:lang w:val="en-IN"/>
              </w:rPr>
              <w:t>"column"</w:t>
            </w:r>
            <w:r w:rsidRPr="001B0117">
              <w:rPr>
                <w:noProof/>
                <w:lang w:val="en-IN"/>
              </w:rPr>
              <w:t>,</w:t>
            </w:r>
            <w:r w:rsidRPr="001B0117">
              <w:rPr>
                <w:noProof/>
                <w:lang w:val="en-IN"/>
              </w:rPr>
              <w:tab/>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color</w:t>
            </w:r>
            <w:r w:rsidRPr="001B0117">
              <w:rPr>
                <w:noProof/>
                <w:color w:val="666666"/>
                <w:lang w:val="en-IN"/>
              </w:rPr>
              <w:t>:</w:t>
            </w:r>
            <w:r w:rsidRPr="001B0117">
              <w:rPr>
                <w:noProof/>
                <w:color w:val="BA2121"/>
                <w:lang w:val="en-IN"/>
              </w:rPr>
              <w:t>"#51cda0"</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name</w:t>
            </w:r>
            <w:r w:rsidRPr="001B0117">
              <w:rPr>
                <w:noProof/>
                <w:color w:val="666666"/>
                <w:lang w:val="en-IN"/>
              </w:rPr>
              <w:t>:</w:t>
            </w:r>
            <w:r w:rsidRPr="001B0117">
              <w:rPr>
                <w:noProof/>
                <w:lang w:val="en-IN"/>
              </w:rPr>
              <w:t xml:space="preserve"> </w:t>
            </w:r>
            <w:r w:rsidRPr="001B0117">
              <w:rPr>
                <w:noProof/>
                <w:color w:val="BA2121"/>
                <w:lang w:val="en-IN"/>
              </w:rPr>
              <w:t>"Facecream Salse (Unit/Month)"</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legendText</w:t>
            </w:r>
            <w:r w:rsidRPr="001B0117">
              <w:rPr>
                <w:noProof/>
                <w:color w:val="666666"/>
                <w:lang w:val="en-IN"/>
              </w:rPr>
              <w:t>:</w:t>
            </w:r>
            <w:r w:rsidRPr="001B0117">
              <w:rPr>
                <w:noProof/>
                <w:lang w:val="en-IN"/>
              </w:rPr>
              <w:t xml:space="preserve"> </w:t>
            </w:r>
            <w:r w:rsidRPr="001B0117">
              <w:rPr>
                <w:noProof/>
                <w:color w:val="BA2121"/>
                <w:lang w:val="en-IN"/>
              </w:rPr>
              <w:t>"Facecream"</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axisYType</w:t>
            </w:r>
            <w:r w:rsidRPr="001B0117">
              <w:rPr>
                <w:noProof/>
                <w:color w:val="666666"/>
                <w:lang w:val="en-IN"/>
              </w:rPr>
              <w:t>:</w:t>
            </w:r>
            <w:r w:rsidRPr="001B0117">
              <w:rPr>
                <w:noProof/>
                <w:lang w:val="en-IN"/>
              </w:rPr>
              <w:t xml:space="preserve"> </w:t>
            </w:r>
            <w:r w:rsidRPr="001B0117">
              <w:rPr>
                <w:noProof/>
                <w:color w:val="BA2121"/>
                <w:lang w:val="en-IN"/>
              </w:rPr>
              <w:t>"secondary"</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showInLegend</w:t>
            </w:r>
            <w:r w:rsidRPr="001B0117">
              <w:rPr>
                <w:noProof/>
                <w:color w:val="666666"/>
                <w:lang w:val="en-IN"/>
              </w:rPr>
              <w:t>:</w:t>
            </w:r>
            <w:r w:rsidRPr="001B0117">
              <w:rPr>
                <w:noProof/>
                <w:lang w:val="en-IN"/>
              </w:rPr>
              <w:t xml:space="preserve"> </w:t>
            </w:r>
            <w:r w:rsidRPr="001B0117">
              <w:rPr>
                <w:b/>
                <w:bCs/>
                <w:noProof/>
                <w:color w:val="008000"/>
                <w:lang w:val="en-IN"/>
              </w:rPr>
              <w:t>true</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dataPoints</w:t>
            </w:r>
            <w:r w:rsidRPr="001B0117">
              <w:rPr>
                <w:noProof/>
                <w:color w:val="666666"/>
                <w:lang w:val="en-IN"/>
              </w:rPr>
              <w:t>:</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"Jan"</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2500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 label</w:t>
            </w:r>
            <w:r w:rsidRPr="001B0117">
              <w:rPr>
                <w:noProof/>
                <w:color w:val="666666"/>
                <w:lang w:val="en-IN"/>
              </w:rPr>
              <w:t>:</w:t>
            </w:r>
            <w:r w:rsidRPr="001B0117">
              <w:rPr>
                <w:noProof/>
                <w:lang w:val="en-IN"/>
              </w:rPr>
              <w:t xml:space="preserve"> </w:t>
            </w:r>
            <w:r w:rsidRPr="001B0117">
              <w:rPr>
                <w:noProof/>
                <w:color w:val="BA2121"/>
                <w:lang w:val="en-IN"/>
              </w:rPr>
              <w:t>"Feb"</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2630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"Mar"</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2140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"Apr"</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3400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"May"</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3600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"Jun"</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2760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"Jul"</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2980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"Aug"</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3700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"Sep"</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3540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"Oct"</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1990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"Nov"</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2340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 label</w:t>
            </w:r>
            <w:r w:rsidRPr="001B0117">
              <w:rPr>
                <w:noProof/>
                <w:color w:val="666666"/>
                <w:lang w:val="en-IN"/>
              </w:rPr>
              <w:t>:</w:t>
            </w:r>
            <w:r w:rsidRPr="001B0117">
              <w:rPr>
                <w:noProof/>
                <w:lang w:val="en-IN"/>
              </w:rPr>
              <w:t xml:space="preserve"> </w:t>
            </w:r>
            <w:r w:rsidRPr="001B0117">
              <w:rPr>
                <w:noProof/>
                <w:color w:val="BA2121"/>
                <w:lang w:val="en-IN"/>
              </w:rPr>
              <w:t>"Dec"</w:t>
            </w:r>
            <w:r w:rsidRPr="001B0117">
              <w:rPr>
                <w:noProof/>
                <w:lang w:val="en-IN"/>
              </w:rPr>
              <w:t>, y</w:t>
            </w:r>
            <w:r w:rsidRPr="001B0117">
              <w:rPr>
                <w:noProof/>
                <w:color w:val="666666"/>
                <w:lang w:val="en-IN"/>
              </w:rPr>
              <w:t>:</w:t>
            </w:r>
            <w:r w:rsidRPr="001B0117">
              <w:rPr>
                <w:noProof/>
                <w:lang w:val="en-IN"/>
              </w:rPr>
              <w:t xml:space="preserve"> </w:t>
            </w:r>
            <w:r w:rsidRPr="001B0117">
              <w:rPr>
                <w:noProof/>
                <w:color w:val="666666"/>
                <w:lang w:val="en-IN"/>
              </w:rPr>
              <w:t>2900</w:t>
            </w:r>
            <w:r w:rsidRPr="001B0117">
              <w:rPr>
                <w:noProof/>
                <w:lang w:val="en-IN"/>
              </w:rPr>
              <w:t xml:space="preserv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ab/>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t>chart.render();</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b/>
                <w:bCs/>
                <w:noProof/>
                <w:color w:val="008000"/>
                <w:lang w:val="en-IN"/>
              </w:rPr>
              <w:t>function</w:t>
            </w:r>
            <w:r w:rsidRPr="001B0117">
              <w:rPr>
                <w:noProof/>
                <w:lang w:val="en-IN"/>
              </w:rPr>
              <w:t xml:space="preserve"> toggleDataSeries(e) {</w:t>
            </w:r>
          </w:p>
          <w:p w:rsidR="001B0117" w:rsidRPr="001B0117" w:rsidP="001B0117">
            <w:pPr>
              <w:pStyle w:val="HTMLPreformatted"/>
              <w:shd w:val="clear" w:color="auto" w:fill="F8F8F8"/>
              <w:rPr>
                <w:noProof/>
                <w:lang w:val="en-IN"/>
              </w:rPr>
            </w:pPr>
            <w:r w:rsidRPr="001B0117">
              <w:rPr>
                <w:b/>
                <w:bCs/>
                <w:noProof/>
                <w:color w:val="008000"/>
                <w:lang w:val="en-IN"/>
              </w:rPr>
              <w:t>if</w:t>
            </w:r>
            <w:r w:rsidRPr="001B0117">
              <w:rPr>
                <w:noProof/>
                <w:lang w:val="en-IN"/>
              </w:rPr>
              <w:t xml:space="preserve"> (</w:t>
            </w:r>
            <w:r w:rsidRPr="001B0117">
              <w:rPr>
                <w:b/>
                <w:bCs/>
                <w:noProof/>
                <w:color w:val="008000"/>
                <w:lang w:val="en-IN"/>
              </w:rPr>
              <w:t>typeof</w:t>
            </w:r>
            <w:r w:rsidRPr="001B0117">
              <w:rPr>
                <w:noProof/>
                <w:lang w:val="en-IN"/>
              </w:rPr>
              <w:t xml:space="preserve">(e.dataSeries.visible) </w:t>
            </w:r>
            <w:r w:rsidRPr="001B0117">
              <w:rPr>
                <w:noProof/>
                <w:color w:val="666666"/>
                <w:lang w:val="en-IN"/>
              </w:rPr>
              <w:t>===</w:t>
            </w:r>
            <w:r w:rsidRPr="001B0117">
              <w:rPr>
                <w:noProof/>
                <w:lang w:val="en-IN"/>
              </w:rPr>
              <w:t xml:space="preserve"> </w:t>
            </w:r>
            <w:r w:rsidRPr="001B0117">
              <w:rPr>
                <w:noProof/>
                <w:color w:val="BA2121"/>
                <w:lang w:val="en-IN"/>
              </w:rPr>
              <w:t>"undefined"</w:t>
            </w:r>
            <w:r w:rsidRPr="001B0117">
              <w:rPr>
                <w:noProof/>
                <w:lang w:val="en-IN"/>
              </w:rPr>
              <w:t xml:space="preserve"> </w:t>
            </w:r>
            <w:r w:rsidRPr="001B0117">
              <w:rPr>
                <w:noProof/>
                <w:color w:val="666666"/>
                <w:lang w:val="en-IN"/>
              </w:rPr>
              <w:t>||</w:t>
            </w:r>
            <w:r w:rsidRPr="001B0117">
              <w:rPr>
                <w:noProof/>
                <w:lang w:val="en-IN"/>
              </w:rPr>
              <w:t xml:space="preserve"> e.dataSeries.visible) {</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noProof/>
                <w:lang w:val="en-IN"/>
              </w:rPr>
              <w:tab/>
            </w:r>
            <w:r w:rsidRPr="001B0117">
              <w:rPr>
                <w:noProof/>
                <w:lang w:val="en-IN"/>
              </w:rPr>
              <w:t xml:space="preserve">e.dataSeries.visible </w:t>
            </w:r>
            <w:r w:rsidRPr="001B0117">
              <w:rPr>
                <w:noProof/>
                <w:color w:val="666666"/>
                <w:lang w:val="en-IN"/>
              </w:rPr>
              <w:t>=</w:t>
            </w:r>
            <w:r w:rsidRPr="001B0117">
              <w:rPr>
                <w:noProof/>
                <w:lang w:val="en-IN"/>
              </w:rPr>
              <w:t xml:space="preserve"> </w:t>
            </w:r>
            <w:r w:rsidRPr="001B0117">
              <w:rPr>
                <w:b/>
                <w:bCs/>
                <w:noProof/>
                <w:color w:val="008000"/>
                <w:lang w:val="en-IN"/>
              </w:rPr>
              <w:t>false</w:t>
            </w:r>
            <w:r>
              <w:rPr>
                <w:noProof/>
                <w:lang w:val="en-IN"/>
              </w:rPr>
              <w:t>;</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r>
            <w:r w:rsidRPr="001B0117">
              <w:rPr>
                <w:b/>
                <w:bCs/>
                <w:noProof/>
                <w:color w:val="008000"/>
                <w:lang w:val="en-IN"/>
              </w:rPr>
              <w:t>else</w:t>
            </w:r>
            <w:r>
              <w:rPr>
                <w:noProof/>
                <w:lang w:val="en-IN"/>
              </w:rPr>
              <w:t xml:space="preserve"> {</w:t>
            </w:r>
            <w:r w:rsidRPr="001B0117">
              <w:rPr>
                <w:noProof/>
                <w:lang w:val="en-IN"/>
              </w:rPr>
              <w:t xml:space="preserve">e.dataSeries.visible </w:t>
            </w:r>
            <w:r w:rsidRPr="001B0117">
              <w:rPr>
                <w:noProof/>
                <w:color w:val="666666"/>
                <w:lang w:val="en-IN"/>
              </w:rPr>
              <w:t>=</w:t>
            </w:r>
            <w:r w:rsidRPr="001B0117">
              <w:rPr>
                <w:noProof/>
                <w:lang w:val="en-IN"/>
              </w:rPr>
              <w:t xml:space="preserve"> </w:t>
            </w:r>
            <w:r w:rsidRPr="001B0117">
              <w:rPr>
                <w:b/>
                <w:bCs/>
                <w:noProof/>
                <w:color w:val="008000"/>
                <w:lang w:val="en-IN"/>
              </w:rPr>
              <w:t>true</w:t>
            </w:r>
            <w:r>
              <w:rPr>
                <w:noProof/>
                <w:lang w:val="en-IN"/>
              </w:rPr>
              <w:t>;</w:t>
            </w: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noProof/>
                <w:lang w:val="en-IN"/>
              </w:rPr>
              <w:tab/>
            </w:r>
            <w:r w:rsidRPr="001B0117">
              <w:rPr>
                <w:noProof/>
                <w:lang w:val="en-IN"/>
              </w:rPr>
              <w:tab/>
              <w:t>chart.render();</w:t>
            </w:r>
          </w:p>
          <w:p w:rsidR="001B0117" w:rsidRPr="001B0117" w:rsidP="001B0117">
            <w:pPr>
              <w:pStyle w:val="HTMLPreformatted"/>
              <w:shd w:val="clear" w:color="auto" w:fill="F8F8F8"/>
              <w:rPr>
                <w:noProof/>
                <w:lang w:val="en-IN"/>
              </w:rPr>
            </w:pPr>
            <w:r>
              <w:rPr>
                <w:noProof/>
                <w:lang w:val="en-IN"/>
              </w:rPr>
              <w:tab/>
            </w:r>
            <w:r>
              <w:rPr>
                <w:noProof/>
                <w:lang w:val="en-IN"/>
              </w:rPr>
              <w:tab/>
              <w:t>}</w:t>
            </w:r>
          </w:p>
          <w:p w:rsidR="001B0117" w:rsidRPr="001B0117" w:rsidP="001B0117">
            <w:pPr>
              <w:pStyle w:val="HTMLPreformatted"/>
              <w:shd w:val="clear" w:color="auto" w:fill="F8F8F8"/>
              <w:rPr>
                <w:noProof/>
                <w:lang w:val="en-IN"/>
              </w:rPr>
            </w:pPr>
            <w:r w:rsidRPr="001B0117">
              <w:rPr>
                <w:noProof/>
                <w:lang w:val="en-IN"/>
              </w:rPr>
              <w:t>}</w:t>
            </w:r>
          </w:p>
          <w:p w:rsidR="001B0117" w:rsidRPr="001B0117" w:rsidP="001B0117">
            <w:pPr>
              <w:pStyle w:val="HTMLPreformatted"/>
              <w:shd w:val="clear" w:color="auto" w:fill="F8F8F8"/>
              <w:rPr>
                <w:noProof/>
                <w:lang w:val="en-IN"/>
              </w:rPr>
            </w:pPr>
            <w:r w:rsidRPr="001B0117">
              <w:rPr>
                <w:noProof/>
                <w:lang w:val="en-IN"/>
              </w:rPr>
              <w:tab/>
            </w:r>
            <w:r w:rsidRPr="001B0117">
              <w:rPr>
                <w:b/>
                <w:bCs/>
                <w:noProof/>
                <w:color w:val="008000"/>
                <w:lang w:val="en-IN"/>
              </w:rPr>
              <w:t>&lt;/script&gt;</w:t>
            </w:r>
          </w:p>
          <w:p w:rsidR="001B0117" w:rsidRPr="001B0117" w:rsidP="001B0117">
            <w:pPr>
              <w:pStyle w:val="HTMLPreformatted"/>
              <w:shd w:val="clear" w:color="auto" w:fill="F8F8F8"/>
              <w:rPr>
                <w:noProof/>
                <w:lang w:val="en-IN"/>
              </w:rPr>
            </w:pPr>
            <w:r w:rsidRPr="001B0117">
              <w:rPr>
                <w:b/>
                <w:bCs/>
                <w:noProof/>
                <w:color w:val="008000"/>
                <w:lang w:val="en-IN"/>
              </w:rPr>
              <w:t>&lt;/html&gt;</w:t>
            </w:r>
          </w:p>
        </w:tc>
      </w:tr>
    </w:tbl>
    <w:p w:rsidR="001B0117" w:rsidP="001B68B1">
      <w:pPr>
        <w:spacing w:after="0" w:line="240" w:lineRule="auto"/>
        <w:rPr>
          <w:rFonts w:ascii="Times New Roman" w:hAnsi="Times New Roman" w:cs="Times New Roman"/>
          <w:sz w:val="24"/>
          <w:szCs w:val="24"/>
        </w:rPr>
      </w:pPr>
      <w:r>
        <w:rPr>
          <w:rFonts w:ascii="Times New Roman" w:hAnsi="Times New Roman" w:cs="Times New Roman"/>
          <w:noProof/>
          <w:sz w:val="24"/>
          <w:szCs w:val="24"/>
          <w:lang w:bidi="gu-IN"/>
        </w:rPr>
        <w:drawing>
          <wp:anchor distT="0" distB="0" distL="114300" distR="114300" simplePos="0" relativeHeight="251698176" behindDoc="0" locked="0" layoutInCell="1" allowOverlap="1">
            <wp:simplePos x="0" y="0"/>
            <wp:positionH relativeFrom="margin">
              <wp:align>center</wp:align>
            </wp:positionH>
            <wp:positionV relativeFrom="paragraph">
              <wp:posOffset>81915</wp:posOffset>
            </wp:positionV>
            <wp:extent cx="6515100" cy="4960804"/>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v6c1.PNG"/>
                    <pic:cNvPicPr/>
                  </pic:nvPicPr>
                  <pic:blipFill>
                    <a:blip xmlns:r="http://schemas.openxmlformats.org/officeDocument/2006/relationships" r:embed="rId42">
                      <a:extLst>
                        <a:ext xmlns:a="http://schemas.openxmlformats.org/drawingml/2006/main" uri="{28A0092B-C50C-407E-A947-70E740481C1C}">
                          <a14:useLocalDpi xmlns:a14="http://schemas.microsoft.com/office/drawing/2010/main" val="0"/>
                        </a:ext>
                      </a:extLst>
                    </a:blip>
                    <a:stretch>
                      <a:fillRect/>
                    </a:stretch>
                  </pic:blipFill>
                  <pic:spPr>
                    <a:xfrm>
                      <a:off x="0" y="0"/>
                      <a:ext cx="6515100" cy="4960804"/>
                    </a:xfrm>
                    <a:prstGeom prst="rect">
                      <a:avLst/>
                    </a:prstGeom>
                  </pic:spPr>
                </pic:pic>
              </a:graphicData>
            </a:graphic>
            <wp14:sizeRelH relativeFrom="page">
              <wp14:pctWidth>0</wp14:pctWidth>
            </wp14:sizeRelH>
            <wp14:sizeRelV relativeFrom="page">
              <wp14:pctHeight>0</wp14:pctHeight>
            </wp14:sizeRelV>
          </wp:anchor>
        </w:drawing>
      </w: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P="001B68B1">
      <w:pPr>
        <w:spacing w:after="0" w:line="240" w:lineRule="auto"/>
        <w:rPr>
          <w:rFonts w:ascii="Times New Roman" w:hAnsi="Times New Roman" w:cs="Times New Roman"/>
          <w:sz w:val="24"/>
          <w:szCs w:val="24"/>
        </w:rPr>
      </w:pPr>
    </w:p>
    <w:p w:rsidR="001B0117" w:rsidRPr="001B0117" w:rsidP="001B68B1">
      <w:pPr>
        <w:spacing w:after="0" w:line="240" w:lineRule="auto"/>
        <w:rPr>
          <w:rFonts w:ascii="Times New Roman" w:hAnsi="Times New Roman" w:cs="Times New Roman"/>
          <w:sz w:val="24"/>
          <w:szCs w:val="24"/>
        </w:rPr>
        <w:sectPr w:rsidSect="006658BF">
          <w:headerReference w:type="default" r:id="rId43"/>
          <w:footerReference w:type="default" r:id="rId44"/>
          <w:pgSz w:w="12240" w:h="15840"/>
          <w:pgMar w:top="1440" w:right="1440" w:bottom="1440" w:left="1440" w:header="576" w:footer="432"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Fig6c2 – Multiple Bar chart</w:t>
      </w:r>
    </w:p>
    <w:p w:rsidR="001C08D2" w:rsidP="003856B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Practical – 7</w:t>
      </w:r>
    </w:p>
    <w:p w:rsidR="00C6258A" w:rsidP="003856B3">
      <w:pPr>
        <w:spacing w:after="0" w:line="240" w:lineRule="auto"/>
        <w:rPr>
          <w:rFonts w:ascii="Times New Roman" w:hAnsi="Times New Roman" w:cs="Times New Roman"/>
          <w:b/>
          <w:bCs/>
          <w:sz w:val="28"/>
          <w:szCs w:val="28"/>
        </w:rPr>
      </w:pPr>
    </w:p>
    <w:p w:rsidR="003856B3" w:rsidP="003856B3">
      <w:pPr>
        <w:spacing w:after="0" w:line="240" w:lineRule="auto"/>
        <w:rPr>
          <w:rFonts w:ascii="Times New Roman" w:hAnsi="Times New Roman" w:cs="Times New Roman"/>
          <w:sz w:val="28"/>
          <w:szCs w:val="28"/>
        </w:rPr>
      </w:pPr>
      <w:r w:rsidRPr="003856B3">
        <w:rPr>
          <w:rFonts w:ascii="Times New Roman" w:hAnsi="Times New Roman" w:cs="Times New Roman"/>
          <w:b/>
          <w:bCs/>
          <w:sz w:val="28"/>
          <w:szCs w:val="28"/>
        </w:rPr>
        <w:t xml:space="preserve">AIM: </w:t>
      </w:r>
      <w:r w:rsidRPr="00C6258A" w:rsidR="00C6258A">
        <w:rPr>
          <w:rFonts w:ascii="Times New Roman" w:hAnsi="Times New Roman" w:cs="Times New Roman"/>
          <w:sz w:val="28"/>
          <w:szCs w:val="28"/>
        </w:rPr>
        <w:t>Develop Following Program Using HTML5 and Google Chats API and Map API</w:t>
      </w:r>
      <w:r w:rsidR="00C6258A">
        <w:rPr>
          <w:rFonts w:ascii="Times New Roman" w:hAnsi="Times New Roman" w:cs="Times New Roman"/>
          <w:sz w:val="28"/>
          <w:szCs w:val="28"/>
        </w:rPr>
        <w:t>.</w:t>
      </w:r>
    </w:p>
    <w:p w:rsidR="00C6258A" w:rsidP="003856B3">
      <w:pPr>
        <w:spacing w:after="0" w:line="240" w:lineRule="auto"/>
        <w:rPr>
          <w:rFonts w:ascii="Times New Roman" w:hAnsi="Times New Roman" w:cs="Times New Roman"/>
          <w:sz w:val="28"/>
          <w:szCs w:val="28"/>
        </w:rPr>
      </w:pPr>
    </w:p>
    <w:p w:rsidR="00C6258A" w:rsidP="00C6258A">
      <w:pPr>
        <w:pStyle w:val="ListParagraph"/>
        <w:numPr>
          <w:ilvl w:val="0"/>
          <w:numId w:val="23"/>
        </w:numPr>
        <w:spacing w:after="0" w:line="240" w:lineRule="auto"/>
        <w:rPr>
          <w:rFonts w:ascii="Times New Roman" w:hAnsi="Times New Roman" w:cs="Times New Roman"/>
          <w:sz w:val="28"/>
          <w:szCs w:val="28"/>
        </w:rPr>
      </w:pPr>
      <w:r w:rsidRPr="00C6258A">
        <w:rPr>
          <w:rFonts w:ascii="Times New Roman" w:hAnsi="Times New Roman" w:cs="Times New Roman"/>
          <w:sz w:val="28"/>
          <w:szCs w:val="28"/>
        </w:rPr>
        <w:t xml:space="preserve">Using Google Charts API Basics draw charts like a </w:t>
      </w:r>
      <w:r w:rsidRPr="00C6258A">
        <w:rPr>
          <w:rFonts w:ascii="Times New Roman" w:hAnsi="Times New Roman" w:cs="Times New Roman"/>
          <w:sz w:val="28"/>
          <w:szCs w:val="28"/>
        </w:rPr>
        <w:t>Bar chart</w:t>
      </w:r>
    </w:p>
    <w:p w:rsidR="00C6258A" w:rsidP="00C6258A">
      <w:pPr>
        <w:pStyle w:val="ListParagraph"/>
        <w:spacing w:after="0" w:line="240" w:lineRule="auto"/>
        <w:rPr>
          <w:rFonts w:ascii="Times New Roman" w:hAnsi="Times New Roman" w:cs="Times New Roman"/>
          <w:sz w:val="28"/>
          <w:szCs w:val="28"/>
        </w:rPr>
      </w:pPr>
    </w:p>
    <w:tbl>
      <w:tblPr>
        <w:tblStyle w:val="TableGrid"/>
        <w:tblW w:w="0" w:type="auto"/>
        <w:shd w:val="clear" w:color="auto" w:fill="FAC090" w:themeFill="accent6" w:themeFillTint="99"/>
        <w:tblLook w:val="04A0"/>
      </w:tblPr>
      <w:tblGrid>
        <w:gridCol w:w="9350"/>
      </w:tblGrid>
      <w:tr w:rsidTr="00323D30">
        <w:tblPrEx>
          <w:tblW w:w="0" w:type="auto"/>
          <w:shd w:val="clear" w:color="auto" w:fill="FAC090" w:themeFill="accent6" w:themeFillTint="99"/>
          <w:tblLook w:val="04A0"/>
        </w:tblPrEx>
        <w:tc>
          <w:tcPr>
            <w:tcW w:w="9350" w:type="dxa"/>
            <w:shd w:val="clear" w:color="auto" w:fill="FAC090" w:themeFill="accent6" w:themeFillTint="99"/>
          </w:tcPr>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color w:val="BC7A00"/>
                <w:sz w:val="20"/>
                <w:szCs w:val="20"/>
                <w:lang w:val="en-IN" w:bidi="gu-IN"/>
              </w:rPr>
              <w:t>&lt;!DOCTYPE HTML&gt;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b/>
                <w:bCs/>
                <w:noProof/>
                <w:color w:val="008000"/>
                <w:sz w:val="20"/>
                <w:szCs w:val="20"/>
                <w:lang w:val="en-IN" w:bidi="gu-IN"/>
              </w:rPr>
              <w:t>&lt;html&gt;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b/>
                <w:bCs/>
                <w:noProof/>
                <w:color w:val="008000"/>
                <w:sz w:val="20"/>
                <w:szCs w:val="20"/>
                <w:lang w:val="en-IN" w:bidi="gu-IN"/>
              </w:rPr>
              <w:t>&lt;head&gt;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b/>
                <w:bCs/>
                <w:noProof/>
                <w:color w:val="008000"/>
                <w:sz w:val="20"/>
                <w:szCs w:val="20"/>
                <w:lang w:val="en-IN" w:bidi="gu-IN"/>
              </w:rPr>
              <w:t>&lt;title&gt;</w:t>
            </w:r>
            <w:r w:rsidRPr="00323D30">
              <w:rPr>
                <w:rFonts w:ascii="Courier New" w:eastAsia="Times New Roman" w:hAnsi="Courier New" w:cs="Courier New"/>
                <w:noProof/>
                <w:sz w:val="20"/>
                <w:szCs w:val="20"/>
                <w:lang w:val="en-IN" w:bidi="gu-IN"/>
              </w:rPr>
              <w:t>Google API Bar chart</w:t>
            </w:r>
            <w:r w:rsidRPr="00323D30">
              <w:rPr>
                <w:rFonts w:ascii="Courier New" w:eastAsia="Times New Roman" w:hAnsi="Courier New" w:cs="Courier New"/>
                <w:b/>
                <w:bCs/>
                <w:noProof/>
                <w:color w:val="008000"/>
                <w:sz w:val="20"/>
                <w:szCs w:val="20"/>
                <w:lang w:val="en-IN" w:bidi="gu-IN"/>
              </w:rPr>
              <w:t>&lt;/title&gt;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b/>
                <w:bCs/>
                <w:noProof/>
                <w:color w:val="008000"/>
                <w:sz w:val="20"/>
                <w:szCs w:val="20"/>
                <w:lang w:val="en-IN" w:bidi="gu-IN"/>
              </w:rPr>
              <w:t>&lt;meta</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7D9029"/>
                <w:sz w:val="20"/>
                <w:szCs w:val="20"/>
                <w:lang w:val="en-IN" w:bidi="gu-IN"/>
              </w:rPr>
              <w:t>charset=</w:t>
            </w:r>
            <w:r w:rsidRPr="00323D30">
              <w:rPr>
                <w:rFonts w:ascii="Courier New" w:eastAsia="Times New Roman" w:hAnsi="Courier New" w:cs="Courier New"/>
                <w:noProof/>
                <w:color w:val="BA2121"/>
                <w:sz w:val="20"/>
                <w:szCs w:val="20"/>
                <w:lang w:val="en-IN" w:bidi="gu-IN"/>
              </w:rPr>
              <w:t>"utf-8"</w:t>
            </w:r>
            <w:r w:rsidRPr="00323D30">
              <w:rPr>
                <w:rFonts w:ascii="Courier New" w:eastAsia="Times New Roman" w:hAnsi="Courier New" w:cs="Courier New"/>
                <w:b/>
                <w:bCs/>
                <w:noProof/>
                <w:color w:val="008000"/>
                <w:sz w:val="20"/>
                <w:szCs w:val="20"/>
                <w:lang w:val="en-IN" w:bidi="gu-IN"/>
              </w:rPr>
              <w:t>&gt;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b/>
                <w:bCs/>
                <w:noProof/>
                <w:color w:val="008000"/>
                <w:sz w:val="20"/>
                <w:szCs w:val="20"/>
                <w:lang w:val="en-IN" w:bidi="gu-IN"/>
              </w:rPr>
              <w:t>&lt;meta</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7D9029"/>
                <w:sz w:val="20"/>
                <w:szCs w:val="20"/>
                <w:lang w:val="en-IN" w:bidi="gu-IN"/>
              </w:rPr>
              <w:t>name=</w:t>
            </w:r>
            <w:r w:rsidRPr="00323D30">
              <w:rPr>
                <w:rFonts w:ascii="Courier New" w:eastAsia="Times New Roman" w:hAnsi="Courier New" w:cs="Courier New"/>
                <w:noProof/>
                <w:color w:val="BA2121"/>
                <w:sz w:val="20"/>
                <w:szCs w:val="20"/>
                <w:lang w:val="en-IN" w:bidi="gu-IN"/>
              </w:rPr>
              <w:t>"author"</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7D9029"/>
                <w:sz w:val="20"/>
                <w:szCs w:val="20"/>
                <w:lang w:val="en-IN" w:bidi="gu-IN"/>
              </w:rPr>
              <w:t>content=</w:t>
            </w:r>
            <w:r w:rsidRPr="00323D30">
              <w:rPr>
                <w:rFonts w:ascii="Courier New" w:eastAsia="Times New Roman" w:hAnsi="Courier New" w:cs="Courier New"/>
                <w:noProof/>
                <w:color w:val="BA2121"/>
                <w:sz w:val="20"/>
                <w:szCs w:val="20"/>
                <w:lang w:val="en-IN" w:bidi="gu-IN"/>
              </w:rPr>
              <w:t>"SidPro"</w:t>
            </w:r>
            <w:r w:rsidRPr="00323D30">
              <w:rPr>
                <w:rFonts w:ascii="Courier New" w:eastAsia="Times New Roman" w:hAnsi="Courier New" w:cs="Courier New"/>
                <w:b/>
                <w:bCs/>
                <w:noProof/>
                <w:color w:val="008000"/>
                <w:sz w:val="20"/>
                <w:szCs w:val="20"/>
                <w:lang w:val="en-IN" w:bidi="gu-IN"/>
              </w:rPr>
              <w:t>/&gt;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b/>
                <w:bCs/>
                <w:noProof/>
                <w:color w:val="008000"/>
                <w:sz w:val="20"/>
                <w:szCs w:val="20"/>
                <w:lang w:val="en-IN" w:bidi="gu-IN"/>
              </w:rPr>
              <w:t>&lt;meta</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7D9029"/>
                <w:sz w:val="20"/>
                <w:szCs w:val="20"/>
                <w:lang w:val="en-IN" w:bidi="gu-IN"/>
              </w:rPr>
              <w:t>name=</w:t>
            </w:r>
            <w:r w:rsidRPr="00323D30">
              <w:rPr>
                <w:rFonts w:ascii="Courier New" w:eastAsia="Times New Roman" w:hAnsi="Courier New" w:cs="Courier New"/>
                <w:noProof/>
                <w:color w:val="BA2121"/>
                <w:sz w:val="20"/>
                <w:szCs w:val="20"/>
                <w:lang w:val="en-IN" w:bidi="gu-IN"/>
              </w:rPr>
              <w:t>"viewport"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7D9029"/>
                <w:sz w:val="20"/>
                <w:szCs w:val="20"/>
                <w:lang w:val="en-IN" w:bidi="gu-IN"/>
              </w:rPr>
              <w:t>content=</w:t>
            </w:r>
            <w:r w:rsidRPr="00323D30">
              <w:rPr>
                <w:rFonts w:ascii="Courier New" w:eastAsia="Times New Roman" w:hAnsi="Courier New" w:cs="Courier New"/>
                <w:noProof/>
                <w:color w:val="BA2121"/>
                <w:sz w:val="20"/>
                <w:szCs w:val="20"/>
                <w:lang w:val="en-IN" w:bidi="gu-IN"/>
              </w:rPr>
              <w:t>"width=device-width,initial-scale=1.0"</w:t>
            </w:r>
            <w:r w:rsidRPr="00323D30">
              <w:rPr>
                <w:rFonts w:ascii="Courier New" w:eastAsia="Times New Roman" w:hAnsi="Courier New" w:cs="Courier New"/>
                <w:b/>
                <w:bCs/>
                <w:noProof/>
                <w:color w:val="008000"/>
                <w:sz w:val="20"/>
                <w:szCs w:val="20"/>
                <w:lang w:val="en-IN" w:bidi="gu-IN"/>
              </w:rPr>
              <w:t>/&gt;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b/>
                <w:bCs/>
                <w:noProof/>
                <w:color w:val="008000"/>
                <w:sz w:val="20"/>
                <w:szCs w:val="20"/>
                <w:lang w:val="en-IN" w:bidi="gu-IN"/>
              </w:rPr>
              <w:t>&lt;meta</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7D9029"/>
                <w:sz w:val="20"/>
                <w:szCs w:val="20"/>
                <w:lang w:val="en-IN" w:bidi="gu-IN"/>
              </w:rPr>
              <w:t>name=</w:t>
            </w:r>
            <w:r w:rsidRPr="00323D30">
              <w:rPr>
                <w:rFonts w:ascii="Courier New" w:eastAsia="Times New Roman" w:hAnsi="Courier New" w:cs="Courier New"/>
                <w:noProof/>
                <w:color w:val="BA2121"/>
                <w:sz w:val="20"/>
                <w:szCs w:val="20"/>
                <w:lang w:val="en-IN" w:bidi="gu-IN"/>
              </w:rPr>
              <w:t>"description"</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7D9029"/>
                <w:sz w:val="20"/>
                <w:szCs w:val="20"/>
                <w:lang w:val="en-IN" w:bidi="gu-IN"/>
              </w:rPr>
              <w:t>content=</w:t>
            </w:r>
            <w:r w:rsidRPr="00323D30">
              <w:rPr>
                <w:rFonts w:ascii="Courier New" w:eastAsia="Times New Roman" w:hAnsi="Courier New" w:cs="Courier New"/>
                <w:noProof/>
                <w:color w:val="BA2121"/>
                <w:sz w:val="20"/>
                <w:szCs w:val="20"/>
                <w:lang w:val="en-IN" w:bidi="gu-IN"/>
              </w:rPr>
              <w:t xml:space="preserve">"Using </w:t>
            </w:r>
            <w:r w:rsidRPr="00323D30">
              <w:rPr>
                <w:rFonts w:ascii="Courier New" w:eastAsia="Times New Roman" w:hAnsi="Courier New" w:cs="Courier New"/>
                <w:noProof/>
                <w:color w:val="BA2121"/>
                <w:sz w:val="20"/>
                <w:szCs w:val="20"/>
                <w:lang w:val="en-IN" w:bidi="gu-IN"/>
              </w:rPr>
              <w:t>Google Charts API Basics draw charts like a Bar chart"</w:t>
            </w:r>
            <w:r w:rsidRPr="00323D30">
              <w:rPr>
                <w:rFonts w:ascii="Courier New" w:eastAsia="Times New Roman" w:hAnsi="Courier New" w:cs="Courier New"/>
                <w:b/>
                <w:bCs/>
                <w:noProof/>
                <w:color w:val="008000"/>
                <w:sz w:val="20"/>
                <w:szCs w:val="20"/>
                <w:lang w:val="en-IN" w:bidi="gu-IN"/>
              </w:rPr>
              <w:t>/&gt;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b/>
                <w:bCs/>
                <w:noProof/>
                <w:color w:val="008000"/>
                <w:sz w:val="20"/>
                <w:szCs w:val="20"/>
                <w:lang w:val="en-IN" w:bidi="gu-IN"/>
              </w:rPr>
              <w:t>&lt;meta</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7D9029"/>
                <w:sz w:val="20"/>
                <w:szCs w:val="20"/>
                <w:lang w:val="en-IN" w:bidi="gu-IN"/>
              </w:rPr>
              <w:t>name=</w:t>
            </w:r>
            <w:r w:rsidRPr="00323D30">
              <w:rPr>
                <w:rFonts w:ascii="Courier New" w:eastAsia="Times New Roman" w:hAnsi="Courier New" w:cs="Courier New"/>
                <w:noProof/>
                <w:color w:val="BA2121"/>
                <w:sz w:val="20"/>
                <w:szCs w:val="20"/>
                <w:lang w:val="en-IN" w:bidi="gu-IN"/>
              </w:rPr>
              <w:t>"keywords"</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7D9029"/>
                <w:sz w:val="20"/>
                <w:szCs w:val="20"/>
                <w:lang w:val="en-IN" w:bidi="gu-IN"/>
              </w:rPr>
              <w:t>content=</w:t>
            </w:r>
            <w:r w:rsidRPr="00323D30">
              <w:rPr>
                <w:rFonts w:ascii="Courier New" w:eastAsia="Times New Roman" w:hAnsi="Courier New" w:cs="Courier New"/>
                <w:noProof/>
                <w:color w:val="BA2121"/>
                <w:sz w:val="20"/>
                <w:szCs w:val="20"/>
                <w:lang w:val="en-IN" w:bidi="gu-IN"/>
              </w:rPr>
              <w:t>"Google,API,Chart,Bar Chart,Bar"</w:t>
            </w:r>
            <w:r w:rsidRPr="00323D30">
              <w:rPr>
                <w:rFonts w:ascii="Courier New" w:eastAsia="Times New Roman" w:hAnsi="Courier New" w:cs="Courier New"/>
                <w:b/>
                <w:bCs/>
                <w:noProof/>
                <w:color w:val="008000"/>
                <w:sz w:val="20"/>
                <w:szCs w:val="20"/>
                <w:lang w:val="en-IN" w:bidi="gu-IN"/>
              </w:rPr>
              <w:t>/&gt;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b/>
                <w:bCs/>
                <w:noProof/>
                <w:color w:val="008000"/>
                <w:sz w:val="20"/>
                <w:szCs w:val="20"/>
                <w:lang w:val="en-IN" w:bidi="gu-IN"/>
              </w:rPr>
              <w:t xml:space="preserve">&lt;script </w:t>
            </w:r>
            <w:r w:rsidRPr="00323D30">
              <w:rPr>
                <w:rFonts w:ascii="Courier New" w:eastAsia="Times New Roman" w:hAnsi="Courier New" w:cs="Courier New"/>
                <w:noProof/>
                <w:color w:val="7D9029"/>
                <w:sz w:val="20"/>
                <w:szCs w:val="20"/>
                <w:lang w:val="en-IN" w:bidi="gu-IN"/>
              </w:rPr>
              <w:t>src=</w:t>
            </w:r>
            <w:r w:rsidRPr="00323D30">
              <w:rPr>
                <w:rFonts w:ascii="Courier New" w:eastAsia="Times New Roman" w:hAnsi="Courier New" w:cs="Courier New"/>
                <w:noProof/>
                <w:color w:val="BA2121"/>
                <w:sz w:val="20"/>
                <w:szCs w:val="20"/>
                <w:lang w:val="en-IN" w:bidi="gu-IN"/>
              </w:rPr>
              <w:t>"jquery-3.5.1.min.js"</w:t>
            </w:r>
            <w:r w:rsidRPr="00323D30">
              <w:rPr>
                <w:rFonts w:ascii="Courier New" w:eastAsia="Times New Roman" w:hAnsi="Courier New" w:cs="Courier New"/>
                <w:b/>
                <w:bCs/>
                <w:noProof/>
                <w:color w:val="008000"/>
                <w:sz w:val="20"/>
                <w:szCs w:val="20"/>
                <w:lang w:val="en-IN" w:bidi="gu-IN"/>
              </w:rPr>
              <w:t>&gt;&lt;/script&gt;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b/>
                <w:bCs/>
                <w:noProof/>
                <w:color w:val="008000"/>
                <w:sz w:val="20"/>
                <w:szCs w:val="20"/>
                <w:lang w:val="en-IN" w:bidi="gu-IN"/>
              </w:rPr>
              <w:t xml:space="preserve">&lt;script </w:t>
            </w:r>
            <w:r w:rsidRPr="00323D30">
              <w:rPr>
                <w:rFonts w:ascii="Courier New" w:eastAsia="Times New Roman" w:hAnsi="Courier New" w:cs="Courier New"/>
                <w:noProof/>
                <w:color w:val="7D9029"/>
                <w:sz w:val="20"/>
                <w:szCs w:val="20"/>
                <w:lang w:val="en-IN" w:bidi="gu-IN"/>
              </w:rPr>
              <w:t>src=</w:t>
            </w:r>
            <w:r w:rsidRPr="00323D30">
              <w:rPr>
                <w:rFonts w:ascii="Courier New" w:eastAsia="Times New Roman" w:hAnsi="Courier New" w:cs="Courier New"/>
                <w:noProof/>
                <w:color w:val="BA2121"/>
                <w:sz w:val="20"/>
                <w:szCs w:val="20"/>
                <w:lang w:val="en-IN" w:bidi="gu-IN"/>
              </w:rPr>
              <w:t>"loader.js"</w:t>
            </w:r>
            <w:r w:rsidRPr="00323D30">
              <w:rPr>
                <w:rFonts w:ascii="Courier New" w:eastAsia="Times New Roman" w:hAnsi="Courier New" w:cs="Courier New"/>
                <w:b/>
                <w:bCs/>
                <w:noProof/>
                <w:color w:val="008000"/>
                <w:sz w:val="20"/>
                <w:szCs w:val="20"/>
                <w:lang w:val="en-IN" w:bidi="gu-IN"/>
              </w:rPr>
              <w:t>&gt;&lt;/script&gt;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b/>
                <w:bCs/>
                <w:noProof/>
                <w:color w:val="008000"/>
                <w:sz w:val="20"/>
                <w:szCs w:val="20"/>
                <w:lang w:val="en-IN" w:bidi="gu-IN"/>
              </w:rPr>
              <w:t>&lt;/head&gt;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i/>
                <w:iCs/>
                <w:noProof/>
                <w:color w:val="408080"/>
                <w:sz w:val="20"/>
                <w:szCs w:val="20"/>
                <w:lang w:val="en-IN" w:bidi="gu-IN"/>
              </w:rPr>
              <w:t xml:space="preserve">&lt;!-- Live link: </w:t>
            </w:r>
            <w:r w:rsidRPr="00323D30">
              <w:rPr>
                <w:rFonts w:ascii="Courier New" w:eastAsia="Times New Roman" w:hAnsi="Courier New" w:cs="Courier New"/>
                <w:i/>
                <w:iCs/>
                <w:noProof/>
                <w:color w:val="408080"/>
                <w:sz w:val="20"/>
                <w:szCs w:val="20"/>
                <w:lang w:val="en-IN" w:bidi="gu-IN"/>
              </w:rPr>
              <w:t>https://sidpro-hash.github.io/HTML-Canvas/Data%20visulization%20JavaScript/google%20bar%20chart.html --&gt;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b/>
                <w:bCs/>
                <w:noProof/>
                <w:color w:val="008000"/>
                <w:sz w:val="20"/>
                <w:szCs w:val="20"/>
                <w:lang w:val="en-IN" w:bidi="gu-IN"/>
              </w:rPr>
              <w:t>&lt;body&gt;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b/>
                <w:bCs/>
                <w:noProof/>
                <w:color w:val="008000"/>
                <w:sz w:val="20"/>
                <w:szCs w:val="20"/>
                <w:lang w:val="en-IN" w:bidi="gu-IN"/>
              </w:rPr>
              <w:t>&lt;h2&gt;</w:t>
            </w:r>
            <w:r w:rsidRPr="00323D30">
              <w:rPr>
                <w:rFonts w:ascii="Courier New" w:eastAsia="Times New Roman" w:hAnsi="Courier New" w:cs="Courier New"/>
                <w:noProof/>
                <w:sz w:val="20"/>
                <w:szCs w:val="20"/>
                <w:lang w:val="en-IN" w:bidi="gu-IN"/>
              </w:rPr>
              <w:t>Using Google Charts API Basics draw charts like a Bar chart</w:t>
            </w:r>
            <w:r w:rsidRPr="00323D30">
              <w:rPr>
                <w:rFonts w:ascii="Courier New" w:eastAsia="Times New Roman" w:hAnsi="Courier New" w:cs="Courier New"/>
                <w:b/>
                <w:bCs/>
                <w:noProof/>
                <w:color w:val="008000"/>
                <w:sz w:val="20"/>
                <w:szCs w:val="20"/>
                <w:lang w:val="en-IN" w:bidi="gu-IN"/>
              </w:rPr>
              <w:t>&lt;/h2&gt;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b/>
                <w:bCs/>
                <w:noProof/>
                <w:color w:val="008000"/>
                <w:sz w:val="20"/>
                <w:szCs w:val="20"/>
                <w:lang w:val="en-IN" w:bidi="gu-IN"/>
              </w:rPr>
              <w:t>&lt;div</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7D9029"/>
                <w:sz w:val="20"/>
                <w:szCs w:val="20"/>
                <w:lang w:val="en-IN" w:bidi="gu-IN"/>
              </w:rPr>
              <w:t>id=</w:t>
            </w:r>
            <w:r w:rsidRPr="00323D30">
              <w:rPr>
                <w:rFonts w:ascii="Courier New" w:eastAsia="Times New Roman" w:hAnsi="Courier New" w:cs="Courier New"/>
                <w:noProof/>
                <w:color w:val="BA2121"/>
                <w:sz w:val="20"/>
                <w:szCs w:val="20"/>
                <w:lang w:val="en-IN" w:bidi="gu-IN"/>
              </w:rPr>
              <w:t>"chart"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7D9029"/>
                <w:sz w:val="20"/>
                <w:szCs w:val="20"/>
                <w:lang w:val="en-IN" w:bidi="gu-IN"/>
              </w:rPr>
              <w:t>style=</w:t>
            </w:r>
            <w:r w:rsidRPr="00323D30">
              <w:rPr>
                <w:rFonts w:ascii="Courier New" w:eastAsia="Times New Roman" w:hAnsi="Courier New" w:cs="Courier New"/>
                <w:noProof/>
                <w:color w:val="BA2121"/>
                <w:sz w:val="20"/>
                <w:szCs w:val="20"/>
                <w:lang w:val="en-IN" w:bidi="gu-IN"/>
              </w:rPr>
              <w:t>"width: 900px; height: 500px"</w:t>
            </w:r>
            <w:r w:rsidRPr="00323D30">
              <w:rPr>
                <w:rFonts w:ascii="Courier New" w:eastAsia="Times New Roman" w:hAnsi="Courier New" w:cs="Courier New"/>
                <w:b/>
                <w:bCs/>
                <w:noProof/>
                <w:color w:val="008000"/>
                <w:sz w:val="20"/>
                <w:szCs w:val="20"/>
                <w:lang w:val="en-IN" w:bidi="gu-IN"/>
              </w:rPr>
              <w:t>&gt;&lt;/div&gt;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b/>
                <w:bCs/>
                <w:noProof/>
                <w:color w:val="008000"/>
                <w:sz w:val="20"/>
                <w:szCs w:val="20"/>
                <w:lang w:val="en-IN" w:bidi="gu-IN"/>
              </w:rPr>
              <w:t>&lt;/body&gt;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b/>
                <w:bCs/>
                <w:noProof/>
                <w:color w:val="008000"/>
                <w:sz w:val="20"/>
                <w:szCs w:val="20"/>
                <w:lang w:val="en-IN" w:bidi="gu-IN"/>
              </w:rPr>
              <w:t>&lt;scri</w:t>
            </w:r>
            <w:r w:rsidRPr="00323D30">
              <w:rPr>
                <w:rFonts w:ascii="Courier New" w:eastAsia="Times New Roman" w:hAnsi="Courier New" w:cs="Courier New"/>
                <w:b/>
                <w:bCs/>
                <w:noProof/>
                <w:color w:val="008000"/>
                <w:sz w:val="20"/>
                <w:szCs w:val="20"/>
                <w:lang w:val="en-IN" w:bidi="gu-IN"/>
              </w:rPr>
              <w:t xml:space="preserve">pt </w:t>
            </w:r>
            <w:r w:rsidRPr="00323D30">
              <w:rPr>
                <w:rFonts w:ascii="Courier New" w:eastAsia="Times New Roman" w:hAnsi="Courier New" w:cs="Courier New"/>
                <w:noProof/>
                <w:color w:val="7D9029"/>
                <w:sz w:val="20"/>
                <w:szCs w:val="20"/>
                <w:lang w:val="en-IN" w:bidi="gu-IN"/>
              </w:rPr>
              <w:t>type=</w:t>
            </w:r>
            <w:r w:rsidRPr="00323D30">
              <w:rPr>
                <w:rFonts w:ascii="Courier New" w:eastAsia="Times New Roman" w:hAnsi="Courier New" w:cs="Courier New"/>
                <w:noProof/>
                <w:color w:val="BA2121"/>
                <w:sz w:val="20"/>
                <w:szCs w:val="20"/>
                <w:lang w:val="en-IN" w:bidi="gu-IN"/>
              </w:rPr>
              <w:t>"text/javascript"</w:t>
            </w:r>
            <w:r w:rsidRPr="00323D30">
              <w:rPr>
                <w:rFonts w:ascii="Courier New" w:eastAsia="Times New Roman" w:hAnsi="Courier New" w:cs="Courier New"/>
                <w:b/>
                <w:bCs/>
                <w:noProof/>
                <w:color w:val="008000"/>
                <w:sz w:val="20"/>
                <w:szCs w:val="20"/>
                <w:lang w:val="en-IN" w:bidi="gu-IN"/>
              </w:rPr>
              <w:t>&gt;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 xml:space="preserve">      google.charts.load(</w:t>
            </w:r>
            <w:r w:rsidRPr="00323D30">
              <w:rPr>
                <w:rFonts w:ascii="Courier New" w:eastAsia="Times New Roman" w:hAnsi="Courier New" w:cs="Courier New"/>
                <w:noProof/>
                <w:color w:val="BA2121"/>
                <w:sz w:val="20"/>
                <w:szCs w:val="20"/>
                <w:lang w:val="en-IN" w:bidi="gu-IN"/>
              </w:rPr>
              <w:t>'current'</w:t>
            </w:r>
            <w:r w:rsidRPr="00323D30">
              <w:rPr>
                <w:rFonts w:ascii="Courier New" w:eastAsia="Times New Roman" w:hAnsi="Courier New" w:cs="Courier New"/>
                <w:noProof/>
                <w:sz w:val="20"/>
                <w:szCs w:val="20"/>
                <w:lang w:val="en-IN" w:bidi="gu-IN"/>
              </w:rPr>
              <w:t>, {</w:t>
            </w:r>
            <w:r w:rsidRPr="00323D30">
              <w:rPr>
                <w:rFonts w:ascii="Courier New" w:eastAsia="Times New Roman" w:hAnsi="Courier New" w:cs="Courier New"/>
                <w:noProof/>
                <w:color w:val="BA2121"/>
                <w:sz w:val="20"/>
                <w:szCs w:val="20"/>
                <w:lang w:val="en-IN" w:bidi="gu-IN"/>
              </w:rPr>
              <w:t>'packages'</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w:t>
            </w:r>
            <w:r w:rsidRPr="00323D30">
              <w:rPr>
                <w:rFonts w:ascii="Courier New" w:eastAsia="Times New Roman" w:hAnsi="Courier New" w:cs="Courier New"/>
                <w:noProof/>
                <w:color w:val="BA2121"/>
                <w:sz w:val="20"/>
                <w:szCs w:val="20"/>
                <w:lang w:val="en-IN" w:bidi="gu-IN"/>
              </w:rPr>
              <w:t>'bar'</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 xml:space="preserve">      google.charts.setOnLoadCallback(drawChart);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b/>
                <w:bCs/>
                <w:noProof/>
                <w:color w:val="008000"/>
                <w:sz w:val="20"/>
                <w:szCs w:val="20"/>
                <w:lang w:val="en-IN" w:bidi="gu-IN"/>
              </w:rPr>
              <w:t>function</w:t>
            </w:r>
            <w:r w:rsidRPr="00323D30">
              <w:rPr>
                <w:rFonts w:ascii="Courier New" w:eastAsia="Times New Roman" w:hAnsi="Courier New" w:cs="Courier New"/>
                <w:noProof/>
                <w:sz w:val="20"/>
                <w:szCs w:val="20"/>
                <w:lang w:val="en-IN" w:bidi="gu-IN"/>
              </w:rPr>
              <w:t xml:space="preserve"> drawChart() {</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b/>
                <w:bCs/>
                <w:noProof/>
                <w:color w:val="008000"/>
                <w:sz w:val="20"/>
                <w:szCs w:val="20"/>
                <w:lang w:val="en-IN" w:bidi="gu-IN"/>
              </w:rPr>
              <w:t>var</w:t>
            </w:r>
            <w:r w:rsidRPr="00323D30">
              <w:rPr>
                <w:rFonts w:ascii="Courier New" w:eastAsia="Times New Roman" w:hAnsi="Courier New" w:cs="Courier New"/>
                <w:noProof/>
                <w:sz w:val="20"/>
                <w:szCs w:val="20"/>
                <w:lang w:val="en-IN" w:bidi="gu-IN"/>
              </w:rPr>
              <w:t xml:space="preserve"> data </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google.visualization.arrayToDataTable([</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BA2121"/>
                <w:sz w:val="20"/>
                <w:szCs w:val="20"/>
                <w:lang w:val="en-IN" w:bidi="gu-IN"/>
              </w:rPr>
              <w:t>'Month'</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BA2121"/>
                <w:sz w:val="20"/>
                <w:szCs w:val="20"/>
                <w:lang w:val="en-IN" w:bidi="gu-IN"/>
              </w:rPr>
              <w:t>'Toothpaste'</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BA2121"/>
                <w:sz w:val="20"/>
                <w:szCs w:val="20"/>
                <w:lang w:val="en-IN" w:bidi="gu-IN"/>
              </w:rPr>
              <w:t>'Bathingsoap'</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BA2121"/>
                <w:sz w:val="20"/>
                <w:szCs w:val="20"/>
                <w:lang w:val="en-IN" w:bidi="gu-IN"/>
              </w:rPr>
              <w:t>'Shampoo'</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 xml:space="preserve">  [</w:t>
            </w:r>
            <w:r w:rsidRPr="00323D30">
              <w:rPr>
                <w:rFonts w:ascii="Courier New" w:eastAsia="Times New Roman" w:hAnsi="Courier New" w:cs="Courier New"/>
                <w:noProof/>
                <w:color w:val="BA2121"/>
                <w:sz w:val="20"/>
                <w:szCs w:val="20"/>
                <w:lang w:val="en-IN" w:bidi="gu-IN"/>
              </w:rPr>
              <w:t>'Jan'</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5200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9200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1200</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BA2121"/>
                <w:sz w:val="20"/>
                <w:szCs w:val="20"/>
                <w:lang w:val="en-IN" w:bidi="gu-IN"/>
              </w:rPr>
              <w:t>'Feb'</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5100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6100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2100</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BA2121"/>
                <w:sz w:val="20"/>
                <w:szCs w:val="20"/>
                <w:lang w:val="en-IN" w:bidi="gu-IN"/>
              </w:rPr>
              <w:t>'Mar'</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4550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9550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3550</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BA2121"/>
                <w:sz w:val="20"/>
                <w:szCs w:val="20"/>
                <w:lang w:val="en-IN" w:bidi="gu-IN"/>
              </w:rPr>
              <w:t>'Apr'</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5870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8870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1870</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 xml:space="preserve">  [</w:t>
            </w:r>
            <w:r w:rsidRPr="00323D30">
              <w:rPr>
                <w:rFonts w:ascii="Courier New" w:eastAsia="Times New Roman" w:hAnsi="Courier New" w:cs="Courier New"/>
                <w:noProof/>
                <w:color w:val="BA2121"/>
                <w:sz w:val="20"/>
                <w:szCs w:val="20"/>
                <w:lang w:val="en-IN" w:bidi="gu-IN"/>
              </w:rPr>
              <w:t>'May'</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4560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7760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1560</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 xml:space="preserve">  [</w:t>
            </w:r>
            <w:r w:rsidRPr="00323D30">
              <w:rPr>
                <w:rFonts w:ascii="Courier New" w:eastAsia="Times New Roman" w:hAnsi="Courier New" w:cs="Courier New"/>
                <w:noProof/>
                <w:color w:val="BA2121"/>
                <w:sz w:val="20"/>
                <w:szCs w:val="20"/>
                <w:lang w:val="en-IN" w:bidi="gu-IN"/>
              </w:rPr>
              <w:t>'Jun'</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4890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7490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1890</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 xml:space="preserve">  [</w:t>
            </w:r>
            <w:r w:rsidRPr="00323D30">
              <w:rPr>
                <w:rFonts w:ascii="Courier New" w:eastAsia="Times New Roman" w:hAnsi="Courier New" w:cs="Courier New"/>
                <w:noProof/>
                <w:color w:val="BA2121"/>
                <w:sz w:val="20"/>
                <w:szCs w:val="20"/>
                <w:lang w:val="en-IN" w:bidi="gu-IN"/>
              </w:rPr>
              <w:t>'Jul'</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4780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8980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1780</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 xml:space="preserve">  [</w:t>
            </w:r>
            <w:r w:rsidRPr="00323D30">
              <w:rPr>
                <w:rFonts w:ascii="Courier New" w:eastAsia="Times New Roman" w:hAnsi="Courier New" w:cs="Courier New"/>
                <w:noProof/>
                <w:color w:val="BA2121"/>
                <w:sz w:val="20"/>
                <w:szCs w:val="20"/>
                <w:lang w:val="en-IN" w:bidi="gu-IN"/>
              </w:rPr>
              <w:t>'Aug'</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5860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9960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2860</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 xml:space="preserve">  [</w:t>
            </w:r>
            <w:r w:rsidRPr="00323D30">
              <w:rPr>
                <w:rFonts w:ascii="Courier New" w:eastAsia="Times New Roman" w:hAnsi="Courier New" w:cs="Courier New"/>
                <w:noProof/>
                <w:color w:val="BA2121"/>
                <w:sz w:val="20"/>
                <w:szCs w:val="20"/>
                <w:lang w:val="en-IN" w:bidi="gu-IN"/>
              </w:rPr>
              <w:t>'Sep'</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6100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8100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2100</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 xml:space="preserve">  [</w:t>
            </w:r>
            <w:r w:rsidRPr="00323D30">
              <w:rPr>
                <w:rFonts w:ascii="Courier New" w:eastAsia="Times New Roman" w:hAnsi="Courier New" w:cs="Courier New"/>
                <w:noProof/>
                <w:color w:val="BA2121"/>
                <w:sz w:val="20"/>
                <w:szCs w:val="20"/>
                <w:lang w:val="en-IN" w:bidi="gu-IN"/>
              </w:rPr>
              <w:t>'Oct'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8300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10300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2300</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 xml:space="preserve">  [</w:t>
            </w:r>
            <w:r w:rsidRPr="00323D30">
              <w:rPr>
                <w:rFonts w:ascii="Courier New" w:eastAsia="Times New Roman" w:hAnsi="Courier New" w:cs="Courier New"/>
                <w:noProof/>
                <w:color w:val="BA2121"/>
                <w:sz w:val="20"/>
                <w:szCs w:val="20"/>
                <w:lang w:val="en-IN" w:bidi="gu-IN"/>
              </w:rPr>
              <w:t>'Nov'</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7300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13300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2400</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 xml:space="preserve">  [</w:t>
            </w:r>
            <w:r w:rsidRPr="00323D30">
              <w:rPr>
                <w:rFonts w:ascii="Courier New" w:eastAsia="Times New Roman" w:hAnsi="Courier New" w:cs="Courier New"/>
                <w:noProof/>
                <w:color w:val="BA2121"/>
                <w:sz w:val="20"/>
                <w:szCs w:val="20"/>
                <w:lang w:val="en-IN" w:bidi="gu-IN"/>
              </w:rPr>
              <w:t>'Dec'</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7400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14400</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1800</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 xml:space="preserve">        ]);</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b/>
                <w:bCs/>
                <w:noProof/>
                <w:color w:val="008000"/>
                <w:sz w:val="20"/>
                <w:szCs w:val="20"/>
                <w:lang w:val="en-IN" w:bidi="gu-IN"/>
              </w:rPr>
              <w:t>var</w:t>
            </w:r>
            <w:r w:rsidRPr="00323D30">
              <w:rPr>
                <w:rFonts w:ascii="Courier New" w:eastAsia="Times New Roman" w:hAnsi="Courier New" w:cs="Courier New"/>
                <w:noProof/>
                <w:sz w:val="20"/>
                <w:szCs w:val="20"/>
                <w:lang w:val="en-IN" w:bidi="gu-IN"/>
              </w:rPr>
              <w:t xml:space="preserve"> options </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 xml:space="preserve">          chart</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 xml:space="preserve">            title</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BA2121"/>
                <w:sz w:val="20"/>
                <w:szCs w:val="20"/>
                <w:lang w:val="en-IN" w:bidi="gu-IN"/>
              </w:rPr>
              <w:t>'Company Sales'</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 xml:space="preserve">            subtitle</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BA2121"/>
                <w:sz w:val="20"/>
                <w:szCs w:val="20"/>
                <w:lang w:val="en-IN" w:bidi="gu-IN"/>
              </w:rPr>
              <w:t>'Toothpaste ,Bathingsoap and Shampoo Monthly'</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 xml:space="preserve">          },</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 xml:space="preserve">  chartArea</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backgroundColor</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color w:val="BA2121"/>
                <w:sz w:val="20"/>
                <w:szCs w:val="20"/>
                <w:lang w:val="en-IN" w:bidi="gu-IN"/>
              </w:rPr>
              <w:t>'#2a2a2a'</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 xml:space="preserve">  },</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 xml:space="preserve">  backgroundColor</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BA2121"/>
                <w:sz w:val="20"/>
                <w:szCs w:val="20"/>
                <w:lang w:val="en-IN" w:bidi="gu-IN"/>
              </w:rPr>
              <w:t>'#2a2a2a'</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 xml:space="preserve">  colors</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BA2121"/>
                <w:sz w:val="20"/>
                <w:szCs w:val="20"/>
                <w:lang w:val="en-IN" w:bidi="gu-IN"/>
              </w:rPr>
              <w:t>'#9bbb58'</w:t>
            </w:r>
            <w:r w:rsidRPr="00323D30">
              <w:rPr>
                <w:rFonts w:ascii="Courier New" w:eastAsia="Times New Roman" w:hAnsi="Courier New" w:cs="Courier New"/>
                <w:noProof/>
                <w:sz w:val="20"/>
                <w:szCs w:val="20"/>
                <w:lang w:val="en-IN" w:bidi="gu-IN"/>
              </w:rPr>
              <w:t>,</w:t>
            </w:r>
            <w:r w:rsidRPr="00323D30">
              <w:rPr>
                <w:rFonts w:ascii="Courier New" w:eastAsia="Times New Roman" w:hAnsi="Courier New" w:cs="Courier New"/>
                <w:noProof/>
                <w:color w:val="BA2121"/>
                <w:sz w:val="20"/>
                <w:szCs w:val="20"/>
                <w:lang w:val="en-IN" w:bidi="gu-IN"/>
              </w:rPr>
              <w:t>'#4f81bc'</w:t>
            </w:r>
            <w:r w:rsidRPr="00323D30">
              <w:rPr>
                <w:rFonts w:ascii="Courier New" w:eastAsia="Times New Roman" w:hAnsi="Courier New" w:cs="Courier New"/>
                <w:noProof/>
                <w:sz w:val="20"/>
                <w:szCs w:val="20"/>
                <w:lang w:val="en-IN" w:bidi="gu-IN"/>
              </w:rPr>
              <w:t>,</w:t>
            </w:r>
            <w:r w:rsidRPr="00323D30">
              <w:rPr>
                <w:rFonts w:ascii="Courier New" w:eastAsia="Times New Roman" w:hAnsi="Courier New" w:cs="Courier New"/>
                <w:noProof/>
                <w:color w:val="BA2121"/>
                <w:sz w:val="20"/>
                <w:szCs w:val="20"/>
                <w:lang w:val="en-IN" w:bidi="gu-IN"/>
              </w:rPr>
              <w:t>'#c0504e'</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 xml:space="preserve">  titleTextStyle</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{color</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BA2121"/>
                <w:sz w:val="20"/>
                <w:szCs w:val="20"/>
                <w:lang w:val="en-IN" w:bidi="gu-IN"/>
              </w:rPr>
              <w:t>'white'</w:t>
            </w:r>
            <w:r w:rsidRPr="00323D30">
              <w:rPr>
                <w:rFonts w:ascii="Courier New" w:eastAsia="Times New Roman" w:hAnsi="Courier New" w:cs="Courier New"/>
                <w:noProof/>
                <w:sz w:val="20"/>
                <w:szCs w:val="20"/>
                <w:lang w:val="en-IN" w:bidi="gu-IN"/>
              </w:rPr>
              <w:t>,bold</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b/>
                <w:bCs/>
                <w:noProof/>
                <w:color w:val="008000"/>
                <w:sz w:val="20"/>
                <w:szCs w:val="20"/>
                <w:lang w:val="en-IN" w:bidi="gu-IN"/>
              </w:rPr>
              <w:t>true</w:t>
            </w:r>
            <w:r w:rsidRPr="00323D30">
              <w:rPr>
                <w:rFonts w:ascii="Courier New" w:eastAsia="Times New Roman" w:hAnsi="Courier New" w:cs="Courier New"/>
                <w:noProof/>
                <w:sz w:val="20"/>
                <w:szCs w:val="20"/>
                <w:lang w:val="en-IN" w:bidi="gu-IN"/>
              </w:rPr>
              <w:t>,fontSize</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20</w:t>
            </w:r>
            <w:r w:rsidRPr="00323D30">
              <w:rPr>
                <w:rFonts w:ascii="Courier New" w:eastAsia="Times New Roman" w:hAnsi="Courier New" w:cs="Courier New"/>
                <w:noProof/>
                <w:sz w:val="20"/>
                <w:szCs w:val="20"/>
                <w:lang w:val="en-IN" w:bidi="gu-IN"/>
              </w:rPr>
              <w:t>,italic</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b/>
                <w:bCs/>
                <w:noProof/>
                <w:color w:val="008000"/>
                <w:sz w:val="20"/>
                <w:szCs w:val="20"/>
                <w:lang w:val="en-IN" w:bidi="gu-IN"/>
              </w:rPr>
              <w:t>false</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 xml:space="preserve">  hAxis</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title</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color w:val="BA2121"/>
                <w:sz w:val="20"/>
                <w:szCs w:val="20"/>
                <w:lang w:val="en-IN" w:bidi="gu-IN"/>
              </w:rPr>
              <w:t>'Months'</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titleTextStyle</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{color</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BA2121"/>
                <w:sz w:val="20"/>
                <w:szCs w:val="20"/>
                <w:lang w:val="en-IN" w:bidi="gu-IN"/>
              </w:rPr>
              <w:t>'white'</w:t>
            </w:r>
            <w:r w:rsidRPr="00323D30">
              <w:rPr>
                <w:rFonts w:ascii="Courier New" w:eastAsia="Times New Roman" w:hAnsi="Courier New" w:cs="Courier New"/>
                <w:noProof/>
                <w:sz w:val="20"/>
                <w:szCs w:val="20"/>
                <w:lang w:val="en-IN" w:bidi="gu-IN"/>
              </w:rPr>
              <w:t>,bold</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b/>
                <w:bCs/>
                <w:noProof/>
                <w:color w:val="008000"/>
                <w:sz w:val="20"/>
                <w:szCs w:val="20"/>
                <w:lang w:val="en-IN" w:bidi="gu-IN"/>
              </w:rPr>
              <w:t>false</w:t>
            </w:r>
            <w:r w:rsidRPr="00323D30">
              <w:rPr>
                <w:rFonts w:ascii="Courier New" w:eastAsia="Times New Roman" w:hAnsi="Courier New" w:cs="Courier New"/>
                <w:noProof/>
                <w:sz w:val="20"/>
                <w:szCs w:val="20"/>
                <w:lang w:val="en-IN" w:bidi="gu-IN"/>
              </w:rPr>
              <w:t>,italic</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b/>
                <w:bCs/>
                <w:noProof/>
                <w:color w:val="008000"/>
                <w:sz w:val="20"/>
                <w:szCs w:val="20"/>
                <w:lang w:val="en-IN" w:bidi="gu-IN"/>
              </w:rPr>
              <w:t>false</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textStyle</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{color</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BA2121"/>
                <w:sz w:val="20"/>
                <w:szCs w:val="20"/>
                <w:lang w:val="en-IN" w:bidi="gu-IN"/>
              </w:rPr>
              <w:t>'white'</w:t>
            </w:r>
            <w:r w:rsidRPr="00323D30">
              <w:rPr>
                <w:rFonts w:ascii="Courier New" w:eastAsia="Times New Roman" w:hAnsi="Courier New" w:cs="Courier New"/>
                <w:noProof/>
                <w:sz w:val="20"/>
                <w:szCs w:val="20"/>
                <w:lang w:val="en-IN" w:bidi="gu-IN"/>
              </w:rPr>
              <w:t>,bold</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b/>
                <w:bCs/>
                <w:noProof/>
                <w:color w:val="008000"/>
                <w:sz w:val="20"/>
                <w:szCs w:val="20"/>
                <w:lang w:val="en-IN" w:bidi="gu-IN"/>
              </w:rPr>
              <w:t>false</w:t>
            </w:r>
            <w:r w:rsidRPr="00323D30">
              <w:rPr>
                <w:rFonts w:ascii="Courier New" w:eastAsia="Times New Roman" w:hAnsi="Courier New" w:cs="Courier New"/>
                <w:noProof/>
                <w:sz w:val="20"/>
                <w:szCs w:val="20"/>
                <w:lang w:val="en-IN" w:bidi="gu-IN"/>
              </w:rPr>
              <w:t>,italic</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b/>
                <w:bCs/>
                <w:noProof/>
                <w:color w:val="008000"/>
                <w:sz w:val="20"/>
                <w:szCs w:val="20"/>
                <w:lang w:val="en-IN" w:bidi="gu-IN"/>
              </w:rPr>
              <w:t>false</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baselineColor</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color w:val="BA2121"/>
                <w:sz w:val="20"/>
                <w:szCs w:val="20"/>
                <w:lang w:val="en-IN" w:bidi="gu-IN"/>
              </w:rPr>
              <w:t>'#51cda0'</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gridlines</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{color</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BA2121"/>
                <w:sz w:val="20"/>
                <w:szCs w:val="20"/>
                <w:lang w:val="en-IN" w:bidi="gu-IN"/>
              </w:rPr>
              <w:t>'green'</w:t>
            </w:r>
            <w:r w:rsidRPr="00323D30">
              <w:rPr>
                <w:rFonts w:ascii="Courier New" w:eastAsia="Times New Roman" w:hAnsi="Courier New" w:cs="Courier New"/>
                <w:noProof/>
                <w:sz w:val="20"/>
                <w:szCs w:val="20"/>
                <w:lang w:val="en-IN" w:bidi="gu-IN"/>
              </w:rPr>
              <w:t>,minSpacing</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20</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 xml:space="preserve">  },</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 xml:space="preserve">  vAxis</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title</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BA2121"/>
                <w:sz w:val="20"/>
                <w:szCs w:val="20"/>
                <w:lang w:val="en-IN" w:bidi="gu-IN"/>
              </w:rPr>
              <w:t>'Sales Unit'</w:t>
            </w:r>
            <w:r w:rsidRPr="00323D30">
              <w:rPr>
                <w:rFonts w:ascii="Courier New" w:eastAsia="Times New Roman" w:hAnsi="Courier New" w:cs="Courier New"/>
                <w:noProof/>
                <w:sz w:val="20"/>
                <w:szCs w:val="20"/>
                <w:lang w:val="en-IN" w:bidi="gu-IN"/>
              </w:rPr>
              <w:t xml:space="preserve">, </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titleTextStyle</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{color</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BA2121"/>
                <w:sz w:val="20"/>
                <w:szCs w:val="20"/>
                <w:lang w:val="en-IN" w:bidi="gu-IN"/>
              </w:rPr>
              <w:t>'white'</w:t>
            </w:r>
            <w:r w:rsidRPr="00323D30">
              <w:rPr>
                <w:rFonts w:ascii="Courier New" w:eastAsia="Times New Roman" w:hAnsi="Courier New" w:cs="Courier New"/>
                <w:noProof/>
                <w:sz w:val="20"/>
                <w:szCs w:val="20"/>
                <w:lang w:val="en-IN" w:bidi="gu-IN"/>
              </w:rPr>
              <w:t>,bold</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b/>
                <w:bCs/>
                <w:noProof/>
                <w:color w:val="008000"/>
                <w:sz w:val="20"/>
                <w:szCs w:val="20"/>
                <w:lang w:val="en-IN" w:bidi="gu-IN"/>
              </w:rPr>
              <w:t>false</w:t>
            </w:r>
            <w:r w:rsidRPr="00323D30">
              <w:rPr>
                <w:rFonts w:ascii="Courier New" w:eastAsia="Times New Roman" w:hAnsi="Courier New" w:cs="Courier New"/>
                <w:noProof/>
                <w:sz w:val="20"/>
                <w:szCs w:val="20"/>
                <w:lang w:val="en-IN" w:bidi="gu-IN"/>
              </w:rPr>
              <w:t>,italic</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b/>
                <w:bCs/>
                <w:noProof/>
                <w:color w:val="008000"/>
                <w:sz w:val="20"/>
                <w:szCs w:val="20"/>
                <w:lang w:val="en-IN" w:bidi="gu-IN"/>
              </w:rPr>
              <w:t>false</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baselineColor</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color w:val="BA2121"/>
                <w:sz w:val="20"/>
                <w:szCs w:val="20"/>
                <w:lang w:val="en-IN" w:bidi="gu-IN"/>
              </w:rPr>
              <w:t>'white'</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gridlines</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{color</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BA2121"/>
                <w:sz w:val="20"/>
                <w:szCs w:val="20"/>
                <w:lang w:val="en-IN" w:bidi="gu-IN"/>
              </w:rPr>
              <w:t>'gray'</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textStyle</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{color</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BA2121"/>
                <w:sz w:val="20"/>
                <w:szCs w:val="20"/>
                <w:lang w:val="en-IN" w:bidi="gu-IN"/>
              </w:rPr>
              <w:t>'white'</w:t>
            </w:r>
            <w:r w:rsidRPr="00323D30">
              <w:rPr>
                <w:rFonts w:ascii="Courier New" w:eastAsia="Times New Roman" w:hAnsi="Courier New" w:cs="Courier New"/>
                <w:noProof/>
                <w:sz w:val="20"/>
                <w:szCs w:val="20"/>
                <w:lang w:val="en-IN" w:bidi="gu-IN"/>
              </w:rPr>
              <w:t>,bold</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b/>
                <w:bCs/>
                <w:noProof/>
                <w:color w:val="008000"/>
                <w:sz w:val="20"/>
                <w:szCs w:val="20"/>
                <w:lang w:val="en-IN" w:bidi="gu-IN"/>
              </w:rPr>
              <w:t>false</w:t>
            </w:r>
            <w:r w:rsidRPr="00323D30">
              <w:rPr>
                <w:rFonts w:ascii="Courier New" w:eastAsia="Times New Roman" w:hAnsi="Courier New" w:cs="Courier New"/>
                <w:noProof/>
                <w:sz w:val="20"/>
                <w:szCs w:val="20"/>
                <w:lang w:val="en-IN" w:bidi="gu-IN"/>
              </w:rPr>
              <w:t>,italic</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b/>
                <w:bCs/>
                <w:noProof/>
                <w:color w:val="008000"/>
                <w:sz w:val="20"/>
                <w:szCs w:val="20"/>
                <w:lang w:val="en-IN" w:bidi="gu-IN"/>
              </w:rPr>
              <w:t>false</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 xml:space="preserve">  },</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 xml:space="preserve">  animation</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{duration</w:t>
            </w:r>
            <w:r w:rsidRPr="00323D30">
              <w:rPr>
                <w:rFonts w:ascii="Courier New" w:eastAsia="Times New Roman" w:hAnsi="Courier New" w:cs="Courier New"/>
                <w:noProof/>
                <w:color w:val="666666"/>
                <w:sz w:val="20"/>
                <w:szCs w:val="20"/>
                <w:lang w:val="en-IN" w:bidi="gu-IN"/>
              </w:rPr>
              <w:t>:1000</w:t>
            </w:r>
            <w:r w:rsidRPr="00323D30">
              <w:rPr>
                <w:rFonts w:ascii="Courier New" w:eastAsia="Times New Roman" w:hAnsi="Courier New" w:cs="Courier New"/>
                <w:noProof/>
                <w:sz w:val="20"/>
                <w:szCs w:val="20"/>
                <w:lang w:val="en-IN" w:bidi="gu-IN"/>
              </w:rPr>
              <w:t>,startup</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b/>
                <w:bCs/>
                <w:noProof/>
                <w:color w:val="008000"/>
                <w:sz w:val="20"/>
                <w:szCs w:val="20"/>
                <w:lang w:val="en-IN" w:bidi="gu-IN"/>
              </w:rPr>
              <w:t>true</w:t>
            </w:r>
            <w:r w:rsidRPr="00323D30">
              <w:rPr>
                <w:rFonts w:ascii="Courier New" w:eastAsia="Times New Roman" w:hAnsi="Courier New" w:cs="Courier New"/>
                <w:noProof/>
                <w:sz w:val="20"/>
                <w:szCs w:val="20"/>
                <w:lang w:val="en-IN" w:bidi="gu-IN"/>
              </w:rPr>
              <w:t>,easing</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color w:val="BA2121"/>
                <w:sz w:val="20"/>
                <w:szCs w:val="20"/>
                <w:lang w:val="en-IN" w:bidi="gu-IN"/>
              </w:rPr>
              <w:t>'linear'</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noProof/>
                <w:sz w:val="20"/>
                <w:szCs w:val="20"/>
                <w:lang w:val="en-IN" w:bidi="gu-IN"/>
              </w:rPr>
              <w:tab/>
              <w:t xml:space="preserve">  tooltip</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{textStyle</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{color</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BA2121"/>
                <w:sz w:val="20"/>
                <w:szCs w:val="20"/>
                <w:lang w:val="en-IN" w:bidi="gu-IN"/>
              </w:rPr>
              <w:t>'#871b47'</w:t>
            </w:r>
            <w:r w:rsidRPr="00323D30">
              <w:rPr>
                <w:rFonts w:ascii="Courier New" w:eastAsia="Times New Roman" w:hAnsi="Courier New" w:cs="Courier New"/>
                <w:noProof/>
                <w:sz w:val="20"/>
                <w:szCs w:val="20"/>
                <w:lang w:val="en-IN" w:bidi="gu-IN"/>
              </w:rPr>
              <w:t>}, showColorCode</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b/>
                <w:bCs/>
                <w:noProof/>
                <w:color w:val="008000"/>
                <w:sz w:val="20"/>
                <w:szCs w:val="20"/>
                <w:lang w:val="en-IN" w:bidi="gu-IN"/>
              </w:rPr>
              <w:t>true</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 xml:space="preserve">          legend</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 position</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BA2121"/>
                <w:sz w:val="20"/>
                <w:szCs w:val="20"/>
                <w:lang w:val="en-IN" w:bidi="gu-IN"/>
              </w:rPr>
              <w:t>'bottom'</w:t>
            </w:r>
            <w:r w:rsidRPr="00323D30">
              <w:rPr>
                <w:rFonts w:ascii="Courier New" w:eastAsia="Times New Roman" w:hAnsi="Courier New" w:cs="Courier New"/>
                <w:noProof/>
                <w:sz w:val="20"/>
                <w:szCs w:val="20"/>
                <w:lang w:val="en-IN" w:bidi="gu-IN"/>
              </w:rPr>
              <w:t>,textStyle</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{color</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BA2121"/>
                <w:sz w:val="20"/>
                <w:szCs w:val="20"/>
                <w:lang w:val="en-IN" w:bidi="gu-IN"/>
              </w:rPr>
              <w:t>'white'</w:t>
            </w:r>
            <w:r w:rsidRPr="00323D30">
              <w:rPr>
                <w:rFonts w:ascii="Courier New" w:eastAsia="Times New Roman" w:hAnsi="Courier New" w:cs="Courier New"/>
                <w:noProof/>
                <w:sz w:val="20"/>
                <w:szCs w:val="20"/>
                <w:lang w:val="en-IN" w:bidi="gu-IN"/>
              </w:rPr>
              <w:t>, fontSize</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noProof/>
                <w:color w:val="666666"/>
                <w:sz w:val="20"/>
                <w:szCs w:val="20"/>
                <w:lang w:val="en-IN" w:bidi="gu-IN"/>
              </w:rPr>
              <w:t>16</w:t>
            </w:r>
            <w:r w:rsidRPr="00323D30">
              <w:rPr>
                <w:rFonts w:ascii="Courier New" w:eastAsia="Times New Roman" w:hAnsi="Courier New" w:cs="Courier New"/>
                <w:noProof/>
                <w:sz w:val="20"/>
                <w:szCs w:val="20"/>
                <w:lang w:val="en-IN" w:bidi="gu-IN"/>
              </w:rPr>
              <w:t>} }</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 xml:space="preserve">        };</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b/>
                <w:bCs/>
                <w:noProof/>
                <w:color w:val="008000"/>
                <w:sz w:val="20"/>
                <w:szCs w:val="20"/>
                <w:lang w:val="en-IN" w:bidi="gu-IN"/>
              </w:rPr>
              <w:t>var</w:t>
            </w:r>
            <w:r w:rsidRPr="00323D30">
              <w:rPr>
                <w:rFonts w:ascii="Courier New" w:eastAsia="Times New Roman" w:hAnsi="Courier New" w:cs="Courier New"/>
                <w:noProof/>
                <w:sz w:val="20"/>
                <w:szCs w:val="20"/>
                <w:lang w:val="en-IN" w:bidi="gu-IN"/>
              </w:rPr>
              <w:t xml:space="preserve"> chart </w:t>
            </w:r>
            <w:r w:rsidRPr="00323D30">
              <w:rPr>
                <w:rFonts w:ascii="Courier New" w:eastAsia="Times New Roman" w:hAnsi="Courier New" w:cs="Courier New"/>
                <w:noProof/>
                <w:color w:val="666666"/>
                <w:sz w:val="20"/>
                <w:szCs w:val="20"/>
                <w:lang w:val="en-IN" w:bidi="gu-IN"/>
              </w:rPr>
              <w:t>=</w:t>
            </w:r>
            <w:r w:rsidRPr="00323D30">
              <w:rPr>
                <w:rFonts w:ascii="Courier New" w:eastAsia="Times New Roman" w:hAnsi="Courier New" w:cs="Courier New"/>
                <w:noProof/>
                <w:sz w:val="20"/>
                <w:szCs w:val="20"/>
                <w:lang w:val="en-IN" w:bidi="gu-IN"/>
              </w:rPr>
              <w:t xml:space="preserve"> </w:t>
            </w:r>
            <w:r w:rsidRPr="00323D30">
              <w:rPr>
                <w:rFonts w:ascii="Courier New" w:eastAsia="Times New Roman" w:hAnsi="Courier New" w:cs="Courier New"/>
                <w:b/>
                <w:bCs/>
                <w:noProof/>
                <w:color w:val="008000"/>
                <w:sz w:val="20"/>
                <w:szCs w:val="20"/>
                <w:lang w:val="en-IN" w:bidi="gu-IN"/>
              </w:rPr>
              <w:t>new</w:t>
            </w:r>
            <w:r w:rsidRPr="00323D30">
              <w:rPr>
                <w:rFonts w:ascii="Courier New" w:eastAsia="Times New Roman" w:hAnsi="Courier New" w:cs="Courier New"/>
                <w:noProof/>
                <w:sz w:val="20"/>
                <w:szCs w:val="20"/>
                <w:lang w:val="en-IN" w:bidi="gu-IN"/>
              </w:rPr>
              <w:t xml:space="preserve"> google.charts.Bar(</w:t>
            </w:r>
            <w:r w:rsidRPr="00323D30">
              <w:rPr>
                <w:rFonts w:ascii="Courier New" w:eastAsia="Times New Roman" w:hAnsi="Courier New" w:cs="Courier New"/>
                <w:noProof/>
                <w:color w:val="008000"/>
                <w:sz w:val="20"/>
                <w:szCs w:val="20"/>
                <w:lang w:val="en-IN" w:bidi="gu-IN"/>
              </w:rPr>
              <w:t>document</w:t>
            </w:r>
            <w:r w:rsidRPr="00323D30">
              <w:rPr>
                <w:rFonts w:ascii="Courier New" w:eastAsia="Times New Roman" w:hAnsi="Courier New" w:cs="Courier New"/>
                <w:noProof/>
                <w:sz w:val="20"/>
                <w:szCs w:val="20"/>
                <w:lang w:val="en-IN" w:bidi="gu-IN"/>
              </w:rPr>
              <w:t>.getElementById(</w:t>
            </w:r>
            <w:r w:rsidRPr="00323D30">
              <w:rPr>
                <w:rFonts w:ascii="Courier New" w:eastAsia="Times New Roman" w:hAnsi="Courier New" w:cs="Courier New"/>
                <w:noProof/>
                <w:color w:val="BA2121"/>
                <w:sz w:val="20"/>
                <w:szCs w:val="20"/>
                <w:lang w:val="en-IN" w:bidi="gu-IN"/>
              </w:rPr>
              <w:t>'chart'</w:t>
            </w:r>
            <w:r w:rsidRPr="00323D30">
              <w:rPr>
                <w:rFonts w:ascii="Courier New" w:eastAsia="Times New Roman" w:hAnsi="Courier New" w:cs="Courier New"/>
                <w:noProof/>
                <w:sz w:val="20"/>
                <w:szCs w:val="20"/>
                <w:lang w:val="en-IN" w:bidi="gu-IN"/>
              </w:rPr>
              <w: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 xml:space="preserve">        chart.draw(data, google.charts.Bar.convertOptions(options));</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 xml:space="preserve">      }</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noProof/>
                <w:sz w:val="20"/>
                <w:szCs w:val="20"/>
                <w:lang w:val="en-IN" w:bidi="gu-IN"/>
              </w:rPr>
              <w:tab/>
            </w:r>
            <w:r w:rsidRPr="00323D30">
              <w:rPr>
                <w:rFonts w:ascii="Courier New" w:eastAsia="Times New Roman" w:hAnsi="Courier New" w:cs="Courier New"/>
                <w:b/>
                <w:bCs/>
                <w:noProof/>
                <w:color w:val="008000"/>
                <w:sz w:val="20"/>
                <w:szCs w:val="20"/>
                <w:lang w:val="en-IN" w:bidi="gu-IN"/>
              </w:rPr>
              <w:t>&lt;/script&gt;</w:t>
            </w:r>
          </w:p>
          <w:p w:rsidR="00323D30" w:rsidRPr="00323D30" w:rsidP="00323D30">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323D30">
              <w:rPr>
                <w:rFonts w:ascii="Courier New" w:eastAsia="Times New Roman" w:hAnsi="Courier New" w:cs="Courier New"/>
                <w:b/>
                <w:bCs/>
                <w:noProof/>
                <w:color w:val="008000"/>
                <w:sz w:val="20"/>
                <w:szCs w:val="20"/>
                <w:lang w:val="en-IN" w:bidi="gu-IN"/>
              </w:rPr>
              <w:t>&lt;/html&gt;</w:t>
            </w:r>
          </w:p>
        </w:tc>
      </w:tr>
    </w:tbl>
    <w:p w:rsidR="00323D30" w:rsidP="00323D30">
      <w:pPr>
        <w:spacing w:after="0" w:line="240" w:lineRule="auto"/>
        <w:rPr>
          <w:rFonts w:ascii="Times New Roman" w:hAnsi="Times New Roman" w:cs="Times New Roman"/>
          <w:sz w:val="24"/>
          <w:szCs w:val="24"/>
        </w:rPr>
      </w:pPr>
      <w:r>
        <w:rPr>
          <w:rFonts w:ascii="Times New Roman" w:hAnsi="Times New Roman" w:cs="Times New Roman"/>
          <w:noProof/>
          <w:sz w:val="24"/>
          <w:szCs w:val="24"/>
          <w:lang w:bidi="gu-IN"/>
        </w:rPr>
        <w:drawing>
          <wp:anchor distT="0" distB="0" distL="114300" distR="114300" simplePos="0" relativeHeight="251664384" behindDoc="0" locked="0" layoutInCell="1" allowOverlap="1">
            <wp:simplePos x="0" y="0"/>
            <wp:positionH relativeFrom="margin">
              <wp:align>center</wp:align>
            </wp:positionH>
            <wp:positionV relativeFrom="paragraph">
              <wp:posOffset>8890</wp:posOffset>
            </wp:positionV>
            <wp:extent cx="6572250" cy="4645513"/>
            <wp:effectExtent l="0" t="0" r="0" b="3175"/>
            <wp:wrapNone/>
            <wp:docPr id="136417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74020" name="dv7a.PNG"/>
                    <pic:cNvPicPr/>
                  </pic:nvPicPr>
                  <pic:blipFill>
                    <a:blip xmlns:r="http://schemas.openxmlformats.org/officeDocument/2006/relationships" r:embed="rId45">
                      <a:extLst>
                        <a:ext xmlns:a="http://schemas.openxmlformats.org/drawingml/2006/main" uri="{28A0092B-C50C-407E-A947-70E740481C1C}">
                          <a14:useLocalDpi xmlns:a14="http://schemas.microsoft.com/office/drawing/2010/main" val="0"/>
                        </a:ext>
                      </a:extLst>
                    </a:blip>
                    <a:stretch>
                      <a:fillRect/>
                    </a:stretch>
                  </pic:blipFill>
                  <pic:spPr>
                    <a:xfrm>
                      <a:off x="0" y="0"/>
                      <a:ext cx="6572250" cy="4645513"/>
                    </a:xfrm>
                    <a:prstGeom prst="rect">
                      <a:avLst/>
                    </a:prstGeom>
                  </pic:spPr>
                </pic:pic>
              </a:graphicData>
            </a:graphic>
            <wp14:sizeRelH relativeFrom="page">
              <wp14:pctWidth>0</wp14:pctWidth>
            </wp14:sizeRelH>
            <wp14:sizeRelV relativeFrom="page">
              <wp14:pctHeight>0</wp14:pctHeight>
            </wp14:sizeRelV>
          </wp:anchor>
        </w:drawing>
      </w:r>
    </w:p>
    <w:p w:rsidR="00323D30"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p>
    <w:p w:rsidR="00C6258A"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p>
    <w:p w:rsidR="008508FF" w:rsidP="00323D30">
      <w:pPr>
        <w:spacing w:after="0" w:line="240" w:lineRule="auto"/>
        <w:rPr>
          <w:rFonts w:ascii="Times New Roman" w:hAnsi="Times New Roman" w:cs="Times New Roman"/>
          <w:sz w:val="24"/>
          <w:szCs w:val="24"/>
        </w:rPr>
      </w:pPr>
    </w:p>
    <w:p w:rsidR="008508FF" w:rsidP="00323D30">
      <w:pPr>
        <w:spacing w:after="0" w:line="240" w:lineRule="auto"/>
        <w:rPr>
          <w:rFonts w:ascii="Times New Roman" w:hAnsi="Times New Roman" w:cs="Times New Roman"/>
          <w:sz w:val="24"/>
          <w:szCs w:val="24"/>
        </w:rPr>
      </w:pPr>
    </w:p>
    <w:p w:rsidR="008508FF"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Fig7.a – Bar chart</w:t>
      </w:r>
    </w:p>
    <w:p w:rsidR="00323D30" w:rsidP="00323D30">
      <w:pPr>
        <w:spacing w:after="0" w:line="240" w:lineRule="auto"/>
        <w:rPr>
          <w:rFonts w:ascii="Times New Roman" w:hAnsi="Times New Roman" w:cs="Times New Roman"/>
          <w:sz w:val="24"/>
          <w:szCs w:val="24"/>
        </w:rPr>
      </w:pPr>
    </w:p>
    <w:p w:rsidR="00323D30" w:rsidP="00323D30">
      <w:pPr>
        <w:spacing w:after="0" w:line="240" w:lineRule="auto"/>
        <w:rPr>
          <w:rFonts w:ascii="Times New Roman" w:hAnsi="Times New Roman" w:cs="Times New Roman"/>
          <w:sz w:val="24"/>
          <w:szCs w:val="24"/>
        </w:rPr>
      </w:pPr>
    </w:p>
    <w:p w:rsidR="005406D4" w:rsidP="00323D30">
      <w:pPr>
        <w:spacing w:after="0" w:line="240" w:lineRule="auto"/>
        <w:rPr>
          <w:rFonts w:ascii="Times New Roman" w:hAnsi="Times New Roman" w:cs="Times New Roman"/>
          <w:sz w:val="24"/>
          <w:szCs w:val="24"/>
        </w:rPr>
      </w:pPr>
    </w:p>
    <w:p w:rsidR="005406D4" w:rsidP="00323D30">
      <w:pPr>
        <w:spacing w:after="0" w:line="240" w:lineRule="auto"/>
        <w:rPr>
          <w:rFonts w:ascii="Times New Roman" w:hAnsi="Times New Roman" w:cs="Times New Roman"/>
          <w:sz w:val="24"/>
          <w:szCs w:val="24"/>
        </w:rPr>
      </w:pPr>
    </w:p>
    <w:p w:rsidR="005406D4" w:rsidP="00323D30">
      <w:pPr>
        <w:spacing w:after="0" w:line="240" w:lineRule="auto"/>
        <w:rPr>
          <w:rFonts w:ascii="Times New Roman" w:hAnsi="Times New Roman" w:cs="Times New Roman"/>
          <w:sz w:val="24"/>
          <w:szCs w:val="24"/>
        </w:rPr>
      </w:pPr>
    </w:p>
    <w:p w:rsidR="005406D4" w:rsidP="00323D30">
      <w:pPr>
        <w:spacing w:after="0" w:line="240" w:lineRule="auto"/>
        <w:rPr>
          <w:rFonts w:ascii="Times New Roman" w:hAnsi="Times New Roman" w:cs="Times New Roman"/>
          <w:sz w:val="24"/>
          <w:szCs w:val="24"/>
        </w:rPr>
      </w:pPr>
    </w:p>
    <w:p w:rsidR="005406D4" w:rsidP="00323D30">
      <w:pPr>
        <w:spacing w:after="0" w:line="240" w:lineRule="auto"/>
        <w:rPr>
          <w:rFonts w:ascii="Times New Roman" w:hAnsi="Times New Roman" w:cs="Times New Roman"/>
          <w:sz w:val="24"/>
          <w:szCs w:val="24"/>
        </w:rPr>
      </w:pPr>
    </w:p>
    <w:p w:rsidR="005406D4" w:rsidP="00323D30">
      <w:pPr>
        <w:spacing w:after="0" w:line="240" w:lineRule="auto"/>
        <w:rPr>
          <w:rFonts w:ascii="Times New Roman" w:hAnsi="Times New Roman" w:cs="Times New Roman"/>
          <w:sz w:val="24"/>
          <w:szCs w:val="24"/>
        </w:rPr>
      </w:pPr>
    </w:p>
    <w:p w:rsidR="005406D4" w:rsidP="00323D30">
      <w:pPr>
        <w:spacing w:after="0" w:line="240" w:lineRule="auto"/>
        <w:rPr>
          <w:rFonts w:ascii="Times New Roman" w:hAnsi="Times New Roman" w:cs="Times New Roman"/>
          <w:sz w:val="24"/>
          <w:szCs w:val="24"/>
        </w:rPr>
      </w:pPr>
    </w:p>
    <w:p w:rsidR="005406D4" w:rsidP="00323D30">
      <w:pPr>
        <w:spacing w:after="0" w:line="240" w:lineRule="auto"/>
        <w:rPr>
          <w:rFonts w:ascii="Times New Roman" w:hAnsi="Times New Roman" w:cs="Times New Roman"/>
          <w:sz w:val="24"/>
          <w:szCs w:val="24"/>
        </w:rPr>
      </w:pPr>
    </w:p>
    <w:p w:rsidR="005406D4" w:rsidP="00323D30">
      <w:pPr>
        <w:spacing w:after="0" w:line="240" w:lineRule="auto"/>
        <w:rPr>
          <w:rFonts w:ascii="Times New Roman" w:hAnsi="Times New Roman" w:cs="Times New Roman"/>
          <w:sz w:val="24"/>
          <w:szCs w:val="24"/>
        </w:rPr>
      </w:pPr>
    </w:p>
    <w:p w:rsidR="005406D4" w:rsidP="00323D30">
      <w:pPr>
        <w:spacing w:after="0" w:line="240" w:lineRule="auto"/>
        <w:rPr>
          <w:rFonts w:ascii="Times New Roman" w:hAnsi="Times New Roman" w:cs="Times New Roman"/>
          <w:sz w:val="24"/>
          <w:szCs w:val="24"/>
        </w:rPr>
      </w:pPr>
    </w:p>
    <w:p w:rsidR="005406D4" w:rsidP="00323D30">
      <w:pPr>
        <w:spacing w:after="0" w:line="240" w:lineRule="auto"/>
        <w:rPr>
          <w:rFonts w:ascii="Times New Roman" w:hAnsi="Times New Roman" w:cs="Times New Roman"/>
          <w:sz w:val="24"/>
          <w:szCs w:val="24"/>
        </w:rPr>
      </w:pPr>
    </w:p>
    <w:p w:rsidR="005406D4" w:rsidP="00323D30">
      <w:pPr>
        <w:spacing w:after="0" w:line="240" w:lineRule="auto"/>
        <w:rPr>
          <w:rFonts w:ascii="Times New Roman" w:hAnsi="Times New Roman" w:cs="Times New Roman"/>
          <w:sz w:val="24"/>
          <w:szCs w:val="24"/>
        </w:rPr>
      </w:pPr>
    </w:p>
    <w:p w:rsidR="005406D4" w:rsidP="00323D30">
      <w:pPr>
        <w:spacing w:after="0" w:line="240" w:lineRule="auto"/>
        <w:rPr>
          <w:rFonts w:ascii="Times New Roman" w:hAnsi="Times New Roman" w:cs="Times New Roman"/>
          <w:sz w:val="24"/>
          <w:szCs w:val="24"/>
        </w:rPr>
      </w:pPr>
    </w:p>
    <w:p w:rsidR="005406D4" w:rsidP="00323D30">
      <w:pPr>
        <w:spacing w:after="0" w:line="240" w:lineRule="auto"/>
        <w:rPr>
          <w:rFonts w:ascii="Times New Roman" w:hAnsi="Times New Roman" w:cs="Times New Roman"/>
          <w:sz w:val="24"/>
          <w:szCs w:val="24"/>
        </w:rPr>
      </w:pPr>
    </w:p>
    <w:p w:rsidR="005406D4" w:rsidP="00323D30">
      <w:pPr>
        <w:spacing w:after="0" w:line="240" w:lineRule="auto"/>
        <w:rPr>
          <w:rFonts w:ascii="Times New Roman" w:hAnsi="Times New Roman" w:cs="Times New Roman"/>
          <w:sz w:val="24"/>
          <w:szCs w:val="24"/>
        </w:rPr>
      </w:pPr>
    </w:p>
    <w:p w:rsidR="005406D4" w:rsidP="00323D30">
      <w:pPr>
        <w:spacing w:after="0" w:line="240" w:lineRule="auto"/>
        <w:rPr>
          <w:rFonts w:ascii="Times New Roman" w:hAnsi="Times New Roman" w:cs="Times New Roman"/>
          <w:sz w:val="24"/>
          <w:szCs w:val="24"/>
        </w:rPr>
      </w:pPr>
    </w:p>
    <w:p w:rsidR="005406D4" w:rsidP="005406D4">
      <w:pPr>
        <w:pStyle w:val="ListParagraph"/>
        <w:numPr>
          <w:ilvl w:val="0"/>
          <w:numId w:val="23"/>
        </w:numPr>
        <w:spacing w:after="0" w:line="240" w:lineRule="auto"/>
        <w:rPr>
          <w:rFonts w:ascii="Times New Roman" w:hAnsi="Times New Roman" w:cs="Times New Roman"/>
          <w:sz w:val="28"/>
          <w:szCs w:val="28"/>
        </w:rPr>
      </w:pPr>
      <w:r w:rsidRPr="005406D4">
        <w:rPr>
          <w:rFonts w:ascii="Times New Roman" w:hAnsi="Times New Roman" w:cs="Times New Roman"/>
          <w:sz w:val="28"/>
          <w:szCs w:val="28"/>
        </w:rPr>
        <w:t>Using Google Charts API Basics draw charts like a Line</w:t>
      </w:r>
      <w:r w:rsidRPr="005406D4">
        <w:rPr>
          <w:rFonts w:ascii="Times New Roman" w:hAnsi="Times New Roman" w:cs="Times New Roman"/>
          <w:sz w:val="28"/>
          <w:szCs w:val="28"/>
        </w:rPr>
        <w:t xml:space="preserve"> chart</w:t>
      </w:r>
    </w:p>
    <w:p w:rsidR="005406D4" w:rsidP="005406D4">
      <w:pPr>
        <w:spacing w:after="0" w:line="240" w:lineRule="auto"/>
        <w:rPr>
          <w:rFonts w:ascii="Times New Roman" w:hAnsi="Times New Roman" w:cs="Times New Roman"/>
          <w:sz w:val="28"/>
          <w:szCs w:val="28"/>
        </w:rPr>
      </w:pPr>
    </w:p>
    <w:tbl>
      <w:tblPr>
        <w:tblStyle w:val="TableGrid"/>
        <w:tblW w:w="0" w:type="auto"/>
        <w:tblLook w:val="04A0"/>
      </w:tblPr>
      <w:tblGrid>
        <w:gridCol w:w="9350"/>
      </w:tblGrid>
      <w:tr w:rsidTr="005406D4">
        <w:tblPrEx>
          <w:tblW w:w="0" w:type="auto"/>
          <w:tblLook w:val="04A0"/>
        </w:tblPrEx>
        <w:tc>
          <w:tcPr>
            <w:tcW w:w="9350" w:type="dxa"/>
            <w:shd w:val="clear" w:color="auto" w:fill="FAC090" w:themeFill="accent6" w:themeFillTint="99"/>
          </w:tcPr>
          <w:p w:rsidR="008508FF" w:rsidRPr="008508FF" w:rsidP="008508FF">
            <w:pPr>
              <w:pStyle w:val="HTMLPreformatted"/>
              <w:shd w:val="clear" w:color="auto" w:fill="F8F8F8"/>
              <w:rPr>
                <w:noProof/>
                <w:lang w:val="en-IN"/>
              </w:rPr>
            </w:pPr>
            <w:r w:rsidRPr="008508FF">
              <w:rPr>
                <w:noProof/>
                <w:color w:val="BC7A00"/>
                <w:lang w:val="en-IN"/>
              </w:rPr>
              <w:t>&lt;!DOCTYPE HTML&gt;</w:t>
            </w:r>
          </w:p>
          <w:p w:rsidR="008508FF" w:rsidRPr="008508FF" w:rsidP="008508FF">
            <w:pPr>
              <w:pStyle w:val="HTMLPreformatted"/>
              <w:shd w:val="clear" w:color="auto" w:fill="F8F8F8"/>
              <w:rPr>
                <w:noProof/>
                <w:lang w:val="en-IN"/>
              </w:rPr>
            </w:pPr>
            <w:r w:rsidRPr="008508FF">
              <w:rPr>
                <w:b/>
                <w:bCs/>
                <w:noProof/>
                <w:color w:val="008000"/>
                <w:lang w:val="en-IN"/>
              </w:rPr>
              <w:t>&lt;html&gt;</w:t>
            </w:r>
          </w:p>
          <w:p w:rsidR="008508FF" w:rsidRPr="008508FF" w:rsidP="008508FF">
            <w:pPr>
              <w:pStyle w:val="HTMLPreformatted"/>
              <w:shd w:val="clear" w:color="auto" w:fill="F8F8F8"/>
              <w:rPr>
                <w:noProof/>
                <w:lang w:val="en-IN"/>
              </w:rPr>
            </w:pPr>
            <w:r w:rsidRPr="008508FF">
              <w:rPr>
                <w:b/>
                <w:bCs/>
                <w:noProof/>
                <w:color w:val="008000"/>
                <w:lang w:val="en-IN"/>
              </w:rPr>
              <w:t>&lt;head&gt;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&lt;title&gt;</w:t>
            </w:r>
            <w:r w:rsidRPr="008508FF">
              <w:rPr>
                <w:noProof/>
                <w:lang w:val="en-IN"/>
              </w:rPr>
              <w:t>Google API Line chart</w:t>
            </w:r>
            <w:r w:rsidRPr="008508FF">
              <w:rPr>
                <w:b/>
                <w:bCs/>
                <w:noProof/>
                <w:color w:val="008000"/>
                <w:lang w:val="en-IN"/>
              </w:rPr>
              <w:t>&lt;/title&gt;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&lt;meta</w:t>
            </w:r>
            <w:r w:rsidRPr="008508FF">
              <w:rPr>
                <w:noProof/>
                <w:lang w:val="en-IN"/>
              </w:rPr>
              <w:t xml:space="preserve"> </w:t>
            </w:r>
            <w:r w:rsidRPr="008508FF">
              <w:rPr>
                <w:noProof/>
                <w:color w:val="7D9029"/>
                <w:lang w:val="en-IN"/>
              </w:rPr>
              <w:t>charset=</w:t>
            </w:r>
            <w:r w:rsidRPr="008508FF">
              <w:rPr>
                <w:noProof/>
                <w:color w:val="BA2121"/>
                <w:lang w:val="en-IN"/>
              </w:rPr>
              <w:t>"utf-8"</w:t>
            </w:r>
            <w:r w:rsidRPr="008508FF">
              <w:rPr>
                <w:b/>
                <w:bCs/>
                <w:noProof/>
                <w:color w:val="008000"/>
                <w:lang w:val="en-IN"/>
              </w:rPr>
              <w:t>&gt;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&lt;meta</w:t>
            </w:r>
            <w:r w:rsidRPr="008508FF">
              <w:rPr>
                <w:noProof/>
                <w:lang w:val="en-IN"/>
              </w:rPr>
              <w:t xml:space="preserve"> </w:t>
            </w:r>
            <w:r w:rsidRPr="008508FF">
              <w:rPr>
                <w:noProof/>
                <w:color w:val="7D9029"/>
                <w:lang w:val="en-IN"/>
              </w:rPr>
              <w:t>name=</w:t>
            </w:r>
            <w:r w:rsidRPr="008508FF">
              <w:rPr>
                <w:noProof/>
                <w:color w:val="BA2121"/>
                <w:lang w:val="en-IN"/>
              </w:rPr>
              <w:t>"author"</w:t>
            </w:r>
            <w:r w:rsidRPr="008508FF">
              <w:rPr>
                <w:noProof/>
                <w:lang w:val="en-IN"/>
              </w:rPr>
              <w:t xml:space="preserve"> </w:t>
            </w:r>
            <w:r w:rsidRPr="008508FF">
              <w:rPr>
                <w:noProof/>
                <w:color w:val="7D9029"/>
                <w:lang w:val="en-IN"/>
              </w:rPr>
              <w:t>content=</w:t>
            </w:r>
            <w:r w:rsidRPr="008508FF">
              <w:rPr>
                <w:noProof/>
                <w:color w:val="BA2121"/>
                <w:lang w:val="en-IN"/>
              </w:rPr>
              <w:t>"SidPro"</w:t>
            </w:r>
            <w:r w:rsidRPr="008508FF">
              <w:rPr>
                <w:b/>
                <w:bCs/>
                <w:noProof/>
                <w:color w:val="008000"/>
                <w:lang w:val="en-IN"/>
              </w:rPr>
              <w:t>/&gt;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&lt;meta</w:t>
            </w:r>
            <w:r w:rsidRPr="008508FF">
              <w:rPr>
                <w:noProof/>
                <w:lang w:val="en-IN"/>
              </w:rPr>
              <w:t xml:space="preserve"> </w:t>
            </w:r>
            <w:r w:rsidRPr="008508FF">
              <w:rPr>
                <w:noProof/>
                <w:color w:val="7D9029"/>
                <w:lang w:val="en-IN"/>
              </w:rPr>
              <w:t>name=</w:t>
            </w:r>
            <w:r w:rsidRPr="008508FF">
              <w:rPr>
                <w:noProof/>
                <w:color w:val="BA2121"/>
                <w:lang w:val="en-IN"/>
              </w:rPr>
              <w:t>"viewport"</w:t>
            </w:r>
            <w:r w:rsidRPr="008508FF">
              <w:rPr>
                <w:noProof/>
                <w:lang w:val="en-IN"/>
              </w:rPr>
              <w:t xml:space="preserve"> </w:t>
            </w:r>
            <w:r w:rsidRPr="008508FF">
              <w:rPr>
                <w:noProof/>
                <w:color w:val="7D9029"/>
                <w:lang w:val="en-IN"/>
              </w:rPr>
              <w:t>content=</w:t>
            </w:r>
            <w:r w:rsidRPr="008508FF">
              <w:rPr>
                <w:noProof/>
                <w:color w:val="BA2121"/>
                <w:lang w:val="en-IN"/>
              </w:rPr>
              <w:t>"width=device-width,initial-scale=1.0"</w:t>
            </w:r>
            <w:r w:rsidRPr="008508FF">
              <w:rPr>
                <w:b/>
                <w:bCs/>
                <w:noProof/>
                <w:color w:val="008000"/>
                <w:lang w:val="en-IN"/>
              </w:rPr>
              <w:t>/&gt;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&lt;meta</w:t>
            </w:r>
            <w:r w:rsidRPr="008508FF">
              <w:rPr>
                <w:noProof/>
                <w:lang w:val="en-IN"/>
              </w:rPr>
              <w:t xml:space="preserve"> </w:t>
            </w:r>
            <w:r w:rsidRPr="008508FF">
              <w:rPr>
                <w:noProof/>
                <w:color w:val="7D9029"/>
                <w:lang w:val="en-IN"/>
              </w:rPr>
              <w:t>name=</w:t>
            </w:r>
            <w:r w:rsidRPr="008508FF">
              <w:rPr>
                <w:noProof/>
                <w:color w:val="BA2121"/>
                <w:lang w:val="en-IN"/>
              </w:rPr>
              <w:t>"description"</w:t>
            </w:r>
            <w:r w:rsidRPr="008508FF">
              <w:rPr>
                <w:noProof/>
                <w:lang w:val="en-IN"/>
              </w:rPr>
              <w:t xml:space="preserve"> </w:t>
            </w:r>
            <w:r w:rsidRPr="008508FF">
              <w:rPr>
                <w:noProof/>
                <w:color w:val="7D9029"/>
                <w:lang w:val="en-IN"/>
              </w:rPr>
              <w:t>content=</w:t>
            </w:r>
            <w:r w:rsidRPr="008508FF">
              <w:rPr>
                <w:noProof/>
                <w:color w:val="BA2121"/>
                <w:lang w:val="en-IN"/>
              </w:rPr>
              <w:t xml:space="preserve">"Using </w:t>
            </w:r>
            <w:r w:rsidRPr="008508FF">
              <w:rPr>
                <w:noProof/>
                <w:color w:val="BA2121"/>
                <w:lang w:val="en-IN"/>
              </w:rPr>
              <w:t>Google Charts API Basics draw charts like a Line chart"</w:t>
            </w:r>
            <w:r w:rsidRPr="008508FF">
              <w:rPr>
                <w:b/>
                <w:bCs/>
                <w:noProof/>
                <w:color w:val="008000"/>
                <w:lang w:val="en-IN"/>
              </w:rPr>
              <w:t>/&gt;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&lt;meta</w:t>
            </w:r>
            <w:r w:rsidRPr="008508FF">
              <w:rPr>
                <w:noProof/>
                <w:lang w:val="en-IN"/>
              </w:rPr>
              <w:t xml:space="preserve"> </w:t>
            </w:r>
            <w:r w:rsidRPr="008508FF">
              <w:rPr>
                <w:noProof/>
                <w:color w:val="7D9029"/>
                <w:lang w:val="en-IN"/>
              </w:rPr>
              <w:t>name=</w:t>
            </w:r>
            <w:r w:rsidRPr="008508FF">
              <w:rPr>
                <w:noProof/>
                <w:color w:val="BA2121"/>
                <w:lang w:val="en-IN"/>
              </w:rPr>
              <w:t>"keywords"</w:t>
            </w:r>
            <w:r w:rsidRPr="008508FF">
              <w:rPr>
                <w:noProof/>
                <w:lang w:val="en-IN"/>
              </w:rPr>
              <w:t xml:space="preserve"> </w:t>
            </w:r>
            <w:r w:rsidRPr="008508FF">
              <w:rPr>
                <w:noProof/>
                <w:color w:val="7D9029"/>
                <w:lang w:val="en-IN"/>
              </w:rPr>
              <w:t>content=</w:t>
            </w:r>
            <w:r w:rsidRPr="008508FF">
              <w:rPr>
                <w:noProof/>
                <w:color w:val="BA2121"/>
                <w:lang w:val="en-IN"/>
              </w:rPr>
              <w:t>"Google,API,Chart,Line Chart,Line"</w:t>
            </w:r>
            <w:r w:rsidRPr="008508FF">
              <w:rPr>
                <w:b/>
                <w:bCs/>
                <w:noProof/>
                <w:color w:val="008000"/>
                <w:lang w:val="en-IN"/>
              </w:rPr>
              <w:t>/&gt;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 xml:space="preserve">&lt;script </w:t>
            </w:r>
            <w:r w:rsidRPr="008508FF">
              <w:rPr>
                <w:noProof/>
                <w:color w:val="7D9029"/>
                <w:lang w:val="en-IN"/>
              </w:rPr>
              <w:t>src=</w:t>
            </w:r>
            <w:r w:rsidRPr="008508FF">
              <w:rPr>
                <w:noProof/>
                <w:color w:val="BA2121"/>
                <w:lang w:val="en-IN"/>
              </w:rPr>
              <w:t>"jquery-3.5.1.min.js"</w:t>
            </w:r>
            <w:r w:rsidRPr="008508FF">
              <w:rPr>
                <w:b/>
                <w:bCs/>
                <w:noProof/>
                <w:color w:val="008000"/>
                <w:lang w:val="en-IN"/>
              </w:rPr>
              <w:t>&gt;&lt;/script&gt;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 xml:space="preserve">&lt;script </w:t>
            </w:r>
            <w:r w:rsidRPr="008508FF">
              <w:rPr>
                <w:noProof/>
                <w:color w:val="7D9029"/>
                <w:lang w:val="en-IN"/>
              </w:rPr>
              <w:t>src=</w:t>
            </w:r>
            <w:r w:rsidRPr="008508FF">
              <w:rPr>
                <w:noProof/>
                <w:color w:val="BA2121"/>
                <w:lang w:val="en-IN"/>
              </w:rPr>
              <w:t>"loader.js"</w:t>
            </w:r>
            <w:r w:rsidRPr="008508FF">
              <w:rPr>
                <w:b/>
                <w:bCs/>
                <w:noProof/>
                <w:color w:val="008000"/>
                <w:lang w:val="en-IN"/>
              </w:rPr>
              <w:t>&gt;&lt;/script&gt;</w:t>
            </w:r>
          </w:p>
          <w:p w:rsidR="008508FF" w:rsidRPr="008508FF" w:rsidP="008508FF">
            <w:pPr>
              <w:pStyle w:val="HTMLPreformatted"/>
              <w:shd w:val="clear" w:color="auto" w:fill="F8F8F8"/>
              <w:rPr>
                <w:noProof/>
                <w:lang w:val="en-IN"/>
              </w:rPr>
            </w:pPr>
            <w:r w:rsidRPr="008508FF">
              <w:rPr>
                <w:b/>
                <w:bCs/>
                <w:noProof/>
                <w:color w:val="008000"/>
                <w:lang w:val="en-IN"/>
              </w:rPr>
              <w:t>&lt;/head&gt;</w:t>
            </w:r>
          </w:p>
          <w:p w:rsidR="008508FF" w:rsidRPr="008508FF" w:rsidP="008508FF">
            <w:pPr>
              <w:pStyle w:val="HTMLPreformatted"/>
              <w:shd w:val="clear" w:color="auto" w:fill="F8F8F8"/>
              <w:rPr>
                <w:noProof/>
                <w:lang w:val="en-IN"/>
              </w:rPr>
            </w:pPr>
            <w:r w:rsidRPr="008508FF">
              <w:rPr>
                <w:i/>
                <w:iCs/>
                <w:noProof/>
                <w:color w:val="408080"/>
                <w:lang w:val="en-IN"/>
              </w:rPr>
              <w:t xml:space="preserve">&lt;!-- Live link: </w:t>
            </w:r>
            <w:r w:rsidRPr="008508FF">
              <w:rPr>
                <w:i/>
                <w:iCs/>
                <w:noProof/>
                <w:color w:val="408080"/>
                <w:lang w:val="en-IN"/>
              </w:rPr>
              <w:t>https://sidpro-hash.github.io/HTML-Canvas/Data%20visulization%20JavaScript/google%20line%20chart.html --&gt;</w:t>
            </w:r>
          </w:p>
          <w:p w:rsidR="008508FF" w:rsidRPr="008508FF" w:rsidP="008508FF">
            <w:pPr>
              <w:pStyle w:val="HTMLPreformatted"/>
              <w:shd w:val="clear" w:color="auto" w:fill="F8F8F8"/>
              <w:rPr>
                <w:noProof/>
                <w:lang w:val="en-IN"/>
              </w:rPr>
            </w:pPr>
            <w:r w:rsidRPr="008508FF">
              <w:rPr>
                <w:b/>
                <w:bCs/>
                <w:noProof/>
                <w:color w:val="008000"/>
                <w:lang w:val="en-IN"/>
              </w:rPr>
              <w:t>&lt;body&gt;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&lt;h2&gt;</w:t>
            </w:r>
            <w:r w:rsidRPr="008508FF">
              <w:rPr>
                <w:noProof/>
                <w:lang w:val="en-IN"/>
              </w:rPr>
              <w:t>Using Google Charts API Basics draw charts like a Line chart</w:t>
            </w:r>
            <w:r w:rsidRPr="008508FF">
              <w:rPr>
                <w:b/>
                <w:bCs/>
                <w:noProof/>
                <w:color w:val="008000"/>
                <w:lang w:val="en-IN"/>
              </w:rPr>
              <w:t>&lt;/h2&gt;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&lt;div</w:t>
            </w:r>
            <w:r w:rsidRPr="008508FF">
              <w:rPr>
                <w:noProof/>
                <w:lang w:val="en-IN"/>
              </w:rPr>
              <w:t xml:space="preserve"> </w:t>
            </w:r>
            <w:r w:rsidRPr="008508FF">
              <w:rPr>
                <w:noProof/>
                <w:color w:val="7D9029"/>
                <w:lang w:val="en-IN"/>
              </w:rPr>
              <w:t>id=</w:t>
            </w:r>
            <w:r w:rsidRPr="008508FF">
              <w:rPr>
                <w:noProof/>
                <w:color w:val="BA2121"/>
                <w:lang w:val="en-IN"/>
              </w:rPr>
              <w:t>"chart"</w:t>
            </w:r>
            <w:r w:rsidRPr="008508FF">
              <w:rPr>
                <w:noProof/>
                <w:lang w:val="en-IN"/>
              </w:rPr>
              <w:t xml:space="preserve"> </w:t>
            </w:r>
            <w:r w:rsidRPr="008508FF">
              <w:rPr>
                <w:noProof/>
                <w:color w:val="7D9029"/>
                <w:lang w:val="en-IN"/>
              </w:rPr>
              <w:t>style=</w:t>
            </w:r>
            <w:r w:rsidRPr="008508FF">
              <w:rPr>
                <w:noProof/>
                <w:color w:val="BA2121"/>
                <w:lang w:val="en-IN"/>
              </w:rPr>
              <w:t>"width: 900px; height: 500px"</w:t>
            </w:r>
            <w:r w:rsidRPr="008508FF">
              <w:rPr>
                <w:b/>
                <w:bCs/>
                <w:noProof/>
                <w:color w:val="008000"/>
                <w:lang w:val="en-IN"/>
              </w:rPr>
              <w:t>&gt;&lt;/div&gt;</w:t>
            </w:r>
          </w:p>
          <w:p w:rsidR="008508FF" w:rsidRPr="008508FF" w:rsidP="008508FF">
            <w:pPr>
              <w:pStyle w:val="HTMLPreformatted"/>
              <w:shd w:val="clear" w:color="auto" w:fill="F8F8F8"/>
              <w:rPr>
                <w:noProof/>
                <w:lang w:val="en-IN"/>
              </w:rPr>
            </w:pPr>
            <w:r w:rsidRPr="008508FF">
              <w:rPr>
                <w:b/>
                <w:bCs/>
                <w:noProof/>
                <w:color w:val="008000"/>
                <w:lang w:val="en-IN"/>
              </w:rPr>
              <w:t>&lt;/body&gt;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&lt;sc</w:t>
            </w:r>
            <w:r w:rsidRPr="008508FF">
              <w:rPr>
                <w:b/>
                <w:bCs/>
                <w:noProof/>
                <w:color w:val="008000"/>
                <w:lang w:val="en-IN"/>
              </w:rPr>
              <w:t xml:space="preserve">ript </w:t>
            </w:r>
            <w:r w:rsidRPr="008508FF">
              <w:rPr>
                <w:noProof/>
                <w:color w:val="7D9029"/>
                <w:lang w:val="en-IN"/>
              </w:rPr>
              <w:t>type=</w:t>
            </w:r>
            <w:r w:rsidRPr="008508FF">
              <w:rPr>
                <w:noProof/>
                <w:color w:val="BA2121"/>
                <w:lang w:val="en-IN"/>
              </w:rPr>
              <w:t>"text/javascript"</w:t>
            </w:r>
            <w:r w:rsidRPr="008508FF">
              <w:rPr>
                <w:b/>
                <w:bCs/>
                <w:noProof/>
                <w:color w:val="008000"/>
                <w:lang w:val="en-IN"/>
              </w:rPr>
              <w:t>&gt;</w:t>
            </w:r>
          </w:p>
          <w:p w:rsidR="008508FF" w:rsidRPr="008508FF" w:rsidP="008508FF">
            <w:pPr>
              <w:pStyle w:val="HTMLPreformatted"/>
              <w:shd w:val="clear" w:color="auto" w:fill="F8F8F8"/>
              <w:rPr>
                <w:noProof/>
                <w:lang w:val="en-IN"/>
              </w:rPr>
            </w:pPr>
            <w:r w:rsidRPr="008508FF">
              <w:rPr>
                <w:noProof/>
                <w:lang w:val="en-IN"/>
              </w:rPr>
              <w:t xml:space="preserve">      google.charts.load(</w:t>
            </w:r>
            <w:r w:rsidRPr="008508FF">
              <w:rPr>
                <w:noProof/>
                <w:color w:val="BA2121"/>
                <w:lang w:val="en-IN"/>
              </w:rPr>
              <w:t>'current'</w:t>
            </w:r>
            <w:r w:rsidRPr="008508FF">
              <w:rPr>
                <w:noProof/>
                <w:lang w:val="en-IN"/>
              </w:rPr>
              <w:t>, {</w:t>
            </w:r>
            <w:r w:rsidRPr="008508FF">
              <w:rPr>
                <w:noProof/>
                <w:color w:val="BA2121"/>
                <w:lang w:val="en-IN"/>
              </w:rPr>
              <w:t>'packages'</w:t>
            </w:r>
            <w:r w:rsidRPr="008508FF">
              <w:rPr>
                <w:noProof/>
                <w:color w:val="666666"/>
                <w:lang w:val="en-IN"/>
              </w:rPr>
              <w:t>:</w:t>
            </w:r>
            <w:r w:rsidRPr="008508FF">
              <w:rPr>
                <w:noProof/>
                <w:lang w:val="en-IN"/>
              </w:rPr>
              <w:t>[</w:t>
            </w:r>
            <w:r w:rsidRPr="008508FF">
              <w:rPr>
                <w:noProof/>
                <w:color w:val="BA2121"/>
                <w:lang w:val="en-IN"/>
              </w:rPr>
              <w:t>'corechart'</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 xml:space="preserve">      google.charts.setOnLoadCallback(drawChart);</w:t>
            </w:r>
          </w:p>
          <w:p w:rsidR="008508FF" w:rsidRPr="008508FF" w:rsidP="008508FF">
            <w:pPr>
              <w:pStyle w:val="HTMLPreformatted"/>
              <w:shd w:val="clear" w:color="auto" w:fill="F8F8F8"/>
              <w:rPr>
                <w:noProof/>
                <w:lang w:val="en-IN"/>
              </w:rPr>
            </w:pPr>
          </w:p>
          <w:p w:rsidR="008508FF" w:rsidRPr="008508FF" w:rsidP="008508FF">
            <w:pPr>
              <w:pStyle w:val="HTMLPreformatted"/>
              <w:shd w:val="clear" w:color="auto" w:fill="F8F8F8"/>
              <w:rPr>
                <w:noProof/>
                <w:lang w:val="en-IN"/>
              </w:rPr>
            </w:pPr>
            <w:r w:rsidRPr="008508FF">
              <w:rPr>
                <w:noProof/>
                <w:lang w:val="en-IN"/>
              </w:rPr>
              <w:t xml:space="preserve">      </w:t>
            </w:r>
            <w:r w:rsidRPr="008508FF">
              <w:rPr>
                <w:b/>
                <w:bCs/>
                <w:noProof/>
                <w:color w:val="008000"/>
                <w:lang w:val="en-IN"/>
              </w:rPr>
              <w:t>function</w:t>
            </w:r>
            <w:r w:rsidRPr="008508FF">
              <w:rPr>
                <w:noProof/>
                <w:lang w:val="en-IN"/>
              </w:rPr>
              <w:t xml:space="preserve"> drawChart() {</w:t>
            </w:r>
          </w:p>
          <w:p w:rsidR="008508FF" w:rsidRPr="008508FF" w:rsidP="008508FF">
            <w:pPr>
              <w:pStyle w:val="HTMLPreformatted"/>
              <w:shd w:val="clear" w:color="auto" w:fill="F8F8F8"/>
              <w:rPr>
                <w:noProof/>
                <w:lang w:val="en-IN"/>
              </w:rPr>
            </w:pPr>
            <w:r w:rsidRPr="008508FF">
              <w:rPr>
                <w:noProof/>
                <w:lang w:val="en-IN"/>
              </w:rPr>
              <w:t xml:space="preserve">        </w:t>
            </w:r>
            <w:r w:rsidRPr="008508FF">
              <w:rPr>
                <w:b/>
                <w:bCs/>
                <w:noProof/>
                <w:color w:val="008000"/>
                <w:lang w:val="en-IN"/>
              </w:rPr>
              <w:t>var</w:t>
            </w:r>
            <w:r w:rsidRPr="008508FF">
              <w:rPr>
                <w:noProof/>
                <w:lang w:val="en-IN"/>
              </w:rPr>
              <w:t xml:space="preserve"> data </w:t>
            </w:r>
            <w:r w:rsidRPr="008508FF">
              <w:rPr>
                <w:noProof/>
                <w:color w:val="666666"/>
                <w:lang w:val="en-IN"/>
              </w:rPr>
              <w:t>=</w:t>
            </w:r>
            <w:r w:rsidRPr="008508FF">
              <w:rPr>
                <w:noProof/>
                <w:lang w:val="en-IN"/>
              </w:rPr>
              <w:t xml:space="preserve"> google.visualization.arrayToDataTable([</w:t>
            </w:r>
          </w:p>
          <w:p w:rsidR="008508FF" w:rsidRPr="008508FF" w:rsidP="008508FF">
            <w:pPr>
              <w:pStyle w:val="HTMLPreformatted"/>
              <w:shd w:val="clear" w:color="auto" w:fill="F8F8F8"/>
              <w:rPr>
                <w:noProof/>
                <w:lang w:val="en-IN"/>
              </w:rPr>
            </w:pPr>
            <w:r w:rsidRPr="008508FF">
              <w:rPr>
                <w:noProof/>
                <w:lang w:val="en-IN"/>
              </w:rPr>
              <w:t xml:space="preserve">          [</w:t>
            </w:r>
            <w:r w:rsidRPr="008508FF">
              <w:rPr>
                <w:noProof/>
                <w:color w:val="BA2121"/>
                <w:lang w:val="en-IN"/>
              </w:rPr>
              <w:t>'Month'</w:t>
            </w:r>
            <w:r w:rsidRPr="008508FF">
              <w:rPr>
                <w:noProof/>
                <w:lang w:val="en-IN"/>
              </w:rPr>
              <w:t xml:space="preserve">, </w:t>
            </w:r>
            <w:r w:rsidRPr="008508FF">
              <w:rPr>
                <w:noProof/>
                <w:color w:val="BA2121"/>
                <w:lang w:val="en-IN"/>
              </w:rPr>
              <w:t>'Sh</w:t>
            </w:r>
            <w:r w:rsidRPr="008508FF">
              <w:rPr>
                <w:noProof/>
                <w:color w:val="BA2121"/>
                <w:lang w:val="en-IN"/>
              </w:rPr>
              <w:t>ampoo'</w:t>
            </w:r>
            <w:r w:rsidRPr="008508FF">
              <w:rPr>
                <w:noProof/>
                <w:lang w:val="en-IN"/>
              </w:rPr>
              <w:t xml:space="preserve">, </w:t>
            </w:r>
            <w:r w:rsidRPr="008508FF">
              <w:rPr>
                <w:noProof/>
                <w:color w:val="BA2121"/>
                <w:lang w:val="en-IN"/>
              </w:rPr>
              <w:t>'Moisturizer'</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w:t>
            </w:r>
            <w:r w:rsidRPr="008508FF">
              <w:rPr>
                <w:noProof/>
                <w:color w:val="BA2121"/>
                <w:lang w:val="en-IN"/>
              </w:rPr>
              <w:t>'Jan'</w:t>
            </w:r>
            <w:r w:rsidRPr="008508FF">
              <w:rPr>
                <w:noProof/>
                <w:lang w:val="en-IN"/>
              </w:rPr>
              <w:t xml:space="preserve">, </w:t>
            </w:r>
            <w:r w:rsidRPr="008508FF">
              <w:rPr>
                <w:noProof/>
                <w:color w:val="666666"/>
                <w:lang w:val="en-IN"/>
              </w:rPr>
              <w:t>1500</w:t>
            </w:r>
            <w:r w:rsidRPr="008508FF">
              <w:rPr>
                <w:noProof/>
                <w:lang w:val="en-IN"/>
              </w:rPr>
              <w:t xml:space="preserve"> , </w:t>
            </w:r>
            <w:r w:rsidRPr="008508FF">
              <w:rPr>
                <w:noProof/>
                <w:color w:val="666666"/>
                <w:lang w:val="en-IN"/>
              </w:rPr>
              <w:t>2110</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 xml:space="preserve">          [</w:t>
            </w:r>
            <w:r w:rsidRPr="008508FF">
              <w:rPr>
                <w:noProof/>
                <w:color w:val="BA2121"/>
                <w:lang w:val="en-IN"/>
              </w:rPr>
              <w:t>'Feb'</w:t>
            </w:r>
            <w:r w:rsidRPr="008508FF">
              <w:rPr>
                <w:noProof/>
                <w:lang w:val="en-IN"/>
              </w:rPr>
              <w:t xml:space="preserve">, </w:t>
            </w:r>
            <w:r w:rsidRPr="008508FF">
              <w:rPr>
                <w:noProof/>
                <w:color w:val="666666"/>
                <w:lang w:val="en-IN"/>
              </w:rPr>
              <w:t>1200</w:t>
            </w:r>
            <w:r w:rsidRPr="008508FF">
              <w:rPr>
                <w:noProof/>
                <w:lang w:val="en-IN"/>
              </w:rPr>
              <w:t xml:space="preserve"> , </w:t>
            </w:r>
            <w:r w:rsidRPr="008508FF">
              <w:rPr>
                <w:noProof/>
                <w:color w:val="666666"/>
                <w:lang w:val="en-IN"/>
              </w:rPr>
              <w:t>1833</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 xml:space="preserve">          [</w:t>
            </w:r>
            <w:r w:rsidRPr="008508FF">
              <w:rPr>
                <w:noProof/>
                <w:color w:val="BA2121"/>
                <w:lang w:val="en-IN"/>
              </w:rPr>
              <w:t>'Mar'</w:t>
            </w:r>
            <w:r w:rsidRPr="008508FF">
              <w:rPr>
                <w:noProof/>
                <w:lang w:val="en-IN"/>
              </w:rPr>
              <w:t xml:space="preserve">, </w:t>
            </w:r>
            <w:r w:rsidRPr="008508FF">
              <w:rPr>
                <w:noProof/>
                <w:color w:val="666666"/>
                <w:lang w:val="en-IN"/>
              </w:rPr>
              <w:t>1340</w:t>
            </w:r>
            <w:r w:rsidRPr="008508FF">
              <w:rPr>
                <w:noProof/>
                <w:lang w:val="en-IN"/>
              </w:rPr>
              <w:t xml:space="preserve"> , </w:t>
            </w:r>
            <w:r w:rsidRPr="008508FF">
              <w:rPr>
                <w:noProof/>
                <w:color w:val="666666"/>
                <w:lang w:val="en-IN"/>
              </w:rPr>
              <w:t>2247</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 xml:space="preserve">          [</w:t>
            </w:r>
            <w:r w:rsidRPr="008508FF">
              <w:rPr>
                <w:noProof/>
                <w:color w:val="BA2121"/>
                <w:lang w:val="en-IN"/>
              </w:rPr>
              <w:t>'Apr'</w:t>
            </w:r>
            <w:r w:rsidRPr="008508FF">
              <w:rPr>
                <w:noProof/>
                <w:lang w:val="en-IN"/>
              </w:rPr>
              <w:t xml:space="preserve">, </w:t>
            </w:r>
            <w:r w:rsidRPr="008508FF">
              <w:rPr>
                <w:noProof/>
                <w:color w:val="666666"/>
                <w:lang w:val="en-IN"/>
              </w:rPr>
              <w:t>1130</w:t>
            </w:r>
            <w:r w:rsidRPr="008508FF">
              <w:rPr>
                <w:noProof/>
                <w:lang w:val="en-IN"/>
              </w:rPr>
              <w:t xml:space="preserve"> , </w:t>
            </w:r>
            <w:r w:rsidRPr="008508FF">
              <w:rPr>
                <w:noProof/>
                <w:color w:val="666666"/>
                <w:lang w:val="en-IN"/>
              </w:rPr>
              <w:t>2227</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w:t>
            </w:r>
            <w:r w:rsidRPr="008508FF">
              <w:rPr>
                <w:noProof/>
                <w:color w:val="BA2121"/>
                <w:lang w:val="en-IN"/>
              </w:rPr>
              <w:t>'May'</w:t>
            </w:r>
            <w:r w:rsidRPr="008508FF">
              <w:rPr>
                <w:noProof/>
                <w:lang w:val="en-IN"/>
              </w:rPr>
              <w:t xml:space="preserve">, </w:t>
            </w:r>
            <w:r w:rsidRPr="008508FF">
              <w:rPr>
                <w:noProof/>
                <w:color w:val="666666"/>
                <w:lang w:val="en-IN"/>
              </w:rPr>
              <w:t>1740</w:t>
            </w:r>
            <w:r w:rsidRPr="008508FF">
              <w:rPr>
                <w:noProof/>
                <w:lang w:val="en-IN"/>
              </w:rPr>
              <w:t xml:space="preserve"> , </w:t>
            </w:r>
            <w:r w:rsidRPr="008508FF">
              <w:rPr>
                <w:noProof/>
                <w:color w:val="666666"/>
                <w:lang w:val="en-IN"/>
              </w:rPr>
              <w:t>2096</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w:t>
            </w:r>
            <w:r w:rsidRPr="008508FF">
              <w:rPr>
                <w:noProof/>
                <w:color w:val="BA2121"/>
                <w:lang w:val="en-IN"/>
              </w:rPr>
              <w:t>'Jun'</w:t>
            </w:r>
            <w:r w:rsidRPr="008508FF">
              <w:rPr>
                <w:noProof/>
                <w:lang w:val="en-IN"/>
              </w:rPr>
              <w:t xml:space="preserve">, </w:t>
            </w:r>
            <w:r w:rsidRPr="008508FF">
              <w:rPr>
                <w:noProof/>
                <w:color w:val="666666"/>
                <w:lang w:val="en-IN"/>
              </w:rPr>
              <w:t>1555</w:t>
            </w:r>
            <w:r w:rsidRPr="008508FF">
              <w:rPr>
                <w:noProof/>
                <w:lang w:val="en-IN"/>
              </w:rPr>
              <w:t xml:space="preserve"> , </w:t>
            </w:r>
            <w:r w:rsidRPr="008508FF">
              <w:rPr>
                <w:noProof/>
                <w:color w:val="666666"/>
                <w:lang w:val="en-IN"/>
              </w:rPr>
              <w:t>2014</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w:t>
            </w:r>
            <w:r w:rsidRPr="008508FF">
              <w:rPr>
                <w:noProof/>
                <w:color w:val="BA2121"/>
                <w:lang w:val="en-IN"/>
              </w:rPr>
              <w:t>'Jul'</w:t>
            </w:r>
            <w:r w:rsidRPr="008508FF">
              <w:rPr>
                <w:noProof/>
                <w:lang w:val="en-IN"/>
              </w:rPr>
              <w:t xml:space="preserve">, </w:t>
            </w:r>
            <w:r w:rsidRPr="008508FF">
              <w:rPr>
                <w:noProof/>
                <w:color w:val="666666"/>
                <w:lang w:val="en-IN"/>
              </w:rPr>
              <w:t>1120</w:t>
            </w:r>
            <w:r w:rsidRPr="008508FF">
              <w:rPr>
                <w:noProof/>
                <w:lang w:val="en-IN"/>
              </w:rPr>
              <w:t xml:space="preserve"> , </w:t>
            </w:r>
            <w:r w:rsidRPr="008508FF">
              <w:rPr>
                <w:noProof/>
                <w:color w:val="666666"/>
                <w:lang w:val="en-IN"/>
              </w:rPr>
              <w:t>2955</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w:t>
            </w:r>
            <w:r w:rsidRPr="008508FF">
              <w:rPr>
                <w:noProof/>
                <w:color w:val="BA2121"/>
                <w:lang w:val="en-IN"/>
              </w:rPr>
              <w:t>'Aug'</w:t>
            </w:r>
            <w:r w:rsidRPr="008508FF">
              <w:rPr>
                <w:noProof/>
                <w:lang w:val="en-IN"/>
              </w:rPr>
              <w:t xml:space="preserve">, </w:t>
            </w:r>
            <w:r w:rsidRPr="008508FF">
              <w:rPr>
                <w:noProof/>
                <w:color w:val="666666"/>
                <w:lang w:val="en-IN"/>
              </w:rPr>
              <w:t>1400</w:t>
            </w:r>
            <w:r w:rsidRPr="008508FF">
              <w:rPr>
                <w:noProof/>
                <w:lang w:val="en-IN"/>
              </w:rPr>
              <w:t xml:space="preserve"> , </w:t>
            </w:r>
            <w:r w:rsidRPr="008508FF">
              <w:rPr>
                <w:noProof/>
                <w:color w:val="666666"/>
                <w:lang w:val="en-IN"/>
              </w:rPr>
              <w:t>3614</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w:t>
            </w:r>
            <w:r w:rsidRPr="008508FF">
              <w:rPr>
                <w:noProof/>
                <w:color w:val="BA2121"/>
                <w:lang w:val="en-IN"/>
              </w:rPr>
              <w:t>'Sep'</w:t>
            </w:r>
            <w:r w:rsidRPr="008508FF">
              <w:rPr>
                <w:noProof/>
                <w:lang w:val="en-IN"/>
              </w:rPr>
              <w:t xml:space="preserve">, </w:t>
            </w:r>
            <w:r w:rsidRPr="008508FF">
              <w:rPr>
                <w:noProof/>
                <w:color w:val="666666"/>
                <w:lang w:val="en-IN"/>
              </w:rPr>
              <w:t>1780</w:t>
            </w:r>
            <w:r w:rsidRPr="008508FF">
              <w:rPr>
                <w:noProof/>
                <w:lang w:val="en-IN"/>
              </w:rPr>
              <w:t xml:space="preserve"> , </w:t>
            </w:r>
            <w:r w:rsidRPr="008508FF">
              <w:rPr>
                <w:noProof/>
                <w:color w:val="666666"/>
                <w:lang w:val="en-IN"/>
              </w:rPr>
              <w:t>2340</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w:t>
            </w:r>
            <w:r w:rsidRPr="008508FF">
              <w:rPr>
                <w:noProof/>
                <w:color w:val="BA2121"/>
                <w:lang w:val="en-IN"/>
              </w:rPr>
              <w:t>'Oct'</w:t>
            </w:r>
            <w:r w:rsidRPr="008508FF">
              <w:rPr>
                <w:noProof/>
                <w:lang w:val="en-IN"/>
              </w:rPr>
              <w:t xml:space="preserve">, </w:t>
            </w:r>
            <w:r w:rsidRPr="008508FF">
              <w:rPr>
                <w:noProof/>
                <w:color w:val="666666"/>
                <w:lang w:val="en-IN"/>
              </w:rPr>
              <w:t>1890</w:t>
            </w:r>
            <w:r w:rsidRPr="008508FF">
              <w:rPr>
                <w:noProof/>
                <w:lang w:val="en-IN"/>
              </w:rPr>
              <w:t xml:space="preserve"> , </w:t>
            </w:r>
            <w:r w:rsidRPr="008508FF">
              <w:rPr>
                <w:noProof/>
                <w:color w:val="666666"/>
                <w:lang w:val="en-IN"/>
              </w:rPr>
              <w:t>2667</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w:t>
            </w:r>
            <w:r w:rsidRPr="008508FF">
              <w:rPr>
                <w:noProof/>
                <w:color w:val="BA2121"/>
                <w:lang w:val="en-IN"/>
              </w:rPr>
              <w:t>'Nov'</w:t>
            </w:r>
            <w:r w:rsidRPr="008508FF">
              <w:rPr>
                <w:noProof/>
                <w:lang w:val="en-IN"/>
              </w:rPr>
              <w:t xml:space="preserve">, </w:t>
            </w:r>
            <w:r w:rsidRPr="008508FF">
              <w:rPr>
                <w:noProof/>
                <w:color w:val="666666"/>
                <w:lang w:val="en-IN"/>
              </w:rPr>
              <w:t>2100</w:t>
            </w:r>
            <w:r w:rsidRPr="008508FF">
              <w:rPr>
                <w:noProof/>
                <w:lang w:val="en-IN"/>
              </w:rPr>
              <w:t xml:space="preserve"> , </w:t>
            </w:r>
            <w:r w:rsidRPr="008508FF">
              <w:rPr>
                <w:noProof/>
                <w:color w:val="666666"/>
                <w:lang w:val="en-IN"/>
              </w:rPr>
              <w:t>4128</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w:t>
            </w:r>
            <w:r w:rsidRPr="008508FF">
              <w:rPr>
                <w:noProof/>
                <w:color w:val="BA2121"/>
                <w:lang w:val="en-IN"/>
              </w:rPr>
              <w:t>'Dec'</w:t>
            </w:r>
            <w:r w:rsidRPr="008508FF">
              <w:rPr>
                <w:noProof/>
                <w:lang w:val="en-IN"/>
              </w:rPr>
              <w:t xml:space="preserve">, </w:t>
            </w:r>
            <w:r w:rsidRPr="008508FF">
              <w:rPr>
                <w:noProof/>
                <w:color w:val="666666"/>
                <w:lang w:val="en-IN"/>
              </w:rPr>
              <w:t>1760</w:t>
            </w:r>
            <w:r w:rsidRPr="008508FF">
              <w:rPr>
                <w:noProof/>
                <w:lang w:val="en-IN"/>
              </w:rPr>
              <w:t xml:space="preserve"> , </w:t>
            </w:r>
            <w:r w:rsidRPr="008508FF">
              <w:rPr>
                <w:noProof/>
                <w:color w:val="666666"/>
                <w:lang w:val="en-IN"/>
              </w:rPr>
              <w:t>3002</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 xml:space="preserve">        ]);</w:t>
            </w:r>
          </w:p>
          <w:p w:rsidR="008508FF" w:rsidRPr="008508FF" w:rsidP="008508FF">
            <w:pPr>
              <w:pStyle w:val="HTMLPreformatted"/>
              <w:shd w:val="clear" w:color="auto" w:fill="F8F8F8"/>
              <w:rPr>
                <w:noProof/>
                <w:lang w:val="en-IN"/>
              </w:rPr>
            </w:pPr>
          </w:p>
          <w:p w:rsidR="008508FF" w:rsidRPr="008508FF" w:rsidP="008508FF">
            <w:pPr>
              <w:pStyle w:val="HTMLPreformatted"/>
              <w:shd w:val="clear" w:color="auto" w:fill="F8F8F8"/>
              <w:rPr>
                <w:noProof/>
                <w:lang w:val="en-IN"/>
              </w:rPr>
            </w:pPr>
            <w:r w:rsidRPr="008508FF">
              <w:rPr>
                <w:noProof/>
                <w:lang w:val="en-IN"/>
              </w:rPr>
              <w:t xml:space="preserve">        </w:t>
            </w:r>
            <w:r w:rsidRPr="008508FF">
              <w:rPr>
                <w:b/>
                <w:bCs/>
                <w:noProof/>
                <w:color w:val="008000"/>
                <w:lang w:val="en-IN"/>
              </w:rPr>
              <w:t>var</w:t>
            </w:r>
            <w:r w:rsidRPr="008508FF">
              <w:rPr>
                <w:noProof/>
                <w:lang w:val="en-IN"/>
              </w:rPr>
              <w:t xml:space="preserve"> options </w:t>
            </w:r>
            <w:r w:rsidRPr="008508FF">
              <w:rPr>
                <w:noProof/>
                <w:color w:val="666666"/>
                <w:lang w:val="en-IN"/>
              </w:rPr>
              <w:t>=</w:t>
            </w:r>
            <w:r w:rsidRPr="008508FF">
              <w:rPr>
                <w:noProof/>
                <w:lang w:val="en-IN"/>
              </w:rPr>
              <w:t xml:space="preserve"> {</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title</w:t>
            </w:r>
            <w:r w:rsidRPr="008508FF">
              <w:rPr>
                <w:noProof/>
                <w:color w:val="666666"/>
                <w:lang w:val="en-IN"/>
              </w:rPr>
              <w:t>:</w:t>
            </w:r>
            <w:r w:rsidRPr="008508FF">
              <w:rPr>
                <w:noProof/>
                <w:lang w:val="en-IN"/>
              </w:rPr>
              <w:t xml:space="preserve"> </w:t>
            </w:r>
            <w:r w:rsidRPr="008508FF">
              <w:rPr>
                <w:noProof/>
                <w:color w:val="BA2121"/>
                <w:lang w:val="en-IN"/>
              </w:rPr>
              <w:t>'Monthly Sales Data of Shampoo and Moisturizer'</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 xml:space="preserve">          curveType</w:t>
            </w:r>
            <w:r w:rsidRPr="008508FF">
              <w:rPr>
                <w:noProof/>
                <w:color w:val="666666"/>
                <w:lang w:val="en-IN"/>
              </w:rPr>
              <w:t>:</w:t>
            </w:r>
            <w:r w:rsidRPr="008508FF">
              <w:rPr>
                <w:noProof/>
                <w:lang w:val="en-IN"/>
              </w:rPr>
              <w:t xml:space="preserve"> </w:t>
            </w:r>
            <w:r w:rsidRPr="008508FF">
              <w:rPr>
                <w:noProof/>
                <w:color w:val="BA2121"/>
                <w:lang w:val="en-IN"/>
              </w:rPr>
              <w:t>'none'</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backgroundColor</w:t>
            </w:r>
            <w:r w:rsidRPr="008508FF">
              <w:rPr>
                <w:noProof/>
                <w:color w:val="666666"/>
                <w:lang w:val="en-IN"/>
              </w:rPr>
              <w:t>:</w:t>
            </w:r>
            <w:r w:rsidRPr="008508FF">
              <w:rPr>
                <w:noProof/>
                <w:lang w:val="en-IN"/>
              </w:rPr>
              <w:t xml:space="preserve"> </w:t>
            </w:r>
            <w:r w:rsidRPr="008508FF">
              <w:rPr>
                <w:noProof/>
                <w:color w:val="BA2121"/>
                <w:lang w:val="en-IN"/>
              </w:rPr>
              <w:t>'#2a2a2a'</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colors</w:t>
            </w:r>
            <w:r w:rsidRPr="008508FF">
              <w:rPr>
                <w:noProof/>
                <w:color w:val="666666"/>
                <w:lang w:val="en-IN"/>
              </w:rPr>
              <w:t>:</w:t>
            </w:r>
            <w:r w:rsidRPr="008508FF">
              <w:rPr>
                <w:noProof/>
                <w:lang w:val="en-IN"/>
              </w:rPr>
              <w:t xml:space="preserve"> [</w:t>
            </w:r>
            <w:r w:rsidRPr="008508FF">
              <w:rPr>
                <w:noProof/>
                <w:color w:val="BA2121"/>
                <w:lang w:val="en-IN"/>
              </w:rPr>
              <w:t>'#51cda0'</w:t>
            </w:r>
            <w:r w:rsidRPr="008508FF">
              <w:rPr>
                <w:noProof/>
                <w:lang w:val="en-IN"/>
              </w:rPr>
              <w:t>,</w:t>
            </w:r>
            <w:r w:rsidRPr="008508FF">
              <w:rPr>
                <w:noProof/>
                <w:color w:val="BA2121"/>
                <w:lang w:val="en-IN"/>
              </w:rPr>
              <w:t>'#6d78ad'</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titleTextStyle</w:t>
            </w:r>
            <w:r w:rsidRPr="008508FF">
              <w:rPr>
                <w:noProof/>
                <w:color w:val="666666"/>
                <w:lang w:val="en-IN"/>
              </w:rPr>
              <w:t>:</w:t>
            </w:r>
            <w:r w:rsidRPr="008508FF">
              <w:rPr>
                <w:noProof/>
                <w:lang w:val="en-IN"/>
              </w:rPr>
              <w:t>{color</w:t>
            </w:r>
            <w:r w:rsidRPr="008508FF">
              <w:rPr>
                <w:noProof/>
                <w:color w:val="666666"/>
                <w:lang w:val="en-IN"/>
              </w:rPr>
              <w:t>:</w:t>
            </w:r>
            <w:r w:rsidRPr="008508FF">
              <w:rPr>
                <w:noProof/>
                <w:lang w:val="en-IN"/>
              </w:rPr>
              <w:t xml:space="preserve"> </w:t>
            </w:r>
            <w:r w:rsidRPr="008508FF">
              <w:rPr>
                <w:noProof/>
                <w:color w:val="BA2121"/>
                <w:lang w:val="en-IN"/>
              </w:rPr>
              <w:t>'white'</w:t>
            </w:r>
            <w:r w:rsidRPr="008508FF">
              <w:rPr>
                <w:noProof/>
                <w:lang w:val="en-IN"/>
              </w:rPr>
              <w:t>,bold</w:t>
            </w:r>
            <w:r w:rsidRPr="008508FF">
              <w:rPr>
                <w:noProof/>
                <w:color w:val="666666"/>
                <w:lang w:val="en-IN"/>
              </w:rPr>
              <w:t>:</w:t>
            </w:r>
            <w:r w:rsidRPr="008508FF">
              <w:rPr>
                <w:noProof/>
                <w:lang w:val="en-IN"/>
              </w:rPr>
              <w:t xml:space="preserve"> </w:t>
            </w:r>
            <w:r w:rsidRPr="008508FF">
              <w:rPr>
                <w:b/>
                <w:bCs/>
                <w:noProof/>
                <w:color w:val="008000"/>
                <w:lang w:val="en-IN"/>
              </w:rPr>
              <w:t>true</w:t>
            </w:r>
            <w:r w:rsidRPr="008508FF">
              <w:rPr>
                <w:noProof/>
                <w:lang w:val="en-IN"/>
              </w:rPr>
              <w:t>,fontSize</w:t>
            </w:r>
            <w:r w:rsidRPr="008508FF">
              <w:rPr>
                <w:noProof/>
                <w:color w:val="666666"/>
                <w:lang w:val="en-IN"/>
              </w:rPr>
              <w:t>:</w:t>
            </w:r>
            <w:r w:rsidRPr="008508FF">
              <w:rPr>
                <w:noProof/>
                <w:lang w:val="en-IN"/>
              </w:rPr>
              <w:t xml:space="preserve"> </w:t>
            </w:r>
            <w:r w:rsidRPr="008508FF">
              <w:rPr>
                <w:noProof/>
                <w:color w:val="666666"/>
                <w:lang w:val="en-IN"/>
              </w:rPr>
              <w:t>20</w:t>
            </w:r>
            <w:r w:rsidRPr="008508FF">
              <w:rPr>
                <w:noProof/>
                <w:lang w:val="en-IN"/>
              </w:rPr>
              <w:t>,italic</w:t>
            </w:r>
            <w:r w:rsidRPr="008508FF">
              <w:rPr>
                <w:noProof/>
                <w:color w:val="666666"/>
                <w:lang w:val="en-IN"/>
              </w:rPr>
              <w:t>:</w:t>
            </w:r>
            <w:r w:rsidRPr="008508FF">
              <w:rPr>
                <w:noProof/>
                <w:lang w:val="en-IN"/>
              </w:rPr>
              <w:t xml:space="preserve"> </w:t>
            </w:r>
            <w:r w:rsidRPr="008508FF">
              <w:rPr>
                <w:b/>
                <w:bCs/>
                <w:noProof/>
                <w:color w:val="008000"/>
                <w:lang w:val="en-IN"/>
              </w:rPr>
              <w:t>false</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hAxis</w:t>
            </w:r>
            <w:r w:rsidRPr="008508FF">
              <w:rPr>
                <w:noProof/>
                <w:color w:val="666666"/>
                <w:lang w:val="en-IN"/>
              </w:rPr>
              <w:t>:</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r>
            <w:r w:rsidRPr="008508FF">
              <w:rPr>
                <w:noProof/>
                <w:lang w:val="en-IN"/>
              </w:rPr>
              <w:tab/>
              <w:t>title</w:t>
            </w:r>
            <w:r w:rsidRPr="008508FF">
              <w:rPr>
                <w:noProof/>
                <w:color w:val="666666"/>
                <w:lang w:val="en-IN"/>
              </w:rPr>
              <w:t>:</w:t>
            </w:r>
            <w:r w:rsidRPr="008508FF">
              <w:rPr>
                <w:noProof/>
                <w:color w:val="BA2121"/>
                <w:lang w:val="en-IN"/>
              </w:rPr>
              <w:t>'Months'</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r>
            <w:r w:rsidRPr="008508FF">
              <w:rPr>
                <w:noProof/>
                <w:lang w:val="en-IN"/>
              </w:rPr>
              <w:tab/>
              <w:t>titleTextStyle</w:t>
            </w:r>
            <w:r w:rsidRPr="008508FF">
              <w:rPr>
                <w:noProof/>
                <w:color w:val="666666"/>
                <w:lang w:val="en-IN"/>
              </w:rPr>
              <w:t>:</w:t>
            </w:r>
            <w:r w:rsidRPr="008508FF">
              <w:rPr>
                <w:noProof/>
                <w:lang w:val="en-IN"/>
              </w:rPr>
              <w:t xml:space="preserve"> {color</w:t>
            </w:r>
            <w:r w:rsidRPr="008508FF">
              <w:rPr>
                <w:noProof/>
                <w:color w:val="666666"/>
                <w:lang w:val="en-IN"/>
              </w:rPr>
              <w:t>:</w:t>
            </w:r>
            <w:r w:rsidRPr="008508FF">
              <w:rPr>
                <w:noProof/>
                <w:lang w:val="en-IN"/>
              </w:rPr>
              <w:t xml:space="preserve"> </w:t>
            </w:r>
            <w:r w:rsidRPr="008508FF">
              <w:rPr>
                <w:noProof/>
                <w:color w:val="BA2121"/>
                <w:lang w:val="en-IN"/>
              </w:rPr>
              <w:t>'white'</w:t>
            </w:r>
            <w:r w:rsidRPr="008508FF">
              <w:rPr>
                <w:noProof/>
                <w:lang w:val="en-IN"/>
              </w:rPr>
              <w:t>,bold</w:t>
            </w:r>
            <w:r w:rsidRPr="008508FF">
              <w:rPr>
                <w:noProof/>
                <w:color w:val="666666"/>
                <w:lang w:val="en-IN"/>
              </w:rPr>
              <w:t>:</w:t>
            </w:r>
            <w:r w:rsidRPr="008508FF">
              <w:rPr>
                <w:noProof/>
                <w:lang w:val="en-IN"/>
              </w:rPr>
              <w:t xml:space="preserve"> </w:t>
            </w:r>
            <w:r w:rsidRPr="008508FF">
              <w:rPr>
                <w:b/>
                <w:bCs/>
                <w:noProof/>
                <w:color w:val="008000"/>
                <w:lang w:val="en-IN"/>
              </w:rPr>
              <w:t>false</w:t>
            </w:r>
            <w:r w:rsidRPr="008508FF">
              <w:rPr>
                <w:noProof/>
                <w:lang w:val="en-IN"/>
              </w:rPr>
              <w:t>,italic</w:t>
            </w:r>
            <w:r w:rsidRPr="008508FF">
              <w:rPr>
                <w:noProof/>
                <w:color w:val="666666"/>
                <w:lang w:val="en-IN"/>
              </w:rPr>
              <w:t>:</w:t>
            </w:r>
            <w:r w:rsidRPr="008508FF">
              <w:rPr>
                <w:noProof/>
                <w:lang w:val="en-IN"/>
              </w:rPr>
              <w:t xml:space="preserve"> </w:t>
            </w:r>
            <w:r w:rsidRPr="008508FF">
              <w:rPr>
                <w:b/>
                <w:bCs/>
                <w:noProof/>
                <w:color w:val="008000"/>
                <w:lang w:val="en-IN"/>
              </w:rPr>
              <w:t>false</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r>
            <w:r w:rsidRPr="008508FF">
              <w:rPr>
                <w:noProof/>
                <w:lang w:val="en-IN"/>
              </w:rPr>
              <w:tab/>
              <w:t>textStyle</w:t>
            </w:r>
            <w:r w:rsidRPr="008508FF">
              <w:rPr>
                <w:noProof/>
                <w:color w:val="666666"/>
                <w:lang w:val="en-IN"/>
              </w:rPr>
              <w:t>:</w:t>
            </w:r>
            <w:r w:rsidRPr="008508FF">
              <w:rPr>
                <w:noProof/>
                <w:lang w:val="en-IN"/>
              </w:rPr>
              <w:t>{color</w:t>
            </w:r>
            <w:r w:rsidRPr="008508FF">
              <w:rPr>
                <w:noProof/>
                <w:color w:val="666666"/>
                <w:lang w:val="en-IN"/>
              </w:rPr>
              <w:t>:</w:t>
            </w:r>
            <w:r w:rsidRPr="008508FF">
              <w:rPr>
                <w:noProof/>
                <w:lang w:val="en-IN"/>
              </w:rPr>
              <w:t xml:space="preserve"> </w:t>
            </w:r>
            <w:r w:rsidRPr="008508FF">
              <w:rPr>
                <w:noProof/>
                <w:color w:val="BA2121"/>
                <w:lang w:val="en-IN"/>
              </w:rPr>
              <w:t>'white'</w:t>
            </w:r>
            <w:r w:rsidRPr="008508FF">
              <w:rPr>
                <w:noProof/>
                <w:lang w:val="en-IN"/>
              </w:rPr>
              <w:t>,bold</w:t>
            </w:r>
            <w:r w:rsidRPr="008508FF">
              <w:rPr>
                <w:noProof/>
                <w:color w:val="666666"/>
                <w:lang w:val="en-IN"/>
              </w:rPr>
              <w:t>:</w:t>
            </w:r>
            <w:r w:rsidRPr="008508FF">
              <w:rPr>
                <w:noProof/>
                <w:lang w:val="en-IN"/>
              </w:rPr>
              <w:t xml:space="preserve"> </w:t>
            </w:r>
            <w:r w:rsidRPr="008508FF">
              <w:rPr>
                <w:b/>
                <w:bCs/>
                <w:noProof/>
                <w:color w:val="008000"/>
                <w:lang w:val="en-IN"/>
              </w:rPr>
              <w:t>false</w:t>
            </w:r>
            <w:r w:rsidRPr="008508FF">
              <w:rPr>
                <w:noProof/>
                <w:lang w:val="en-IN"/>
              </w:rPr>
              <w:t>,italic</w:t>
            </w:r>
            <w:r w:rsidRPr="008508FF">
              <w:rPr>
                <w:noProof/>
                <w:color w:val="666666"/>
                <w:lang w:val="en-IN"/>
              </w:rPr>
              <w:t>:</w:t>
            </w:r>
            <w:r w:rsidRPr="008508FF">
              <w:rPr>
                <w:noProof/>
                <w:lang w:val="en-IN"/>
              </w:rPr>
              <w:t xml:space="preserve"> </w:t>
            </w:r>
            <w:r w:rsidRPr="008508FF">
              <w:rPr>
                <w:b/>
                <w:bCs/>
                <w:noProof/>
                <w:color w:val="008000"/>
                <w:lang w:val="en-IN"/>
              </w:rPr>
              <w:t>false</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r>
            <w:r w:rsidRPr="008508FF">
              <w:rPr>
                <w:noProof/>
                <w:lang w:val="en-IN"/>
              </w:rPr>
              <w:tab/>
              <w:t>baselineColor</w:t>
            </w:r>
            <w:r w:rsidRPr="008508FF">
              <w:rPr>
                <w:noProof/>
                <w:color w:val="666666"/>
                <w:lang w:val="en-IN"/>
              </w:rPr>
              <w:t>:</w:t>
            </w:r>
            <w:r w:rsidRPr="008508FF">
              <w:rPr>
                <w:noProof/>
                <w:color w:val="BA2121"/>
                <w:lang w:val="en-IN"/>
              </w:rPr>
              <w:t>'#51cda0'</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r>
            <w:r w:rsidRPr="008508FF">
              <w:rPr>
                <w:noProof/>
                <w:lang w:val="en-IN"/>
              </w:rPr>
              <w:tab/>
              <w:t>gridlines</w:t>
            </w:r>
            <w:r w:rsidRPr="008508FF">
              <w:rPr>
                <w:noProof/>
                <w:color w:val="666666"/>
                <w:lang w:val="en-IN"/>
              </w:rPr>
              <w:t>:</w:t>
            </w:r>
            <w:r w:rsidRPr="008508FF">
              <w:rPr>
                <w:noProof/>
                <w:lang w:val="en-IN"/>
              </w:rPr>
              <w:t>{color</w:t>
            </w:r>
            <w:r w:rsidRPr="008508FF">
              <w:rPr>
                <w:noProof/>
                <w:color w:val="666666"/>
                <w:lang w:val="en-IN"/>
              </w:rPr>
              <w:t>:</w:t>
            </w:r>
            <w:r w:rsidRPr="008508FF">
              <w:rPr>
                <w:noProof/>
                <w:lang w:val="en-IN"/>
              </w:rPr>
              <w:t xml:space="preserve"> </w:t>
            </w:r>
            <w:r w:rsidRPr="008508FF">
              <w:rPr>
                <w:noProof/>
                <w:color w:val="BA2121"/>
                <w:lang w:val="en-IN"/>
              </w:rPr>
              <w:t>'green'</w:t>
            </w:r>
            <w:r w:rsidRPr="008508FF">
              <w:rPr>
                <w:noProof/>
                <w:lang w:val="en-IN"/>
              </w:rPr>
              <w:t>,minSpacing</w:t>
            </w:r>
            <w:r w:rsidRPr="008508FF">
              <w:rPr>
                <w:noProof/>
                <w:color w:val="666666"/>
                <w:lang w:val="en-IN"/>
              </w:rPr>
              <w:t>:</w:t>
            </w:r>
            <w:r w:rsidRPr="008508FF">
              <w:rPr>
                <w:noProof/>
                <w:lang w:val="en-IN"/>
              </w:rPr>
              <w:t xml:space="preserve"> </w:t>
            </w:r>
            <w:r w:rsidRPr="008508FF">
              <w:rPr>
                <w:noProof/>
                <w:color w:val="666666"/>
                <w:lang w:val="en-IN"/>
              </w:rPr>
              <w:t>20</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vAxis</w:t>
            </w:r>
            <w:r w:rsidRPr="008508FF">
              <w:rPr>
                <w:noProof/>
                <w:color w:val="666666"/>
                <w:lang w:val="en-IN"/>
              </w:rPr>
              <w:t>:</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r>
            <w:r w:rsidRPr="008508FF">
              <w:rPr>
                <w:noProof/>
                <w:lang w:val="en-IN"/>
              </w:rPr>
              <w:tab/>
              <w:t>title</w:t>
            </w:r>
            <w:r w:rsidRPr="008508FF">
              <w:rPr>
                <w:noProof/>
                <w:color w:val="666666"/>
                <w:lang w:val="en-IN"/>
              </w:rPr>
              <w:t>:</w:t>
            </w:r>
            <w:r w:rsidRPr="008508FF">
              <w:rPr>
                <w:noProof/>
                <w:lang w:val="en-IN"/>
              </w:rPr>
              <w:t xml:space="preserve"> </w:t>
            </w:r>
            <w:r w:rsidRPr="008508FF">
              <w:rPr>
                <w:noProof/>
                <w:color w:val="BA2121"/>
                <w:lang w:val="en-IN"/>
              </w:rPr>
              <w:t>'Sales Unit'</w:t>
            </w:r>
            <w:r w:rsidRPr="008508FF">
              <w:rPr>
                <w:noProof/>
                <w:lang w:val="en-IN"/>
              </w:rPr>
              <w:t xml:space="preserve">, </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r>
            <w:r w:rsidRPr="008508FF">
              <w:rPr>
                <w:noProof/>
                <w:lang w:val="en-IN"/>
              </w:rPr>
              <w:tab/>
              <w:t>titleTextStyle</w:t>
            </w:r>
            <w:r w:rsidRPr="008508FF">
              <w:rPr>
                <w:noProof/>
                <w:color w:val="666666"/>
                <w:lang w:val="en-IN"/>
              </w:rPr>
              <w:t>:</w:t>
            </w:r>
            <w:r w:rsidRPr="008508FF">
              <w:rPr>
                <w:noProof/>
                <w:lang w:val="en-IN"/>
              </w:rPr>
              <w:t xml:space="preserve"> {color</w:t>
            </w:r>
            <w:r w:rsidRPr="008508FF">
              <w:rPr>
                <w:noProof/>
                <w:color w:val="666666"/>
                <w:lang w:val="en-IN"/>
              </w:rPr>
              <w:t>:</w:t>
            </w:r>
            <w:r w:rsidRPr="008508FF">
              <w:rPr>
                <w:noProof/>
                <w:lang w:val="en-IN"/>
              </w:rPr>
              <w:t xml:space="preserve"> </w:t>
            </w:r>
            <w:r w:rsidRPr="008508FF">
              <w:rPr>
                <w:noProof/>
                <w:color w:val="BA2121"/>
                <w:lang w:val="en-IN"/>
              </w:rPr>
              <w:t>'white'</w:t>
            </w:r>
            <w:r w:rsidRPr="008508FF">
              <w:rPr>
                <w:noProof/>
                <w:lang w:val="en-IN"/>
              </w:rPr>
              <w:t>,bold</w:t>
            </w:r>
            <w:r w:rsidRPr="008508FF">
              <w:rPr>
                <w:noProof/>
                <w:color w:val="666666"/>
                <w:lang w:val="en-IN"/>
              </w:rPr>
              <w:t>:</w:t>
            </w:r>
            <w:r w:rsidRPr="008508FF">
              <w:rPr>
                <w:noProof/>
                <w:lang w:val="en-IN"/>
              </w:rPr>
              <w:t xml:space="preserve"> </w:t>
            </w:r>
            <w:r w:rsidRPr="008508FF">
              <w:rPr>
                <w:b/>
                <w:bCs/>
                <w:noProof/>
                <w:color w:val="008000"/>
                <w:lang w:val="en-IN"/>
              </w:rPr>
              <w:t>false</w:t>
            </w:r>
            <w:r w:rsidRPr="008508FF">
              <w:rPr>
                <w:noProof/>
                <w:lang w:val="en-IN"/>
              </w:rPr>
              <w:t>,italic</w:t>
            </w:r>
            <w:r w:rsidRPr="008508FF">
              <w:rPr>
                <w:noProof/>
                <w:color w:val="666666"/>
                <w:lang w:val="en-IN"/>
              </w:rPr>
              <w:t>:</w:t>
            </w:r>
            <w:r w:rsidRPr="008508FF">
              <w:rPr>
                <w:noProof/>
                <w:lang w:val="en-IN"/>
              </w:rPr>
              <w:t xml:space="preserve"> </w:t>
            </w:r>
            <w:r w:rsidRPr="008508FF">
              <w:rPr>
                <w:b/>
                <w:bCs/>
                <w:noProof/>
                <w:color w:val="008000"/>
                <w:lang w:val="en-IN"/>
              </w:rPr>
              <w:t>false</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r>
            <w:r w:rsidRPr="008508FF">
              <w:rPr>
                <w:noProof/>
                <w:lang w:val="en-IN"/>
              </w:rPr>
              <w:tab/>
              <w:t>baselineColor</w:t>
            </w:r>
            <w:r w:rsidRPr="008508FF">
              <w:rPr>
                <w:noProof/>
                <w:color w:val="666666"/>
                <w:lang w:val="en-IN"/>
              </w:rPr>
              <w:t>:</w:t>
            </w:r>
            <w:r w:rsidRPr="008508FF">
              <w:rPr>
                <w:noProof/>
                <w:color w:val="BA2121"/>
                <w:lang w:val="en-IN"/>
              </w:rPr>
              <w:t>'white'</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r>
            <w:r w:rsidRPr="008508FF">
              <w:rPr>
                <w:noProof/>
                <w:lang w:val="en-IN"/>
              </w:rPr>
              <w:tab/>
              <w:t>gridlines</w:t>
            </w:r>
            <w:r w:rsidRPr="008508FF">
              <w:rPr>
                <w:noProof/>
                <w:color w:val="666666"/>
                <w:lang w:val="en-IN"/>
              </w:rPr>
              <w:t>:</w:t>
            </w:r>
            <w:r w:rsidRPr="008508FF">
              <w:rPr>
                <w:noProof/>
                <w:lang w:val="en-IN"/>
              </w:rPr>
              <w:t>{color</w:t>
            </w:r>
            <w:r w:rsidRPr="008508FF">
              <w:rPr>
                <w:noProof/>
                <w:color w:val="666666"/>
                <w:lang w:val="en-IN"/>
              </w:rPr>
              <w:t>:</w:t>
            </w:r>
            <w:r w:rsidRPr="008508FF">
              <w:rPr>
                <w:noProof/>
                <w:lang w:val="en-IN"/>
              </w:rPr>
              <w:t xml:space="preserve"> </w:t>
            </w:r>
            <w:r w:rsidRPr="008508FF">
              <w:rPr>
                <w:noProof/>
                <w:color w:val="BA2121"/>
                <w:lang w:val="en-IN"/>
              </w:rPr>
              <w:t>'gray'</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r>
            <w:r w:rsidRPr="008508FF">
              <w:rPr>
                <w:noProof/>
                <w:lang w:val="en-IN"/>
              </w:rPr>
              <w:tab/>
              <w:t>textStyle</w:t>
            </w:r>
            <w:r w:rsidRPr="008508FF">
              <w:rPr>
                <w:noProof/>
                <w:color w:val="666666"/>
                <w:lang w:val="en-IN"/>
              </w:rPr>
              <w:t>:</w:t>
            </w:r>
            <w:r w:rsidRPr="008508FF">
              <w:rPr>
                <w:noProof/>
                <w:lang w:val="en-IN"/>
              </w:rPr>
              <w:t>{color</w:t>
            </w:r>
            <w:r w:rsidRPr="008508FF">
              <w:rPr>
                <w:noProof/>
                <w:color w:val="666666"/>
                <w:lang w:val="en-IN"/>
              </w:rPr>
              <w:t>:</w:t>
            </w:r>
            <w:r w:rsidRPr="008508FF">
              <w:rPr>
                <w:noProof/>
                <w:lang w:val="en-IN"/>
              </w:rPr>
              <w:t xml:space="preserve"> </w:t>
            </w:r>
            <w:r w:rsidRPr="008508FF">
              <w:rPr>
                <w:noProof/>
                <w:color w:val="BA2121"/>
                <w:lang w:val="en-IN"/>
              </w:rPr>
              <w:t>'white'</w:t>
            </w:r>
            <w:r w:rsidRPr="008508FF">
              <w:rPr>
                <w:noProof/>
                <w:lang w:val="en-IN"/>
              </w:rPr>
              <w:t>,bold</w:t>
            </w:r>
            <w:r w:rsidRPr="008508FF">
              <w:rPr>
                <w:noProof/>
                <w:color w:val="666666"/>
                <w:lang w:val="en-IN"/>
              </w:rPr>
              <w:t>:</w:t>
            </w:r>
            <w:r w:rsidRPr="008508FF">
              <w:rPr>
                <w:noProof/>
                <w:lang w:val="en-IN"/>
              </w:rPr>
              <w:t xml:space="preserve"> </w:t>
            </w:r>
            <w:r w:rsidRPr="008508FF">
              <w:rPr>
                <w:b/>
                <w:bCs/>
                <w:noProof/>
                <w:color w:val="008000"/>
                <w:lang w:val="en-IN"/>
              </w:rPr>
              <w:t>false</w:t>
            </w:r>
            <w:r w:rsidRPr="008508FF">
              <w:rPr>
                <w:noProof/>
                <w:lang w:val="en-IN"/>
              </w:rPr>
              <w:t>,italic</w:t>
            </w:r>
            <w:r w:rsidRPr="008508FF">
              <w:rPr>
                <w:noProof/>
                <w:color w:val="666666"/>
                <w:lang w:val="en-IN"/>
              </w:rPr>
              <w:t>:</w:t>
            </w:r>
            <w:r w:rsidRPr="008508FF">
              <w:rPr>
                <w:noProof/>
                <w:lang w:val="en-IN"/>
              </w:rPr>
              <w:t xml:space="preserve"> </w:t>
            </w:r>
            <w:r w:rsidRPr="008508FF">
              <w:rPr>
                <w:b/>
                <w:bCs/>
                <w:noProof/>
                <w:color w:val="008000"/>
                <w:lang w:val="en-IN"/>
              </w:rPr>
              <w:t>false</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animation</w:t>
            </w:r>
            <w:r w:rsidRPr="008508FF">
              <w:rPr>
                <w:noProof/>
                <w:color w:val="666666"/>
                <w:lang w:val="en-IN"/>
              </w:rPr>
              <w:t>:</w:t>
            </w:r>
            <w:r w:rsidRPr="008508FF">
              <w:rPr>
                <w:noProof/>
                <w:lang w:val="en-IN"/>
              </w:rPr>
              <w:t>{duration</w:t>
            </w:r>
            <w:r w:rsidRPr="008508FF">
              <w:rPr>
                <w:noProof/>
                <w:color w:val="666666"/>
                <w:lang w:val="en-IN"/>
              </w:rPr>
              <w:t>:1000</w:t>
            </w:r>
            <w:r w:rsidRPr="008508FF">
              <w:rPr>
                <w:noProof/>
                <w:lang w:val="en-IN"/>
              </w:rPr>
              <w:t>,startup</w:t>
            </w:r>
            <w:r w:rsidRPr="008508FF">
              <w:rPr>
                <w:noProof/>
                <w:color w:val="666666"/>
                <w:lang w:val="en-IN"/>
              </w:rPr>
              <w:t>:</w:t>
            </w:r>
            <w:r w:rsidRPr="008508FF">
              <w:rPr>
                <w:b/>
                <w:bCs/>
                <w:noProof/>
                <w:color w:val="008000"/>
                <w:lang w:val="en-IN"/>
              </w:rPr>
              <w:t>true</w:t>
            </w:r>
            <w:r w:rsidRPr="008508FF">
              <w:rPr>
                <w:noProof/>
                <w:lang w:val="en-IN"/>
              </w:rPr>
              <w:t>,easing</w:t>
            </w:r>
            <w:r w:rsidRPr="008508FF">
              <w:rPr>
                <w:noProof/>
                <w:color w:val="666666"/>
                <w:lang w:val="en-IN"/>
              </w:rPr>
              <w:t>:</w:t>
            </w:r>
            <w:r w:rsidRPr="008508FF">
              <w:rPr>
                <w:noProof/>
                <w:color w:val="BA2121"/>
                <w:lang w:val="en-IN"/>
              </w:rPr>
              <w:t>'linear'</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tooltip</w:t>
            </w:r>
            <w:r w:rsidRPr="008508FF">
              <w:rPr>
                <w:noProof/>
                <w:color w:val="666666"/>
                <w:lang w:val="en-IN"/>
              </w:rPr>
              <w:t>:</w:t>
            </w:r>
            <w:r w:rsidRPr="008508FF">
              <w:rPr>
                <w:noProof/>
                <w:lang w:val="en-IN"/>
              </w:rPr>
              <w:t>{textStyle</w:t>
            </w:r>
            <w:r w:rsidRPr="008508FF">
              <w:rPr>
                <w:noProof/>
                <w:color w:val="666666"/>
                <w:lang w:val="en-IN"/>
              </w:rPr>
              <w:t>:</w:t>
            </w:r>
            <w:r w:rsidRPr="008508FF">
              <w:rPr>
                <w:noProof/>
                <w:lang w:val="en-IN"/>
              </w:rPr>
              <w:t xml:space="preserve"> {color</w:t>
            </w:r>
            <w:r w:rsidRPr="008508FF">
              <w:rPr>
                <w:noProof/>
                <w:color w:val="666666"/>
                <w:lang w:val="en-IN"/>
              </w:rPr>
              <w:t>:</w:t>
            </w:r>
            <w:r w:rsidRPr="008508FF">
              <w:rPr>
                <w:noProof/>
                <w:lang w:val="en-IN"/>
              </w:rPr>
              <w:t xml:space="preserve"> </w:t>
            </w:r>
            <w:r w:rsidRPr="008508FF">
              <w:rPr>
                <w:noProof/>
                <w:color w:val="BA2121"/>
                <w:lang w:val="en-IN"/>
              </w:rPr>
              <w:t>'#871b47'</w:t>
            </w:r>
            <w:r w:rsidRPr="008508FF">
              <w:rPr>
                <w:noProof/>
                <w:lang w:val="en-IN"/>
              </w:rPr>
              <w:t>}, showColorCode</w:t>
            </w:r>
            <w:r w:rsidRPr="008508FF">
              <w:rPr>
                <w:noProof/>
                <w:color w:val="666666"/>
                <w:lang w:val="en-IN"/>
              </w:rPr>
              <w:t>:</w:t>
            </w:r>
            <w:r w:rsidRPr="008508FF">
              <w:rPr>
                <w:noProof/>
                <w:lang w:val="en-IN"/>
              </w:rPr>
              <w:t xml:space="preserve"> </w:t>
            </w:r>
            <w:r w:rsidRPr="008508FF">
              <w:rPr>
                <w:b/>
                <w:bCs/>
                <w:noProof/>
                <w:color w:val="008000"/>
                <w:lang w:val="en-IN"/>
              </w:rPr>
              <w:t>true</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 xml:space="preserve">          legend</w:t>
            </w:r>
            <w:r w:rsidRPr="008508FF">
              <w:rPr>
                <w:noProof/>
                <w:color w:val="666666"/>
                <w:lang w:val="en-IN"/>
              </w:rPr>
              <w:t>:</w:t>
            </w:r>
            <w:r w:rsidRPr="008508FF">
              <w:rPr>
                <w:noProof/>
                <w:lang w:val="en-IN"/>
              </w:rPr>
              <w:t xml:space="preserve"> { position</w:t>
            </w:r>
            <w:r w:rsidRPr="008508FF">
              <w:rPr>
                <w:noProof/>
                <w:color w:val="666666"/>
                <w:lang w:val="en-IN"/>
              </w:rPr>
              <w:t>:</w:t>
            </w:r>
            <w:r w:rsidRPr="008508FF">
              <w:rPr>
                <w:noProof/>
                <w:lang w:val="en-IN"/>
              </w:rPr>
              <w:t xml:space="preserve"> </w:t>
            </w:r>
            <w:r w:rsidRPr="008508FF">
              <w:rPr>
                <w:noProof/>
                <w:color w:val="BA2121"/>
                <w:lang w:val="en-IN"/>
              </w:rPr>
              <w:t>'bottom'</w:t>
            </w:r>
            <w:r w:rsidRPr="008508FF">
              <w:rPr>
                <w:noProof/>
                <w:lang w:val="en-IN"/>
              </w:rPr>
              <w:t>,textStyle</w:t>
            </w:r>
            <w:r w:rsidRPr="008508FF">
              <w:rPr>
                <w:noProof/>
                <w:color w:val="666666"/>
                <w:lang w:val="en-IN"/>
              </w:rPr>
              <w:t>:</w:t>
            </w:r>
            <w:r w:rsidRPr="008508FF">
              <w:rPr>
                <w:noProof/>
                <w:lang w:val="en-IN"/>
              </w:rPr>
              <w:t xml:space="preserve"> {color</w:t>
            </w:r>
            <w:r w:rsidRPr="008508FF">
              <w:rPr>
                <w:noProof/>
                <w:color w:val="666666"/>
                <w:lang w:val="en-IN"/>
              </w:rPr>
              <w:t>:</w:t>
            </w:r>
            <w:r w:rsidRPr="008508FF">
              <w:rPr>
                <w:noProof/>
                <w:lang w:val="en-IN"/>
              </w:rPr>
              <w:t xml:space="preserve"> </w:t>
            </w:r>
            <w:r w:rsidRPr="008508FF">
              <w:rPr>
                <w:noProof/>
                <w:color w:val="BA2121"/>
                <w:lang w:val="en-IN"/>
              </w:rPr>
              <w:t>'white'</w:t>
            </w:r>
            <w:r w:rsidRPr="008508FF">
              <w:rPr>
                <w:noProof/>
                <w:lang w:val="en-IN"/>
              </w:rPr>
              <w:t>, fontSize</w:t>
            </w:r>
            <w:r w:rsidRPr="008508FF">
              <w:rPr>
                <w:noProof/>
                <w:color w:val="666666"/>
                <w:lang w:val="en-IN"/>
              </w:rPr>
              <w:t>:</w:t>
            </w:r>
            <w:r w:rsidRPr="008508FF">
              <w:rPr>
                <w:noProof/>
                <w:lang w:val="en-IN"/>
              </w:rPr>
              <w:t xml:space="preserve"> </w:t>
            </w:r>
            <w:r w:rsidRPr="008508FF">
              <w:rPr>
                <w:noProof/>
                <w:color w:val="666666"/>
                <w:lang w:val="en-IN"/>
              </w:rPr>
              <w:t>16</w:t>
            </w:r>
            <w:r w:rsidRPr="008508FF">
              <w:rPr>
                <w:noProof/>
                <w:lang w:val="en-IN"/>
              </w:rPr>
              <w:t>} }</w:t>
            </w:r>
          </w:p>
          <w:p w:rsidR="008508FF" w:rsidRPr="008508FF" w:rsidP="008508FF">
            <w:pPr>
              <w:pStyle w:val="HTMLPreformatted"/>
              <w:shd w:val="clear" w:color="auto" w:fill="F8F8F8"/>
              <w:rPr>
                <w:noProof/>
                <w:lang w:val="en-IN"/>
              </w:rPr>
            </w:pPr>
            <w:r w:rsidRPr="008508FF">
              <w:rPr>
                <w:noProof/>
                <w:lang w:val="en-IN"/>
              </w:rPr>
              <w:t xml:space="preserve">        };</w:t>
            </w:r>
          </w:p>
          <w:p w:rsidR="008508FF" w:rsidRPr="008508FF" w:rsidP="008508FF">
            <w:pPr>
              <w:pStyle w:val="HTMLPreformatted"/>
              <w:shd w:val="clear" w:color="auto" w:fill="F8F8F8"/>
              <w:rPr>
                <w:noProof/>
                <w:lang w:val="en-IN"/>
              </w:rPr>
            </w:pPr>
          </w:p>
          <w:p w:rsidR="008508FF" w:rsidRPr="008508FF" w:rsidP="008508FF">
            <w:pPr>
              <w:pStyle w:val="HTMLPreformatted"/>
              <w:shd w:val="clear" w:color="auto" w:fill="F8F8F8"/>
              <w:rPr>
                <w:noProof/>
                <w:lang w:val="en-IN"/>
              </w:rPr>
            </w:pPr>
            <w:r w:rsidRPr="008508FF">
              <w:rPr>
                <w:noProof/>
                <w:lang w:val="en-IN"/>
              </w:rPr>
              <w:t xml:space="preserve">        </w:t>
            </w:r>
            <w:r w:rsidRPr="008508FF">
              <w:rPr>
                <w:b/>
                <w:bCs/>
                <w:noProof/>
                <w:color w:val="008000"/>
                <w:lang w:val="en-IN"/>
              </w:rPr>
              <w:t>var</w:t>
            </w:r>
            <w:r w:rsidRPr="008508FF">
              <w:rPr>
                <w:noProof/>
                <w:lang w:val="en-IN"/>
              </w:rPr>
              <w:t xml:space="preserve"> chart </w:t>
            </w:r>
            <w:r w:rsidRPr="008508FF">
              <w:rPr>
                <w:noProof/>
                <w:color w:val="666666"/>
                <w:lang w:val="en-IN"/>
              </w:rPr>
              <w:t>=</w:t>
            </w:r>
            <w:r w:rsidRPr="008508FF">
              <w:rPr>
                <w:noProof/>
                <w:lang w:val="en-IN"/>
              </w:rPr>
              <w:t xml:space="preserve"> </w:t>
            </w:r>
            <w:r w:rsidRPr="008508FF">
              <w:rPr>
                <w:b/>
                <w:bCs/>
                <w:noProof/>
                <w:color w:val="008000"/>
                <w:lang w:val="en-IN"/>
              </w:rPr>
              <w:t>new</w:t>
            </w:r>
            <w:r w:rsidRPr="008508FF">
              <w:rPr>
                <w:noProof/>
                <w:lang w:val="en-IN"/>
              </w:rPr>
              <w:t xml:space="preserve"> google.visualization.LineChart(</w:t>
            </w:r>
            <w:r w:rsidRPr="008508FF">
              <w:rPr>
                <w:noProof/>
                <w:color w:val="008000"/>
                <w:lang w:val="en-IN"/>
              </w:rPr>
              <w:t>document</w:t>
            </w:r>
            <w:r w:rsidRPr="008508FF">
              <w:rPr>
                <w:noProof/>
                <w:lang w:val="en-IN"/>
              </w:rPr>
              <w:t>.getElementById(</w:t>
            </w:r>
            <w:r w:rsidRPr="008508FF">
              <w:rPr>
                <w:noProof/>
                <w:color w:val="BA2121"/>
                <w:lang w:val="en-IN"/>
              </w:rPr>
              <w:t>'chart'</w:t>
            </w:r>
            <w:r w:rsidRPr="008508FF">
              <w:rPr>
                <w:noProof/>
                <w:lang w:val="en-IN"/>
              </w:rPr>
              <w:t>));</w:t>
            </w:r>
          </w:p>
          <w:p w:rsidR="008508FF" w:rsidRPr="008508FF" w:rsidP="008508FF">
            <w:pPr>
              <w:pStyle w:val="HTMLPreformatted"/>
              <w:shd w:val="clear" w:color="auto" w:fill="F8F8F8"/>
              <w:rPr>
                <w:noProof/>
                <w:lang w:val="en-IN"/>
              </w:rPr>
            </w:pPr>
          </w:p>
          <w:p w:rsidR="008508FF" w:rsidRPr="008508FF" w:rsidP="008508FF">
            <w:pPr>
              <w:pStyle w:val="HTMLPreformatted"/>
              <w:shd w:val="clear" w:color="auto" w:fill="F8F8F8"/>
              <w:rPr>
                <w:noProof/>
                <w:lang w:val="en-IN"/>
              </w:rPr>
            </w:pPr>
            <w:r w:rsidRPr="008508FF">
              <w:rPr>
                <w:noProof/>
                <w:lang w:val="en-IN"/>
              </w:rPr>
              <w:t xml:space="preserve">        chart.draw(data, options);</w:t>
            </w:r>
          </w:p>
          <w:p w:rsidR="008508FF" w:rsidRPr="008508FF" w:rsidP="008508FF">
            <w:pPr>
              <w:pStyle w:val="HTMLPreformatted"/>
              <w:shd w:val="clear" w:color="auto" w:fill="F8F8F8"/>
              <w:rPr>
                <w:noProof/>
                <w:lang w:val="en-IN"/>
              </w:rPr>
            </w:pPr>
            <w:r w:rsidRPr="008508FF">
              <w:rPr>
                <w:noProof/>
                <w:lang w:val="en-IN"/>
              </w:rPr>
              <w:t xml:space="preserve">      }</w:t>
            </w:r>
          </w:p>
          <w:p w:rsidR="008508FF" w:rsidRPr="008508FF" w:rsidP="008508FF">
            <w:pPr>
              <w:pStyle w:val="HTMLPreformatted"/>
              <w:shd w:val="clear" w:color="auto" w:fill="F8F8F8"/>
              <w:rPr>
                <w:noProof/>
                <w:lang w:val="en-IN"/>
              </w:rPr>
            </w:pP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&lt;/script&gt;</w:t>
            </w:r>
          </w:p>
          <w:p w:rsidR="005406D4" w:rsidRPr="008508FF" w:rsidP="005406D4">
            <w:pPr>
              <w:pStyle w:val="HTMLPreformatted"/>
              <w:shd w:val="clear" w:color="auto" w:fill="F8F8F8"/>
              <w:rPr>
                <w:noProof/>
                <w:lang w:val="en-IN"/>
              </w:rPr>
            </w:pPr>
            <w:r w:rsidRPr="008508FF">
              <w:rPr>
                <w:b/>
                <w:bCs/>
                <w:noProof/>
                <w:color w:val="008000"/>
                <w:lang w:val="en-IN"/>
              </w:rPr>
              <w:t>&lt;/html&gt;</w:t>
            </w:r>
          </w:p>
        </w:tc>
      </w:tr>
    </w:tbl>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r>
        <w:rPr>
          <w:rFonts w:ascii="Times New Roman" w:hAnsi="Times New Roman" w:cs="Times New Roman"/>
          <w:noProof/>
          <w:sz w:val="24"/>
          <w:szCs w:val="24"/>
          <w:lang w:bidi="gu-IN"/>
        </w:rPr>
        <w:drawing>
          <wp:anchor distT="0" distB="0" distL="114300" distR="114300" simplePos="0" relativeHeight="251674624" behindDoc="0" locked="0" layoutInCell="1" allowOverlap="1">
            <wp:simplePos x="0" y="0"/>
            <wp:positionH relativeFrom="margin">
              <wp:align>center</wp:align>
            </wp:positionH>
            <wp:positionV relativeFrom="paragraph">
              <wp:posOffset>147955</wp:posOffset>
            </wp:positionV>
            <wp:extent cx="6469988" cy="4581525"/>
            <wp:effectExtent l="0" t="0" r="7620" b="0"/>
            <wp:wrapNone/>
            <wp:docPr id="1916968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68291" name="dv7b.PNG"/>
                    <pic:cNvPicPr/>
                  </pic:nvPicPr>
                  <pic:blipFill>
                    <a:blip xmlns:r="http://schemas.openxmlformats.org/officeDocument/2006/relationships" r:embed="rId46">
                      <a:extLst>
                        <a:ext xmlns:a="http://schemas.openxmlformats.org/drawingml/2006/main" uri="{28A0092B-C50C-407E-A947-70E740481C1C}">
                          <a14:useLocalDpi xmlns:a14="http://schemas.microsoft.com/office/drawing/2010/main" val="0"/>
                        </a:ext>
                      </a:extLst>
                    </a:blip>
                    <a:stretch>
                      <a:fillRect/>
                    </a:stretch>
                  </pic:blipFill>
                  <pic:spPr>
                    <a:xfrm>
                      <a:off x="0" y="0"/>
                      <a:ext cx="6469988" cy="4581525"/>
                    </a:xfrm>
                    <a:prstGeom prst="rect">
                      <a:avLst/>
                    </a:prstGeom>
                  </pic:spPr>
                </pic:pic>
              </a:graphicData>
            </a:graphic>
            <wp14:sizeRelH relativeFrom="page">
              <wp14:pctWidth>0</wp14:pctWidth>
            </wp14:sizeRelH>
            <wp14:sizeRelV relativeFrom="page">
              <wp14:pctHeight>0</wp14:pctHeight>
            </wp14:sizeRelV>
          </wp:anchor>
        </w:drawing>
      </w: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Fig7.b – Line Chart</w:t>
      </w: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8508FF">
      <w:pPr>
        <w:pStyle w:val="ListParagraph"/>
        <w:numPr>
          <w:ilvl w:val="0"/>
          <w:numId w:val="23"/>
        </w:numPr>
        <w:spacing w:after="0" w:line="240" w:lineRule="auto"/>
        <w:rPr>
          <w:rFonts w:ascii="Times New Roman" w:hAnsi="Times New Roman" w:cs="Times New Roman"/>
          <w:sz w:val="28"/>
          <w:szCs w:val="28"/>
        </w:rPr>
      </w:pPr>
      <w:r w:rsidRPr="008508FF">
        <w:rPr>
          <w:rFonts w:ascii="Times New Roman" w:hAnsi="Times New Roman" w:cs="Times New Roman"/>
          <w:sz w:val="28"/>
          <w:szCs w:val="28"/>
        </w:rPr>
        <w:t xml:space="preserve">Using </w:t>
      </w:r>
      <w:r w:rsidRPr="008508FF">
        <w:rPr>
          <w:rFonts w:ascii="Times New Roman" w:hAnsi="Times New Roman" w:cs="Times New Roman"/>
          <w:sz w:val="28"/>
          <w:szCs w:val="28"/>
        </w:rPr>
        <w:t>Google Charts API Basics draw Pie Chart</w:t>
      </w:r>
      <w:r>
        <w:rPr>
          <w:rFonts w:ascii="Times New Roman" w:hAnsi="Times New Roman" w:cs="Times New Roman"/>
          <w:sz w:val="28"/>
          <w:szCs w:val="28"/>
        </w:rPr>
        <w:t>.</w:t>
      </w:r>
    </w:p>
    <w:p w:rsidR="008508FF" w:rsidP="008508FF">
      <w:pPr>
        <w:spacing w:after="0" w:line="240" w:lineRule="auto"/>
        <w:rPr>
          <w:rFonts w:ascii="Times New Roman" w:hAnsi="Times New Roman" w:cs="Times New Roman"/>
          <w:sz w:val="24"/>
          <w:szCs w:val="24"/>
        </w:rPr>
      </w:pPr>
    </w:p>
    <w:tbl>
      <w:tblPr>
        <w:tblStyle w:val="TableGrid"/>
        <w:tblW w:w="0" w:type="auto"/>
        <w:tblLook w:val="04A0"/>
      </w:tblPr>
      <w:tblGrid>
        <w:gridCol w:w="9350"/>
      </w:tblGrid>
      <w:tr w:rsidTr="008508FF">
        <w:tblPrEx>
          <w:tblW w:w="0" w:type="auto"/>
          <w:tblLook w:val="04A0"/>
        </w:tblPrEx>
        <w:tc>
          <w:tcPr>
            <w:tcW w:w="9350" w:type="dxa"/>
            <w:shd w:val="clear" w:color="auto" w:fill="FAC090" w:themeFill="accent6" w:themeFillTint="99"/>
          </w:tcPr>
          <w:p w:rsidR="008508FF" w:rsidRPr="008508FF" w:rsidP="008508FF">
            <w:pPr>
              <w:pStyle w:val="HTMLPreformatted"/>
              <w:shd w:val="clear" w:color="auto" w:fill="F8F8F8"/>
              <w:rPr>
                <w:noProof/>
                <w:lang w:val="en-IN"/>
              </w:rPr>
            </w:pPr>
            <w:r w:rsidRPr="008508FF">
              <w:rPr>
                <w:noProof/>
                <w:color w:val="BC7A00"/>
                <w:lang w:val="en-IN"/>
              </w:rPr>
              <w:t>&lt;!DOCTYPE HTML&gt;</w:t>
            </w:r>
          </w:p>
          <w:p w:rsidR="008508FF" w:rsidRPr="008508FF" w:rsidP="008508FF">
            <w:pPr>
              <w:pStyle w:val="HTMLPreformatted"/>
              <w:shd w:val="clear" w:color="auto" w:fill="F8F8F8"/>
              <w:rPr>
                <w:noProof/>
                <w:lang w:val="en-IN"/>
              </w:rPr>
            </w:pPr>
            <w:r w:rsidRPr="008508FF">
              <w:rPr>
                <w:b/>
                <w:bCs/>
                <w:noProof/>
                <w:color w:val="008000"/>
                <w:lang w:val="en-IN"/>
              </w:rPr>
              <w:t>&lt;html&gt;</w:t>
            </w:r>
          </w:p>
          <w:p w:rsidR="008508FF" w:rsidRPr="008508FF" w:rsidP="008508FF">
            <w:pPr>
              <w:pStyle w:val="HTMLPreformatted"/>
              <w:shd w:val="clear" w:color="auto" w:fill="F8F8F8"/>
              <w:rPr>
                <w:noProof/>
                <w:lang w:val="en-IN"/>
              </w:rPr>
            </w:pPr>
            <w:r w:rsidRPr="008508FF">
              <w:rPr>
                <w:b/>
                <w:bCs/>
                <w:noProof/>
                <w:color w:val="008000"/>
                <w:lang w:val="en-IN"/>
              </w:rPr>
              <w:t>&lt;head&gt;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&lt;title&gt;</w:t>
            </w:r>
            <w:r w:rsidRPr="008508FF">
              <w:rPr>
                <w:noProof/>
                <w:lang w:val="en-IN"/>
              </w:rPr>
              <w:t>Google API Pie chart</w:t>
            </w:r>
            <w:r w:rsidRPr="008508FF">
              <w:rPr>
                <w:b/>
                <w:bCs/>
                <w:noProof/>
                <w:color w:val="008000"/>
                <w:lang w:val="en-IN"/>
              </w:rPr>
              <w:t>&lt;/title&gt;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&lt;meta</w:t>
            </w:r>
            <w:r w:rsidRPr="008508FF">
              <w:rPr>
                <w:noProof/>
                <w:lang w:val="en-IN"/>
              </w:rPr>
              <w:t xml:space="preserve"> </w:t>
            </w:r>
            <w:r w:rsidRPr="008508FF">
              <w:rPr>
                <w:noProof/>
                <w:color w:val="7D9029"/>
                <w:lang w:val="en-IN"/>
              </w:rPr>
              <w:t>charset=</w:t>
            </w:r>
            <w:r w:rsidRPr="008508FF">
              <w:rPr>
                <w:noProof/>
                <w:color w:val="BA2121"/>
                <w:lang w:val="en-IN"/>
              </w:rPr>
              <w:t>"utf-8"</w:t>
            </w:r>
            <w:r w:rsidRPr="008508FF">
              <w:rPr>
                <w:b/>
                <w:bCs/>
                <w:noProof/>
                <w:color w:val="008000"/>
                <w:lang w:val="en-IN"/>
              </w:rPr>
              <w:t>&gt;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&lt;meta</w:t>
            </w:r>
            <w:r w:rsidRPr="008508FF">
              <w:rPr>
                <w:noProof/>
                <w:lang w:val="en-IN"/>
              </w:rPr>
              <w:t xml:space="preserve"> </w:t>
            </w:r>
            <w:r w:rsidRPr="008508FF">
              <w:rPr>
                <w:noProof/>
                <w:color w:val="7D9029"/>
                <w:lang w:val="en-IN"/>
              </w:rPr>
              <w:t>name=</w:t>
            </w:r>
            <w:r w:rsidRPr="008508FF">
              <w:rPr>
                <w:noProof/>
                <w:color w:val="BA2121"/>
                <w:lang w:val="en-IN"/>
              </w:rPr>
              <w:t>"author"</w:t>
            </w:r>
            <w:r w:rsidRPr="008508FF">
              <w:rPr>
                <w:noProof/>
                <w:lang w:val="en-IN"/>
              </w:rPr>
              <w:t xml:space="preserve"> </w:t>
            </w:r>
            <w:r w:rsidRPr="008508FF">
              <w:rPr>
                <w:noProof/>
                <w:color w:val="7D9029"/>
                <w:lang w:val="en-IN"/>
              </w:rPr>
              <w:t>content=</w:t>
            </w:r>
            <w:r w:rsidRPr="008508FF">
              <w:rPr>
                <w:noProof/>
                <w:color w:val="BA2121"/>
                <w:lang w:val="en-IN"/>
              </w:rPr>
              <w:t>"SidPro"</w:t>
            </w:r>
            <w:r w:rsidRPr="008508FF">
              <w:rPr>
                <w:b/>
                <w:bCs/>
                <w:noProof/>
                <w:color w:val="008000"/>
                <w:lang w:val="en-IN"/>
              </w:rPr>
              <w:t>/&gt;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&lt;meta</w:t>
            </w:r>
            <w:r w:rsidRPr="008508FF">
              <w:rPr>
                <w:noProof/>
                <w:lang w:val="en-IN"/>
              </w:rPr>
              <w:t xml:space="preserve"> </w:t>
            </w:r>
            <w:r w:rsidRPr="008508FF">
              <w:rPr>
                <w:noProof/>
                <w:color w:val="7D9029"/>
                <w:lang w:val="en-IN"/>
              </w:rPr>
              <w:t>name=</w:t>
            </w:r>
            <w:r w:rsidRPr="008508FF">
              <w:rPr>
                <w:noProof/>
                <w:color w:val="BA2121"/>
                <w:lang w:val="en-IN"/>
              </w:rPr>
              <w:t>"viewport"</w:t>
            </w:r>
            <w:r w:rsidRPr="008508FF">
              <w:rPr>
                <w:noProof/>
                <w:lang w:val="en-IN"/>
              </w:rPr>
              <w:t xml:space="preserve"> </w:t>
            </w:r>
            <w:r w:rsidRPr="008508FF">
              <w:rPr>
                <w:noProof/>
                <w:color w:val="7D9029"/>
                <w:lang w:val="en-IN"/>
              </w:rPr>
              <w:t>content=</w:t>
            </w:r>
            <w:r w:rsidRPr="008508FF">
              <w:rPr>
                <w:noProof/>
                <w:color w:val="BA2121"/>
                <w:lang w:val="en-IN"/>
              </w:rPr>
              <w:t>"width=device-width,initial-scale=1.0"</w:t>
            </w:r>
            <w:r w:rsidRPr="008508FF">
              <w:rPr>
                <w:b/>
                <w:bCs/>
                <w:noProof/>
                <w:color w:val="008000"/>
                <w:lang w:val="en-IN"/>
              </w:rPr>
              <w:t>/&gt;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&lt;meta</w:t>
            </w:r>
            <w:r w:rsidRPr="008508FF">
              <w:rPr>
                <w:noProof/>
                <w:lang w:val="en-IN"/>
              </w:rPr>
              <w:t xml:space="preserve"> </w:t>
            </w:r>
            <w:r w:rsidRPr="008508FF">
              <w:rPr>
                <w:noProof/>
                <w:color w:val="7D9029"/>
                <w:lang w:val="en-IN"/>
              </w:rPr>
              <w:t>name=</w:t>
            </w:r>
            <w:r w:rsidRPr="008508FF">
              <w:rPr>
                <w:noProof/>
                <w:color w:val="BA2121"/>
                <w:lang w:val="en-IN"/>
              </w:rPr>
              <w:t>"description"</w:t>
            </w:r>
            <w:r w:rsidRPr="008508FF">
              <w:rPr>
                <w:noProof/>
                <w:lang w:val="en-IN"/>
              </w:rPr>
              <w:t xml:space="preserve"> </w:t>
            </w:r>
            <w:r w:rsidRPr="008508FF">
              <w:rPr>
                <w:noProof/>
                <w:color w:val="7D9029"/>
                <w:lang w:val="en-IN"/>
              </w:rPr>
              <w:t>content=</w:t>
            </w:r>
            <w:r w:rsidRPr="008508FF">
              <w:rPr>
                <w:noProof/>
                <w:color w:val="BA2121"/>
                <w:lang w:val="en-IN"/>
              </w:rPr>
              <w:t>"Using Google Charts API Basics draw charts like a Pie chart"</w:t>
            </w:r>
            <w:r w:rsidRPr="008508FF">
              <w:rPr>
                <w:b/>
                <w:bCs/>
                <w:noProof/>
                <w:color w:val="008000"/>
                <w:lang w:val="en-IN"/>
              </w:rPr>
              <w:t>/&gt;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&lt;meta</w:t>
            </w:r>
            <w:r w:rsidRPr="008508FF">
              <w:rPr>
                <w:noProof/>
                <w:lang w:val="en-IN"/>
              </w:rPr>
              <w:t xml:space="preserve"> </w:t>
            </w:r>
            <w:r w:rsidRPr="008508FF">
              <w:rPr>
                <w:noProof/>
                <w:color w:val="7D9029"/>
                <w:lang w:val="en-IN"/>
              </w:rPr>
              <w:t>name=</w:t>
            </w:r>
            <w:r w:rsidRPr="008508FF">
              <w:rPr>
                <w:noProof/>
                <w:color w:val="BA2121"/>
                <w:lang w:val="en-IN"/>
              </w:rPr>
              <w:t>"keywords"</w:t>
            </w:r>
            <w:r w:rsidRPr="008508FF">
              <w:rPr>
                <w:noProof/>
                <w:lang w:val="en-IN"/>
              </w:rPr>
              <w:t xml:space="preserve"> </w:t>
            </w:r>
            <w:r w:rsidRPr="008508FF">
              <w:rPr>
                <w:noProof/>
                <w:color w:val="7D9029"/>
                <w:lang w:val="en-IN"/>
              </w:rPr>
              <w:t>content=</w:t>
            </w:r>
            <w:r w:rsidRPr="008508FF">
              <w:rPr>
                <w:noProof/>
                <w:color w:val="BA2121"/>
                <w:lang w:val="en-IN"/>
              </w:rPr>
              <w:t>"Google,API,Chart,Pie Chart,Pie"</w:t>
            </w:r>
            <w:r w:rsidRPr="008508FF">
              <w:rPr>
                <w:b/>
                <w:bCs/>
                <w:noProof/>
                <w:color w:val="008000"/>
                <w:lang w:val="en-IN"/>
              </w:rPr>
              <w:t>/&gt;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 xml:space="preserve">&lt;script </w:t>
            </w:r>
            <w:r w:rsidRPr="008508FF">
              <w:rPr>
                <w:noProof/>
                <w:color w:val="7D9029"/>
                <w:lang w:val="en-IN"/>
              </w:rPr>
              <w:t>src=</w:t>
            </w:r>
            <w:r w:rsidRPr="008508FF">
              <w:rPr>
                <w:noProof/>
                <w:color w:val="BA2121"/>
                <w:lang w:val="en-IN"/>
              </w:rPr>
              <w:t>"jquery-3.5.1.min.js"</w:t>
            </w:r>
            <w:r w:rsidRPr="008508FF">
              <w:rPr>
                <w:b/>
                <w:bCs/>
                <w:noProof/>
                <w:color w:val="008000"/>
                <w:lang w:val="en-IN"/>
              </w:rPr>
              <w:t>&gt;&lt;/script&gt;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 xml:space="preserve">&lt;script </w:t>
            </w:r>
            <w:r w:rsidRPr="008508FF">
              <w:rPr>
                <w:noProof/>
                <w:color w:val="7D9029"/>
                <w:lang w:val="en-IN"/>
              </w:rPr>
              <w:t>src=</w:t>
            </w:r>
            <w:r w:rsidRPr="008508FF">
              <w:rPr>
                <w:noProof/>
                <w:color w:val="BA2121"/>
                <w:lang w:val="en-IN"/>
              </w:rPr>
              <w:t>"loader.js"</w:t>
            </w:r>
            <w:r w:rsidRPr="008508FF">
              <w:rPr>
                <w:b/>
                <w:bCs/>
                <w:noProof/>
                <w:color w:val="008000"/>
                <w:lang w:val="en-IN"/>
              </w:rPr>
              <w:t>&gt;&lt;/script&gt;</w:t>
            </w:r>
          </w:p>
          <w:p w:rsidR="008508FF" w:rsidRPr="008508FF" w:rsidP="008508FF">
            <w:pPr>
              <w:pStyle w:val="HTMLPreformatted"/>
              <w:shd w:val="clear" w:color="auto" w:fill="F8F8F8"/>
              <w:rPr>
                <w:noProof/>
                <w:lang w:val="en-IN"/>
              </w:rPr>
            </w:pPr>
            <w:r w:rsidRPr="008508FF">
              <w:rPr>
                <w:b/>
                <w:bCs/>
                <w:noProof/>
                <w:color w:val="008000"/>
                <w:lang w:val="en-IN"/>
              </w:rPr>
              <w:t>&lt;/head&gt;</w:t>
            </w:r>
          </w:p>
          <w:p w:rsidR="008508FF" w:rsidRPr="008508FF" w:rsidP="008508FF">
            <w:pPr>
              <w:pStyle w:val="HTMLPreformatted"/>
              <w:shd w:val="clear" w:color="auto" w:fill="F8F8F8"/>
              <w:rPr>
                <w:noProof/>
                <w:lang w:val="en-IN"/>
              </w:rPr>
            </w:pPr>
            <w:r w:rsidRPr="008508FF">
              <w:rPr>
                <w:i/>
                <w:iCs/>
                <w:noProof/>
                <w:color w:val="408080"/>
                <w:lang w:val="en-IN"/>
              </w:rPr>
              <w:t xml:space="preserve">&lt;!-- Live </w:t>
            </w:r>
            <w:r w:rsidRPr="008508FF">
              <w:rPr>
                <w:i/>
                <w:iCs/>
                <w:noProof/>
                <w:color w:val="408080"/>
                <w:lang w:val="en-IN"/>
              </w:rPr>
              <w:t>link: https://sidpro-hash.github.io/HTML-Canvas/Data%20visulization%20JavaScript/google%20pie%20chart.html --&gt;</w:t>
            </w:r>
          </w:p>
          <w:p w:rsidR="008508FF" w:rsidRPr="008508FF" w:rsidP="008508FF">
            <w:pPr>
              <w:pStyle w:val="HTMLPreformatted"/>
              <w:shd w:val="clear" w:color="auto" w:fill="F8F8F8"/>
              <w:rPr>
                <w:noProof/>
                <w:lang w:val="en-IN"/>
              </w:rPr>
            </w:pPr>
            <w:r w:rsidRPr="008508FF">
              <w:rPr>
                <w:b/>
                <w:bCs/>
                <w:noProof/>
                <w:color w:val="008000"/>
                <w:lang w:val="en-IN"/>
              </w:rPr>
              <w:t>&lt;body&gt;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&lt;h2&gt;</w:t>
            </w:r>
            <w:r w:rsidRPr="008508FF">
              <w:rPr>
                <w:noProof/>
                <w:lang w:val="en-IN"/>
              </w:rPr>
              <w:t>Using Google Charts API Basics draw charts like a Pie chart</w:t>
            </w:r>
            <w:r w:rsidRPr="008508FF">
              <w:rPr>
                <w:b/>
                <w:bCs/>
                <w:noProof/>
                <w:color w:val="008000"/>
                <w:lang w:val="en-IN"/>
              </w:rPr>
              <w:t>&lt;/h2&gt;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&lt;div</w:t>
            </w:r>
            <w:r w:rsidRPr="008508FF">
              <w:rPr>
                <w:noProof/>
                <w:lang w:val="en-IN"/>
              </w:rPr>
              <w:t xml:space="preserve"> </w:t>
            </w:r>
            <w:r w:rsidRPr="008508FF">
              <w:rPr>
                <w:noProof/>
                <w:color w:val="7D9029"/>
                <w:lang w:val="en-IN"/>
              </w:rPr>
              <w:t>id=</w:t>
            </w:r>
            <w:r w:rsidRPr="008508FF">
              <w:rPr>
                <w:noProof/>
                <w:color w:val="BA2121"/>
                <w:lang w:val="en-IN"/>
              </w:rPr>
              <w:t>"chart"</w:t>
            </w:r>
            <w:r w:rsidRPr="008508FF">
              <w:rPr>
                <w:noProof/>
                <w:lang w:val="en-IN"/>
              </w:rPr>
              <w:t xml:space="preserve"> </w:t>
            </w:r>
            <w:r w:rsidRPr="008508FF">
              <w:rPr>
                <w:noProof/>
                <w:color w:val="7D9029"/>
                <w:lang w:val="en-IN"/>
              </w:rPr>
              <w:t>style=</w:t>
            </w:r>
            <w:r w:rsidRPr="008508FF">
              <w:rPr>
                <w:noProof/>
                <w:color w:val="BA2121"/>
                <w:lang w:val="en-IN"/>
              </w:rPr>
              <w:t>"width: 900px; height: 500px"</w:t>
            </w:r>
            <w:r w:rsidRPr="008508FF">
              <w:rPr>
                <w:b/>
                <w:bCs/>
                <w:noProof/>
                <w:color w:val="008000"/>
                <w:lang w:val="en-IN"/>
              </w:rPr>
              <w:t>&gt;&lt;/div&gt;</w:t>
            </w:r>
          </w:p>
          <w:p w:rsidR="008508FF" w:rsidRPr="008508FF" w:rsidP="008508FF">
            <w:pPr>
              <w:pStyle w:val="HTMLPreformatted"/>
              <w:shd w:val="clear" w:color="auto" w:fill="F8F8F8"/>
              <w:rPr>
                <w:noProof/>
                <w:lang w:val="en-IN"/>
              </w:rPr>
            </w:pPr>
            <w:r w:rsidRPr="008508FF">
              <w:rPr>
                <w:b/>
                <w:bCs/>
                <w:noProof/>
                <w:color w:val="008000"/>
                <w:lang w:val="en-IN"/>
              </w:rPr>
              <w:t>&lt;/body&gt;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 xml:space="preserve">&lt;script </w:t>
            </w:r>
            <w:r w:rsidRPr="008508FF">
              <w:rPr>
                <w:noProof/>
                <w:color w:val="7D9029"/>
                <w:lang w:val="en-IN"/>
              </w:rPr>
              <w:t>type=</w:t>
            </w:r>
            <w:r w:rsidRPr="008508FF">
              <w:rPr>
                <w:noProof/>
                <w:color w:val="BA2121"/>
                <w:lang w:val="en-IN"/>
              </w:rPr>
              <w:t>"text/javascript"</w:t>
            </w:r>
            <w:r w:rsidRPr="008508FF">
              <w:rPr>
                <w:b/>
                <w:bCs/>
                <w:noProof/>
                <w:color w:val="008000"/>
                <w:lang w:val="en-IN"/>
              </w:rPr>
              <w:t>&gt;</w:t>
            </w:r>
          </w:p>
          <w:p w:rsidR="008508FF" w:rsidRPr="008508FF" w:rsidP="008508FF">
            <w:pPr>
              <w:pStyle w:val="HTMLPreformatted"/>
              <w:shd w:val="clear" w:color="auto" w:fill="F8F8F8"/>
              <w:rPr>
                <w:noProof/>
                <w:lang w:val="en-IN"/>
              </w:rPr>
            </w:pPr>
            <w:r w:rsidRPr="008508FF">
              <w:rPr>
                <w:noProof/>
                <w:lang w:val="en-IN"/>
              </w:rPr>
              <w:t xml:space="preserve">       google.charts.load(</w:t>
            </w:r>
            <w:r w:rsidRPr="008508FF">
              <w:rPr>
                <w:noProof/>
                <w:color w:val="BA2121"/>
                <w:lang w:val="en-IN"/>
              </w:rPr>
              <w:t>"current"</w:t>
            </w:r>
            <w:r w:rsidRPr="008508FF">
              <w:rPr>
                <w:noProof/>
                <w:lang w:val="en-IN"/>
              </w:rPr>
              <w:t>, {packages</w:t>
            </w:r>
            <w:r w:rsidRPr="008508FF">
              <w:rPr>
                <w:noProof/>
                <w:color w:val="666666"/>
                <w:lang w:val="en-IN"/>
              </w:rPr>
              <w:t>:</w:t>
            </w:r>
            <w:r w:rsidRPr="008508FF">
              <w:rPr>
                <w:noProof/>
                <w:lang w:val="en-IN"/>
              </w:rPr>
              <w:t>[</w:t>
            </w:r>
            <w:r w:rsidRPr="008508FF">
              <w:rPr>
                <w:noProof/>
                <w:color w:val="BA2121"/>
                <w:lang w:val="en-IN"/>
              </w:rPr>
              <w:t>"corechart"</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 xml:space="preserve">      google.charts.setOnLoadCallback(drawChart);</w:t>
            </w:r>
          </w:p>
          <w:p w:rsidR="008508FF" w:rsidRPr="008508FF" w:rsidP="008508FF">
            <w:pPr>
              <w:pStyle w:val="HTMLPreformatted"/>
              <w:shd w:val="clear" w:color="auto" w:fill="F8F8F8"/>
              <w:rPr>
                <w:noProof/>
                <w:lang w:val="en-IN"/>
              </w:rPr>
            </w:pPr>
            <w:r w:rsidRPr="008508FF">
              <w:rPr>
                <w:noProof/>
                <w:lang w:val="en-IN"/>
              </w:rPr>
              <w:t xml:space="preserve">    </w:t>
            </w:r>
            <w:r w:rsidRPr="008508FF">
              <w:rPr>
                <w:b/>
                <w:bCs/>
                <w:noProof/>
                <w:color w:val="008000"/>
                <w:lang w:val="en-IN"/>
              </w:rPr>
              <w:t>function</w:t>
            </w:r>
            <w:r w:rsidRPr="008508FF">
              <w:rPr>
                <w:noProof/>
                <w:lang w:val="en-IN"/>
              </w:rPr>
              <w:t xml:space="preserve"> drawChart() {</w:t>
            </w:r>
          </w:p>
          <w:p w:rsidR="008508FF" w:rsidRPr="008508FF" w:rsidP="008508FF">
            <w:pPr>
              <w:pStyle w:val="HTMLPreformatted"/>
              <w:shd w:val="clear" w:color="auto" w:fill="F8F8F8"/>
              <w:rPr>
                <w:noProof/>
                <w:lang w:val="en-IN"/>
              </w:rPr>
            </w:pPr>
            <w:r w:rsidRPr="008508FF">
              <w:rPr>
                <w:noProof/>
                <w:lang w:val="en-IN"/>
              </w:rPr>
              <w:t xml:space="preserve">        </w:t>
            </w:r>
            <w:r w:rsidRPr="008508FF">
              <w:rPr>
                <w:b/>
                <w:bCs/>
                <w:noProof/>
                <w:color w:val="008000"/>
                <w:lang w:val="en-IN"/>
              </w:rPr>
              <w:t>var</w:t>
            </w:r>
            <w:r w:rsidRPr="008508FF">
              <w:rPr>
                <w:noProof/>
                <w:lang w:val="en-IN"/>
              </w:rPr>
              <w:t xml:space="preserve"> data </w:t>
            </w:r>
            <w:r w:rsidRPr="008508FF">
              <w:rPr>
                <w:noProof/>
                <w:color w:val="666666"/>
                <w:lang w:val="en-IN"/>
              </w:rPr>
              <w:t>=</w:t>
            </w:r>
            <w:r w:rsidRPr="008508FF">
              <w:rPr>
                <w:noProof/>
                <w:lang w:val="en-IN"/>
              </w:rPr>
              <w:t xml:space="preserve"> google.visualization.arrayToDataTable([</w:t>
            </w:r>
          </w:p>
          <w:p w:rsidR="008508FF" w:rsidRPr="008508FF" w:rsidP="008508FF">
            <w:pPr>
              <w:pStyle w:val="HTMLPreformatted"/>
              <w:shd w:val="clear" w:color="auto" w:fill="F8F8F8"/>
              <w:rPr>
                <w:noProof/>
                <w:lang w:val="en-IN"/>
              </w:rPr>
            </w:pPr>
            <w:r w:rsidRPr="008508FF">
              <w:rPr>
                <w:noProof/>
                <w:lang w:val="en-IN"/>
              </w:rPr>
              <w:t xml:space="preserve">          [</w:t>
            </w:r>
            <w:r w:rsidRPr="008508FF">
              <w:rPr>
                <w:noProof/>
                <w:color w:val="BA2121"/>
                <w:lang w:val="en-IN"/>
              </w:rPr>
              <w:t>'Products'</w:t>
            </w:r>
            <w:r w:rsidRPr="008508FF">
              <w:rPr>
                <w:noProof/>
                <w:lang w:val="en-IN"/>
              </w:rPr>
              <w:t xml:space="preserve">, </w:t>
            </w:r>
            <w:r w:rsidRPr="008508FF">
              <w:rPr>
                <w:noProof/>
                <w:color w:val="BA2121"/>
                <w:lang w:val="en-IN"/>
              </w:rPr>
              <w:t>'Sales'</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 xml:space="preserve">          [</w:t>
            </w:r>
            <w:r w:rsidRPr="008508FF">
              <w:rPr>
                <w:noProof/>
                <w:color w:val="BA2121"/>
                <w:lang w:val="en-IN"/>
              </w:rPr>
              <w:t>'Bathingsoap'</w:t>
            </w:r>
            <w:r w:rsidRPr="008508FF">
              <w:rPr>
                <w:noProof/>
                <w:lang w:val="en-IN"/>
              </w:rPr>
              <w:t xml:space="preserve">,  </w:t>
            </w:r>
            <w:r w:rsidRPr="008508FF">
              <w:rPr>
                <w:noProof/>
                <w:color w:val="666666"/>
                <w:lang w:val="en-IN"/>
              </w:rPr>
              <w:t>114010</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 xml:space="preserve">          [</w:t>
            </w:r>
            <w:r w:rsidRPr="008508FF">
              <w:rPr>
                <w:noProof/>
                <w:color w:val="BA2121"/>
                <w:lang w:val="en-IN"/>
              </w:rPr>
              <w:t>'Shampoo'</w:t>
            </w:r>
            <w:r w:rsidRPr="008508FF">
              <w:rPr>
                <w:noProof/>
                <w:lang w:val="en-IN"/>
              </w:rPr>
              <w:t xml:space="preserve">, </w:t>
            </w:r>
            <w:r w:rsidRPr="008508FF">
              <w:rPr>
                <w:noProof/>
                <w:color w:val="666666"/>
                <w:lang w:val="en-IN"/>
              </w:rPr>
              <w:t>25410</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 xml:space="preserve">          [</w:t>
            </w:r>
            <w:r w:rsidRPr="008508FF">
              <w:rPr>
                <w:noProof/>
                <w:color w:val="BA2121"/>
                <w:lang w:val="en-IN"/>
              </w:rPr>
              <w:t>'Moisturizer'</w:t>
            </w:r>
            <w:r w:rsidRPr="008508FF">
              <w:rPr>
                <w:noProof/>
                <w:lang w:val="en-IN"/>
              </w:rPr>
              <w:t xml:space="preserve">, </w:t>
            </w:r>
            <w:r w:rsidRPr="008508FF">
              <w:rPr>
                <w:noProof/>
                <w:color w:val="666666"/>
                <w:lang w:val="en-IN"/>
              </w:rPr>
              <w:t>18515</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 xml:space="preserve">          [</w:t>
            </w:r>
            <w:r w:rsidRPr="008508FF">
              <w:rPr>
                <w:noProof/>
                <w:color w:val="BA2121"/>
                <w:lang w:val="en-IN"/>
              </w:rPr>
              <w:t>'Facecream'</w:t>
            </w:r>
            <w:r w:rsidRPr="008508FF">
              <w:rPr>
                <w:noProof/>
                <w:lang w:val="en-IN"/>
              </w:rPr>
              <w:t xml:space="preserve">, </w:t>
            </w:r>
            <w:r w:rsidRPr="008508FF">
              <w:rPr>
                <w:noProof/>
                <w:color w:val="666666"/>
                <w:lang w:val="en-IN"/>
              </w:rPr>
              <w:t>34480</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 xml:space="preserve">          [</w:t>
            </w:r>
            <w:r w:rsidRPr="008508FF">
              <w:rPr>
                <w:noProof/>
                <w:color w:val="BA2121"/>
                <w:lang w:val="en-IN"/>
              </w:rPr>
              <w:t>'Facewash'</w:t>
            </w:r>
            <w:r w:rsidRPr="008508FF">
              <w:rPr>
                <w:noProof/>
                <w:lang w:val="en-IN"/>
              </w:rPr>
              <w:t xml:space="preserve">,    </w:t>
            </w:r>
            <w:r w:rsidRPr="008508FF">
              <w:rPr>
                <w:noProof/>
                <w:color w:val="666666"/>
                <w:lang w:val="en-IN"/>
              </w:rPr>
              <w:t>18515</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w:t>
            </w:r>
            <w:r w:rsidRPr="008508FF">
              <w:rPr>
                <w:noProof/>
                <w:color w:val="BA2121"/>
                <w:lang w:val="en-IN"/>
              </w:rPr>
              <w:t>'Toothpaste'</w:t>
            </w:r>
            <w:r w:rsidRPr="008508FF">
              <w:rPr>
                <w:noProof/>
                <w:lang w:val="en-IN"/>
              </w:rPr>
              <w:t xml:space="preserve">,    </w:t>
            </w:r>
            <w:r w:rsidRPr="008508FF">
              <w:rPr>
                <w:noProof/>
                <w:color w:val="666666"/>
                <w:lang w:val="en-IN"/>
              </w:rPr>
              <w:t>69910</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 xml:space="preserve">        ]);</w:t>
            </w:r>
          </w:p>
          <w:p w:rsidR="008508FF" w:rsidRPr="008508FF" w:rsidP="008508FF">
            <w:pPr>
              <w:pStyle w:val="HTMLPreformatted"/>
              <w:shd w:val="clear" w:color="auto" w:fill="F8F8F8"/>
              <w:rPr>
                <w:noProof/>
                <w:lang w:val="en-IN"/>
              </w:rPr>
            </w:pPr>
            <w:r w:rsidRPr="008508FF">
              <w:rPr>
                <w:noProof/>
                <w:lang w:val="en-IN"/>
              </w:rPr>
              <w:t xml:space="preserve">        </w:t>
            </w:r>
            <w:r w:rsidRPr="008508FF">
              <w:rPr>
                <w:b/>
                <w:bCs/>
                <w:noProof/>
                <w:color w:val="008000"/>
                <w:lang w:val="en-IN"/>
              </w:rPr>
              <w:t>var</w:t>
            </w:r>
            <w:r w:rsidRPr="008508FF">
              <w:rPr>
                <w:noProof/>
                <w:lang w:val="en-IN"/>
              </w:rPr>
              <w:t xml:space="preserve"> options </w:t>
            </w:r>
            <w:r w:rsidRPr="008508FF">
              <w:rPr>
                <w:noProof/>
                <w:color w:val="666666"/>
                <w:lang w:val="en-IN"/>
              </w:rPr>
              <w:t>=</w:t>
            </w:r>
            <w:r w:rsidRPr="008508FF">
              <w:rPr>
                <w:noProof/>
                <w:lang w:val="en-IN"/>
              </w:rPr>
              <w:t xml:space="preserve"> {</w:t>
            </w:r>
          </w:p>
          <w:p w:rsidR="008508FF" w:rsidRPr="008508FF" w:rsidP="008508FF">
            <w:pPr>
              <w:pStyle w:val="HTMLPreformatted"/>
              <w:shd w:val="clear" w:color="auto" w:fill="F8F8F8"/>
              <w:rPr>
                <w:noProof/>
                <w:lang w:val="en-IN"/>
              </w:rPr>
            </w:pPr>
            <w:r w:rsidRPr="008508FF">
              <w:rPr>
                <w:noProof/>
                <w:lang w:val="en-IN"/>
              </w:rPr>
              <w:t xml:space="preserve">          title</w:t>
            </w:r>
            <w:r w:rsidRPr="008508FF">
              <w:rPr>
                <w:noProof/>
                <w:color w:val="666666"/>
                <w:lang w:val="en-IN"/>
              </w:rPr>
              <w:t>:</w:t>
            </w:r>
            <w:r w:rsidRPr="008508FF">
              <w:rPr>
                <w:noProof/>
                <w:lang w:val="en-IN"/>
              </w:rPr>
              <w:t xml:space="preserve"> </w:t>
            </w:r>
            <w:r w:rsidRPr="008508FF">
              <w:rPr>
                <w:noProof/>
                <w:color w:val="BA2121"/>
                <w:lang w:val="en-IN"/>
              </w:rPr>
              <w:t>'Yearly sales of Products'</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titleTextStyle</w:t>
            </w:r>
            <w:r w:rsidRPr="008508FF">
              <w:rPr>
                <w:noProof/>
                <w:color w:val="666666"/>
                <w:lang w:val="en-IN"/>
              </w:rPr>
              <w:t>:</w:t>
            </w:r>
            <w:r w:rsidRPr="008508FF">
              <w:rPr>
                <w:noProof/>
                <w:lang w:val="en-IN"/>
              </w:rPr>
              <w:t>{color</w:t>
            </w:r>
            <w:r w:rsidRPr="008508FF">
              <w:rPr>
                <w:noProof/>
                <w:color w:val="666666"/>
                <w:lang w:val="en-IN"/>
              </w:rPr>
              <w:t>:</w:t>
            </w:r>
            <w:r w:rsidRPr="008508FF">
              <w:rPr>
                <w:noProof/>
                <w:lang w:val="en-IN"/>
              </w:rPr>
              <w:t xml:space="preserve"> </w:t>
            </w:r>
            <w:r w:rsidRPr="008508FF">
              <w:rPr>
                <w:noProof/>
                <w:color w:val="BA2121"/>
                <w:lang w:val="en-IN"/>
              </w:rPr>
              <w:t>'white'</w:t>
            </w:r>
            <w:r w:rsidRPr="008508FF">
              <w:rPr>
                <w:noProof/>
                <w:lang w:val="en-IN"/>
              </w:rPr>
              <w:t>,bold</w:t>
            </w:r>
            <w:r w:rsidRPr="008508FF">
              <w:rPr>
                <w:noProof/>
                <w:color w:val="666666"/>
                <w:lang w:val="en-IN"/>
              </w:rPr>
              <w:t>:</w:t>
            </w:r>
            <w:r w:rsidRPr="008508FF">
              <w:rPr>
                <w:noProof/>
                <w:lang w:val="en-IN"/>
              </w:rPr>
              <w:t xml:space="preserve"> </w:t>
            </w:r>
            <w:r w:rsidRPr="008508FF">
              <w:rPr>
                <w:b/>
                <w:bCs/>
                <w:noProof/>
                <w:color w:val="008000"/>
                <w:lang w:val="en-IN"/>
              </w:rPr>
              <w:t>true</w:t>
            </w:r>
            <w:r w:rsidRPr="008508FF">
              <w:rPr>
                <w:noProof/>
                <w:lang w:val="en-IN"/>
              </w:rPr>
              <w:t>,fontSize</w:t>
            </w:r>
            <w:r w:rsidRPr="008508FF">
              <w:rPr>
                <w:noProof/>
                <w:color w:val="666666"/>
                <w:lang w:val="en-IN"/>
              </w:rPr>
              <w:t>:</w:t>
            </w:r>
            <w:r w:rsidRPr="008508FF">
              <w:rPr>
                <w:noProof/>
                <w:lang w:val="en-IN"/>
              </w:rPr>
              <w:t xml:space="preserve"> </w:t>
            </w:r>
            <w:r w:rsidRPr="008508FF">
              <w:rPr>
                <w:noProof/>
                <w:color w:val="666666"/>
                <w:lang w:val="en-IN"/>
              </w:rPr>
              <w:t>20</w:t>
            </w:r>
            <w:r w:rsidRPr="008508FF">
              <w:rPr>
                <w:noProof/>
                <w:lang w:val="en-IN"/>
              </w:rPr>
              <w:t>,italic</w:t>
            </w:r>
            <w:r w:rsidRPr="008508FF">
              <w:rPr>
                <w:noProof/>
                <w:color w:val="666666"/>
                <w:lang w:val="en-IN"/>
              </w:rPr>
              <w:t>:</w:t>
            </w:r>
            <w:r w:rsidRPr="008508FF">
              <w:rPr>
                <w:noProof/>
                <w:lang w:val="en-IN"/>
              </w:rPr>
              <w:t xml:space="preserve"> </w:t>
            </w:r>
            <w:r w:rsidRPr="008508FF">
              <w:rPr>
                <w:b/>
                <w:bCs/>
                <w:noProof/>
                <w:color w:val="008000"/>
                <w:lang w:val="en-IN"/>
              </w:rPr>
              <w:t>false</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 xml:space="preserve">          is3D</w:t>
            </w:r>
            <w:r w:rsidRPr="008508FF">
              <w:rPr>
                <w:noProof/>
                <w:color w:val="666666"/>
                <w:lang w:val="en-IN"/>
              </w:rPr>
              <w:t>:</w:t>
            </w:r>
            <w:r w:rsidRPr="008508FF">
              <w:rPr>
                <w:noProof/>
                <w:lang w:val="en-IN"/>
              </w:rPr>
              <w:t xml:space="preserve"> </w:t>
            </w:r>
            <w:r w:rsidRPr="008508FF">
              <w:rPr>
                <w:b/>
                <w:bCs/>
                <w:noProof/>
                <w:color w:val="008000"/>
                <w:lang w:val="en-IN"/>
              </w:rPr>
              <w:t>true</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tooltip</w:t>
            </w:r>
            <w:r w:rsidRPr="008508FF">
              <w:rPr>
                <w:noProof/>
                <w:color w:val="666666"/>
                <w:lang w:val="en-IN"/>
              </w:rPr>
              <w:t>:</w:t>
            </w:r>
            <w:r w:rsidRPr="008508FF">
              <w:rPr>
                <w:noProof/>
                <w:lang w:val="en-IN"/>
              </w:rPr>
              <w:t>{textStyle</w:t>
            </w:r>
            <w:r w:rsidRPr="008508FF">
              <w:rPr>
                <w:noProof/>
                <w:color w:val="666666"/>
                <w:lang w:val="en-IN"/>
              </w:rPr>
              <w:t>:</w:t>
            </w:r>
            <w:r w:rsidRPr="008508FF">
              <w:rPr>
                <w:noProof/>
                <w:lang w:val="en-IN"/>
              </w:rPr>
              <w:t xml:space="preserve"> {color</w:t>
            </w:r>
            <w:r w:rsidRPr="008508FF">
              <w:rPr>
                <w:noProof/>
                <w:color w:val="666666"/>
                <w:lang w:val="en-IN"/>
              </w:rPr>
              <w:t>:</w:t>
            </w:r>
            <w:r w:rsidRPr="008508FF">
              <w:rPr>
                <w:noProof/>
                <w:lang w:val="en-IN"/>
              </w:rPr>
              <w:t xml:space="preserve"> </w:t>
            </w:r>
            <w:r w:rsidRPr="008508FF">
              <w:rPr>
                <w:noProof/>
                <w:color w:val="BA2121"/>
                <w:lang w:val="en-IN"/>
              </w:rPr>
              <w:t>'#871b47'</w:t>
            </w:r>
            <w:r w:rsidRPr="008508FF">
              <w:rPr>
                <w:noProof/>
                <w:lang w:val="en-IN"/>
              </w:rPr>
              <w:t>}, showColorCode</w:t>
            </w:r>
            <w:r w:rsidRPr="008508FF">
              <w:rPr>
                <w:noProof/>
                <w:color w:val="666666"/>
                <w:lang w:val="en-IN"/>
              </w:rPr>
              <w:t>:</w:t>
            </w:r>
            <w:r w:rsidRPr="008508FF">
              <w:rPr>
                <w:noProof/>
                <w:lang w:val="en-IN"/>
              </w:rPr>
              <w:t xml:space="preserve"> </w:t>
            </w:r>
            <w:r w:rsidRPr="008508FF">
              <w:rPr>
                <w:b/>
                <w:bCs/>
                <w:noProof/>
                <w:color w:val="008000"/>
                <w:lang w:val="en-IN"/>
              </w:rPr>
              <w:t>true</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backgroundColor</w:t>
            </w:r>
            <w:r w:rsidRPr="008508FF">
              <w:rPr>
                <w:noProof/>
                <w:color w:val="666666"/>
                <w:lang w:val="en-IN"/>
              </w:rPr>
              <w:t>:</w:t>
            </w:r>
            <w:r w:rsidRPr="008508FF">
              <w:rPr>
                <w:noProof/>
                <w:lang w:val="en-IN"/>
              </w:rPr>
              <w:t xml:space="preserve"> </w:t>
            </w:r>
            <w:r w:rsidRPr="008508FF">
              <w:rPr>
                <w:noProof/>
                <w:color w:val="BA2121"/>
                <w:lang w:val="en-IN"/>
              </w:rPr>
              <w:t>'#2a2a2a'</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ab/>
            </w:r>
            <w:r w:rsidRPr="008508FF">
              <w:rPr>
                <w:noProof/>
                <w:lang w:val="en-IN"/>
              </w:rPr>
              <w:tab/>
              <w:t xml:space="preserve">  legend</w:t>
            </w:r>
            <w:r w:rsidRPr="008508FF">
              <w:rPr>
                <w:noProof/>
                <w:color w:val="666666"/>
                <w:lang w:val="en-IN"/>
              </w:rPr>
              <w:t>:</w:t>
            </w:r>
            <w:r w:rsidRPr="008508FF">
              <w:rPr>
                <w:noProof/>
                <w:lang w:val="en-IN"/>
              </w:rPr>
              <w:t xml:space="preserve"> { position</w:t>
            </w:r>
            <w:r w:rsidRPr="008508FF">
              <w:rPr>
                <w:noProof/>
                <w:color w:val="666666"/>
                <w:lang w:val="en-IN"/>
              </w:rPr>
              <w:t>:</w:t>
            </w:r>
            <w:r w:rsidRPr="008508FF">
              <w:rPr>
                <w:noProof/>
                <w:lang w:val="en-IN"/>
              </w:rPr>
              <w:t xml:space="preserve"> </w:t>
            </w:r>
            <w:r w:rsidRPr="008508FF">
              <w:rPr>
                <w:noProof/>
                <w:color w:val="BA2121"/>
                <w:lang w:val="en-IN"/>
              </w:rPr>
              <w:t>'right'</w:t>
            </w:r>
            <w:r w:rsidRPr="008508FF">
              <w:rPr>
                <w:noProof/>
                <w:lang w:val="en-IN"/>
              </w:rPr>
              <w:t>,textStyle</w:t>
            </w:r>
            <w:r w:rsidRPr="008508FF">
              <w:rPr>
                <w:noProof/>
                <w:color w:val="666666"/>
                <w:lang w:val="en-IN"/>
              </w:rPr>
              <w:t>:</w:t>
            </w:r>
            <w:r w:rsidRPr="008508FF">
              <w:rPr>
                <w:noProof/>
                <w:lang w:val="en-IN"/>
              </w:rPr>
              <w:t xml:space="preserve"> {color</w:t>
            </w:r>
            <w:r w:rsidRPr="008508FF">
              <w:rPr>
                <w:noProof/>
                <w:color w:val="666666"/>
                <w:lang w:val="en-IN"/>
              </w:rPr>
              <w:t>:</w:t>
            </w:r>
            <w:r w:rsidRPr="008508FF">
              <w:rPr>
                <w:noProof/>
                <w:lang w:val="en-IN"/>
              </w:rPr>
              <w:t xml:space="preserve"> </w:t>
            </w:r>
            <w:r w:rsidRPr="008508FF">
              <w:rPr>
                <w:noProof/>
                <w:color w:val="BA2121"/>
                <w:lang w:val="en-IN"/>
              </w:rPr>
              <w:t>'white'</w:t>
            </w:r>
            <w:r w:rsidRPr="008508FF">
              <w:rPr>
                <w:noProof/>
                <w:lang w:val="en-IN"/>
              </w:rPr>
              <w:t>, fontSize</w:t>
            </w:r>
            <w:r w:rsidRPr="008508FF">
              <w:rPr>
                <w:noProof/>
                <w:color w:val="666666"/>
                <w:lang w:val="en-IN"/>
              </w:rPr>
              <w:t>:</w:t>
            </w:r>
            <w:r w:rsidRPr="008508FF">
              <w:rPr>
                <w:noProof/>
                <w:lang w:val="en-IN"/>
              </w:rPr>
              <w:t xml:space="preserve"> </w:t>
            </w:r>
            <w:r w:rsidRPr="008508FF">
              <w:rPr>
                <w:noProof/>
                <w:color w:val="666666"/>
                <w:lang w:val="en-IN"/>
              </w:rPr>
              <w:t>16</w:t>
            </w:r>
            <w:r w:rsidRPr="008508FF">
              <w:rPr>
                <w:noProof/>
                <w:lang w:val="en-IN"/>
              </w:rPr>
              <w:t>} }</w:t>
            </w:r>
          </w:p>
          <w:p w:rsidR="008508FF" w:rsidRPr="008508FF" w:rsidP="008508FF">
            <w:pPr>
              <w:pStyle w:val="HTMLPreformatted"/>
              <w:shd w:val="clear" w:color="auto" w:fill="F8F8F8"/>
              <w:rPr>
                <w:noProof/>
                <w:lang w:val="en-IN"/>
              </w:rPr>
            </w:pPr>
            <w:r w:rsidRPr="008508FF">
              <w:rPr>
                <w:noProof/>
                <w:lang w:val="en-IN"/>
              </w:rPr>
              <w:t xml:space="preserve">        };</w:t>
            </w:r>
          </w:p>
          <w:p w:rsidR="008508FF" w:rsidRPr="008508FF" w:rsidP="008508FF">
            <w:pPr>
              <w:pStyle w:val="HTMLPreformatted"/>
              <w:shd w:val="clear" w:color="auto" w:fill="F8F8F8"/>
              <w:rPr>
                <w:noProof/>
                <w:lang w:val="en-IN"/>
              </w:rPr>
            </w:pPr>
          </w:p>
          <w:p w:rsidR="008508FF" w:rsidRPr="008508FF" w:rsidP="008508FF">
            <w:pPr>
              <w:pStyle w:val="HTMLPreformatted"/>
              <w:shd w:val="clear" w:color="auto" w:fill="F8F8F8"/>
              <w:rPr>
                <w:noProof/>
                <w:lang w:val="en-IN"/>
              </w:rPr>
            </w:pPr>
            <w:r w:rsidRPr="008508FF">
              <w:rPr>
                <w:noProof/>
                <w:lang w:val="en-IN"/>
              </w:rPr>
              <w:t xml:space="preserve">        </w:t>
            </w:r>
            <w:r w:rsidRPr="008508FF">
              <w:rPr>
                <w:b/>
                <w:bCs/>
                <w:noProof/>
                <w:color w:val="008000"/>
                <w:lang w:val="en-IN"/>
              </w:rPr>
              <w:t>var</w:t>
            </w:r>
            <w:r w:rsidRPr="008508FF">
              <w:rPr>
                <w:noProof/>
                <w:lang w:val="en-IN"/>
              </w:rPr>
              <w:t xml:space="preserve"> chart </w:t>
            </w:r>
            <w:r w:rsidRPr="008508FF">
              <w:rPr>
                <w:noProof/>
                <w:color w:val="666666"/>
                <w:lang w:val="en-IN"/>
              </w:rPr>
              <w:t>=</w:t>
            </w:r>
            <w:r w:rsidRPr="008508FF">
              <w:rPr>
                <w:noProof/>
                <w:lang w:val="en-IN"/>
              </w:rPr>
              <w:t xml:space="preserve"> </w:t>
            </w:r>
            <w:r w:rsidRPr="008508FF">
              <w:rPr>
                <w:b/>
                <w:bCs/>
                <w:noProof/>
                <w:color w:val="008000"/>
                <w:lang w:val="en-IN"/>
              </w:rPr>
              <w:t>new</w:t>
            </w:r>
            <w:r w:rsidRPr="008508FF">
              <w:rPr>
                <w:noProof/>
                <w:lang w:val="en-IN"/>
              </w:rPr>
              <w:t xml:space="preserve"> google.visualization.PieChart(</w:t>
            </w:r>
            <w:r w:rsidRPr="008508FF">
              <w:rPr>
                <w:noProof/>
                <w:color w:val="008000"/>
                <w:lang w:val="en-IN"/>
              </w:rPr>
              <w:t>document</w:t>
            </w:r>
            <w:r w:rsidRPr="008508FF">
              <w:rPr>
                <w:noProof/>
                <w:lang w:val="en-IN"/>
              </w:rPr>
              <w:t>.getElementById(</w:t>
            </w:r>
            <w:r w:rsidRPr="008508FF">
              <w:rPr>
                <w:noProof/>
                <w:color w:val="BA2121"/>
                <w:lang w:val="en-IN"/>
              </w:rPr>
              <w:t>'chart'</w:t>
            </w:r>
            <w:r w:rsidRPr="008508FF">
              <w:rPr>
                <w:noProof/>
                <w:lang w:val="en-IN"/>
              </w:rPr>
              <w:t>));</w:t>
            </w:r>
          </w:p>
          <w:p w:rsidR="008508FF" w:rsidRPr="008508FF" w:rsidP="008508FF">
            <w:pPr>
              <w:pStyle w:val="HTMLPreformatted"/>
              <w:shd w:val="clear" w:color="auto" w:fill="F8F8F8"/>
              <w:rPr>
                <w:noProof/>
                <w:lang w:val="en-IN"/>
              </w:rPr>
            </w:pPr>
            <w:r w:rsidRPr="008508FF">
              <w:rPr>
                <w:noProof/>
                <w:lang w:val="en-IN"/>
              </w:rPr>
              <w:t xml:space="preserve">        chart.draw(data, options);</w:t>
            </w:r>
          </w:p>
          <w:p w:rsidR="008508FF" w:rsidRPr="008508FF" w:rsidP="008508FF">
            <w:pPr>
              <w:pStyle w:val="HTMLPreformatted"/>
              <w:shd w:val="clear" w:color="auto" w:fill="F8F8F8"/>
              <w:rPr>
                <w:noProof/>
                <w:lang w:val="en-IN"/>
              </w:rPr>
            </w:pPr>
            <w:r w:rsidRPr="008508FF">
              <w:rPr>
                <w:noProof/>
                <w:lang w:val="en-IN"/>
              </w:rPr>
              <w:tab/>
              <w:t>}</w:t>
            </w:r>
          </w:p>
          <w:p w:rsidR="008508FF" w:rsidRPr="008508FF" w:rsidP="008508FF">
            <w:pPr>
              <w:pStyle w:val="HTMLPreformatted"/>
              <w:shd w:val="clear" w:color="auto" w:fill="F8F8F8"/>
              <w:rPr>
                <w:noProof/>
                <w:lang w:val="en-IN"/>
              </w:rPr>
            </w:pPr>
            <w:r w:rsidRPr="008508FF">
              <w:rPr>
                <w:noProof/>
                <w:lang w:val="en-IN"/>
              </w:rPr>
              <w:tab/>
            </w:r>
            <w:r w:rsidRPr="008508FF">
              <w:rPr>
                <w:b/>
                <w:bCs/>
                <w:noProof/>
                <w:color w:val="008000"/>
                <w:lang w:val="en-IN"/>
              </w:rPr>
              <w:t>&lt;/script&gt;</w:t>
            </w:r>
          </w:p>
          <w:p w:rsidR="008508FF" w:rsidRPr="008508FF" w:rsidP="008508FF">
            <w:pPr>
              <w:pStyle w:val="HTMLPreformatted"/>
              <w:shd w:val="clear" w:color="auto" w:fill="F8F8F8"/>
              <w:rPr>
                <w:noProof/>
                <w:lang w:val="en-IN"/>
              </w:rPr>
            </w:pPr>
            <w:r w:rsidRPr="008508FF">
              <w:rPr>
                <w:b/>
                <w:bCs/>
                <w:noProof/>
                <w:color w:val="008000"/>
                <w:lang w:val="en-IN"/>
              </w:rPr>
              <w:t>&lt;/html&gt;</w:t>
            </w:r>
          </w:p>
        </w:tc>
      </w:tr>
    </w:tbl>
    <w:p w:rsidR="008508FF" w:rsidRPr="008508FF" w:rsidP="008508FF">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r>
        <w:rPr>
          <w:rFonts w:ascii="Times New Roman" w:hAnsi="Times New Roman" w:cs="Times New Roman"/>
          <w:noProof/>
          <w:sz w:val="24"/>
          <w:szCs w:val="24"/>
          <w:lang w:bidi="gu-IN"/>
        </w:rPr>
        <w:drawing>
          <wp:anchor distT="0" distB="0" distL="114300" distR="114300" simplePos="0" relativeHeight="251683840" behindDoc="0" locked="0" layoutInCell="1" allowOverlap="1">
            <wp:simplePos x="0" y="0"/>
            <wp:positionH relativeFrom="margin">
              <wp:align>center</wp:align>
            </wp:positionH>
            <wp:positionV relativeFrom="paragraph">
              <wp:posOffset>165100</wp:posOffset>
            </wp:positionV>
            <wp:extent cx="6592570" cy="4646539"/>
            <wp:effectExtent l="0" t="0" r="0" b="1905"/>
            <wp:wrapNone/>
            <wp:docPr id="19237074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07477" name="dv7c.PNG"/>
                    <pic:cNvPicPr/>
                  </pic:nvPicPr>
                  <pic:blipFill>
                    <a:blip xmlns:r="http://schemas.openxmlformats.org/officeDocument/2006/relationships" r:embed="rId47">
                      <a:extLst>
                        <a:ext xmlns:a="http://schemas.openxmlformats.org/drawingml/2006/main" uri="{28A0092B-C50C-407E-A947-70E740481C1C}">
                          <a14:useLocalDpi xmlns:a14="http://schemas.microsoft.com/office/drawing/2010/main" val="0"/>
                        </a:ext>
                      </a:extLst>
                    </a:blip>
                    <a:stretch>
                      <a:fillRect/>
                    </a:stretch>
                  </pic:blipFill>
                  <pic:spPr>
                    <a:xfrm>
                      <a:off x="0" y="0"/>
                      <a:ext cx="6592570" cy="4646539"/>
                    </a:xfrm>
                    <a:prstGeom prst="rect">
                      <a:avLst/>
                    </a:prstGeom>
                  </pic:spPr>
                </pic:pic>
              </a:graphicData>
            </a:graphic>
            <wp14:sizeRelH relativeFrom="page">
              <wp14:pctWidth>0</wp14:pctWidth>
            </wp14:sizeRelH>
            <wp14:sizeRelV relativeFrom="page">
              <wp14:pctHeight>0</wp14:pctHeight>
            </wp14:sizeRelV>
          </wp:anchor>
        </w:drawing>
      </w: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5406D4"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P="005406D4">
      <w:pPr>
        <w:spacing w:after="0" w:line="240" w:lineRule="auto"/>
        <w:rPr>
          <w:rFonts w:ascii="Times New Roman" w:hAnsi="Times New Roman" w:cs="Times New Roman"/>
          <w:sz w:val="24"/>
          <w:szCs w:val="24"/>
        </w:rPr>
      </w:pPr>
    </w:p>
    <w:p w:rsidR="008508FF" w:rsidRPr="005406D4" w:rsidP="005406D4">
      <w:pPr>
        <w:spacing w:after="0" w:line="240" w:lineRule="auto"/>
        <w:rPr>
          <w:rFonts w:ascii="Times New Roman" w:hAnsi="Times New Roman" w:cs="Times New Roman"/>
          <w:sz w:val="24"/>
          <w:szCs w:val="24"/>
        </w:rPr>
        <w:sectPr w:rsidSect="006658BF">
          <w:headerReference w:type="default" r:id="rId48"/>
          <w:footerReference w:type="default" r:id="rId49"/>
          <w:pgSz w:w="12240" w:h="15840"/>
          <w:pgMar w:top="1440" w:right="1440" w:bottom="1440" w:left="1440" w:header="576" w:footer="432"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Fig7.c – Pie Chart</w:t>
      </w:r>
    </w:p>
    <w:p w:rsidR="001C08D2" w:rsidP="003856B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Practical – 8</w:t>
      </w:r>
    </w:p>
    <w:p w:rsidR="00E8632A" w:rsidP="003856B3">
      <w:pPr>
        <w:spacing w:after="0" w:line="240" w:lineRule="auto"/>
        <w:rPr>
          <w:rFonts w:ascii="Times New Roman" w:hAnsi="Times New Roman" w:cs="Times New Roman"/>
          <w:b/>
          <w:bCs/>
          <w:sz w:val="28"/>
          <w:szCs w:val="28"/>
        </w:rPr>
      </w:pPr>
    </w:p>
    <w:p w:rsidR="003856B3" w:rsidP="003856B3">
      <w:pPr>
        <w:spacing w:after="0" w:line="240" w:lineRule="auto"/>
        <w:rPr>
          <w:rFonts w:ascii="Times New Roman" w:hAnsi="Times New Roman" w:cs="Times New Roman"/>
          <w:sz w:val="28"/>
          <w:szCs w:val="28"/>
        </w:rPr>
      </w:pPr>
      <w:r w:rsidRPr="003856B3">
        <w:rPr>
          <w:rFonts w:ascii="Times New Roman" w:hAnsi="Times New Roman" w:cs="Times New Roman"/>
          <w:b/>
          <w:bCs/>
          <w:sz w:val="28"/>
          <w:szCs w:val="28"/>
        </w:rPr>
        <w:t xml:space="preserve">AIM: </w:t>
      </w:r>
      <w:r w:rsidRPr="000A17EB" w:rsidR="000A17EB">
        <w:rPr>
          <w:rFonts w:ascii="Times New Roman" w:hAnsi="Times New Roman" w:cs="Times New Roman"/>
          <w:sz w:val="28"/>
          <w:szCs w:val="28"/>
        </w:rPr>
        <w:t>Develop Following Program Using HTML5 and Google Chats API and Map API</w:t>
      </w:r>
      <w:r w:rsidR="000A17EB">
        <w:rPr>
          <w:rFonts w:ascii="Times New Roman" w:hAnsi="Times New Roman" w:cs="Times New Roman"/>
          <w:sz w:val="28"/>
          <w:szCs w:val="28"/>
        </w:rPr>
        <w:t>.</w:t>
      </w:r>
    </w:p>
    <w:p w:rsidR="000A17EB" w:rsidP="003856B3">
      <w:pPr>
        <w:spacing w:after="0" w:line="240" w:lineRule="auto"/>
        <w:rPr>
          <w:rFonts w:ascii="Times New Roman" w:hAnsi="Times New Roman" w:cs="Times New Roman"/>
          <w:sz w:val="28"/>
          <w:szCs w:val="28"/>
        </w:rPr>
      </w:pPr>
    </w:p>
    <w:p w:rsidR="000A17EB" w:rsidP="00E8632A">
      <w:pPr>
        <w:pStyle w:val="ListParagraph"/>
        <w:numPr>
          <w:ilvl w:val="0"/>
          <w:numId w:val="24"/>
        </w:numPr>
        <w:spacing w:after="0" w:line="240" w:lineRule="auto"/>
        <w:rPr>
          <w:rFonts w:ascii="Times New Roman" w:hAnsi="Times New Roman" w:cs="Times New Roman"/>
          <w:sz w:val="28"/>
          <w:szCs w:val="28"/>
        </w:rPr>
      </w:pPr>
      <w:r w:rsidRPr="00E8632A">
        <w:rPr>
          <w:rFonts w:ascii="Times New Roman" w:hAnsi="Times New Roman" w:cs="Times New Roman"/>
          <w:sz w:val="28"/>
          <w:szCs w:val="28"/>
        </w:rPr>
        <w:t>Using Google Charts API Basics draw Donut Chart</w:t>
      </w:r>
      <w:r>
        <w:rPr>
          <w:rFonts w:ascii="Times New Roman" w:hAnsi="Times New Roman" w:cs="Times New Roman"/>
          <w:sz w:val="28"/>
          <w:szCs w:val="28"/>
        </w:rPr>
        <w:t>.</w:t>
      </w:r>
    </w:p>
    <w:p w:rsidR="00E8632A" w:rsidP="00E8632A">
      <w:pPr>
        <w:spacing w:after="0" w:line="240" w:lineRule="auto"/>
        <w:rPr>
          <w:rFonts w:ascii="Times New Roman" w:hAnsi="Times New Roman" w:cs="Times New Roman"/>
          <w:sz w:val="28"/>
          <w:szCs w:val="28"/>
        </w:rPr>
      </w:pPr>
    </w:p>
    <w:tbl>
      <w:tblPr>
        <w:tblStyle w:val="TableGrid"/>
        <w:tblW w:w="0" w:type="auto"/>
        <w:tblLook w:val="04A0"/>
      </w:tblPr>
      <w:tblGrid>
        <w:gridCol w:w="9350"/>
      </w:tblGrid>
      <w:tr w:rsidTr="00BD4661">
        <w:tblPrEx>
          <w:tblW w:w="0" w:type="auto"/>
          <w:tblLook w:val="04A0"/>
        </w:tblPrEx>
        <w:tc>
          <w:tcPr>
            <w:tcW w:w="9350" w:type="dxa"/>
            <w:shd w:val="clear" w:color="auto" w:fill="FAC090" w:themeFill="accent6" w:themeFillTint="99"/>
          </w:tcPr>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color w:val="BC7A00"/>
                <w:sz w:val="20"/>
                <w:szCs w:val="20"/>
                <w:lang w:val="en-IN" w:bidi="gu-IN"/>
              </w:rPr>
              <w:t>&lt;!DOCTYPE HTML&gt;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b/>
                <w:bCs/>
                <w:noProof/>
                <w:color w:val="008000"/>
                <w:sz w:val="20"/>
                <w:szCs w:val="20"/>
                <w:lang w:val="en-IN" w:bidi="gu-IN"/>
              </w:rPr>
              <w:t>&lt;html&gt;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b/>
                <w:bCs/>
                <w:noProof/>
                <w:color w:val="008000"/>
                <w:sz w:val="20"/>
                <w:szCs w:val="20"/>
                <w:lang w:val="en-IN" w:bidi="gu-IN"/>
              </w:rPr>
              <w:t>&lt;head&gt;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ab/>
            </w:r>
            <w:r w:rsidRPr="00BD4661">
              <w:rPr>
                <w:rFonts w:ascii="Courier New" w:eastAsia="Times New Roman" w:hAnsi="Courier New" w:cs="Courier New"/>
                <w:b/>
                <w:bCs/>
                <w:noProof/>
                <w:color w:val="008000"/>
                <w:sz w:val="20"/>
                <w:szCs w:val="20"/>
                <w:lang w:val="en-IN" w:bidi="gu-IN"/>
              </w:rPr>
              <w:t>&lt;title&gt;</w:t>
            </w:r>
            <w:r w:rsidRPr="00BD4661">
              <w:rPr>
                <w:rFonts w:ascii="Courier New" w:eastAsia="Times New Roman" w:hAnsi="Courier New" w:cs="Courier New"/>
                <w:noProof/>
                <w:sz w:val="20"/>
                <w:szCs w:val="20"/>
                <w:lang w:val="en-IN" w:bidi="gu-IN"/>
              </w:rPr>
              <w:t>Google API Donut chart</w:t>
            </w:r>
            <w:r w:rsidRPr="00BD4661">
              <w:rPr>
                <w:rFonts w:ascii="Courier New" w:eastAsia="Times New Roman" w:hAnsi="Courier New" w:cs="Courier New"/>
                <w:b/>
                <w:bCs/>
                <w:noProof/>
                <w:color w:val="008000"/>
                <w:sz w:val="20"/>
                <w:szCs w:val="20"/>
                <w:lang w:val="en-IN" w:bidi="gu-IN"/>
              </w:rPr>
              <w:t>&lt;/title&gt;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ab/>
            </w:r>
            <w:r w:rsidRPr="00BD4661">
              <w:rPr>
                <w:rFonts w:ascii="Courier New" w:eastAsia="Times New Roman" w:hAnsi="Courier New" w:cs="Courier New"/>
                <w:b/>
                <w:bCs/>
                <w:noProof/>
                <w:color w:val="008000"/>
                <w:sz w:val="20"/>
                <w:szCs w:val="20"/>
                <w:lang w:val="en-IN" w:bidi="gu-IN"/>
              </w:rPr>
              <w:t>&lt;meta</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7D9029"/>
                <w:sz w:val="20"/>
                <w:szCs w:val="20"/>
                <w:lang w:val="en-IN" w:bidi="gu-IN"/>
              </w:rPr>
              <w:t>charset=</w:t>
            </w:r>
            <w:r w:rsidRPr="00BD4661">
              <w:rPr>
                <w:rFonts w:ascii="Courier New" w:eastAsia="Times New Roman" w:hAnsi="Courier New" w:cs="Courier New"/>
                <w:noProof/>
                <w:color w:val="BA2121"/>
                <w:sz w:val="20"/>
                <w:szCs w:val="20"/>
                <w:lang w:val="en-IN" w:bidi="gu-IN"/>
              </w:rPr>
              <w:t>"utf-8"</w:t>
            </w:r>
            <w:r w:rsidRPr="00BD4661">
              <w:rPr>
                <w:rFonts w:ascii="Courier New" w:eastAsia="Times New Roman" w:hAnsi="Courier New" w:cs="Courier New"/>
                <w:b/>
                <w:bCs/>
                <w:noProof/>
                <w:color w:val="008000"/>
                <w:sz w:val="20"/>
                <w:szCs w:val="20"/>
                <w:lang w:val="en-IN" w:bidi="gu-IN"/>
              </w:rPr>
              <w:t>&gt;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ab/>
            </w:r>
            <w:r w:rsidRPr="00BD4661">
              <w:rPr>
                <w:rFonts w:ascii="Courier New" w:eastAsia="Times New Roman" w:hAnsi="Courier New" w:cs="Courier New"/>
                <w:b/>
                <w:bCs/>
                <w:noProof/>
                <w:color w:val="008000"/>
                <w:sz w:val="20"/>
                <w:szCs w:val="20"/>
                <w:lang w:val="en-IN" w:bidi="gu-IN"/>
              </w:rPr>
              <w:t>&lt;meta</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7D9029"/>
                <w:sz w:val="20"/>
                <w:szCs w:val="20"/>
                <w:lang w:val="en-IN" w:bidi="gu-IN"/>
              </w:rPr>
              <w:t>name=</w:t>
            </w:r>
            <w:r w:rsidRPr="00BD4661">
              <w:rPr>
                <w:rFonts w:ascii="Courier New" w:eastAsia="Times New Roman" w:hAnsi="Courier New" w:cs="Courier New"/>
                <w:noProof/>
                <w:color w:val="BA2121"/>
                <w:sz w:val="20"/>
                <w:szCs w:val="20"/>
                <w:lang w:val="en-IN" w:bidi="gu-IN"/>
              </w:rPr>
              <w:t>"author"</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7D9029"/>
                <w:sz w:val="20"/>
                <w:szCs w:val="20"/>
                <w:lang w:val="en-IN" w:bidi="gu-IN"/>
              </w:rPr>
              <w:t>content=</w:t>
            </w:r>
            <w:r w:rsidRPr="00BD4661">
              <w:rPr>
                <w:rFonts w:ascii="Courier New" w:eastAsia="Times New Roman" w:hAnsi="Courier New" w:cs="Courier New"/>
                <w:noProof/>
                <w:color w:val="BA2121"/>
                <w:sz w:val="20"/>
                <w:szCs w:val="20"/>
                <w:lang w:val="en-IN" w:bidi="gu-IN"/>
              </w:rPr>
              <w:t>"SidPro"</w:t>
            </w:r>
            <w:r w:rsidRPr="00BD4661">
              <w:rPr>
                <w:rFonts w:ascii="Courier New" w:eastAsia="Times New Roman" w:hAnsi="Courier New" w:cs="Courier New"/>
                <w:b/>
                <w:bCs/>
                <w:noProof/>
                <w:color w:val="008000"/>
                <w:sz w:val="20"/>
                <w:szCs w:val="20"/>
                <w:lang w:val="en-IN" w:bidi="gu-IN"/>
              </w:rPr>
              <w:t>/&gt;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ab/>
            </w:r>
            <w:r w:rsidRPr="00BD4661">
              <w:rPr>
                <w:rFonts w:ascii="Courier New" w:eastAsia="Times New Roman" w:hAnsi="Courier New" w:cs="Courier New"/>
                <w:b/>
                <w:bCs/>
                <w:noProof/>
                <w:color w:val="008000"/>
                <w:sz w:val="20"/>
                <w:szCs w:val="20"/>
                <w:lang w:val="en-IN" w:bidi="gu-IN"/>
              </w:rPr>
              <w:t>&lt;meta</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7D9029"/>
                <w:sz w:val="20"/>
                <w:szCs w:val="20"/>
                <w:lang w:val="en-IN" w:bidi="gu-IN"/>
              </w:rPr>
              <w:t>name=</w:t>
            </w:r>
            <w:r w:rsidRPr="00BD4661">
              <w:rPr>
                <w:rFonts w:ascii="Courier New" w:eastAsia="Times New Roman" w:hAnsi="Courier New" w:cs="Courier New"/>
                <w:noProof/>
                <w:color w:val="BA2121"/>
                <w:sz w:val="20"/>
                <w:szCs w:val="20"/>
                <w:lang w:val="en-IN" w:bidi="gu-IN"/>
              </w:rPr>
              <w:t>"viewport"</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7D9029"/>
                <w:sz w:val="20"/>
                <w:szCs w:val="20"/>
                <w:lang w:val="en-IN" w:bidi="gu-IN"/>
              </w:rPr>
              <w:t>content=</w:t>
            </w:r>
            <w:r w:rsidRPr="00BD4661">
              <w:rPr>
                <w:rFonts w:ascii="Courier New" w:eastAsia="Times New Roman" w:hAnsi="Courier New" w:cs="Courier New"/>
                <w:noProof/>
                <w:color w:val="BA2121"/>
                <w:sz w:val="20"/>
                <w:szCs w:val="20"/>
                <w:lang w:val="en-IN" w:bidi="gu-IN"/>
              </w:rPr>
              <w:t>"width=device-width,initial-scale=1.0"</w:t>
            </w:r>
            <w:r w:rsidRPr="00BD4661">
              <w:rPr>
                <w:rFonts w:ascii="Courier New" w:eastAsia="Times New Roman" w:hAnsi="Courier New" w:cs="Courier New"/>
                <w:b/>
                <w:bCs/>
                <w:noProof/>
                <w:color w:val="008000"/>
                <w:sz w:val="20"/>
                <w:szCs w:val="20"/>
                <w:lang w:val="en-IN" w:bidi="gu-IN"/>
              </w:rPr>
              <w:t>/&gt;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ab/>
            </w:r>
            <w:r w:rsidRPr="00BD4661">
              <w:rPr>
                <w:rFonts w:ascii="Courier New" w:eastAsia="Times New Roman" w:hAnsi="Courier New" w:cs="Courier New"/>
                <w:b/>
                <w:bCs/>
                <w:noProof/>
                <w:color w:val="008000"/>
                <w:sz w:val="20"/>
                <w:szCs w:val="20"/>
                <w:lang w:val="en-IN" w:bidi="gu-IN"/>
              </w:rPr>
              <w:t>&lt;meta</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7D9029"/>
                <w:sz w:val="20"/>
                <w:szCs w:val="20"/>
                <w:lang w:val="en-IN" w:bidi="gu-IN"/>
              </w:rPr>
              <w:t>name=</w:t>
            </w:r>
            <w:r w:rsidRPr="00BD4661">
              <w:rPr>
                <w:rFonts w:ascii="Courier New" w:eastAsia="Times New Roman" w:hAnsi="Courier New" w:cs="Courier New"/>
                <w:noProof/>
                <w:color w:val="BA2121"/>
                <w:sz w:val="20"/>
                <w:szCs w:val="20"/>
                <w:lang w:val="en-IN" w:bidi="gu-IN"/>
              </w:rPr>
              <w:t>"description"</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7D9029"/>
                <w:sz w:val="20"/>
                <w:szCs w:val="20"/>
                <w:lang w:val="en-IN" w:bidi="gu-IN"/>
              </w:rPr>
              <w:t>content=</w:t>
            </w:r>
            <w:r w:rsidRPr="00BD4661">
              <w:rPr>
                <w:rFonts w:ascii="Courier New" w:eastAsia="Times New Roman" w:hAnsi="Courier New" w:cs="Courier New"/>
                <w:noProof/>
                <w:color w:val="BA2121"/>
                <w:sz w:val="20"/>
                <w:szCs w:val="20"/>
                <w:lang w:val="en-IN" w:bidi="gu-IN"/>
              </w:rPr>
              <w:t>"Using Google Charts API Basics draw charts like a Donut chart"</w:t>
            </w:r>
            <w:r w:rsidRPr="00BD4661">
              <w:rPr>
                <w:rFonts w:ascii="Courier New" w:eastAsia="Times New Roman" w:hAnsi="Courier New" w:cs="Courier New"/>
                <w:b/>
                <w:bCs/>
                <w:noProof/>
                <w:color w:val="008000"/>
                <w:sz w:val="20"/>
                <w:szCs w:val="20"/>
                <w:lang w:val="en-IN" w:bidi="gu-IN"/>
              </w:rPr>
              <w:t>/&gt;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ab/>
            </w:r>
            <w:r w:rsidRPr="00BD4661">
              <w:rPr>
                <w:rFonts w:ascii="Courier New" w:eastAsia="Times New Roman" w:hAnsi="Courier New" w:cs="Courier New"/>
                <w:b/>
                <w:bCs/>
                <w:noProof/>
                <w:color w:val="008000"/>
                <w:sz w:val="20"/>
                <w:szCs w:val="20"/>
                <w:lang w:val="en-IN" w:bidi="gu-IN"/>
              </w:rPr>
              <w:t>&lt;meta</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7D9029"/>
                <w:sz w:val="20"/>
                <w:szCs w:val="20"/>
                <w:lang w:val="en-IN" w:bidi="gu-IN"/>
              </w:rPr>
              <w:t>name=</w:t>
            </w:r>
            <w:r w:rsidRPr="00BD4661">
              <w:rPr>
                <w:rFonts w:ascii="Courier New" w:eastAsia="Times New Roman" w:hAnsi="Courier New" w:cs="Courier New"/>
                <w:noProof/>
                <w:color w:val="BA2121"/>
                <w:sz w:val="20"/>
                <w:szCs w:val="20"/>
                <w:lang w:val="en-IN" w:bidi="gu-IN"/>
              </w:rPr>
              <w:t>"keywords"</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7D9029"/>
                <w:sz w:val="20"/>
                <w:szCs w:val="20"/>
                <w:lang w:val="en-IN" w:bidi="gu-IN"/>
              </w:rPr>
              <w:t>content=</w:t>
            </w:r>
            <w:r w:rsidRPr="00BD4661">
              <w:rPr>
                <w:rFonts w:ascii="Courier New" w:eastAsia="Times New Roman" w:hAnsi="Courier New" w:cs="Courier New"/>
                <w:noProof/>
                <w:color w:val="BA2121"/>
                <w:sz w:val="20"/>
                <w:szCs w:val="20"/>
                <w:lang w:val="en-IN" w:bidi="gu-IN"/>
              </w:rPr>
              <w:t>"Google,API,Chart,Donut Chart,Donut"</w:t>
            </w:r>
            <w:r w:rsidRPr="00BD4661">
              <w:rPr>
                <w:rFonts w:ascii="Courier New" w:eastAsia="Times New Roman" w:hAnsi="Courier New" w:cs="Courier New"/>
                <w:b/>
                <w:bCs/>
                <w:noProof/>
                <w:color w:val="008000"/>
                <w:sz w:val="20"/>
                <w:szCs w:val="20"/>
                <w:lang w:val="en-IN" w:bidi="gu-IN"/>
              </w:rPr>
              <w:t>/&gt;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ab/>
            </w:r>
            <w:r w:rsidRPr="00BD4661">
              <w:rPr>
                <w:rFonts w:ascii="Courier New" w:eastAsia="Times New Roman" w:hAnsi="Courier New" w:cs="Courier New"/>
                <w:b/>
                <w:bCs/>
                <w:noProof/>
                <w:color w:val="008000"/>
                <w:sz w:val="20"/>
                <w:szCs w:val="20"/>
                <w:lang w:val="en-IN" w:bidi="gu-IN"/>
              </w:rPr>
              <w:t xml:space="preserve">&lt;script </w:t>
            </w:r>
            <w:r w:rsidRPr="00BD4661">
              <w:rPr>
                <w:rFonts w:ascii="Courier New" w:eastAsia="Times New Roman" w:hAnsi="Courier New" w:cs="Courier New"/>
                <w:noProof/>
                <w:color w:val="7D9029"/>
                <w:sz w:val="20"/>
                <w:szCs w:val="20"/>
                <w:lang w:val="en-IN" w:bidi="gu-IN"/>
              </w:rPr>
              <w:t>src=</w:t>
            </w:r>
            <w:r w:rsidRPr="00BD4661">
              <w:rPr>
                <w:rFonts w:ascii="Courier New" w:eastAsia="Times New Roman" w:hAnsi="Courier New" w:cs="Courier New"/>
                <w:noProof/>
                <w:color w:val="BA2121"/>
                <w:sz w:val="20"/>
                <w:szCs w:val="20"/>
                <w:lang w:val="en-IN" w:bidi="gu-IN"/>
              </w:rPr>
              <w:t>"jquery-3.5.1.min.js"</w:t>
            </w:r>
            <w:r w:rsidRPr="00BD4661">
              <w:rPr>
                <w:rFonts w:ascii="Courier New" w:eastAsia="Times New Roman" w:hAnsi="Courier New" w:cs="Courier New"/>
                <w:b/>
                <w:bCs/>
                <w:noProof/>
                <w:color w:val="008000"/>
                <w:sz w:val="20"/>
                <w:szCs w:val="20"/>
                <w:lang w:val="en-IN" w:bidi="gu-IN"/>
              </w:rPr>
              <w:t>&gt;&lt;/script&gt;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ab/>
            </w:r>
            <w:r w:rsidRPr="00BD4661">
              <w:rPr>
                <w:rFonts w:ascii="Courier New" w:eastAsia="Times New Roman" w:hAnsi="Courier New" w:cs="Courier New"/>
                <w:b/>
                <w:bCs/>
                <w:noProof/>
                <w:color w:val="008000"/>
                <w:sz w:val="20"/>
                <w:szCs w:val="20"/>
                <w:lang w:val="en-IN" w:bidi="gu-IN"/>
              </w:rPr>
              <w:t xml:space="preserve">&lt;script </w:t>
            </w:r>
            <w:r w:rsidRPr="00BD4661">
              <w:rPr>
                <w:rFonts w:ascii="Courier New" w:eastAsia="Times New Roman" w:hAnsi="Courier New" w:cs="Courier New"/>
                <w:noProof/>
                <w:color w:val="7D9029"/>
                <w:sz w:val="20"/>
                <w:szCs w:val="20"/>
                <w:lang w:val="en-IN" w:bidi="gu-IN"/>
              </w:rPr>
              <w:t>src=</w:t>
            </w:r>
            <w:r w:rsidRPr="00BD4661">
              <w:rPr>
                <w:rFonts w:ascii="Courier New" w:eastAsia="Times New Roman" w:hAnsi="Courier New" w:cs="Courier New"/>
                <w:noProof/>
                <w:color w:val="BA2121"/>
                <w:sz w:val="20"/>
                <w:szCs w:val="20"/>
                <w:lang w:val="en-IN" w:bidi="gu-IN"/>
              </w:rPr>
              <w:t>"loader.js"</w:t>
            </w:r>
            <w:r w:rsidRPr="00BD4661">
              <w:rPr>
                <w:rFonts w:ascii="Courier New" w:eastAsia="Times New Roman" w:hAnsi="Courier New" w:cs="Courier New"/>
                <w:b/>
                <w:bCs/>
                <w:noProof/>
                <w:color w:val="008000"/>
                <w:sz w:val="20"/>
                <w:szCs w:val="20"/>
                <w:lang w:val="en-IN" w:bidi="gu-IN"/>
              </w:rPr>
              <w:t>&gt;&lt;/script&gt;</w:t>
            </w:r>
          </w:p>
          <w:p w:rsid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b/>
                <w:bCs/>
                <w:noProof/>
                <w:color w:val="008000"/>
                <w:sz w:val="20"/>
                <w:szCs w:val="20"/>
                <w:lang w:val="en-IN" w:bidi="gu-IN"/>
              </w:rPr>
            </w:pPr>
            <w:r w:rsidRPr="00BD4661">
              <w:rPr>
                <w:rFonts w:ascii="Courier New" w:eastAsia="Times New Roman" w:hAnsi="Courier New" w:cs="Courier New"/>
                <w:b/>
                <w:bCs/>
                <w:noProof/>
                <w:color w:val="008000"/>
                <w:sz w:val="20"/>
                <w:szCs w:val="20"/>
                <w:lang w:val="en-IN" w:bidi="gu-IN"/>
              </w:rPr>
              <w:t>&lt;/head&gt;</w:t>
            </w:r>
          </w:p>
          <w:p w:rsidR="00D7453E" w:rsidRPr="00D7453E"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bidi="gu-IN"/>
              </w:rPr>
            </w:pPr>
            <w:r w:rsidRPr="00D7453E">
              <w:rPr>
                <w:rFonts w:ascii="Courier New" w:eastAsia="Times New Roman" w:hAnsi="Courier New" w:cs="Courier New"/>
                <w:i/>
                <w:iCs/>
                <w:color w:val="408080"/>
                <w:sz w:val="20"/>
                <w:szCs w:val="20"/>
                <w:lang w:bidi="gu-IN"/>
              </w:rPr>
              <w:t>&lt;!-- Live link: https://sidpro-hash.github.io/HTML-Canvas/Data%20visulization%20JavaScript/google%20donut%20chart.html --&gt;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b/>
                <w:bCs/>
                <w:noProof/>
                <w:color w:val="008000"/>
                <w:sz w:val="20"/>
                <w:szCs w:val="20"/>
                <w:lang w:val="en-IN" w:bidi="gu-IN"/>
              </w:rPr>
              <w:t>&lt;body&gt;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ab/>
            </w:r>
            <w:r w:rsidRPr="00BD4661">
              <w:rPr>
                <w:rFonts w:ascii="Courier New" w:eastAsia="Times New Roman" w:hAnsi="Courier New" w:cs="Courier New"/>
                <w:b/>
                <w:bCs/>
                <w:noProof/>
                <w:color w:val="008000"/>
                <w:sz w:val="20"/>
                <w:szCs w:val="20"/>
                <w:lang w:val="en-IN" w:bidi="gu-IN"/>
              </w:rPr>
              <w:t>&lt;h2&gt;</w:t>
            </w:r>
            <w:r w:rsidRPr="00BD4661">
              <w:rPr>
                <w:rFonts w:ascii="Courier New" w:eastAsia="Times New Roman" w:hAnsi="Courier New" w:cs="Courier New"/>
                <w:noProof/>
                <w:sz w:val="20"/>
                <w:szCs w:val="20"/>
                <w:lang w:val="en-IN" w:bidi="gu-IN"/>
              </w:rPr>
              <w:t>Using Google Charts API Basics draw charts like a Donut chart</w:t>
            </w:r>
            <w:r w:rsidRPr="00BD4661">
              <w:rPr>
                <w:rFonts w:ascii="Courier New" w:eastAsia="Times New Roman" w:hAnsi="Courier New" w:cs="Courier New"/>
                <w:b/>
                <w:bCs/>
                <w:noProof/>
                <w:color w:val="008000"/>
                <w:sz w:val="20"/>
                <w:szCs w:val="20"/>
                <w:lang w:val="en-IN" w:bidi="gu-IN"/>
              </w:rPr>
              <w:t>&lt;/h2&gt;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ab/>
            </w:r>
            <w:r w:rsidRPr="00BD4661">
              <w:rPr>
                <w:rFonts w:ascii="Courier New" w:eastAsia="Times New Roman" w:hAnsi="Courier New" w:cs="Courier New"/>
                <w:b/>
                <w:bCs/>
                <w:noProof/>
                <w:color w:val="008000"/>
                <w:sz w:val="20"/>
                <w:szCs w:val="20"/>
                <w:lang w:val="en-IN" w:bidi="gu-IN"/>
              </w:rPr>
              <w:t>&lt;div</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7D9029"/>
                <w:sz w:val="20"/>
                <w:szCs w:val="20"/>
                <w:lang w:val="en-IN" w:bidi="gu-IN"/>
              </w:rPr>
              <w:t>id=</w:t>
            </w:r>
            <w:r w:rsidRPr="00BD4661">
              <w:rPr>
                <w:rFonts w:ascii="Courier New" w:eastAsia="Times New Roman" w:hAnsi="Courier New" w:cs="Courier New"/>
                <w:noProof/>
                <w:color w:val="BA2121"/>
                <w:sz w:val="20"/>
                <w:szCs w:val="20"/>
                <w:lang w:val="en-IN" w:bidi="gu-IN"/>
              </w:rPr>
              <w:t>"chart"</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7D9029"/>
                <w:sz w:val="20"/>
                <w:szCs w:val="20"/>
                <w:lang w:val="en-IN" w:bidi="gu-IN"/>
              </w:rPr>
              <w:t>style=</w:t>
            </w:r>
            <w:r w:rsidRPr="00BD4661">
              <w:rPr>
                <w:rFonts w:ascii="Courier New" w:eastAsia="Times New Roman" w:hAnsi="Courier New" w:cs="Courier New"/>
                <w:noProof/>
                <w:color w:val="BA2121"/>
                <w:sz w:val="20"/>
                <w:szCs w:val="20"/>
                <w:lang w:val="en-IN" w:bidi="gu-IN"/>
              </w:rPr>
              <w:t>"width: 900px; height: 500px"</w:t>
            </w:r>
            <w:r w:rsidRPr="00BD4661">
              <w:rPr>
                <w:rFonts w:ascii="Courier New" w:eastAsia="Times New Roman" w:hAnsi="Courier New" w:cs="Courier New"/>
                <w:b/>
                <w:bCs/>
                <w:noProof/>
                <w:color w:val="008000"/>
                <w:sz w:val="20"/>
                <w:szCs w:val="20"/>
                <w:lang w:val="en-IN" w:bidi="gu-IN"/>
              </w:rPr>
              <w:t>&gt;&lt;/div&gt;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b/>
                <w:bCs/>
                <w:noProof/>
                <w:color w:val="008000"/>
                <w:sz w:val="20"/>
                <w:szCs w:val="20"/>
                <w:lang w:val="en-IN" w:bidi="gu-IN"/>
              </w:rPr>
              <w:t>&lt;/body&gt;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ab/>
            </w:r>
            <w:r w:rsidRPr="00BD4661">
              <w:rPr>
                <w:rFonts w:ascii="Courier New" w:eastAsia="Times New Roman" w:hAnsi="Courier New" w:cs="Courier New"/>
                <w:b/>
                <w:bCs/>
                <w:noProof/>
                <w:color w:val="008000"/>
                <w:sz w:val="20"/>
                <w:szCs w:val="20"/>
                <w:lang w:val="en-IN" w:bidi="gu-IN"/>
              </w:rPr>
              <w:t xml:space="preserve">&lt;script </w:t>
            </w:r>
            <w:r w:rsidRPr="00BD4661">
              <w:rPr>
                <w:rFonts w:ascii="Courier New" w:eastAsia="Times New Roman" w:hAnsi="Courier New" w:cs="Courier New"/>
                <w:noProof/>
                <w:color w:val="7D9029"/>
                <w:sz w:val="20"/>
                <w:szCs w:val="20"/>
                <w:lang w:val="en-IN" w:bidi="gu-IN"/>
              </w:rPr>
              <w:t>type=</w:t>
            </w:r>
            <w:r w:rsidRPr="00BD4661">
              <w:rPr>
                <w:rFonts w:ascii="Courier New" w:eastAsia="Times New Roman" w:hAnsi="Courier New" w:cs="Courier New"/>
                <w:noProof/>
                <w:color w:val="BA2121"/>
                <w:sz w:val="20"/>
                <w:szCs w:val="20"/>
                <w:lang w:val="en-IN" w:bidi="gu-IN"/>
              </w:rPr>
              <w:t>"text/javascript"</w:t>
            </w:r>
            <w:r w:rsidRPr="00BD4661">
              <w:rPr>
                <w:rFonts w:ascii="Courier New" w:eastAsia="Times New Roman" w:hAnsi="Courier New" w:cs="Courier New"/>
                <w:b/>
                <w:bCs/>
                <w:noProof/>
                <w:color w:val="008000"/>
                <w:sz w:val="20"/>
                <w:szCs w:val="20"/>
                <w:lang w:val="en-IN" w:bidi="gu-IN"/>
              </w:rPr>
              <w:t>&gt;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 xml:space="preserve">       google.charts.load(</w:t>
            </w:r>
            <w:r w:rsidRPr="00BD4661">
              <w:rPr>
                <w:rFonts w:ascii="Courier New" w:eastAsia="Times New Roman" w:hAnsi="Courier New" w:cs="Courier New"/>
                <w:noProof/>
                <w:color w:val="BA2121"/>
                <w:sz w:val="20"/>
                <w:szCs w:val="20"/>
                <w:lang w:val="en-IN" w:bidi="gu-IN"/>
              </w:rPr>
              <w:t>"current"</w:t>
            </w:r>
            <w:r w:rsidRPr="00BD4661">
              <w:rPr>
                <w:rFonts w:ascii="Courier New" w:eastAsia="Times New Roman" w:hAnsi="Courier New" w:cs="Courier New"/>
                <w:noProof/>
                <w:sz w:val="20"/>
                <w:szCs w:val="20"/>
                <w:lang w:val="en-IN" w:bidi="gu-IN"/>
              </w:rPr>
              <w:t>, {packages</w:t>
            </w:r>
            <w:r w:rsidRPr="00BD4661">
              <w:rPr>
                <w:rFonts w:ascii="Courier New" w:eastAsia="Times New Roman" w:hAnsi="Courier New" w:cs="Courier New"/>
                <w:noProof/>
                <w:color w:val="666666"/>
                <w:sz w:val="20"/>
                <w:szCs w:val="20"/>
                <w:lang w:val="en-IN" w:bidi="gu-IN"/>
              </w:rPr>
              <w:t>:</w:t>
            </w:r>
            <w:r w:rsidRPr="00BD4661">
              <w:rPr>
                <w:rFonts w:ascii="Courier New" w:eastAsia="Times New Roman" w:hAnsi="Courier New" w:cs="Courier New"/>
                <w:noProof/>
                <w:sz w:val="20"/>
                <w:szCs w:val="20"/>
                <w:lang w:val="en-IN" w:bidi="gu-IN"/>
              </w:rPr>
              <w:t>[</w:t>
            </w:r>
            <w:r w:rsidRPr="00BD4661">
              <w:rPr>
                <w:rFonts w:ascii="Courier New" w:eastAsia="Times New Roman" w:hAnsi="Courier New" w:cs="Courier New"/>
                <w:noProof/>
                <w:color w:val="BA2121"/>
                <w:sz w:val="20"/>
                <w:szCs w:val="20"/>
                <w:lang w:val="en-IN" w:bidi="gu-IN"/>
              </w:rPr>
              <w:t>"corechart"</w:t>
            </w:r>
            <w:r w:rsidRPr="00BD4661">
              <w:rPr>
                <w:rFonts w:ascii="Courier New" w:eastAsia="Times New Roman" w:hAnsi="Courier New" w:cs="Courier New"/>
                <w:noProof/>
                <w:sz w:val="20"/>
                <w:szCs w:val="20"/>
                <w:lang w:val="en-IN" w:bidi="gu-IN"/>
              </w:rPr>
              <w: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 xml:space="preserve">      google.charts.setOnLoadCallback(drawChart);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b/>
                <w:bCs/>
                <w:noProof/>
                <w:color w:val="008000"/>
                <w:sz w:val="20"/>
                <w:szCs w:val="20"/>
                <w:lang w:val="en-IN" w:bidi="gu-IN"/>
              </w:rPr>
              <w:t>function</w:t>
            </w:r>
            <w:r w:rsidRPr="00BD4661">
              <w:rPr>
                <w:rFonts w:ascii="Courier New" w:eastAsia="Times New Roman" w:hAnsi="Courier New" w:cs="Courier New"/>
                <w:noProof/>
                <w:sz w:val="20"/>
                <w:szCs w:val="20"/>
                <w:lang w:val="en-IN" w:bidi="gu-IN"/>
              </w:rPr>
              <w:t xml:space="preserve"> drawChart() {</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b/>
                <w:bCs/>
                <w:noProof/>
                <w:color w:val="008000"/>
                <w:sz w:val="20"/>
                <w:szCs w:val="20"/>
                <w:lang w:val="en-IN" w:bidi="gu-IN"/>
              </w:rPr>
              <w:t>var</w:t>
            </w:r>
            <w:r w:rsidRPr="00BD4661">
              <w:rPr>
                <w:rFonts w:ascii="Courier New" w:eastAsia="Times New Roman" w:hAnsi="Courier New" w:cs="Courier New"/>
                <w:noProof/>
                <w:sz w:val="20"/>
                <w:szCs w:val="20"/>
                <w:lang w:val="en-IN" w:bidi="gu-IN"/>
              </w:rPr>
              <w:t xml:space="preserve"> data </w:t>
            </w:r>
            <w:r w:rsidRPr="00BD4661">
              <w:rPr>
                <w:rFonts w:ascii="Courier New" w:eastAsia="Times New Roman" w:hAnsi="Courier New" w:cs="Courier New"/>
                <w:noProof/>
                <w:color w:val="666666"/>
                <w:sz w:val="20"/>
                <w:szCs w:val="20"/>
                <w:lang w:val="en-IN" w:bidi="gu-IN"/>
              </w:rPr>
              <w:t>=</w:t>
            </w:r>
            <w:r w:rsidRPr="00BD4661">
              <w:rPr>
                <w:rFonts w:ascii="Courier New" w:eastAsia="Times New Roman" w:hAnsi="Courier New" w:cs="Courier New"/>
                <w:noProof/>
                <w:sz w:val="20"/>
                <w:szCs w:val="20"/>
                <w:lang w:val="en-IN" w:bidi="gu-IN"/>
              </w:rPr>
              <w:t xml:space="preserve"> google.visualization.arrayToDataTable([</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BA2121"/>
                <w:sz w:val="20"/>
                <w:szCs w:val="20"/>
                <w:lang w:val="en-IN" w:bidi="gu-IN"/>
              </w:rPr>
              <w:t>'Products'</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BA2121"/>
                <w:sz w:val="20"/>
                <w:szCs w:val="20"/>
                <w:lang w:val="en-IN" w:bidi="gu-IN"/>
              </w:rPr>
              <w:t>'Sales'</w:t>
            </w:r>
            <w:r w:rsidRPr="00BD4661">
              <w:rPr>
                <w:rFonts w:ascii="Courier New" w:eastAsia="Times New Roman" w:hAnsi="Courier New" w:cs="Courier New"/>
                <w:noProof/>
                <w:sz w:val="20"/>
                <w:szCs w:val="20"/>
                <w:lang w:val="en-IN" w:bidi="gu-IN"/>
              </w:rPr>
              <w: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BA2121"/>
                <w:sz w:val="20"/>
                <w:szCs w:val="20"/>
                <w:lang w:val="en-IN" w:bidi="gu-IN"/>
              </w:rPr>
              <w:t>'Bathingsoap'</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666666"/>
                <w:sz w:val="20"/>
                <w:szCs w:val="20"/>
                <w:lang w:val="en-IN" w:bidi="gu-IN"/>
              </w:rPr>
              <w:t>114010</w:t>
            </w:r>
            <w:r w:rsidRPr="00BD4661">
              <w:rPr>
                <w:rFonts w:ascii="Courier New" w:eastAsia="Times New Roman" w:hAnsi="Courier New" w:cs="Courier New"/>
                <w:noProof/>
                <w:sz w:val="20"/>
                <w:szCs w:val="20"/>
                <w:lang w:val="en-IN" w:bidi="gu-IN"/>
              </w:rPr>
              <w: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BA2121"/>
                <w:sz w:val="20"/>
                <w:szCs w:val="20"/>
                <w:lang w:val="en-IN" w:bidi="gu-IN"/>
              </w:rPr>
              <w:t>'Shampoo'</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666666"/>
                <w:sz w:val="20"/>
                <w:szCs w:val="20"/>
                <w:lang w:val="en-IN" w:bidi="gu-IN"/>
              </w:rPr>
              <w:t>25410</w:t>
            </w:r>
            <w:r w:rsidRPr="00BD4661">
              <w:rPr>
                <w:rFonts w:ascii="Courier New" w:eastAsia="Times New Roman" w:hAnsi="Courier New" w:cs="Courier New"/>
                <w:noProof/>
                <w:sz w:val="20"/>
                <w:szCs w:val="20"/>
                <w:lang w:val="en-IN" w:bidi="gu-IN"/>
              </w:rPr>
              <w: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BA2121"/>
                <w:sz w:val="20"/>
                <w:szCs w:val="20"/>
                <w:lang w:val="en-IN" w:bidi="gu-IN"/>
              </w:rPr>
              <w:t>'Moisturizer'</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666666"/>
                <w:sz w:val="20"/>
                <w:szCs w:val="20"/>
                <w:lang w:val="en-IN" w:bidi="gu-IN"/>
              </w:rPr>
              <w:t>18515</w:t>
            </w:r>
            <w:r w:rsidRPr="00BD4661">
              <w:rPr>
                <w:rFonts w:ascii="Courier New" w:eastAsia="Times New Roman" w:hAnsi="Courier New" w:cs="Courier New"/>
                <w:noProof/>
                <w:sz w:val="20"/>
                <w:szCs w:val="20"/>
                <w:lang w:val="en-IN" w:bidi="gu-IN"/>
              </w:rPr>
              <w: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BA2121"/>
                <w:sz w:val="20"/>
                <w:szCs w:val="20"/>
                <w:lang w:val="en-IN" w:bidi="gu-IN"/>
              </w:rPr>
              <w:t>'Facecream'</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666666"/>
                <w:sz w:val="20"/>
                <w:szCs w:val="20"/>
                <w:lang w:val="en-IN" w:bidi="gu-IN"/>
              </w:rPr>
              <w:t>34480</w:t>
            </w:r>
            <w:r w:rsidRPr="00BD4661">
              <w:rPr>
                <w:rFonts w:ascii="Courier New" w:eastAsia="Times New Roman" w:hAnsi="Courier New" w:cs="Courier New"/>
                <w:noProof/>
                <w:sz w:val="20"/>
                <w:szCs w:val="20"/>
                <w:lang w:val="en-IN" w:bidi="gu-IN"/>
              </w:rPr>
              <w: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BA2121"/>
                <w:sz w:val="20"/>
                <w:szCs w:val="20"/>
                <w:lang w:val="en-IN" w:bidi="gu-IN"/>
              </w:rPr>
              <w:t>'Facewash'</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666666"/>
                <w:sz w:val="20"/>
                <w:szCs w:val="20"/>
                <w:lang w:val="en-IN" w:bidi="gu-IN"/>
              </w:rPr>
              <w:t>18515</w:t>
            </w:r>
            <w:r w:rsidRPr="00BD4661">
              <w:rPr>
                <w:rFonts w:ascii="Courier New" w:eastAsia="Times New Roman" w:hAnsi="Courier New" w:cs="Courier New"/>
                <w:noProof/>
                <w:sz w:val="20"/>
                <w:szCs w:val="20"/>
                <w:lang w:val="en-IN" w:bidi="gu-IN"/>
              </w:rPr>
              <w: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ab/>
            </w:r>
            <w:r w:rsidRPr="00BD4661">
              <w:rPr>
                <w:rFonts w:ascii="Courier New" w:eastAsia="Times New Roman" w:hAnsi="Courier New" w:cs="Courier New"/>
                <w:noProof/>
                <w:sz w:val="20"/>
                <w:szCs w:val="20"/>
                <w:lang w:val="en-IN" w:bidi="gu-IN"/>
              </w:rPr>
              <w:tab/>
              <w:t xml:space="preserve">  [</w:t>
            </w:r>
            <w:r w:rsidRPr="00BD4661">
              <w:rPr>
                <w:rFonts w:ascii="Courier New" w:eastAsia="Times New Roman" w:hAnsi="Courier New" w:cs="Courier New"/>
                <w:noProof/>
                <w:color w:val="BA2121"/>
                <w:sz w:val="20"/>
                <w:szCs w:val="20"/>
                <w:lang w:val="en-IN" w:bidi="gu-IN"/>
              </w:rPr>
              <w:t>'Toothpaste'</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666666"/>
                <w:sz w:val="20"/>
                <w:szCs w:val="20"/>
                <w:lang w:val="en-IN" w:bidi="gu-IN"/>
              </w:rPr>
              <w:t>69910</w:t>
            </w:r>
            <w:r w:rsidRPr="00BD4661">
              <w:rPr>
                <w:rFonts w:ascii="Courier New" w:eastAsia="Times New Roman" w:hAnsi="Courier New" w:cs="Courier New"/>
                <w:noProof/>
                <w:sz w:val="20"/>
                <w:szCs w:val="20"/>
                <w:lang w:val="en-IN" w:bidi="gu-IN"/>
              </w:rPr>
              <w: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 xml:space="preserve">        ]);</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b/>
                <w:bCs/>
                <w:noProof/>
                <w:color w:val="008000"/>
                <w:sz w:val="20"/>
                <w:szCs w:val="20"/>
                <w:lang w:val="en-IN" w:bidi="gu-IN"/>
              </w:rPr>
              <w:t>var</w:t>
            </w:r>
            <w:r w:rsidRPr="00BD4661">
              <w:rPr>
                <w:rFonts w:ascii="Courier New" w:eastAsia="Times New Roman" w:hAnsi="Courier New" w:cs="Courier New"/>
                <w:noProof/>
                <w:sz w:val="20"/>
                <w:szCs w:val="20"/>
                <w:lang w:val="en-IN" w:bidi="gu-IN"/>
              </w:rPr>
              <w:t xml:space="preserve"> options </w:t>
            </w:r>
            <w:r w:rsidRPr="00BD4661">
              <w:rPr>
                <w:rFonts w:ascii="Courier New" w:eastAsia="Times New Roman" w:hAnsi="Courier New" w:cs="Courier New"/>
                <w:noProof/>
                <w:color w:val="666666"/>
                <w:sz w:val="20"/>
                <w:szCs w:val="20"/>
                <w:lang w:val="en-IN" w:bidi="gu-IN"/>
              </w:rPr>
              <w:t>=</w:t>
            </w:r>
            <w:r w:rsidRPr="00BD4661">
              <w:rPr>
                <w:rFonts w:ascii="Courier New" w:eastAsia="Times New Roman" w:hAnsi="Courier New" w:cs="Courier New"/>
                <w:noProof/>
                <w:sz w:val="20"/>
                <w:szCs w:val="20"/>
                <w:lang w:val="en-IN" w:bidi="gu-IN"/>
              </w:rPr>
              <w:t xml:space="preserve"> {</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 xml:space="preserve">          title</w:t>
            </w:r>
            <w:r w:rsidRPr="00BD4661">
              <w:rPr>
                <w:rFonts w:ascii="Courier New" w:eastAsia="Times New Roman" w:hAnsi="Courier New" w:cs="Courier New"/>
                <w:noProof/>
                <w:color w:val="666666"/>
                <w:sz w:val="20"/>
                <w:szCs w:val="20"/>
                <w:lang w:val="en-IN" w:bidi="gu-IN"/>
              </w:rPr>
              <w:t>:</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BA2121"/>
                <w:sz w:val="20"/>
                <w:szCs w:val="20"/>
                <w:lang w:val="en-IN" w:bidi="gu-IN"/>
              </w:rPr>
              <w:t>'Yearly sales of Products'</w:t>
            </w:r>
            <w:r w:rsidRPr="00BD4661">
              <w:rPr>
                <w:rFonts w:ascii="Courier New" w:eastAsia="Times New Roman" w:hAnsi="Courier New" w:cs="Courier New"/>
                <w:noProof/>
                <w:sz w:val="20"/>
                <w:szCs w:val="20"/>
                <w:lang w:val="en-IN" w:bidi="gu-IN"/>
              </w:rPr>
              <w: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ab/>
            </w:r>
            <w:r w:rsidRPr="00BD4661">
              <w:rPr>
                <w:rFonts w:ascii="Courier New" w:eastAsia="Times New Roman" w:hAnsi="Courier New" w:cs="Courier New"/>
                <w:noProof/>
                <w:sz w:val="20"/>
                <w:szCs w:val="20"/>
                <w:lang w:val="en-IN" w:bidi="gu-IN"/>
              </w:rPr>
              <w:tab/>
              <w:t xml:space="preserve">  titleTextStyle</w:t>
            </w:r>
            <w:r w:rsidRPr="00BD4661">
              <w:rPr>
                <w:rFonts w:ascii="Courier New" w:eastAsia="Times New Roman" w:hAnsi="Courier New" w:cs="Courier New"/>
                <w:noProof/>
                <w:color w:val="666666"/>
                <w:sz w:val="20"/>
                <w:szCs w:val="20"/>
                <w:lang w:val="en-IN" w:bidi="gu-IN"/>
              </w:rPr>
              <w:t>:</w:t>
            </w:r>
            <w:r w:rsidRPr="00BD4661">
              <w:rPr>
                <w:rFonts w:ascii="Courier New" w:eastAsia="Times New Roman" w:hAnsi="Courier New" w:cs="Courier New"/>
                <w:noProof/>
                <w:sz w:val="20"/>
                <w:szCs w:val="20"/>
                <w:lang w:val="en-IN" w:bidi="gu-IN"/>
              </w:rPr>
              <w:t>{color</w:t>
            </w:r>
            <w:r w:rsidRPr="00BD4661">
              <w:rPr>
                <w:rFonts w:ascii="Courier New" w:eastAsia="Times New Roman" w:hAnsi="Courier New" w:cs="Courier New"/>
                <w:noProof/>
                <w:color w:val="666666"/>
                <w:sz w:val="20"/>
                <w:szCs w:val="20"/>
                <w:lang w:val="en-IN" w:bidi="gu-IN"/>
              </w:rPr>
              <w:t>:</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BA2121"/>
                <w:sz w:val="20"/>
                <w:szCs w:val="20"/>
                <w:lang w:val="en-IN" w:bidi="gu-IN"/>
              </w:rPr>
              <w:t>'white'</w:t>
            </w:r>
            <w:r w:rsidRPr="00BD4661">
              <w:rPr>
                <w:rFonts w:ascii="Courier New" w:eastAsia="Times New Roman" w:hAnsi="Courier New" w:cs="Courier New"/>
                <w:noProof/>
                <w:sz w:val="20"/>
                <w:szCs w:val="20"/>
                <w:lang w:val="en-IN" w:bidi="gu-IN"/>
              </w:rPr>
              <w:t>,bold</w:t>
            </w:r>
            <w:r w:rsidRPr="00BD4661">
              <w:rPr>
                <w:rFonts w:ascii="Courier New" w:eastAsia="Times New Roman" w:hAnsi="Courier New" w:cs="Courier New"/>
                <w:noProof/>
                <w:color w:val="666666"/>
                <w:sz w:val="20"/>
                <w:szCs w:val="20"/>
                <w:lang w:val="en-IN" w:bidi="gu-IN"/>
              </w:rPr>
              <w:t>:</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b/>
                <w:bCs/>
                <w:noProof/>
                <w:color w:val="008000"/>
                <w:sz w:val="20"/>
                <w:szCs w:val="20"/>
                <w:lang w:val="en-IN" w:bidi="gu-IN"/>
              </w:rPr>
              <w:t>true</w:t>
            </w:r>
            <w:r w:rsidRPr="00BD4661">
              <w:rPr>
                <w:rFonts w:ascii="Courier New" w:eastAsia="Times New Roman" w:hAnsi="Courier New" w:cs="Courier New"/>
                <w:noProof/>
                <w:sz w:val="20"/>
                <w:szCs w:val="20"/>
                <w:lang w:val="en-IN" w:bidi="gu-IN"/>
              </w:rPr>
              <w:t>,fontSize</w:t>
            </w:r>
            <w:r w:rsidRPr="00BD4661">
              <w:rPr>
                <w:rFonts w:ascii="Courier New" w:eastAsia="Times New Roman" w:hAnsi="Courier New" w:cs="Courier New"/>
                <w:noProof/>
                <w:color w:val="666666"/>
                <w:sz w:val="20"/>
                <w:szCs w:val="20"/>
                <w:lang w:val="en-IN" w:bidi="gu-IN"/>
              </w:rPr>
              <w:t>:</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666666"/>
                <w:sz w:val="20"/>
                <w:szCs w:val="20"/>
                <w:lang w:val="en-IN" w:bidi="gu-IN"/>
              </w:rPr>
              <w:t>20</w:t>
            </w:r>
            <w:r w:rsidRPr="00BD4661">
              <w:rPr>
                <w:rFonts w:ascii="Courier New" w:eastAsia="Times New Roman" w:hAnsi="Courier New" w:cs="Courier New"/>
                <w:noProof/>
                <w:sz w:val="20"/>
                <w:szCs w:val="20"/>
                <w:lang w:val="en-IN" w:bidi="gu-IN"/>
              </w:rPr>
              <w:t>,italic</w:t>
            </w:r>
            <w:r w:rsidRPr="00BD4661">
              <w:rPr>
                <w:rFonts w:ascii="Courier New" w:eastAsia="Times New Roman" w:hAnsi="Courier New" w:cs="Courier New"/>
                <w:noProof/>
                <w:color w:val="666666"/>
                <w:sz w:val="20"/>
                <w:szCs w:val="20"/>
                <w:lang w:val="en-IN" w:bidi="gu-IN"/>
              </w:rPr>
              <w:t>:</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b/>
                <w:bCs/>
                <w:noProof/>
                <w:color w:val="008000"/>
                <w:sz w:val="20"/>
                <w:szCs w:val="20"/>
                <w:lang w:val="en-IN" w:bidi="gu-IN"/>
              </w:rPr>
              <w:t>false</w:t>
            </w:r>
            <w:r w:rsidRPr="00BD4661">
              <w:rPr>
                <w:rFonts w:ascii="Courier New" w:eastAsia="Times New Roman" w:hAnsi="Courier New" w:cs="Courier New"/>
                <w:noProof/>
                <w:sz w:val="20"/>
                <w:szCs w:val="20"/>
                <w:lang w:val="en-IN" w:bidi="gu-IN"/>
              </w:rPr>
              <w: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i/>
                <w:iCs/>
                <w:noProof/>
                <w:color w:val="408080"/>
                <w:sz w:val="20"/>
                <w:szCs w:val="20"/>
                <w:lang w:val="en-IN" w:bidi="gu-IN"/>
              </w:rPr>
              <w:t>//colors:['#102b2c','#503491','#3c3f17','#551e3a','#2b240f','#7246</w:t>
            </w:r>
            <w:r w:rsidRPr="00BD4661">
              <w:rPr>
                <w:rFonts w:ascii="Courier New" w:eastAsia="Times New Roman" w:hAnsi="Courier New" w:cs="Courier New"/>
                <w:i/>
                <w:iCs/>
                <w:noProof/>
                <w:color w:val="408080"/>
                <w:sz w:val="20"/>
                <w:szCs w:val="20"/>
                <w:lang w:val="en-IN" w:bidi="gu-IN"/>
              </w:rPr>
              <w:t>28'],</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ab/>
            </w:r>
            <w:r w:rsidRPr="00BD4661">
              <w:rPr>
                <w:rFonts w:ascii="Courier New" w:eastAsia="Times New Roman" w:hAnsi="Courier New" w:cs="Courier New"/>
                <w:noProof/>
                <w:sz w:val="20"/>
                <w:szCs w:val="20"/>
                <w:lang w:val="en-IN" w:bidi="gu-IN"/>
              </w:rPr>
              <w:tab/>
              <w:t xml:space="preserve">  pieHole</w:t>
            </w:r>
            <w:r w:rsidRPr="00BD4661">
              <w:rPr>
                <w:rFonts w:ascii="Courier New" w:eastAsia="Times New Roman" w:hAnsi="Courier New" w:cs="Courier New"/>
                <w:noProof/>
                <w:color w:val="666666"/>
                <w:sz w:val="20"/>
                <w:szCs w:val="20"/>
                <w:lang w:val="en-IN" w:bidi="gu-IN"/>
              </w:rPr>
              <w:t>:</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666666"/>
                <w:sz w:val="20"/>
                <w:szCs w:val="20"/>
                <w:lang w:val="en-IN" w:bidi="gu-IN"/>
              </w:rPr>
              <w:t>0.5</w:t>
            </w:r>
            <w:r w:rsidRPr="00BD4661">
              <w:rPr>
                <w:rFonts w:ascii="Courier New" w:eastAsia="Times New Roman" w:hAnsi="Courier New" w:cs="Courier New"/>
                <w:noProof/>
                <w:sz w:val="20"/>
                <w:szCs w:val="20"/>
                <w:lang w:val="en-IN" w:bidi="gu-IN"/>
              </w:rPr>
              <w: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ab/>
            </w:r>
            <w:r w:rsidRPr="00BD4661">
              <w:rPr>
                <w:rFonts w:ascii="Courier New" w:eastAsia="Times New Roman" w:hAnsi="Courier New" w:cs="Courier New"/>
                <w:noProof/>
                <w:sz w:val="20"/>
                <w:szCs w:val="20"/>
                <w:lang w:val="en-IN" w:bidi="gu-IN"/>
              </w:rPr>
              <w:tab/>
              <w:t xml:space="preserve">  tooltip</w:t>
            </w:r>
            <w:r w:rsidRPr="00BD4661">
              <w:rPr>
                <w:rFonts w:ascii="Courier New" w:eastAsia="Times New Roman" w:hAnsi="Courier New" w:cs="Courier New"/>
                <w:noProof/>
                <w:color w:val="666666"/>
                <w:sz w:val="20"/>
                <w:szCs w:val="20"/>
                <w:lang w:val="en-IN" w:bidi="gu-IN"/>
              </w:rPr>
              <w:t>:</w:t>
            </w:r>
            <w:r w:rsidRPr="00BD4661">
              <w:rPr>
                <w:rFonts w:ascii="Courier New" w:eastAsia="Times New Roman" w:hAnsi="Courier New" w:cs="Courier New"/>
                <w:noProof/>
                <w:sz w:val="20"/>
                <w:szCs w:val="20"/>
                <w:lang w:val="en-IN" w:bidi="gu-IN"/>
              </w:rPr>
              <w:t>{textStyle</w:t>
            </w:r>
            <w:r w:rsidRPr="00BD4661">
              <w:rPr>
                <w:rFonts w:ascii="Courier New" w:eastAsia="Times New Roman" w:hAnsi="Courier New" w:cs="Courier New"/>
                <w:noProof/>
                <w:color w:val="666666"/>
                <w:sz w:val="20"/>
                <w:szCs w:val="20"/>
                <w:lang w:val="en-IN" w:bidi="gu-IN"/>
              </w:rPr>
              <w:t>:</w:t>
            </w:r>
            <w:r w:rsidRPr="00BD4661">
              <w:rPr>
                <w:rFonts w:ascii="Courier New" w:eastAsia="Times New Roman" w:hAnsi="Courier New" w:cs="Courier New"/>
                <w:noProof/>
                <w:sz w:val="20"/>
                <w:szCs w:val="20"/>
                <w:lang w:val="en-IN" w:bidi="gu-IN"/>
              </w:rPr>
              <w:t xml:space="preserve"> {color</w:t>
            </w:r>
            <w:r w:rsidRPr="00BD4661">
              <w:rPr>
                <w:rFonts w:ascii="Courier New" w:eastAsia="Times New Roman" w:hAnsi="Courier New" w:cs="Courier New"/>
                <w:noProof/>
                <w:color w:val="666666"/>
                <w:sz w:val="20"/>
                <w:szCs w:val="20"/>
                <w:lang w:val="en-IN" w:bidi="gu-IN"/>
              </w:rPr>
              <w:t>:</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BA2121"/>
                <w:sz w:val="20"/>
                <w:szCs w:val="20"/>
                <w:lang w:val="en-IN" w:bidi="gu-IN"/>
              </w:rPr>
              <w:t>'#871b47'</w:t>
            </w:r>
            <w:r w:rsidRPr="00BD4661">
              <w:rPr>
                <w:rFonts w:ascii="Courier New" w:eastAsia="Times New Roman" w:hAnsi="Courier New" w:cs="Courier New"/>
                <w:noProof/>
                <w:sz w:val="20"/>
                <w:szCs w:val="20"/>
                <w:lang w:val="en-IN" w:bidi="gu-IN"/>
              </w:rPr>
              <w:t>}, showColorCode</w:t>
            </w:r>
            <w:r w:rsidRPr="00BD4661">
              <w:rPr>
                <w:rFonts w:ascii="Courier New" w:eastAsia="Times New Roman" w:hAnsi="Courier New" w:cs="Courier New"/>
                <w:noProof/>
                <w:color w:val="666666"/>
                <w:sz w:val="20"/>
                <w:szCs w:val="20"/>
                <w:lang w:val="en-IN" w:bidi="gu-IN"/>
              </w:rPr>
              <w:t>:</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b/>
                <w:bCs/>
                <w:noProof/>
                <w:color w:val="008000"/>
                <w:sz w:val="20"/>
                <w:szCs w:val="20"/>
                <w:lang w:val="en-IN" w:bidi="gu-IN"/>
              </w:rPr>
              <w:t>true</w:t>
            </w:r>
            <w:r w:rsidRPr="00BD4661">
              <w:rPr>
                <w:rFonts w:ascii="Courier New" w:eastAsia="Times New Roman" w:hAnsi="Courier New" w:cs="Courier New"/>
                <w:noProof/>
                <w:sz w:val="20"/>
                <w:szCs w:val="20"/>
                <w:lang w:val="en-IN" w:bidi="gu-IN"/>
              </w:rPr>
              <w: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ab/>
            </w:r>
            <w:r w:rsidRPr="00BD4661">
              <w:rPr>
                <w:rFonts w:ascii="Courier New" w:eastAsia="Times New Roman" w:hAnsi="Courier New" w:cs="Courier New"/>
                <w:noProof/>
                <w:sz w:val="20"/>
                <w:szCs w:val="20"/>
                <w:lang w:val="en-IN" w:bidi="gu-IN"/>
              </w:rPr>
              <w:tab/>
              <w:t xml:space="preserve">  backgroundColor</w:t>
            </w:r>
            <w:r w:rsidRPr="00BD4661">
              <w:rPr>
                <w:rFonts w:ascii="Courier New" w:eastAsia="Times New Roman" w:hAnsi="Courier New" w:cs="Courier New"/>
                <w:noProof/>
                <w:color w:val="666666"/>
                <w:sz w:val="20"/>
                <w:szCs w:val="20"/>
                <w:lang w:val="en-IN" w:bidi="gu-IN"/>
              </w:rPr>
              <w:t>:</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BA2121"/>
                <w:sz w:val="20"/>
                <w:szCs w:val="20"/>
                <w:lang w:val="en-IN" w:bidi="gu-IN"/>
              </w:rPr>
              <w:t>'#2a2a2a'</w:t>
            </w:r>
            <w:r w:rsidRPr="00BD4661">
              <w:rPr>
                <w:rFonts w:ascii="Courier New" w:eastAsia="Times New Roman" w:hAnsi="Courier New" w:cs="Courier New"/>
                <w:noProof/>
                <w:sz w:val="20"/>
                <w:szCs w:val="20"/>
                <w:lang w:val="en-IN" w:bidi="gu-IN"/>
              </w:rPr>
              <w: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ab/>
            </w:r>
            <w:r w:rsidRPr="00BD4661">
              <w:rPr>
                <w:rFonts w:ascii="Courier New" w:eastAsia="Times New Roman" w:hAnsi="Courier New" w:cs="Courier New"/>
                <w:noProof/>
                <w:sz w:val="20"/>
                <w:szCs w:val="20"/>
                <w:lang w:val="en-IN" w:bidi="gu-IN"/>
              </w:rPr>
              <w:tab/>
              <w:t xml:space="preserve">  legend</w:t>
            </w:r>
            <w:r w:rsidRPr="00BD4661">
              <w:rPr>
                <w:rFonts w:ascii="Courier New" w:eastAsia="Times New Roman" w:hAnsi="Courier New" w:cs="Courier New"/>
                <w:noProof/>
                <w:color w:val="666666"/>
                <w:sz w:val="20"/>
                <w:szCs w:val="20"/>
                <w:lang w:val="en-IN" w:bidi="gu-IN"/>
              </w:rPr>
              <w:t>:</w:t>
            </w:r>
            <w:r w:rsidRPr="00BD4661">
              <w:rPr>
                <w:rFonts w:ascii="Courier New" w:eastAsia="Times New Roman" w:hAnsi="Courier New" w:cs="Courier New"/>
                <w:noProof/>
                <w:sz w:val="20"/>
                <w:szCs w:val="20"/>
                <w:lang w:val="en-IN" w:bidi="gu-IN"/>
              </w:rPr>
              <w:t xml:space="preserve"> { position</w:t>
            </w:r>
            <w:r w:rsidRPr="00BD4661">
              <w:rPr>
                <w:rFonts w:ascii="Courier New" w:eastAsia="Times New Roman" w:hAnsi="Courier New" w:cs="Courier New"/>
                <w:noProof/>
                <w:color w:val="666666"/>
                <w:sz w:val="20"/>
                <w:szCs w:val="20"/>
                <w:lang w:val="en-IN" w:bidi="gu-IN"/>
              </w:rPr>
              <w:t>:</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BA2121"/>
                <w:sz w:val="20"/>
                <w:szCs w:val="20"/>
                <w:lang w:val="en-IN" w:bidi="gu-IN"/>
              </w:rPr>
              <w:t>'right'</w:t>
            </w:r>
            <w:r w:rsidRPr="00BD4661">
              <w:rPr>
                <w:rFonts w:ascii="Courier New" w:eastAsia="Times New Roman" w:hAnsi="Courier New" w:cs="Courier New"/>
                <w:noProof/>
                <w:sz w:val="20"/>
                <w:szCs w:val="20"/>
                <w:lang w:val="en-IN" w:bidi="gu-IN"/>
              </w:rPr>
              <w:t>,textStyle</w:t>
            </w:r>
            <w:r w:rsidRPr="00BD4661">
              <w:rPr>
                <w:rFonts w:ascii="Courier New" w:eastAsia="Times New Roman" w:hAnsi="Courier New" w:cs="Courier New"/>
                <w:noProof/>
                <w:color w:val="666666"/>
                <w:sz w:val="20"/>
                <w:szCs w:val="20"/>
                <w:lang w:val="en-IN" w:bidi="gu-IN"/>
              </w:rPr>
              <w:t>:</w:t>
            </w:r>
            <w:r w:rsidRPr="00BD4661">
              <w:rPr>
                <w:rFonts w:ascii="Courier New" w:eastAsia="Times New Roman" w:hAnsi="Courier New" w:cs="Courier New"/>
                <w:noProof/>
                <w:sz w:val="20"/>
                <w:szCs w:val="20"/>
                <w:lang w:val="en-IN" w:bidi="gu-IN"/>
              </w:rPr>
              <w:t xml:space="preserve"> {color</w:t>
            </w:r>
            <w:r w:rsidRPr="00BD4661">
              <w:rPr>
                <w:rFonts w:ascii="Courier New" w:eastAsia="Times New Roman" w:hAnsi="Courier New" w:cs="Courier New"/>
                <w:noProof/>
                <w:color w:val="666666"/>
                <w:sz w:val="20"/>
                <w:szCs w:val="20"/>
                <w:lang w:val="en-IN" w:bidi="gu-IN"/>
              </w:rPr>
              <w:t>:</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BA2121"/>
                <w:sz w:val="20"/>
                <w:szCs w:val="20"/>
                <w:lang w:val="en-IN" w:bidi="gu-IN"/>
              </w:rPr>
              <w:t>'white'</w:t>
            </w:r>
            <w:r w:rsidRPr="00BD4661">
              <w:rPr>
                <w:rFonts w:ascii="Courier New" w:eastAsia="Times New Roman" w:hAnsi="Courier New" w:cs="Courier New"/>
                <w:noProof/>
                <w:sz w:val="20"/>
                <w:szCs w:val="20"/>
                <w:lang w:val="en-IN" w:bidi="gu-IN"/>
              </w:rPr>
              <w:t>, fontSize</w:t>
            </w:r>
            <w:r w:rsidRPr="00BD4661">
              <w:rPr>
                <w:rFonts w:ascii="Courier New" w:eastAsia="Times New Roman" w:hAnsi="Courier New" w:cs="Courier New"/>
                <w:noProof/>
                <w:color w:val="666666"/>
                <w:sz w:val="20"/>
                <w:szCs w:val="20"/>
                <w:lang w:val="en-IN" w:bidi="gu-IN"/>
              </w:rPr>
              <w:t>:</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noProof/>
                <w:color w:val="666666"/>
                <w:sz w:val="20"/>
                <w:szCs w:val="20"/>
                <w:lang w:val="en-IN" w:bidi="gu-IN"/>
              </w:rPr>
              <w:t>16</w:t>
            </w:r>
            <w:r w:rsidRPr="00BD4661">
              <w:rPr>
                <w:rFonts w:ascii="Courier New" w:eastAsia="Times New Roman" w:hAnsi="Courier New" w:cs="Courier New"/>
                <w:noProof/>
                <w:sz w:val="20"/>
                <w:szCs w:val="20"/>
                <w:lang w:val="en-IN" w:bidi="gu-IN"/>
              </w:rPr>
              <w:t>} }</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 xml:space="preserve">        };</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b/>
                <w:bCs/>
                <w:noProof/>
                <w:color w:val="008000"/>
                <w:sz w:val="20"/>
                <w:szCs w:val="20"/>
                <w:lang w:val="en-IN" w:bidi="gu-IN"/>
              </w:rPr>
              <w:t>var</w:t>
            </w:r>
            <w:r w:rsidRPr="00BD4661">
              <w:rPr>
                <w:rFonts w:ascii="Courier New" w:eastAsia="Times New Roman" w:hAnsi="Courier New" w:cs="Courier New"/>
                <w:noProof/>
                <w:sz w:val="20"/>
                <w:szCs w:val="20"/>
                <w:lang w:val="en-IN" w:bidi="gu-IN"/>
              </w:rPr>
              <w:t xml:space="preserve"> chart </w:t>
            </w:r>
            <w:r w:rsidRPr="00BD4661">
              <w:rPr>
                <w:rFonts w:ascii="Courier New" w:eastAsia="Times New Roman" w:hAnsi="Courier New" w:cs="Courier New"/>
                <w:noProof/>
                <w:color w:val="666666"/>
                <w:sz w:val="20"/>
                <w:szCs w:val="20"/>
                <w:lang w:val="en-IN" w:bidi="gu-IN"/>
              </w:rPr>
              <w:t>=</w:t>
            </w:r>
            <w:r w:rsidRPr="00BD4661">
              <w:rPr>
                <w:rFonts w:ascii="Courier New" w:eastAsia="Times New Roman" w:hAnsi="Courier New" w:cs="Courier New"/>
                <w:noProof/>
                <w:sz w:val="20"/>
                <w:szCs w:val="20"/>
                <w:lang w:val="en-IN" w:bidi="gu-IN"/>
              </w:rPr>
              <w:t xml:space="preserve"> </w:t>
            </w:r>
            <w:r w:rsidRPr="00BD4661">
              <w:rPr>
                <w:rFonts w:ascii="Courier New" w:eastAsia="Times New Roman" w:hAnsi="Courier New" w:cs="Courier New"/>
                <w:b/>
                <w:bCs/>
                <w:noProof/>
                <w:color w:val="008000"/>
                <w:sz w:val="20"/>
                <w:szCs w:val="20"/>
                <w:lang w:val="en-IN" w:bidi="gu-IN"/>
              </w:rPr>
              <w:t>new</w:t>
            </w:r>
            <w:r w:rsidRPr="00BD4661">
              <w:rPr>
                <w:rFonts w:ascii="Courier New" w:eastAsia="Times New Roman" w:hAnsi="Courier New" w:cs="Courier New"/>
                <w:noProof/>
                <w:sz w:val="20"/>
                <w:szCs w:val="20"/>
                <w:lang w:val="en-IN" w:bidi="gu-IN"/>
              </w:rPr>
              <w:t xml:space="preserve"> google.visualization.PieChart(</w:t>
            </w:r>
            <w:r w:rsidRPr="00BD4661">
              <w:rPr>
                <w:rFonts w:ascii="Courier New" w:eastAsia="Times New Roman" w:hAnsi="Courier New" w:cs="Courier New"/>
                <w:noProof/>
                <w:color w:val="008000"/>
                <w:sz w:val="20"/>
                <w:szCs w:val="20"/>
                <w:lang w:val="en-IN" w:bidi="gu-IN"/>
              </w:rPr>
              <w:t>document</w:t>
            </w:r>
            <w:r w:rsidRPr="00BD4661">
              <w:rPr>
                <w:rFonts w:ascii="Courier New" w:eastAsia="Times New Roman" w:hAnsi="Courier New" w:cs="Courier New"/>
                <w:noProof/>
                <w:sz w:val="20"/>
                <w:szCs w:val="20"/>
                <w:lang w:val="en-IN" w:bidi="gu-IN"/>
              </w:rPr>
              <w:t>.getElementById(</w:t>
            </w:r>
            <w:r w:rsidRPr="00BD4661">
              <w:rPr>
                <w:rFonts w:ascii="Courier New" w:eastAsia="Times New Roman" w:hAnsi="Courier New" w:cs="Courier New"/>
                <w:noProof/>
                <w:color w:val="BA2121"/>
                <w:sz w:val="20"/>
                <w:szCs w:val="20"/>
                <w:lang w:val="en-IN" w:bidi="gu-IN"/>
              </w:rPr>
              <w:t>'chart'</w:t>
            </w:r>
            <w:r w:rsidRPr="00BD4661">
              <w:rPr>
                <w:rFonts w:ascii="Courier New" w:eastAsia="Times New Roman" w:hAnsi="Courier New" w:cs="Courier New"/>
                <w:noProof/>
                <w:sz w:val="20"/>
                <w:szCs w:val="20"/>
                <w:lang w:val="en-IN" w:bidi="gu-IN"/>
              </w:rPr>
              <w: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 xml:space="preserve">        chart.draw(data, options);</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ab/>
              <w: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noProof/>
                <w:sz w:val="20"/>
                <w:szCs w:val="20"/>
                <w:lang w:val="en-IN" w:bidi="gu-IN"/>
              </w:rPr>
              <w:tab/>
            </w:r>
            <w:r w:rsidRPr="00BD4661">
              <w:rPr>
                <w:rFonts w:ascii="Courier New" w:eastAsia="Times New Roman" w:hAnsi="Courier New" w:cs="Courier New"/>
                <w:b/>
                <w:bCs/>
                <w:noProof/>
                <w:color w:val="008000"/>
                <w:sz w:val="20"/>
                <w:szCs w:val="20"/>
                <w:lang w:val="en-IN" w:bidi="gu-IN"/>
              </w:rPr>
              <w:t>&lt;/script&gt;</w:t>
            </w:r>
          </w:p>
          <w:p w:rsidR="00BD4661" w:rsidRPr="00BD4661" w:rsidP="00BD466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noProof/>
                <w:sz w:val="20"/>
                <w:szCs w:val="20"/>
                <w:lang w:val="en-IN" w:bidi="gu-IN"/>
              </w:rPr>
            </w:pPr>
            <w:r w:rsidRPr="00BD4661">
              <w:rPr>
                <w:rFonts w:ascii="Courier New" w:eastAsia="Times New Roman" w:hAnsi="Courier New" w:cs="Courier New"/>
                <w:b/>
                <w:bCs/>
                <w:noProof/>
                <w:color w:val="008000"/>
                <w:sz w:val="20"/>
                <w:szCs w:val="20"/>
                <w:lang w:val="en-IN" w:bidi="gu-IN"/>
              </w:rPr>
              <w:t>&lt;/html&gt;</w:t>
            </w:r>
          </w:p>
        </w:tc>
      </w:tr>
    </w:tbl>
    <w:p w:rsidR="00D7453E" w:rsidP="00E8632A">
      <w:pPr>
        <w:spacing w:after="0" w:line="240" w:lineRule="auto"/>
        <w:rPr>
          <w:rFonts w:ascii="Times New Roman" w:hAnsi="Times New Roman" w:cs="Times New Roman"/>
          <w:noProof/>
          <w:sz w:val="24"/>
          <w:szCs w:val="24"/>
          <w:lang w:bidi="gu-IN"/>
        </w:rPr>
      </w:pPr>
      <w:r>
        <w:rPr>
          <w:rFonts w:ascii="Times New Roman" w:hAnsi="Times New Roman" w:cs="Times New Roman"/>
          <w:noProof/>
          <w:sz w:val="24"/>
          <w:szCs w:val="24"/>
          <w:lang w:bidi="gu-IN"/>
        </w:rPr>
        <w:drawing>
          <wp:anchor distT="0" distB="0" distL="114300" distR="114300" simplePos="0" relativeHeight="251665408" behindDoc="0" locked="0" layoutInCell="1" allowOverlap="1">
            <wp:simplePos x="0" y="0"/>
            <wp:positionH relativeFrom="margin">
              <wp:align>center</wp:align>
            </wp:positionH>
            <wp:positionV relativeFrom="paragraph">
              <wp:posOffset>80010</wp:posOffset>
            </wp:positionV>
            <wp:extent cx="6743700" cy="4799965"/>
            <wp:effectExtent l="0" t="0" r="0" b="635"/>
            <wp:wrapNone/>
            <wp:docPr id="52773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30470" name="dv8a.PNG"/>
                    <pic:cNvPicPr/>
                  </pic:nvPicPr>
                  <pic:blipFill>
                    <a:blip xmlns:r="http://schemas.openxmlformats.org/officeDocument/2006/relationships" r:embed="rId50">
                      <a:extLst>
                        <a:ext xmlns:a="http://schemas.openxmlformats.org/drawingml/2006/main" uri="{28A0092B-C50C-407E-A947-70E740481C1C}">
                          <a14:useLocalDpi xmlns:a14="http://schemas.microsoft.com/office/drawing/2010/main" val="0"/>
                        </a:ext>
                      </a:extLst>
                    </a:blip>
                    <a:stretch>
                      <a:fillRect/>
                    </a:stretch>
                  </pic:blipFill>
                  <pic:spPr>
                    <a:xfrm>
                      <a:off x="0" y="0"/>
                      <a:ext cx="6743700" cy="4799965"/>
                    </a:xfrm>
                    <a:prstGeom prst="rect">
                      <a:avLst/>
                    </a:prstGeom>
                  </pic:spPr>
                </pic:pic>
              </a:graphicData>
            </a:graphic>
            <wp14:sizeRelH relativeFrom="page">
              <wp14:pctWidth>0</wp14:pctWidth>
            </wp14:sizeRelH>
            <wp14:sizeRelV relativeFrom="page">
              <wp14:pctHeight>0</wp14:pctHeight>
            </wp14:sizeRelV>
          </wp:anchor>
        </w:drawing>
      </w:r>
    </w:p>
    <w:p w:rsidR="00E8632A"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BD4661" w:rsidP="00E8632A">
      <w:pPr>
        <w:spacing w:after="0" w:line="240" w:lineRule="auto"/>
        <w:rPr>
          <w:rFonts w:ascii="Times New Roman" w:hAnsi="Times New Roman" w:cs="Times New Roman"/>
          <w:sz w:val="24"/>
          <w:szCs w:val="24"/>
        </w:rPr>
      </w:pPr>
    </w:p>
    <w:p w:rsidR="00D7453E" w:rsidP="00E8632A">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BD4661" w:rsidP="00D7453E">
      <w:pPr>
        <w:spacing w:after="0" w:line="240" w:lineRule="auto"/>
        <w:ind w:left="2160" w:firstLine="720"/>
        <w:rPr>
          <w:rFonts w:ascii="Times New Roman" w:hAnsi="Times New Roman" w:cs="Times New Roman"/>
          <w:sz w:val="24"/>
          <w:szCs w:val="24"/>
        </w:rPr>
      </w:pPr>
      <w:r>
        <w:rPr>
          <w:rFonts w:ascii="Times New Roman" w:hAnsi="Times New Roman" w:cs="Times New Roman"/>
          <w:sz w:val="24"/>
          <w:szCs w:val="24"/>
        </w:rPr>
        <w:t>Fig8.a – Donut chart</w:t>
      </w:r>
    </w:p>
    <w:p w:rsidR="00BD4661" w:rsidP="00BD4661">
      <w:pPr>
        <w:pStyle w:val="ListParagraph"/>
        <w:numPr>
          <w:ilvl w:val="0"/>
          <w:numId w:val="24"/>
        </w:numPr>
        <w:spacing w:after="0" w:line="240" w:lineRule="auto"/>
        <w:rPr>
          <w:rFonts w:ascii="Times New Roman" w:hAnsi="Times New Roman" w:cs="Times New Roman"/>
          <w:sz w:val="28"/>
          <w:szCs w:val="28"/>
        </w:rPr>
      </w:pPr>
      <w:r w:rsidRPr="00BD4661">
        <w:rPr>
          <w:rFonts w:ascii="Times New Roman" w:hAnsi="Times New Roman" w:cs="Times New Roman"/>
          <w:sz w:val="28"/>
          <w:szCs w:val="28"/>
        </w:rPr>
        <w:t>Using Google Charts API Basics draw Candle Chart.</w:t>
      </w:r>
    </w:p>
    <w:p w:rsidR="00BD4661" w:rsidP="00BD4661">
      <w:pPr>
        <w:spacing w:after="0" w:line="240" w:lineRule="auto"/>
        <w:rPr>
          <w:rFonts w:ascii="Times New Roman" w:hAnsi="Times New Roman" w:cs="Times New Roman"/>
          <w:sz w:val="24"/>
          <w:szCs w:val="24"/>
        </w:rPr>
      </w:pPr>
    </w:p>
    <w:tbl>
      <w:tblPr>
        <w:tblStyle w:val="TableGrid"/>
        <w:tblW w:w="0" w:type="auto"/>
        <w:tblLook w:val="04A0"/>
      </w:tblPr>
      <w:tblGrid>
        <w:gridCol w:w="9350"/>
      </w:tblGrid>
      <w:tr w:rsidTr="00BD4661">
        <w:tblPrEx>
          <w:tblW w:w="0" w:type="auto"/>
          <w:tblLook w:val="04A0"/>
        </w:tblPrEx>
        <w:tc>
          <w:tcPr>
            <w:tcW w:w="9350" w:type="dxa"/>
            <w:shd w:val="clear" w:color="auto" w:fill="FAC090" w:themeFill="accent6" w:themeFillTint="99"/>
          </w:tcPr>
          <w:p w:rsidR="00BD4661" w:rsidRPr="00BD4661" w:rsidP="00BD4661">
            <w:pPr>
              <w:pStyle w:val="HTMLPreformatted"/>
              <w:shd w:val="clear" w:color="auto" w:fill="F8F8F8"/>
              <w:rPr>
                <w:noProof/>
                <w:lang w:val="en-IN"/>
              </w:rPr>
            </w:pPr>
            <w:r w:rsidRPr="00BD4661">
              <w:rPr>
                <w:noProof/>
                <w:color w:val="BC7A00"/>
                <w:lang w:val="en-IN"/>
              </w:rPr>
              <w:t>&lt;!DOCTYPE HTML&gt;</w:t>
            </w:r>
          </w:p>
          <w:p w:rsidR="00BD4661" w:rsidRPr="00BD4661" w:rsidP="00BD4661">
            <w:pPr>
              <w:pStyle w:val="HTMLPreformatted"/>
              <w:shd w:val="clear" w:color="auto" w:fill="F8F8F8"/>
              <w:rPr>
                <w:noProof/>
                <w:lang w:val="en-IN"/>
              </w:rPr>
            </w:pPr>
            <w:r w:rsidRPr="00BD4661">
              <w:rPr>
                <w:b/>
                <w:bCs/>
                <w:noProof/>
                <w:color w:val="008000"/>
                <w:lang w:val="en-IN"/>
              </w:rPr>
              <w:t>&lt;html&gt;</w:t>
            </w:r>
          </w:p>
          <w:p w:rsidR="00BD4661" w:rsidRPr="00BD4661" w:rsidP="00BD4661">
            <w:pPr>
              <w:pStyle w:val="HTMLPreformatted"/>
              <w:shd w:val="clear" w:color="auto" w:fill="F8F8F8"/>
              <w:rPr>
                <w:noProof/>
                <w:lang w:val="en-IN"/>
              </w:rPr>
            </w:pPr>
            <w:r w:rsidRPr="00BD4661">
              <w:rPr>
                <w:b/>
                <w:bCs/>
                <w:noProof/>
                <w:color w:val="008000"/>
                <w:lang w:val="en-IN"/>
              </w:rPr>
              <w:t>&lt;</w:t>
            </w:r>
            <w:r w:rsidRPr="00BD4661">
              <w:rPr>
                <w:b/>
                <w:bCs/>
                <w:noProof/>
                <w:color w:val="008000"/>
                <w:lang w:val="en-IN"/>
              </w:rPr>
              <w:t>head&gt;</w:t>
            </w:r>
          </w:p>
          <w:p w:rsidR="00BD4661" w:rsidRPr="00BD4661" w:rsidP="00BD4661">
            <w:pPr>
              <w:pStyle w:val="HTMLPreformatted"/>
              <w:shd w:val="clear" w:color="auto" w:fill="F8F8F8"/>
              <w:rPr>
                <w:noProof/>
                <w:lang w:val="en-IN"/>
              </w:rPr>
            </w:pPr>
            <w:r w:rsidRPr="00BD4661">
              <w:rPr>
                <w:noProof/>
                <w:lang w:val="en-IN"/>
              </w:rPr>
              <w:tab/>
            </w:r>
            <w:r w:rsidRPr="00BD4661">
              <w:rPr>
                <w:b/>
                <w:bCs/>
                <w:noProof/>
                <w:color w:val="008000"/>
                <w:lang w:val="en-IN"/>
              </w:rPr>
              <w:t>&lt;title&gt;</w:t>
            </w:r>
            <w:r w:rsidRPr="00BD4661">
              <w:rPr>
                <w:noProof/>
                <w:lang w:val="en-IN"/>
              </w:rPr>
              <w:t>Google API CandleStick chart</w:t>
            </w:r>
            <w:r w:rsidRPr="00BD4661">
              <w:rPr>
                <w:b/>
                <w:bCs/>
                <w:noProof/>
                <w:color w:val="008000"/>
                <w:lang w:val="en-IN"/>
              </w:rPr>
              <w:t>&lt;/title&gt;</w:t>
            </w:r>
          </w:p>
          <w:p w:rsidR="00BD4661" w:rsidRPr="00BD4661" w:rsidP="00BD4661">
            <w:pPr>
              <w:pStyle w:val="HTMLPreformatted"/>
              <w:shd w:val="clear" w:color="auto" w:fill="F8F8F8"/>
              <w:rPr>
                <w:noProof/>
                <w:lang w:val="en-IN"/>
              </w:rPr>
            </w:pPr>
            <w:r w:rsidRPr="00BD4661">
              <w:rPr>
                <w:noProof/>
                <w:lang w:val="en-IN"/>
              </w:rPr>
              <w:tab/>
            </w:r>
            <w:r w:rsidRPr="00BD4661">
              <w:rPr>
                <w:b/>
                <w:bCs/>
                <w:noProof/>
                <w:color w:val="008000"/>
                <w:lang w:val="en-IN"/>
              </w:rPr>
              <w:t>&lt;meta</w:t>
            </w:r>
            <w:r w:rsidRPr="00BD4661">
              <w:rPr>
                <w:noProof/>
                <w:lang w:val="en-IN"/>
              </w:rPr>
              <w:t xml:space="preserve"> </w:t>
            </w:r>
            <w:r w:rsidRPr="00BD4661">
              <w:rPr>
                <w:noProof/>
                <w:color w:val="7D9029"/>
                <w:lang w:val="en-IN"/>
              </w:rPr>
              <w:t>charset=</w:t>
            </w:r>
            <w:r w:rsidRPr="00BD4661">
              <w:rPr>
                <w:noProof/>
                <w:color w:val="BA2121"/>
                <w:lang w:val="en-IN"/>
              </w:rPr>
              <w:t>"utf-8"</w:t>
            </w:r>
            <w:r w:rsidRPr="00BD4661">
              <w:rPr>
                <w:b/>
                <w:bCs/>
                <w:noProof/>
                <w:color w:val="008000"/>
                <w:lang w:val="en-IN"/>
              </w:rPr>
              <w:t>&gt;</w:t>
            </w:r>
          </w:p>
          <w:p w:rsidR="00BD4661" w:rsidRPr="00BD4661" w:rsidP="00BD4661">
            <w:pPr>
              <w:pStyle w:val="HTMLPreformatted"/>
              <w:shd w:val="clear" w:color="auto" w:fill="F8F8F8"/>
              <w:rPr>
                <w:noProof/>
                <w:lang w:val="en-IN"/>
              </w:rPr>
            </w:pPr>
            <w:r w:rsidRPr="00BD4661">
              <w:rPr>
                <w:noProof/>
                <w:lang w:val="en-IN"/>
              </w:rPr>
              <w:tab/>
            </w:r>
            <w:r w:rsidRPr="00BD4661">
              <w:rPr>
                <w:b/>
                <w:bCs/>
                <w:noProof/>
                <w:color w:val="008000"/>
                <w:lang w:val="en-IN"/>
              </w:rPr>
              <w:t>&lt;meta</w:t>
            </w:r>
            <w:r w:rsidRPr="00BD4661">
              <w:rPr>
                <w:noProof/>
                <w:lang w:val="en-IN"/>
              </w:rPr>
              <w:t xml:space="preserve"> </w:t>
            </w:r>
            <w:r w:rsidRPr="00BD4661">
              <w:rPr>
                <w:noProof/>
                <w:color w:val="7D9029"/>
                <w:lang w:val="en-IN"/>
              </w:rPr>
              <w:t>name=</w:t>
            </w:r>
            <w:r w:rsidRPr="00BD4661">
              <w:rPr>
                <w:noProof/>
                <w:color w:val="BA2121"/>
                <w:lang w:val="en-IN"/>
              </w:rPr>
              <w:t>"author"</w:t>
            </w:r>
            <w:r w:rsidRPr="00BD4661">
              <w:rPr>
                <w:noProof/>
                <w:lang w:val="en-IN"/>
              </w:rPr>
              <w:t xml:space="preserve"> </w:t>
            </w:r>
            <w:r w:rsidRPr="00BD4661">
              <w:rPr>
                <w:noProof/>
                <w:color w:val="7D9029"/>
                <w:lang w:val="en-IN"/>
              </w:rPr>
              <w:t>content=</w:t>
            </w:r>
            <w:r w:rsidRPr="00BD4661">
              <w:rPr>
                <w:noProof/>
                <w:color w:val="BA2121"/>
                <w:lang w:val="en-IN"/>
              </w:rPr>
              <w:t>"SidPro"</w:t>
            </w:r>
            <w:r w:rsidRPr="00BD4661">
              <w:rPr>
                <w:b/>
                <w:bCs/>
                <w:noProof/>
                <w:color w:val="008000"/>
                <w:lang w:val="en-IN"/>
              </w:rPr>
              <w:t>/&gt;</w:t>
            </w:r>
          </w:p>
          <w:p w:rsidR="00BD4661" w:rsidRPr="00BD4661" w:rsidP="00BD4661">
            <w:pPr>
              <w:pStyle w:val="HTMLPreformatted"/>
              <w:shd w:val="clear" w:color="auto" w:fill="F8F8F8"/>
              <w:rPr>
                <w:noProof/>
                <w:lang w:val="en-IN"/>
              </w:rPr>
            </w:pPr>
            <w:r w:rsidRPr="00BD4661">
              <w:rPr>
                <w:noProof/>
                <w:lang w:val="en-IN"/>
              </w:rPr>
              <w:tab/>
            </w:r>
            <w:r w:rsidRPr="00BD4661">
              <w:rPr>
                <w:b/>
                <w:bCs/>
                <w:noProof/>
                <w:color w:val="008000"/>
                <w:lang w:val="en-IN"/>
              </w:rPr>
              <w:t>&lt;meta</w:t>
            </w:r>
            <w:r w:rsidRPr="00BD4661">
              <w:rPr>
                <w:noProof/>
                <w:lang w:val="en-IN"/>
              </w:rPr>
              <w:t xml:space="preserve"> </w:t>
            </w:r>
            <w:r w:rsidRPr="00BD4661">
              <w:rPr>
                <w:noProof/>
                <w:color w:val="7D9029"/>
                <w:lang w:val="en-IN"/>
              </w:rPr>
              <w:t>name=</w:t>
            </w:r>
            <w:r w:rsidRPr="00BD4661">
              <w:rPr>
                <w:noProof/>
                <w:color w:val="BA2121"/>
                <w:lang w:val="en-IN"/>
              </w:rPr>
              <w:t>"viewport"</w:t>
            </w:r>
            <w:r w:rsidRPr="00BD4661">
              <w:rPr>
                <w:noProof/>
                <w:lang w:val="en-IN"/>
              </w:rPr>
              <w:t xml:space="preserve"> </w:t>
            </w:r>
            <w:r w:rsidRPr="00BD4661">
              <w:rPr>
                <w:noProof/>
                <w:color w:val="7D9029"/>
                <w:lang w:val="en-IN"/>
              </w:rPr>
              <w:t>content=</w:t>
            </w:r>
            <w:r w:rsidRPr="00BD4661">
              <w:rPr>
                <w:noProof/>
                <w:color w:val="BA2121"/>
                <w:lang w:val="en-IN"/>
              </w:rPr>
              <w:t>"width=device-width,initial-scale=1.0"</w:t>
            </w:r>
            <w:r w:rsidRPr="00BD4661">
              <w:rPr>
                <w:b/>
                <w:bCs/>
                <w:noProof/>
                <w:color w:val="008000"/>
                <w:lang w:val="en-IN"/>
              </w:rPr>
              <w:t>/&gt;</w:t>
            </w:r>
          </w:p>
          <w:p w:rsidR="00BD4661" w:rsidRPr="00BD4661" w:rsidP="00BD4661">
            <w:pPr>
              <w:pStyle w:val="HTMLPreformatted"/>
              <w:shd w:val="clear" w:color="auto" w:fill="F8F8F8"/>
              <w:rPr>
                <w:noProof/>
                <w:lang w:val="en-IN"/>
              </w:rPr>
            </w:pPr>
            <w:r w:rsidRPr="00BD4661">
              <w:rPr>
                <w:noProof/>
                <w:lang w:val="en-IN"/>
              </w:rPr>
              <w:tab/>
            </w:r>
            <w:r w:rsidRPr="00BD4661">
              <w:rPr>
                <w:b/>
                <w:bCs/>
                <w:noProof/>
                <w:color w:val="008000"/>
                <w:lang w:val="en-IN"/>
              </w:rPr>
              <w:t>&lt;meta</w:t>
            </w:r>
            <w:r w:rsidRPr="00BD4661">
              <w:rPr>
                <w:noProof/>
                <w:lang w:val="en-IN"/>
              </w:rPr>
              <w:t xml:space="preserve"> </w:t>
            </w:r>
            <w:r w:rsidRPr="00BD4661">
              <w:rPr>
                <w:noProof/>
                <w:color w:val="7D9029"/>
                <w:lang w:val="en-IN"/>
              </w:rPr>
              <w:t>name=</w:t>
            </w:r>
            <w:r w:rsidRPr="00BD4661">
              <w:rPr>
                <w:noProof/>
                <w:color w:val="BA2121"/>
                <w:lang w:val="en-IN"/>
              </w:rPr>
              <w:t>"description"</w:t>
            </w:r>
            <w:r w:rsidRPr="00BD4661">
              <w:rPr>
                <w:noProof/>
                <w:lang w:val="en-IN"/>
              </w:rPr>
              <w:t xml:space="preserve"> </w:t>
            </w:r>
            <w:r w:rsidRPr="00BD4661">
              <w:rPr>
                <w:noProof/>
                <w:color w:val="7D9029"/>
                <w:lang w:val="en-IN"/>
              </w:rPr>
              <w:t>content=</w:t>
            </w:r>
            <w:r w:rsidRPr="00BD4661">
              <w:rPr>
                <w:noProof/>
                <w:color w:val="BA2121"/>
                <w:lang w:val="en-IN"/>
              </w:rPr>
              <w:t xml:space="preserve">"Using Google Charts API Basics </w:t>
            </w:r>
            <w:r w:rsidRPr="00BD4661">
              <w:rPr>
                <w:noProof/>
                <w:color w:val="BA2121"/>
                <w:lang w:val="en-IN"/>
              </w:rPr>
              <w:t>draw charts like a CandleStick chart"</w:t>
            </w:r>
            <w:r w:rsidRPr="00BD4661">
              <w:rPr>
                <w:b/>
                <w:bCs/>
                <w:noProof/>
                <w:color w:val="008000"/>
                <w:lang w:val="en-IN"/>
              </w:rPr>
              <w:t>/&gt;</w:t>
            </w:r>
          </w:p>
          <w:p w:rsidR="00BD4661" w:rsidRPr="00BD4661" w:rsidP="00BD4661">
            <w:pPr>
              <w:pStyle w:val="HTMLPreformatted"/>
              <w:shd w:val="clear" w:color="auto" w:fill="F8F8F8"/>
              <w:rPr>
                <w:noProof/>
                <w:lang w:val="en-IN"/>
              </w:rPr>
            </w:pPr>
            <w:r w:rsidRPr="00BD4661">
              <w:rPr>
                <w:noProof/>
                <w:lang w:val="en-IN"/>
              </w:rPr>
              <w:tab/>
            </w:r>
            <w:r w:rsidRPr="00BD4661">
              <w:rPr>
                <w:b/>
                <w:bCs/>
                <w:noProof/>
                <w:color w:val="008000"/>
                <w:lang w:val="en-IN"/>
              </w:rPr>
              <w:t>&lt;meta</w:t>
            </w:r>
            <w:r w:rsidRPr="00BD4661">
              <w:rPr>
                <w:noProof/>
                <w:lang w:val="en-IN"/>
              </w:rPr>
              <w:t xml:space="preserve"> </w:t>
            </w:r>
            <w:r w:rsidRPr="00BD4661">
              <w:rPr>
                <w:noProof/>
                <w:color w:val="7D9029"/>
                <w:lang w:val="en-IN"/>
              </w:rPr>
              <w:t>name=</w:t>
            </w:r>
            <w:r w:rsidRPr="00BD4661">
              <w:rPr>
                <w:noProof/>
                <w:color w:val="BA2121"/>
                <w:lang w:val="en-IN"/>
              </w:rPr>
              <w:t>"keywords"</w:t>
            </w:r>
            <w:r w:rsidRPr="00BD4661">
              <w:rPr>
                <w:noProof/>
                <w:lang w:val="en-IN"/>
              </w:rPr>
              <w:t xml:space="preserve"> </w:t>
            </w:r>
            <w:r w:rsidRPr="00BD4661">
              <w:rPr>
                <w:noProof/>
                <w:color w:val="7D9029"/>
                <w:lang w:val="en-IN"/>
              </w:rPr>
              <w:t>content=</w:t>
            </w:r>
            <w:r w:rsidRPr="00BD4661">
              <w:rPr>
                <w:noProof/>
                <w:color w:val="BA2121"/>
                <w:lang w:val="en-IN"/>
              </w:rPr>
              <w:t>"Google,API,Chart,CandleStick Chart,CandleStick"</w:t>
            </w:r>
            <w:r w:rsidRPr="00BD4661">
              <w:rPr>
                <w:b/>
                <w:bCs/>
                <w:noProof/>
                <w:color w:val="008000"/>
                <w:lang w:val="en-IN"/>
              </w:rPr>
              <w:t>/&gt;</w:t>
            </w:r>
          </w:p>
          <w:p w:rsidR="00BD4661" w:rsidRPr="00BD4661" w:rsidP="00BD4661">
            <w:pPr>
              <w:pStyle w:val="HTMLPreformatted"/>
              <w:shd w:val="clear" w:color="auto" w:fill="F8F8F8"/>
              <w:rPr>
                <w:noProof/>
                <w:lang w:val="en-IN"/>
              </w:rPr>
            </w:pPr>
            <w:r w:rsidRPr="00BD4661">
              <w:rPr>
                <w:noProof/>
                <w:lang w:val="en-IN"/>
              </w:rPr>
              <w:tab/>
            </w:r>
            <w:r w:rsidRPr="00BD4661">
              <w:rPr>
                <w:b/>
                <w:bCs/>
                <w:noProof/>
                <w:color w:val="008000"/>
                <w:lang w:val="en-IN"/>
              </w:rPr>
              <w:t xml:space="preserve">&lt;script </w:t>
            </w:r>
            <w:r w:rsidRPr="00BD4661">
              <w:rPr>
                <w:noProof/>
                <w:color w:val="7D9029"/>
                <w:lang w:val="en-IN"/>
              </w:rPr>
              <w:t>src=</w:t>
            </w:r>
            <w:r w:rsidRPr="00BD4661">
              <w:rPr>
                <w:noProof/>
                <w:color w:val="BA2121"/>
                <w:lang w:val="en-IN"/>
              </w:rPr>
              <w:t>"jquery-3.5.1.min.js"</w:t>
            </w:r>
            <w:r w:rsidRPr="00BD4661">
              <w:rPr>
                <w:b/>
                <w:bCs/>
                <w:noProof/>
                <w:color w:val="008000"/>
                <w:lang w:val="en-IN"/>
              </w:rPr>
              <w:t>&gt;&lt;/script&gt;</w:t>
            </w:r>
          </w:p>
          <w:p w:rsidR="00BD4661" w:rsidRPr="00BD4661" w:rsidP="00BD4661">
            <w:pPr>
              <w:pStyle w:val="HTMLPreformatted"/>
              <w:shd w:val="clear" w:color="auto" w:fill="F8F8F8"/>
              <w:rPr>
                <w:noProof/>
                <w:lang w:val="en-IN"/>
              </w:rPr>
            </w:pPr>
            <w:r w:rsidRPr="00BD4661">
              <w:rPr>
                <w:noProof/>
                <w:lang w:val="en-IN"/>
              </w:rPr>
              <w:tab/>
            </w:r>
            <w:r w:rsidRPr="00BD4661">
              <w:rPr>
                <w:b/>
                <w:bCs/>
                <w:noProof/>
                <w:color w:val="008000"/>
                <w:lang w:val="en-IN"/>
              </w:rPr>
              <w:t xml:space="preserve">&lt;script </w:t>
            </w:r>
            <w:r w:rsidRPr="00BD4661">
              <w:rPr>
                <w:noProof/>
                <w:color w:val="7D9029"/>
                <w:lang w:val="en-IN"/>
              </w:rPr>
              <w:t>src=</w:t>
            </w:r>
            <w:r w:rsidRPr="00BD4661">
              <w:rPr>
                <w:noProof/>
                <w:color w:val="BA2121"/>
                <w:lang w:val="en-IN"/>
              </w:rPr>
              <w:t>"loader.js"</w:t>
            </w:r>
            <w:r w:rsidRPr="00BD4661">
              <w:rPr>
                <w:b/>
                <w:bCs/>
                <w:noProof/>
                <w:color w:val="008000"/>
                <w:lang w:val="en-IN"/>
              </w:rPr>
              <w:t>&gt;&lt;/script&gt;</w:t>
            </w:r>
          </w:p>
          <w:p w:rsidR="00BD4661" w:rsidP="00BD4661">
            <w:pPr>
              <w:pStyle w:val="HTMLPreformatted"/>
              <w:shd w:val="clear" w:color="auto" w:fill="F8F8F8"/>
              <w:rPr>
                <w:b/>
                <w:bCs/>
                <w:noProof/>
                <w:color w:val="008000"/>
                <w:lang w:val="en-IN"/>
              </w:rPr>
            </w:pPr>
            <w:r w:rsidRPr="00BD4661">
              <w:rPr>
                <w:b/>
                <w:bCs/>
                <w:noProof/>
                <w:color w:val="008000"/>
                <w:lang w:val="en-IN"/>
              </w:rPr>
              <w:t>&lt;/head&gt;</w:t>
            </w:r>
          </w:p>
          <w:p w:rsidR="00D7453E" w:rsidRPr="00D7453E" w:rsidP="00D7453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bidi="gu-IN"/>
              </w:rPr>
            </w:pPr>
            <w:r w:rsidRPr="00D7453E">
              <w:rPr>
                <w:rFonts w:ascii="Courier New" w:eastAsia="Times New Roman" w:hAnsi="Courier New" w:cs="Courier New"/>
                <w:i/>
                <w:iCs/>
                <w:color w:val="408080"/>
                <w:sz w:val="20"/>
                <w:szCs w:val="20"/>
                <w:lang w:bidi="gu-IN"/>
              </w:rPr>
              <w:t>&lt;!-- Live link: https://sidpro-hash.github.io/</w:t>
            </w:r>
            <w:r w:rsidRPr="00D7453E">
              <w:rPr>
                <w:rFonts w:ascii="Courier New" w:eastAsia="Times New Roman" w:hAnsi="Courier New" w:cs="Courier New"/>
                <w:i/>
                <w:iCs/>
                <w:color w:val="408080"/>
                <w:sz w:val="20"/>
                <w:szCs w:val="20"/>
                <w:lang w:bidi="gu-IN"/>
              </w:rPr>
              <w:t>HTML-Canvas/Data%20visulization%20JavaScript/google%20candle%20chart.html --&gt;</w:t>
            </w:r>
          </w:p>
          <w:p w:rsidR="00BD4661" w:rsidRPr="00BD4661" w:rsidP="00BD4661">
            <w:pPr>
              <w:pStyle w:val="HTMLPreformatted"/>
              <w:shd w:val="clear" w:color="auto" w:fill="F8F8F8"/>
              <w:rPr>
                <w:noProof/>
                <w:lang w:val="en-IN"/>
              </w:rPr>
            </w:pPr>
            <w:r w:rsidRPr="00BD4661">
              <w:rPr>
                <w:b/>
                <w:bCs/>
                <w:noProof/>
                <w:color w:val="008000"/>
                <w:lang w:val="en-IN"/>
              </w:rPr>
              <w:t>&lt;body&gt;</w:t>
            </w:r>
          </w:p>
          <w:p w:rsidR="00BD4661" w:rsidRPr="00BD4661" w:rsidP="00BD4661">
            <w:pPr>
              <w:pStyle w:val="HTMLPreformatted"/>
              <w:shd w:val="clear" w:color="auto" w:fill="F8F8F8"/>
              <w:rPr>
                <w:noProof/>
                <w:lang w:val="en-IN"/>
              </w:rPr>
            </w:pPr>
            <w:r w:rsidRPr="00BD4661">
              <w:rPr>
                <w:noProof/>
                <w:lang w:val="en-IN"/>
              </w:rPr>
              <w:tab/>
            </w:r>
            <w:r w:rsidRPr="00BD4661">
              <w:rPr>
                <w:b/>
                <w:bCs/>
                <w:noProof/>
                <w:color w:val="008000"/>
                <w:lang w:val="en-IN"/>
              </w:rPr>
              <w:t>&lt;h2&gt;</w:t>
            </w:r>
            <w:r w:rsidRPr="00BD4661">
              <w:rPr>
                <w:noProof/>
                <w:lang w:val="en-IN"/>
              </w:rPr>
              <w:t>Using Google Charts API Basics draw charts like a CandleStick chart</w:t>
            </w:r>
            <w:r w:rsidRPr="00BD4661">
              <w:rPr>
                <w:b/>
                <w:bCs/>
                <w:noProof/>
                <w:color w:val="008000"/>
                <w:lang w:val="en-IN"/>
              </w:rPr>
              <w:t>&lt;/h2&gt;</w:t>
            </w:r>
          </w:p>
          <w:p w:rsidR="00BD4661" w:rsidRPr="00BD4661" w:rsidP="00BD4661">
            <w:pPr>
              <w:pStyle w:val="HTMLPreformatted"/>
              <w:shd w:val="clear" w:color="auto" w:fill="F8F8F8"/>
              <w:rPr>
                <w:noProof/>
                <w:lang w:val="en-IN"/>
              </w:rPr>
            </w:pPr>
            <w:r w:rsidRPr="00BD4661">
              <w:rPr>
                <w:noProof/>
                <w:lang w:val="en-IN"/>
              </w:rPr>
              <w:tab/>
            </w:r>
            <w:r w:rsidRPr="00BD4661">
              <w:rPr>
                <w:b/>
                <w:bCs/>
                <w:noProof/>
                <w:color w:val="008000"/>
                <w:lang w:val="en-IN"/>
              </w:rPr>
              <w:t>&lt;div</w:t>
            </w:r>
            <w:r w:rsidRPr="00BD4661">
              <w:rPr>
                <w:noProof/>
                <w:lang w:val="en-IN"/>
              </w:rPr>
              <w:t xml:space="preserve"> </w:t>
            </w:r>
            <w:r w:rsidRPr="00BD4661">
              <w:rPr>
                <w:noProof/>
                <w:color w:val="7D9029"/>
                <w:lang w:val="en-IN"/>
              </w:rPr>
              <w:t>id=</w:t>
            </w:r>
            <w:r w:rsidRPr="00BD4661">
              <w:rPr>
                <w:noProof/>
                <w:color w:val="BA2121"/>
                <w:lang w:val="en-IN"/>
              </w:rPr>
              <w:t>"chart"</w:t>
            </w:r>
            <w:r w:rsidRPr="00BD4661">
              <w:rPr>
                <w:noProof/>
                <w:lang w:val="en-IN"/>
              </w:rPr>
              <w:t xml:space="preserve"> </w:t>
            </w:r>
            <w:r w:rsidRPr="00BD4661">
              <w:rPr>
                <w:noProof/>
                <w:color w:val="7D9029"/>
                <w:lang w:val="en-IN"/>
              </w:rPr>
              <w:t>style=</w:t>
            </w:r>
            <w:r w:rsidRPr="00BD4661">
              <w:rPr>
                <w:noProof/>
                <w:color w:val="BA2121"/>
                <w:lang w:val="en-IN"/>
              </w:rPr>
              <w:t>"width: 900px; height: 500px"</w:t>
            </w:r>
            <w:r w:rsidRPr="00BD4661">
              <w:rPr>
                <w:b/>
                <w:bCs/>
                <w:noProof/>
                <w:color w:val="008000"/>
                <w:lang w:val="en-IN"/>
              </w:rPr>
              <w:t>&gt;&lt;/div&gt;</w:t>
            </w:r>
          </w:p>
          <w:p w:rsidR="00BD4661" w:rsidRPr="00BD4661" w:rsidP="00BD4661">
            <w:pPr>
              <w:pStyle w:val="HTMLPreformatted"/>
              <w:shd w:val="clear" w:color="auto" w:fill="F8F8F8"/>
              <w:rPr>
                <w:noProof/>
                <w:lang w:val="en-IN"/>
              </w:rPr>
            </w:pPr>
            <w:r w:rsidRPr="00BD4661">
              <w:rPr>
                <w:b/>
                <w:bCs/>
                <w:noProof/>
                <w:color w:val="008000"/>
                <w:lang w:val="en-IN"/>
              </w:rPr>
              <w:t>&lt;/body&gt;</w:t>
            </w:r>
          </w:p>
          <w:p w:rsidR="00BD4661" w:rsidRPr="00BD4661" w:rsidP="00BD4661">
            <w:pPr>
              <w:pStyle w:val="HTMLPreformatted"/>
              <w:shd w:val="clear" w:color="auto" w:fill="F8F8F8"/>
              <w:rPr>
                <w:noProof/>
                <w:lang w:val="en-IN"/>
              </w:rPr>
            </w:pPr>
            <w:r w:rsidRPr="00BD4661">
              <w:rPr>
                <w:noProof/>
                <w:lang w:val="en-IN"/>
              </w:rPr>
              <w:tab/>
            </w:r>
            <w:r w:rsidRPr="00BD4661">
              <w:rPr>
                <w:b/>
                <w:bCs/>
                <w:noProof/>
                <w:color w:val="008000"/>
                <w:lang w:val="en-IN"/>
              </w:rPr>
              <w:t xml:space="preserve">&lt;script </w:t>
            </w:r>
            <w:r w:rsidRPr="00BD4661">
              <w:rPr>
                <w:noProof/>
                <w:color w:val="7D9029"/>
                <w:lang w:val="en-IN"/>
              </w:rPr>
              <w:t>type=</w:t>
            </w:r>
            <w:r w:rsidRPr="00BD4661">
              <w:rPr>
                <w:noProof/>
                <w:color w:val="BA2121"/>
                <w:lang w:val="en-IN"/>
              </w:rPr>
              <w:t>"text/javascript"</w:t>
            </w:r>
            <w:r w:rsidRPr="00BD4661">
              <w:rPr>
                <w:b/>
                <w:bCs/>
                <w:noProof/>
                <w:color w:val="008000"/>
                <w:lang w:val="en-IN"/>
              </w:rPr>
              <w:t>&gt;</w:t>
            </w:r>
          </w:p>
          <w:p w:rsidR="00BD4661" w:rsidRPr="00BD4661" w:rsidP="00BD4661">
            <w:pPr>
              <w:pStyle w:val="HTMLPreformatted"/>
              <w:shd w:val="clear" w:color="auto" w:fill="F8F8F8"/>
              <w:rPr>
                <w:noProof/>
                <w:lang w:val="en-IN"/>
              </w:rPr>
            </w:pPr>
            <w:r w:rsidRPr="00BD4661">
              <w:rPr>
                <w:noProof/>
                <w:lang w:val="en-IN"/>
              </w:rPr>
              <w:t xml:space="preserve">       google.charts.load(</w:t>
            </w:r>
            <w:r w:rsidRPr="00BD4661">
              <w:rPr>
                <w:noProof/>
                <w:color w:val="BA2121"/>
                <w:lang w:val="en-IN"/>
              </w:rPr>
              <w:t>"current"</w:t>
            </w:r>
            <w:r w:rsidRPr="00BD4661">
              <w:rPr>
                <w:noProof/>
                <w:lang w:val="en-IN"/>
              </w:rPr>
              <w:t>, {packages</w:t>
            </w:r>
            <w:r w:rsidRPr="00BD4661">
              <w:rPr>
                <w:noProof/>
                <w:color w:val="666666"/>
                <w:lang w:val="en-IN"/>
              </w:rPr>
              <w:t>:</w:t>
            </w:r>
            <w:r w:rsidRPr="00BD4661">
              <w:rPr>
                <w:noProof/>
                <w:lang w:val="en-IN"/>
              </w:rPr>
              <w:t>[</w:t>
            </w:r>
            <w:r w:rsidRPr="00BD4661">
              <w:rPr>
                <w:noProof/>
                <w:color w:val="BA2121"/>
                <w:lang w:val="en-IN"/>
              </w:rPr>
              <w:t>"corechart"</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 xml:space="preserve">      google.charts.setOnLoadCallback(drawChart);</w:t>
            </w:r>
          </w:p>
          <w:p w:rsidR="00BD4661" w:rsidRPr="00BD4661" w:rsidP="00BD4661">
            <w:pPr>
              <w:pStyle w:val="HTMLPreformatted"/>
              <w:shd w:val="clear" w:color="auto" w:fill="F8F8F8"/>
              <w:rPr>
                <w:noProof/>
                <w:lang w:val="en-IN"/>
              </w:rPr>
            </w:pPr>
            <w:r w:rsidRPr="00BD4661">
              <w:rPr>
                <w:noProof/>
                <w:lang w:val="en-IN"/>
              </w:rPr>
              <w:t xml:space="preserve">    </w:t>
            </w:r>
            <w:r w:rsidRPr="00BD4661">
              <w:rPr>
                <w:b/>
                <w:bCs/>
                <w:noProof/>
                <w:color w:val="008000"/>
                <w:lang w:val="en-IN"/>
              </w:rPr>
              <w:t>function</w:t>
            </w:r>
            <w:r w:rsidRPr="00BD4661">
              <w:rPr>
                <w:noProof/>
                <w:lang w:val="en-IN"/>
              </w:rPr>
              <w:t xml:space="preserve"> drawChart() {</w:t>
            </w:r>
          </w:p>
          <w:p w:rsidR="00BD4661" w:rsidRPr="00BD4661" w:rsidP="00BD4661">
            <w:pPr>
              <w:pStyle w:val="HTMLPreformatted"/>
              <w:shd w:val="clear" w:color="auto" w:fill="F8F8F8"/>
              <w:rPr>
                <w:noProof/>
                <w:lang w:val="en-IN"/>
              </w:rPr>
            </w:pPr>
            <w:r w:rsidRPr="00BD4661">
              <w:rPr>
                <w:noProof/>
                <w:lang w:val="en-IN"/>
              </w:rPr>
              <w:t xml:space="preserve">        </w:t>
            </w:r>
            <w:r w:rsidRPr="00BD4661">
              <w:rPr>
                <w:b/>
                <w:bCs/>
                <w:noProof/>
                <w:color w:val="008000"/>
                <w:lang w:val="en-IN"/>
              </w:rPr>
              <w:t>var</w:t>
            </w:r>
            <w:r w:rsidRPr="00BD4661">
              <w:rPr>
                <w:noProof/>
                <w:lang w:val="en-IN"/>
              </w:rPr>
              <w:t xml:space="preserve"> data </w:t>
            </w:r>
            <w:r w:rsidRPr="00BD4661">
              <w:rPr>
                <w:noProof/>
                <w:color w:val="666666"/>
                <w:lang w:val="en-IN"/>
              </w:rPr>
              <w:t>=</w:t>
            </w:r>
            <w:r w:rsidRPr="00BD4661">
              <w:rPr>
                <w:noProof/>
                <w:lang w:val="en-IN"/>
              </w:rPr>
              <w:t xml:space="preserve"> google.visualization.arrayToDataTable([</w:t>
            </w:r>
          </w:p>
          <w:p w:rsidR="00BD4661" w:rsidRPr="00BD4661" w:rsidP="00BD4661">
            <w:pPr>
              <w:pStyle w:val="HTMLPreformatted"/>
              <w:shd w:val="clear" w:color="auto" w:fill="F8F8F8"/>
              <w:rPr>
                <w:noProof/>
                <w:lang w:val="en-IN"/>
              </w:rPr>
            </w:pPr>
            <w:r w:rsidRPr="00BD4661">
              <w:rPr>
                <w:noProof/>
                <w:lang w:val="en-IN"/>
              </w:rPr>
              <w:t xml:space="preserve">          </w:t>
            </w:r>
            <w:r w:rsidRPr="00BD4661">
              <w:rPr>
                <w:i/>
                <w:iCs/>
                <w:noProof/>
                <w:color w:val="408080"/>
                <w:lang w:val="en-IN"/>
              </w:rPr>
              <w:t>//(NSE Indices - Nifty 500)</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t xml:space="preserve"> </w:t>
            </w:r>
            <w:r w:rsidRPr="00BD4661">
              <w:rPr>
                <w:i/>
                <w:iCs/>
                <w:noProof/>
                <w:color w:val="408080"/>
                <w:lang w:val="en-IN"/>
              </w:rPr>
              <w:t>//data format  low,open,close,high   if open&lt;close then candle will be filled;else candle will be hollow</w:t>
            </w:r>
          </w:p>
          <w:p w:rsidR="00BD4661" w:rsidRPr="00BD4661" w:rsidP="00BD4661">
            <w:pPr>
              <w:pStyle w:val="HTMLPreformatted"/>
              <w:shd w:val="clear" w:color="auto" w:fill="F8F8F8"/>
              <w:rPr>
                <w:noProof/>
                <w:lang w:val="en-IN"/>
              </w:rPr>
            </w:pPr>
            <w:r w:rsidRPr="00BD4661">
              <w:rPr>
                <w:noProof/>
                <w:lang w:val="en-IN"/>
              </w:rPr>
              <w:t xml:space="preserve">      [</w:t>
            </w:r>
            <w:r w:rsidRPr="00BD4661">
              <w:rPr>
                <w:noProof/>
                <w:color w:val="BA2121"/>
                <w:lang w:val="en-IN"/>
              </w:rPr>
              <w:t>'Just Dial'</w:t>
            </w:r>
            <w:r w:rsidRPr="00BD4661">
              <w:rPr>
                <w:noProof/>
                <w:lang w:val="en-IN"/>
              </w:rPr>
              <w:t xml:space="preserve">, </w:t>
            </w:r>
            <w:r w:rsidRPr="00BD4661">
              <w:rPr>
                <w:noProof/>
                <w:lang w:val="en-IN"/>
              </w:rPr>
              <w:tab/>
            </w:r>
            <w:r w:rsidRPr="00BD4661">
              <w:rPr>
                <w:noProof/>
                <w:color w:val="666666"/>
                <w:lang w:val="en-IN"/>
              </w:rPr>
              <w:t>784</w:t>
            </w:r>
            <w:r w:rsidRPr="00BD4661">
              <w:rPr>
                <w:noProof/>
                <w:lang w:val="en-IN"/>
              </w:rPr>
              <w:t xml:space="preserve">, </w:t>
            </w:r>
            <w:r w:rsidRPr="00BD4661">
              <w:rPr>
                <w:noProof/>
                <w:color w:val="666666"/>
                <w:lang w:val="en-IN"/>
              </w:rPr>
              <w:t>820</w:t>
            </w:r>
            <w:r w:rsidRPr="00BD4661">
              <w:rPr>
                <w:noProof/>
                <w:lang w:val="en-IN"/>
              </w:rPr>
              <w:t xml:space="preserve">, </w:t>
            </w:r>
            <w:r w:rsidRPr="00BD4661">
              <w:rPr>
                <w:noProof/>
                <w:color w:val="666666"/>
                <w:lang w:val="en-IN"/>
              </w:rPr>
              <w:t>870</w:t>
            </w:r>
            <w:r w:rsidRPr="00BD4661">
              <w:rPr>
                <w:noProof/>
                <w:lang w:val="en-IN"/>
              </w:rPr>
              <w:t xml:space="preserve">, </w:t>
            </w:r>
            <w:r w:rsidRPr="00BD4661">
              <w:rPr>
                <w:noProof/>
                <w:color w:val="666666"/>
                <w:lang w:val="en-IN"/>
              </w:rPr>
              <w:t>885</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 xml:space="preserve">      [</w:t>
            </w:r>
            <w:r w:rsidRPr="00BD4661">
              <w:rPr>
                <w:noProof/>
                <w:color w:val="BA2121"/>
                <w:lang w:val="en-IN"/>
              </w:rPr>
              <w:t>'Tata Chemical'</w:t>
            </w:r>
            <w:r w:rsidRPr="00BD4661">
              <w:rPr>
                <w:noProof/>
                <w:lang w:val="en-IN"/>
              </w:rPr>
              <w:t>,</w:t>
            </w:r>
            <w:r w:rsidRPr="00BD4661">
              <w:rPr>
                <w:noProof/>
                <w:lang w:val="en-IN"/>
              </w:rPr>
              <w:tab/>
            </w:r>
            <w:r w:rsidRPr="00BD4661">
              <w:rPr>
                <w:noProof/>
                <w:color w:val="666666"/>
                <w:lang w:val="en-IN"/>
              </w:rPr>
              <w:t>590</w:t>
            </w:r>
            <w:r w:rsidRPr="00BD4661">
              <w:rPr>
                <w:noProof/>
                <w:lang w:val="en-IN"/>
              </w:rPr>
              <w:t xml:space="preserve">, </w:t>
            </w:r>
            <w:r w:rsidRPr="00BD4661">
              <w:rPr>
                <w:noProof/>
                <w:color w:val="666666"/>
                <w:lang w:val="en-IN"/>
              </w:rPr>
              <w:t>614</w:t>
            </w:r>
            <w:r w:rsidRPr="00BD4661">
              <w:rPr>
                <w:noProof/>
                <w:lang w:val="en-IN"/>
              </w:rPr>
              <w:t xml:space="preserve">, </w:t>
            </w:r>
            <w:r w:rsidRPr="00BD4661">
              <w:rPr>
                <w:noProof/>
                <w:color w:val="666666"/>
                <w:lang w:val="en-IN"/>
              </w:rPr>
              <w:t>732</w:t>
            </w:r>
            <w:r w:rsidRPr="00BD4661">
              <w:rPr>
                <w:noProof/>
                <w:lang w:val="en-IN"/>
              </w:rPr>
              <w:t xml:space="preserve">, </w:t>
            </w:r>
            <w:r w:rsidRPr="00BD4661">
              <w:rPr>
                <w:noProof/>
                <w:color w:val="666666"/>
                <w:lang w:val="en-IN"/>
              </w:rPr>
              <w:t>743</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t xml:space="preserve">  [</w:t>
            </w:r>
            <w:r w:rsidRPr="00BD4661">
              <w:rPr>
                <w:noProof/>
                <w:color w:val="BA2121"/>
                <w:lang w:val="en-IN"/>
              </w:rPr>
              <w:t>'Canara Bank'</w:t>
            </w:r>
            <w:r w:rsidRPr="00BD4661">
              <w:rPr>
                <w:noProof/>
                <w:lang w:val="en-IN"/>
              </w:rPr>
              <w:t>,</w:t>
            </w:r>
            <w:r w:rsidRPr="00BD4661">
              <w:rPr>
                <w:noProof/>
                <w:lang w:val="en-IN"/>
              </w:rPr>
              <w:tab/>
            </w:r>
            <w:r w:rsidRPr="00BD4661">
              <w:rPr>
                <w:noProof/>
                <w:color w:val="666666"/>
                <w:lang w:val="en-IN"/>
              </w:rPr>
              <w:t>680</w:t>
            </w:r>
            <w:r w:rsidRPr="00BD4661">
              <w:rPr>
                <w:noProof/>
                <w:lang w:val="en-IN"/>
              </w:rPr>
              <w:t xml:space="preserve">, </w:t>
            </w:r>
            <w:r w:rsidRPr="00BD4661">
              <w:rPr>
                <w:noProof/>
                <w:color w:val="666666"/>
                <w:lang w:val="en-IN"/>
              </w:rPr>
              <w:t>840</w:t>
            </w:r>
            <w:r w:rsidRPr="00BD4661">
              <w:rPr>
                <w:noProof/>
                <w:lang w:val="en-IN"/>
              </w:rPr>
              <w:t xml:space="preserve">, </w:t>
            </w:r>
            <w:r w:rsidRPr="00BD4661">
              <w:rPr>
                <w:noProof/>
                <w:color w:val="666666"/>
                <w:lang w:val="en-IN"/>
              </w:rPr>
              <w:t>706</w:t>
            </w:r>
            <w:r w:rsidRPr="00BD4661">
              <w:rPr>
                <w:noProof/>
                <w:lang w:val="en-IN"/>
              </w:rPr>
              <w:t xml:space="preserve">, </w:t>
            </w:r>
            <w:r w:rsidRPr="00BD4661">
              <w:rPr>
                <w:noProof/>
                <w:color w:val="666666"/>
                <w:lang w:val="en-IN"/>
              </w:rPr>
              <w:t>860</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t xml:space="preserve">  [</w:t>
            </w:r>
            <w:r w:rsidRPr="00BD4661">
              <w:rPr>
                <w:noProof/>
                <w:color w:val="BA2121"/>
                <w:lang w:val="en-IN"/>
              </w:rPr>
              <w:t>'Torrent Power'</w:t>
            </w:r>
            <w:r w:rsidRPr="00BD4661">
              <w:rPr>
                <w:noProof/>
                <w:lang w:val="en-IN"/>
              </w:rPr>
              <w:t>,</w:t>
            </w:r>
            <w:r w:rsidRPr="00BD4661">
              <w:rPr>
                <w:noProof/>
                <w:lang w:val="en-IN"/>
              </w:rPr>
              <w:tab/>
            </w:r>
            <w:r w:rsidRPr="00BD4661">
              <w:rPr>
                <w:noProof/>
                <w:color w:val="666666"/>
                <w:lang w:val="en-IN"/>
              </w:rPr>
              <w:t>560</w:t>
            </w:r>
            <w:r w:rsidRPr="00BD4661">
              <w:rPr>
                <w:noProof/>
                <w:lang w:val="en-IN"/>
              </w:rPr>
              <w:t xml:space="preserve">, </w:t>
            </w:r>
            <w:r w:rsidRPr="00BD4661">
              <w:rPr>
                <w:noProof/>
                <w:color w:val="666666"/>
                <w:lang w:val="en-IN"/>
              </w:rPr>
              <w:t>600</w:t>
            </w:r>
            <w:r w:rsidRPr="00BD4661">
              <w:rPr>
                <w:noProof/>
                <w:lang w:val="en-IN"/>
              </w:rPr>
              <w:t xml:space="preserve">, </w:t>
            </w:r>
            <w:r w:rsidRPr="00BD4661">
              <w:rPr>
                <w:noProof/>
                <w:color w:val="666666"/>
                <w:lang w:val="en-IN"/>
              </w:rPr>
              <w:t>710</w:t>
            </w:r>
            <w:r w:rsidRPr="00BD4661">
              <w:rPr>
                <w:noProof/>
                <w:lang w:val="en-IN"/>
              </w:rPr>
              <w:t xml:space="preserve">, </w:t>
            </w:r>
            <w:r w:rsidRPr="00BD4661">
              <w:rPr>
                <w:noProof/>
                <w:color w:val="666666"/>
                <w:lang w:val="en-IN"/>
              </w:rPr>
              <w:t>743</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t xml:space="preserve">  [</w:t>
            </w:r>
            <w:r w:rsidRPr="00BD4661">
              <w:rPr>
                <w:noProof/>
                <w:color w:val="BA2121"/>
                <w:lang w:val="en-IN"/>
              </w:rPr>
              <w:t>'IRCTC'</w:t>
            </w:r>
            <w:r w:rsidRPr="00BD4661">
              <w:rPr>
                <w:noProof/>
                <w:lang w:val="en-IN"/>
              </w:rPr>
              <w:t>,</w:t>
            </w:r>
            <w:r w:rsidRPr="00BD4661">
              <w:rPr>
                <w:noProof/>
                <w:lang w:val="en-IN"/>
              </w:rPr>
              <w:tab/>
            </w:r>
            <w:r w:rsidRPr="00BD4661">
              <w:rPr>
                <w:noProof/>
                <w:lang w:val="en-IN"/>
              </w:rPr>
              <w:tab/>
            </w:r>
            <w:r w:rsidRPr="00BD4661">
              <w:rPr>
                <w:noProof/>
                <w:lang w:val="en-IN"/>
              </w:rPr>
              <w:tab/>
            </w:r>
            <w:r w:rsidRPr="00BD4661">
              <w:rPr>
                <w:noProof/>
                <w:color w:val="666666"/>
                <w:lang w:val="en-IN"/>
              </w:rPr>
              <w:t>520</w:t>
            </w:r>
            <w:r w:rsidRPr="00BD4661">
              <w:rPr>
                <w:noProof/>
                <w:lang w:val="en-IN"/>
              </w:rPr>
              <w:t xml:space="preserve">, </w:t>
            </w:r>
            <w:r w:rsidRPr="00BD4661">
              <w:rPr>
                <w:noProof/>
                <w:color w:val="666666"/>
                <w:lang w:val="en-IN"/>
              </w:rPr>
              <w:t>560</w:t>
            </w:r>
            <w:r w:rsidRPr="00BD4661">
              <w:rPr>
                <w:noProof/>
                <w:lang w:val="en-IN"/>
              </w:rPr>
              <w:t xml:space="preserve">, </w:t>
            </w:r>
            <w:r w:rsidRPr="00BD4661">
              <w:rPr>
                <w:noProof/>
                <w:color w:val="666666"/>
                <w:lang w:val="en-IN"/>
              </w:rPr>
              <w:t>712</w:t>
            </w:r>
            <w:r w:rsidRPr="00BD4661">
              <w:rPr>
                <w:noProof/>
                <w:lang w:val="en-IN"/>
              </w:rPr>
              <w:t xml:space="preserve">, </w:t>
            </w:r>
            <w:r w:rsidRPr="00BD4661">
              <w:rPr>
                <w:noProof/>
                <w:color w:val="666666"/>
                <w:lang w:val="en-IN"/>
              </w:rPr>
              <w:t>743</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t xml:space="preserve">  [</w:t>
            </w:r>
            <w:r w:rsidRPr="00BD4661">
              <w:rPr>
                <w:noProof/>
                <w:color w:val="BA2121"/>
                <w:lang w:val="en-IN"/>
              </w:rPr>
              <w:t>'Airtel'</w:t>
            </w:r>
            <w:r w:rsidRPr="00BD4661">
              <w:rPr>
                <w:noProof/>
                <w:lang w:val="en-IN"/>
              </w:rPr>
              <w:t>,</w:t>
            </w:r>
            <w:r w:rsidRPr="00BD4661">
              <w:rPr>
                <w:noProof/>
                <w:lang w:val="en-IN"/>
              </w:rPr>
              <w:tab/>
            </w:r>
            <w:r w:rsidRPr="00BD4661">
              <w:rPr>
                <w:noProof/>
                <w:lang w:val="en-IN"/>
              </w:rPr>
              <w:tab/>
            </w:r>
            <w:r w:rsidRPr="00BD4661">
              <w:rPr>
                <w:noProof/>
                <w:color w:val="666666"/>
                <w:lang w:val="en-IN"/>
              </w:rPr>
              <w:t>630</w:t>
            </w:r>
            <w:r w:rsidRPr="00BD4661">
              <w:rPr>
                <w:noProof/>
                <w:lang w:val="en-IN"/>
              </w:rPr>
              <w:t xml:space="preserve">, </w:t>
            </w:r>
            <w:r w:rsidRPr="00BD4661">
              <w:rPr>
                <w:noProof/>
                <w:color w:val="666666"/>
                <w:lang w:val="en-IN"/>
              </w:rPr>
              <w:t>720</w:t>
            </w:r>
            <w:r w:rsidRPr="00BD4661">
              <w:rPr>
                <w:noProof/>
                <w:lang w:val="en-IN"/>
              </w:rPr>
              <w:t xml:space="preserve">, </w:t>
            </w:r>
            <w:r w:rsidRPr="00BD4661">
              <w:rPr>
                <w:noProof/>
                <w:color w:val="666666"/>
                <w:lang w:val="en-IN"/>
              </w:rPr>
              <w:t>670</w:t>
            </w:r>
            <w:r w:rsidRPr="00BD4661">
              <w:rPr>
                <w:noProof/>
                <w:lang w:val="en-IN"/>
              </w:rPr>
              <w:t xml:space="preserve">, </w:t>
            </w:r>
            <w:r w:rsidRPr="00BD4661">
              <w:rPr>
                <w:noProof/>
                <w:color w:val="666666"/>
                <w:lang w:val="en-IN"/>
              </w:rPr>
              <w:t>743</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t xml:space="preserve">  </w:t>
            </w:r>
            <w:r w:rsidRPr="00BD4661">
              <w:rPr>
                <w:i/>
                <w:iCs/>
                <w:noProof/>
                <w:color w:val="408080"/>
                <w:lang w:val="en-IN"/>
              </w:rPr>
              <w:t>// https://www.investopedia.com/trading/candlestick-charting-what-is-it/</w:t>
            </w:r>
          </w:p>
          <w:p w:rsidR="00BD4661" w:rsidRPr="00BD4661" w:rsidP="00BD4661">
            <w:pPr>
              <w:pStyle w:val="HTMLPreformatted"/>
              <w:shd w:val="clear" w:color="auto" w:fill="F8F8F8"/>
              <w:rPr>
                <w:noProof/>
                <w:lang w:val="en-IN"/>
              </w:rPr>
            </w:pPr>
            <w:r w:rsidRPr="00BD4661">
              <w:rPr>
                <w:noProof/>
                <w:lang w:val="en-IN"/>
              </w:rPr>
              <w:t xml:space="preserve">      </w:t>
            </w:r>
            <w:r w:rsidRPr="00BD4661">
              <w:rPr>
                <w:i/>
                <w:iCs/>
                <w:noProof/>
                <w:color w:val="408080"/>
                <w:lang w:val="en-IN"/>
              </w:rPr>
              <w:t>// Treat first row as data as well.</w:t>
            </w:r>
          </w:p>
          <w:p w:rsidR="00BD4661" w:rsidRPr="00BD4661" w:rsidP="00BD4661">
            <w:pPr>
              <w:pStyle w:val="HTMLPreformatted"/>
              <w:shd w:val="clear" w:color="auto" w:fill="F8F8F8"/>
              <w:rPr>
                <w:noProof/>
                <w:lang w:val="en-IN"/>
              </w:rPr>
            </w:pPr>
            <w:r w:rsidRPr="00BD4661">
              <w:rPr>
                <w:noProof/>
                <w:lang w:val="en-IN"/>
              </w:rPr>
              <w:t xml:space="preserve">    ], </w:t>
            </w:r>
            <w:r w:rsidRPr="00BD4661">
              <w:rPr>
                <w:b/>
                <w:bCs/>
                <w:noProof/>
                <w:color w:val="008000"/>
                <w:lang w:val="en-IN"/>
              </w:rPr>
              <w:t>true</w:t>
            </w:r>
            <w:r w:rsidRPr="00BD4661">
              <w:rPr>
                <w:noProof/>
                <w:lang w:val="en-IN"/>
              </w:rPr>
              <w:t>);</w:t>
            </w:r>
          </w:p>
          <w:p w:rsidR="00BD4661" w:rsidRPr="00BD4661" w:rsidP="00BD4661">
            <w:pPr>
              <w:pStyle w:val="HTMLPreformatted"/>
              <w:shd w:val="clear" w:color="auto" w:fill="F8F8F8"/>
              <w:rPr>
                <w:noProof/>
                <w:lang w:val="en-IN"/>
              </w:rPr>
            </w:pPr>
          </w:p>
          <w:p w:rsidR="00BD4661" w:rsidRPr="00BD4661" w:rsidP="00BD4661">
            <w:pPr>
              <w:pStyle w:val="HTMLPreformatted"/>
              <w:shd w:val="clear" w:color="auto" w:fill="F8F8F8"/>
              <w:rPr>
                <w:noProof/>
                <w:lang w:val="en-IN"/>
              </w:rPr>
            </w:pPr>
            <w:r w:rsidRPr="00BD4661">
              <w:rPr>
                <w:noProof/>
                <w:lang w:val="en-IN"/>
              </w:rPr>
              <w:t xml:space="preserve">    </w:t>
            </w:r>
            <w:r w:rsidRPr="00BD4661">
              <w:rPr>
                <w:b/>
                <w:bCs/>
                <w:noProof/>
                <w:color w:val="008000"/>
                <w:lang w:val="en-IN"/>
              </w:rPr>
              <w:t>var</w:t>
            </w:r>
            <w:r w:rsidRPr="00BD4661">
              <w:rPr>
                <w:noProof/>
                <w:lang w:val="en-IN"/>
              </w:rPr>
              <w:t xml:space="preserve"> options </w:t>
            </w:r>
            <w:r w:rsidRPr="00BD4661">
              <w:rPr>
                <w:noProof/>
                <w:color w:val="666666"/>
                <w:lang w:val="en-IN"/>
              </w:rPr>
              <w:t>=</w:t>
            </w:r>
            <w:r w:rsidRPr="00BD4661">
              <w:rPr>
                <w:noProof/>
                <w:lang w:val="en-IN"/>
              </w:rPr>
              <w:t xml:space="preserve"> {</w:t>
            </w:r>
          </w:p>
          <w:p w:rsidR="00BD4661" w:rsidRPr="00BD4661" w:rsidP="00BD4661">
            <w:pPr>
              <w:pStyle w:val="HTMLPreformatted"/>
              <w:shd w:val="clear" w:color="auto" w:fill="F8F8F8"/>
              <w:rPr>
                <w:noProof/>
                <w:lang w:val="en-IN"/>
              </w:rPr>
            </w:pPr>
            <w:r w:rsidRPr="00BD4661">
              <w:rPr>
                <w:noProof/>
                <w:lang w:val="en-IN"/>
              </w:rPr>
              <w:tab/>
              <w:t xml:space="preserve">  title</w:t>
            </w:r>
            <w:r w:rsidRPr="00BD4661">
              <w:rPr>
                <w:noProof/>
                <w:color w:val="666666"/>
                <w:lang w:val="en-IN"/>
              </w:rPr>
              <w:t>:</w:t>
            </w:r>
            <w:r w:rsidRPr="00BD4661">
              <w:rPr>
                <w:noProof/>
                <w:color w:val="BA2121"/>
                <w:lang w:val="en-IN"/>
              </w:rPr>
              <w:t>'(NSE Indices - Nifty 500)'</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t xml:space="preserve">  titleTextStyle</w:t>
            </w:r>
            <w:r w:rsidRPr="00BD4661">
              <w:rPr>
                <w:noProof/>
                <w:color w:val="666666"/>
                <w:lang w:val="en-IN"/>
              </w:rPr>
              <w:t>:</w:t>
            </w:r>
            <w:r w:rsidRPr="00BD4661">
              <w:rPr>
                <w:noProof/>
                <w:lang w:val="en-IN"/>
              </w:rPr>
              <w:t>{color</w:t>
            </w:r>
            <w:r w:rsidRPr="00BD4661">
              <w:rPr>
                <w:noProof/>
                <w:color w:val="666666"/>
                <w:lang w:val="en-IN"/>
              </w:rPr>
              <w:t>:</w:t>
            </w:r>
            <w:r w:rsidRPr="00BD4661">
              <w:rPr>
                <w:noProof/>
                <w:lang w:val="en-IN"/>
              </w:rPr>
              <w:t xml:space="preserve"> </w:t>
            </w:r>
            <w:r w:rsidRPr="00BD4661">
              <w:rPr>
                <w:noProof/>
                <w:color w:val="BA2121"/>
                <w:lang w:val="en-IN"/>
              </w:rPr>
              <w:t>'white'</w:t>
            </w:r>
            <w:r w:rsidRPr="00BD4661">
              <w:rPr>
                <w:noProof/>
                <w:lang w:val="en-IN"/>
              </w:rPr>
              <w:t>,bold</w:t>
            </w:r>
            <w:r w:rsidRPr="00BD4661">
              <w:rPr>
                <w:noProof/>
                <w:color w:val="666666"/>
                <w:lang w:val="en-IN"/>
              </w:rPr>
              <w:t>:</w:t>
            </w:r>
            <w:r w:rsidRPr="00BD4661">
              <w:rPr>
                <w:noProof/>
                <w:lang w:val="en-IN"/>
              </w:rPr>
              <w:t xml:space="preserve"> </w:t>
            </w:r>
            <w:r w:rsidRPr="00BD4661">
              <w:rPr>
                <w:b/>
                <w:bCs/>
                <w:noProof/>
                <w:color w:val="008000"/>
                <w:lang w:val="en-IN"/>
              </w:rPr>
              <w:t>true</w:t>
            </w:r>
            <w:r w:rsidRPr="00BD4661">
              <w:rPr>
                <w:noProof/>
                <w:lang w:val="en-IN"/>
              </w:rPr>
              <w:t>,fontSize</w:t>
            </w:r>
            <w:r w:rsidRPr="00BD4661">
              <w:rPr>
                <w:noProof/>
                <w:color w:val="666666"/>
                <w:lang w:val="en-IN"/>
              </w:rPr>
              <w:t>:</w:t>
            </w:r>
            <w:r w:rsidRPr="00BD4661">
              <w:rPr>
                <w:noProof/>
                <w:lang w:val="en-IN"/>
              </w:rPr>
              <w:t xml:space="preserve"> </w:t>
            </w:r>
            <w:r w:rsidRPr="00BD4661">
              <w:rPr>
                <w:noProof/>
                <w:color w:val="666666"/>
                <w:lang w:val="en-IN"/>
              </w:rPr>
              <w:t>20</w:t>
            </w:r>
            <w:r w:rsidRPr="00BD4661">
              <w:rPr>
                <w:noProof/>
                <w:lang w:val="en-IN"/>
              </w:rPr>
              <w:t>,italic</w:t>
            </w:r>
            <w:r w:rsidRPr="00BD4661">
              <w:rPr>
                <w:noProof/>
                <w:color w:val="666666"/>
                <w:lang w:val="en-IN"/>
              </w:rPr>
              <w:t>:</w:t>
            </w:r>
            <w:r w:rsidRPr="00BD4661">
              <w:rPr>
                <w:noProof/>
                <w:lang w:val="en-IN"/>
              </w:rPr>
              <w:t xml:space="preserve"> </w:t>
            </w:r>
            <w:r w:rsidRPr="00BD4661">
              <w:rPr>
                <w:b/>
                <w:bCs/>
                <w:noProof/>
                <w:color w:val="008000"/>
                <w:lang w:val="en-IN"/>
              </w:rPr>
              <w:t>false</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t xml:space="preserve">  colors</w:t>
            </w:r>
            <w:r w:rsidRPr="00BD4661">
              <w:rPr>
                <w:noProof/>
                <w:color w:val="666666"/>
                <w:lang w:val="en-IN"/>
              </w:rPr>
              <w:t>:</w:t>
            </w:r>
            <w:r w:rsidRPr="00BD4661">
              <w:rPr>
                <w:noProof/>
                <w:lang w:val="en-IN"/>
              </w:rPr>
              <w:t>[</w:t>
            </w:r>
            <w:r w:rsidRPr="00BD4661">
              <w:rPr>
                <w:noProof/>
                <w:color w:val="BA2121"/>
                <w:lang w:val="en-IN"/>
              </w:rPr>
              <w:t>'#6d78ad'</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t xml:space="preserve">  backgroundColor</w:t>
            </w:r>
            <w:r w:rsidRPr="00BD4661">
              <w:rPr>
                <w:noProof/>
                <w:color w:val="666666"/>
                <w:lang w:val="en-IN"/>
              </w:rPr>
              <w:t>:</w:t>
            </w:r>
            <w:r w:rsidRPr="00BD4661">
              <w:rPr>
                <w:noProof/>
                <w:lang w:val="en-IN"/>
              </w:rPr>
              <w:t xml:space="preserve"> </w:t>
            </w:r>
            <w:r w:rsidRPr="00BD4661">
              <w:rPr>
                <w:noProof/>
                <w:color w:val="BA2121"/>
                <w:lang w:val="en-IN"/>
              </w:rPr>
              <w:t>'#2a2a2a'</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t xml:space="preserve">  animation</w:t>
            </w:r>
            <w:r w:rsidRPr="00BD4661">
              <w:rPr>
                <w:noProof/>
                <w:color w:val="666666"/>
                <w:lang w:val="en-IN"/>
              </w:rPr>
              <w:t>:</w:t>
            </w:r>
            <w:r w:rsidRPr="00BD4661">
              <w:rPr>
                <w:noProof/>
                <w:lang w:val="en-IN"/>
              </w:rPr>
              <w:t>{ duration</w:t>
            </w:r>
            <w:r w:rsidRPr="00BD4661">
              <w:rPr>
                <w:noProof/>
                <w:color w:val="666666"/>
                <w:lang w:val="en-IN"/>
              </w:rPr>
              <w:t>:1000</w:t>
            </w:r>
            <w:r w:rsidRPr="00BD4661">
              <w:rPr>
                <w:noProof/>
                <w:lang w:val="en-IN"/>
              </w:rPr>
              <w:t>,easing</w:t>
            </w:r>
            <w:r w:rsidRPr="00BD4661">
              <w:rPr>
                <w:noProof/>
                <w:color w:val="666666"/>
                <w:lang w:val="en-IN"/>
              </w:rPr>
              <w:t>:</w:t>
            </w:r>
            <w:r w:rsidRPr="00BD4661">
              <w:rPr>
                <w:noProof/>
                <w:color w:val="BA2121"/>
                <w:lang w:val="en-IN"/>
              </w:rPr>
              <w:t>'linear'</w:t>
            </w:r>
            <w:r w:rsidRPr="00BD4661">
              <w:rPr>
                <w:noProof/>
                <w:lang w:val="en-IN"/>
              </w:rPr>
              <w:t>,startup</w:t>
            </w:r>
            <w:r w:rsidRPr="00BD4661">
              <w:rPr>
                <w:noProof/>
                <w:color w:val="666666"/>
                <w:lang w:val="en-IN"/>
              </w:rPr>
              <w:t>:</w:t>
            </w:r>
            <w:r w:rsidRPr="00BD4661">
              <w:rPr>
                <w:b/>
                <w:bCs/>
                <w:noProof/>
                <w:color w:val="008000"/>
                <w:lang w:val="en-IN"/>
              </w:rPr>
              <w:t>true</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t xml:space="preserve">  tooltip</w:t>
            </w:r>
            <w:r w:rsidRPr="00BD4661">
              <w:rPr>
                <w:noProof/>
                <w:color w:val="666666"/>
                <w:lang w:val="en-IN"/>
              </w:rPr>
              <w:t>:</w:t>
            </w:r>
            <w:r w:rsidRPr="00BD4661">
              <w:rPr>
                <w:noProof/>
                <w:lang w:val="en-IN"/>
              </w:rPr>
              <w:t>{textStyle</w:t>
            </w:r>
            <w:r w:rsidRPr="00BD4661">
              <w:rPr>
                <w:noProof/>
                <w:color w:val="666666"/>
                <w:lang w:val="en-IN"/>
              </w:rPr>
              <w:t>:</w:t>
            </w:r>
            <w:r w:rsidRPr="00BD4661">
              <w:rPr>
                <w:noProof/>
                <w:lang w:val="en-IN"/>
              </w:rPr>
              <w:t xml:space="preserve"> {color</w:t>
            </w:r>
            <w:r w:rsidRPr="00BD4661">
              <w:rPr>
                <w:noProof/>
                <w:color w:val="666666"/>
                <w:lang w:val="en-IN"/>
              </w:rPr>
              <w:t>:</w:t>
            </w:r>
            <w:r w:rsidRPr="00BD4661">
              <w:rPr>
                <w:noProof/>
                <w:lang w:val="en-IN"/>
              </w:rPr>
              <w:t xml:space="preserve"> </w:t>
            </w:r>
            <w:r w:rsidRPr="00BD4661">
              <w:rPr>
                <w:noProof/>
                <w:color w:val="BA2121"/>
                <w:lang w:val="en-IN"/>
              </w:rPr>
              <w:t>'#871b47</w:t>
            </w:r>
            <w:r w:rsidRPr="00BD4661">
              <w:rPr>
                <w:noProof/>
                <w:color w:val="BA2121"/>
                <w:lang w:val="en-IN"/>
              </w:rPr>
              <w:t>'</w:t>
            </w:r>
            <w:r w:rsidRPr="00BD4661">
              <w:rPr>
                <w:noProof/>
                <w:lang w:val="en-IN"/>
              </w:rPr>
              <w:t>}, showColorCode</w:t>
            </w:r>
            <w:r w:rsidRPr="00BD4661">
              <w:rPr>
                <w:noProof/>
                <w:color w:val="666666"/>
                <w:lang w:val="en-IN"/>
              </w:rPr>
              <w:t>:</w:t>
            </w:r>
            <w:r w:rsidRPr="00BD4661">
              <w:rPr>
                <w:noProof/>
                <w:lang w:val="en-IN"/>
              </w:rPr>
              <w:t xml:space="preserve"> </w:t>
            </w:r>
            <w:r w:rsidRPr="00BD4661">
              <w:rPr>
                <w:b/>
                <w:bCs/>
                <w:noProof/>
                <w:color w:val="008000"/>
                <w:lang w:val="en-IN"/>
              </w:rPr>
              <w:t>true</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t xml:space="preserve">  hAxis</w:t>
            </w:r>
            <w:r w:rsidRPr="00BD4661">
              <w:rPr>
                <w:noProof/>
                <w:color w:val="666666"/>
                <w:lang w:val="en-IN"/>
              </w:rPr>
              <w:t>:</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t>title</w:t>
            </w:r>
            <w:r w:rsidRPr="00BD4661">
              <w:rPr>
                <w:noProof/>
                <w:color w:val="666666"/>
                <w:lang w:val="en-IN"/>
              </w:rPr>
              <w:t>:</w:t>
            </w:r>
            <w:r w:rsidRPr="00BD4661">
              <w:rPr>
                <w:noProof/>
                <w:color w:val="BA2121"/>
                <w:lang w:val="en-IN"/>
              </w:rPr>
              <w:t>'Company Name'</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t>titleTextStyle</w:t>
            </w:r>
            <w:r w:rsidRPr="00BD4661">
              <w:rPr>
                <w:noProof/>
                <w:color w:val="666666"/>
                <w:lang w:val="en-IN"/>
              </w:rPr>
              <w:t>:</w:t>
            </w:r>
            <w:r w:rsidRPr="00BD4661">
              <w:rPr>
                <w:noProof/>
                <w:lang w:val="en-IN"/>
              </w:rPr>
              <w:t xml:space="preserve"> {color</w:t>
            </w:r>
            <w:r w:rsidRPr="00BD4661">
              <w:rPr>
                <w:noProof/>
                <w:color w:val="666666"/>
                <w:lang w:val="en-IN"/>
              </w:rPr>
              <w:t>:</w:t>
            </w:r>
            <w:r w:rsidRPr="00BD4661">
              <w:rPr>
                <w:noProof/>
                <w:lang w:val="en-IN"/>
              </w:rPr>
              <w:t xml:space="preserve"> </w:t>
            </w:r>
            <w:r w:rsidRPr="00BD4661">
              <w:rPr>
                <w:noProof/>
                <w:color w:val="BA2121"/>
                <w:lang w:val="en-IN"/>
              </w:rPr>
              <w:t>'white'</w:t>
            </w:r>
            <w:r w:rsidRPr="00BD4661">
              <w:rPr>
                <w:noProof/>
                <w:lang w:val="en-IN"/>
              </w:rPr>
              <w:t>,bold</w:t>
            </w:r>
            <w:r w:rsidRPr="00BD4661">
              <w:rPr>
                <w:noProof/>
                <w:color w:val="666666"/>
                <w:lang w:val="en-IN"/>
              </w:rPr>
              <w:t>:</w:t>
            </w:r>
            <w:r w:rsidRPr="00BD4661">
              <w:rPr>
                <w:noProof/>
                <w:lang w:val="en-IN"/>
              </w:rPr>
              <w:t xml:space="preserve"> </w:t>
            </w:r>
            <w:r w:rsidRPr="00BD4661">
              <w:rPr>
                <w:b/>
                <w:bCs/>
                <w:noProof/>
                <w:color w:val="008000"/>
                <w:lang w:val="en-IN"/>
              </w:rPr>
              <w:t>false</w:t>
            </w:r>
            <w:r w:rsidRPr="00BD4661">
              <w:rPr>
                <w:noProof/>
                <w:lang w:val="en-IN"/>
              </w:rPr>
              <w:t>,italic</w:t>
            </w:r>
            <w:r w:rsidRPr="00BD4661">
              <w:rPr>
                <w:noProof/>
                <w:color w:val="666666"/>
                <w:lang w:val="en-IN"/>
              </w:rPr>
              <w:t>:</w:t>
            </w:r>
            <w:r w:rsidRPr="00BD4661">
              <w:rPr>
                <w:noProof/>
                <w:lang w:val="en-IN"/>
              </w:rPr>
              <w:t xml:space="preserve"> </w:t>
            </w:r>
            <w:r w:rsidRPr="00BD4661">
              <w:rPr>
                <w:b/>
                <w:bCs/>
                <w:noProof/>
                <w:color w:val="008000"/>
                <w:lang w:val="en-IN"/>
              </w:rPr>
              <w:t>false</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t>textStyle</w:t>
            </w:r>
            <w:r w:rsidRPr="00BD4661">
              <w:rPr>
                <w:noProof/>
                <w:color w:val="666666"/>
                <w:lang w:val="en-IN"/>
              </w:rPr>
              <w:t>:</w:t>
            </w:r>
            <w:r w:rsidRPr="00BD4661">
              <w:rPr>
                <w:noProof/>
                <w:lang w:val="en-IN"/>
              </w:rPr>
              <w:t>{color</w:t>
            </w:r>
            <w:r w:rsidRPr="00BD4661">
              <w:rPr>
                <w:noProof/>
                <w:color w:val="666666"/>
                <w:lang w:val="en-IN"/>
              </w:rPr>
              <w:t>:</w:t>
            </w:r>
            <w:r w:rsidRPr="00BD4661">
              <w:rPr>
                <w:noProof/>
                <w:lang w:val="en-IN"/>
              </w:rPr>
              <w:t xml:space="preserve"> </w:t>
            </w:r>
            <w:r w:rsidRPr="00BD4661">
              <w:rPr>
                <w:noProof/>
                <w:color w:val="BA2121"/>
                <w:lang w:val="en-IN"/>
              </w:rPr>
              <w:t>'white'</w:t>
            </w:r>
            <w:r w:rsidRPr="00BD4661">
              <w:rPr>
                <w:noProof/>
                <w:lang w:val="en-IN"/>
              </w:rPr>
              <w:t>,bold</w:t>
            </w:r>
            <w:r w:rsidRPr="00BD4661">
              <w:rPr>
                <w:noProof/>
                <w:color w:val="666666"/>
                <w:lang w:val="en-IN"/>
              </w:rPr>
              <w:t>:</w:t>
            </w:r>
            <w:r w:rsidRPr="00BD4661">
              <w:rPr>
                <w:noProof/>
                <w:lang w:val="en-IN"/>
              </w:rPr>
              <w:t xml:space="preserve"> </w:t>
            </w:r>
            <w:r w:rsidRPr="00BD4661">
              <w:rPr>
                <w:b/>
                <w:bCs/>
                <w:noProof/>
                <w:color w:val="008000"/>
                <w:lang w:val="en-IN"/>
              </w:rPr>
              <w:t>false</w:t>
            </w:r>
            <w:r w:rsidRPr="00BD4661">
              <w:rPr>
                <w:noProof/>
                <w:lang w:val="en-IN"/>
              </w:rPr>
              <w:t>,italic</w:t>
            </w:r>
            <w:r w:rsidRPr="00BD4661">
              <w:rPr>
                <w:noProof/>
                <w:color w:val="666666"/>
                <w:lang w:val="en-IN"/>
              </w:rPr>
              <w:t>:</w:t>
            </w:r>
            <w:r w:rsidRPr="00BD4661">
              <w:rPr>
                <w:noProof/>
                <w:lang w:val="en-IN"/>
              </w:rPr>
              <w:t xml:space="preserve"> </w:t>
            </w:r>
            <w:r w:rsidRPr="00BD4661">
              <w:rPr>
                <w:b/>
                <w:bCs/>
                <w:noProof/>
                <w:color w:val="008000"/>
                <w:lang w:val="en-IN"/>
              </w:rPr>
              <w:t>false</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t>baselineColor</w:t>
            </w:r>
            <w:r w:rsidRPr="00BD4661">
              <w:rPr>
                <w:noProof/>
                <w:color w:val="666666"/>
                <w:lang w:val="en-IN"/>
              </w:rPr>
              <w:t>:</w:t>
            </w:r>
            <w:r w:rsidRPr="00BD4661">
              <w:rPr>
                <w:noProof/>
                <w:color w:val="BA2121"/>
                <w:lang w:val="en-IN"/>
              </w:rPr>
              <w:t>'#51cda0'</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t>gridlines</w:t>
            </w:r>
            <w:r w:rsidRPr="00BD4661">
              <w:rPr>
                <w:noProof/>
                <w:color w:val="666666"/>
                <w:lang w:val="en-IN"/>
              </w:rPr>
              <w:t>:</w:t>
            </w:r>
            <w:r w:rsidRPr="00BD4661">
              <w:rPr>
                <w:noProof/>
                <w:lang w:val="en-IN"/>
              </w:rPr>
              <w:t>{color</w:t>
            </w:r>
            <w:r w:rsidRPr="00BD4661">
              <w:rPr>
                <w:noProof/>
                <w:color w:val="666666"/>
                <w:lang w:val="en-IN"/>
              </w:rPr>
              <w:t>:</w:t>
            </w:r>
            <w:r w:rsidRPr="00BD4661">
              <w:rPr>
                <w:noProof/>
                <w:lang w:val="en-IN"/>
              </w:rPr>
              <w:t xml:space="preserve"> </w:t>
            </w:r>
            <w:r w:rsidRPr="00BD4661">
              <w:rPr>
                <w:noProof/>
                <w:color w:val="BA2121"/>
                <w:lang w:val="en-IN"/>
              </w:rPr>
              <w:t>'green'</w:t>
            </w:r>
            <w:r w:rsidRPr="00BD4661">
              <w:rPr>
                <w:noProof/>
                <w:lang w:val="en-IN"/>
              </w:rPr>
              <w:t>,minSpacing</w:t>
            </w:r>
            <w:r w:rsidRPr="00BD4661">
              <w:rPr>
                <w:noProof/>
                <w:color w:val="666666"/>
                <w:lang w:val="en-IN"/>
              </w:rPr>
              <w:t>:</w:t>
            </w:r>
            <w:r w:rsidRPr="00BD4661">
              <w:rPr>
                <w:noProof/>
                <w:lang w:val="en-IN"/>
              </w:rPr>
              <w:t xml:space="preserve"> </w:t>
            </w:r>
            <w:r w:rsidRPr="00BD4661">
              <w:rPr>
                <w:noProof/>
                <w:color w:val="666666"/>
                <w:lang w:val="en-IN"/>
              </w:rPr>
              <w:t>20</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t xml:space="preserve">  },</w:t>
            </w:r>
          </w:p>
          <w:p w:rsidR="00BD4661" w:rsidRPr="00BD4661" w:rsidP="00BD4661">
            <w:pPr>
              <w:pStyle w:val="HTMLPreformatted"/>
              <w:shd w:val="clear" w:color="auto" w:fill="F8F8F8"/>
              <w:rPr>
                <w:noProof/>
                <w:lang w:val="en-IN"/>
              </w:rPr>
            </w:pPr>
            <w:r w:rsidRPr="00BD4661">
              <w:rPr>
                <w:noProof/>
                <w:lang w:val="en-IN"/>
              </w:rPr>
              <w:tab/>
              <w:t xml:space="preserve">  vAxis</w:t>
            </w:r>
            <w:r w:rsidRPr="00BD4661">
              <w:rPr>
                <w:noProof/>
                <w:color w:val="666666"/>
                <w:lang w:val="en-IN"/>
              </w:rPr>
              <w:t>:</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t>title</w:t>
            </w:r>
            <w:r w:rsidRPr="00BD4661">
              <w:rPr>
                <w:noProof/>
                <w:color w:val="666666"/>
                <w:lang w:val="en-IN"/>
              </w:rPr>
              <w:t>:</w:t>
            </w:r>
            <w:r w:rsidRPr="00BD4661">
              <w:rPr>
                <w:noProof/>
                <w:lang w:val="en-IN"/>
              </w:rPr>
              <w:t xml:space="preserve"> </w:t>
            </w:r>
            <w:r w:rsidRPr="00BD4661">
              <w:rPr>
                <w:noProof/>
                <w:color w:val="BA2121"/>
                <w:lang w:val="en-IN"/>
              </w:rPr>
              <w:t>'Stock stat'</w:t>
            </w:r>
            <w:r w:rsidRPr="00BD4661">
              <w:rPr>
                <w:noProof/>
                <w:lang w:val="en-IN"/>
              </w:rPr>
              <w:t xml:space="preserve">, </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t>titleTextStyle</w:t>
            </w:r>
            <w:r w:rsidRPr="00BD4661">
              <w:rPr>
                <w:noProof/>
                <w:color w:val="666666"/>
                <w:lang w:val="en-IN"/>
              </w:rPr>
              <w:t>:</w:t>
            </w:r>
            <w:r w:rsidRPr="00BD4661">
              <w:rPr>
                <w:noProof/>
                <w:lang w:val="en-IN"/>
              </w:rPr>
              <w:t xml:space="preserve"> {color</w:t>
            </w:r>
            <w:r w:rsidRPr="00BD4661">
              <w:rPr>
                <w:noProof/>
                <w:color w:val="666666"/>
                <w:lang w:val="en-IN"/>
              </w:rPr>
              <w:t>:</w:t>
            </w:r>
            <w:r w:rsidRPr="00BD4661">
              <w:rPr>
                <w:noProof/>
                <w:lang w:val="en-IN"/>
              </w:rPr>
              <w:t xml:space="preserve"> </w:t>
            </w:r>
            <w:r w:rsidRPr="00BD4661">
              <w:rPr>
                <w:noProof/>
                <w:color w:val="BA2121"/>
                <w:lang w:val="en-IN"/>
              </w:rPr>
              <w:t>'white'</w:t>
            </w:r>
            <w:r w:rsidRPr="00BD4661">
              <w:rPr>
                <w:noProof/>
                <w:lang w:val="en-IN"/>
              </w:rPr>
              <w:t>,bold</w:t>
            </w:r>
            <w:r w:rsidRPr="00BD4661">
              <w:rPr>
                <w:noProof/>
                <w:color w:val="666666"/>
                <w:lang w:val="en-IN"/>
              </w:rPr>
              <w:t>:</w:t>
            </w:r>
            <w:r w:rsidRPr="00BD4661">
              <w:rPr>
                <w:noProof/>
                <w:lang w:val="en-IN"/>
              </w:rPr>
              <w:t xml:space="preserve"> </w:t>
            </w:r>
            <w:r w:rsidRPr="00BD4661">
              <w:rPr>
                <w:b/>
                <w:bCs/>
                <w:noProof/>
                <w:color w:val="008000"/>
                <w:lang w:val="en-IN"/>
              </w:rPr>
              <w:t>false</w:t>
            </w:r>
            <w:r w:rsidRPr="00BD4661">
              <w:rPr>
                <w:noProof/>
                <w:lang w:val="en-IN"/>
              </w:rPr>
              <w:t>,italic</w:t>
            </w:r>
            <w:r w:rsidRPr="00BD4661">
              <w:rPr>
                <w:noProof/>
                <w:color w:val="666666"/>
                <w:lang w:val="en-IN"/>
              </w:rPr>
              <w:t>:</w:t>
            </w:r>
            <w:r w:rsidRPr="00BD4661">
              <w:rPr>
                <w:noProof/>
                <w:lang w:val="en-IN"/>
              </w:rPr>
              <w:t xml:space="preserve"> </w:t>
            </w:r>
            <w:r w:rsidRPr="00BD4661">
              <w:rPr>
                <w:b/>
                <w:bCs/>
                <w:noProof/>
                <w:color w:val="008000"/>
                <w:lang w:val="en-IN"/>
              </w:rPr>
              <w:t>false</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t>baselineColor</w:t>
            </w:r>
            <w:r w:rsidRPr="00BD4661">
              <w:rPr>
                <w:noProof/>
                <w:color w:val="666666"/>
                <w:lang w:val="en-IN"/>
              </w:rPr>
              <w:t>:</w:t>
            </w:r>
            <w:r w:rsidRPr="00BD4661">
              <w:rPr>
                <w:noProof/>
                <w:color w:val="BA2121"/>
                <w:lang w:val="en-IN"/>
              </w:rPr>
              <w:t>'white'</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t>gridlines</w:t>
            </w:r>
            <w:r w:rsidRPr="00BD4661">
              <w:rPr>
                <w:noProof/>
                <w:color w:val="666666"/>
                <w:lang w:val="en-IN"/>
              </w:rPr>
              <w:t>:</w:t>
            </w:r>
            <w:r w:rsidRPr="00BD4661">
              <w:rPr>
                <w:noProof/>
                <w:lang w:val="en-IN"/>
              </w:rPr>
              <w:t>{color</w:t>
            </w:r>
            <w:r w:rsidRPr="00BD4661">
              <w:rPr>
                <w:noProof/>
                <w:color w:val="666666"/>
                <w:lang w:val="en-IN"/>
              </w:rPr>
              <w:t>:</w:t>
            </w:r>
            <w:r w:rsidRPr="00BD4661">
              <w:rPr>
                <w:noProof/>
                <w:lang w:val="en-IN"/>
              </w:rPr>
              <w:t xml:space="preserve"> </w:t>
            </w:r>
            <w:r w:rsidRPr="00BD4661">
              <w:rPr>
                <w:noProof/>
                <w:color w:val="BA2121"/>
                <w:lang w:val="en-IN"/>
              </w:rPr>
              <w:t>'gray'</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t>textStyle</w:t>
            </w:r>
            <w:r w:rsidRPr="00BD4661">
              <w:rPr>
                <w:noProof/>
                <w:color w:val="666666"/>
                <w:lang w:val="en-IN"/>
              </w:rPr>
              <w:t>:</w:t>
            </w:r>
            <w:r w:rsidRPr="00BD4661">
              <w:rPr>
                <w:noProof/>
                <w:lang w:val="en-IN"/>
              </w:rPr>
              <w:t>{color</w:t>
            </w:r>
            <w:r w:rsidRPr="00BD4661">
              <w:rPr>
                <w:noProof/>
                <w:color w:val="666666"/>
                <w:lang w:val="en-IN"/>
              </w:rPr>
              <w:t>:</w:t>
            </w:r>
            <w:r w:rsidRPr="00BD4661">
              <w:rPr>
                <w:noProof/>
                <w:lang w:val="en-IN"/>
              </w:rPr>
              <w:t xml:space="preserve"> </w:t>
            </w:r>
            <w:r w:rsidRPr="00BD4661">
              <w:rPr>
                <w:noProof/>
                <w:color w:val="BA2121"/>
                <w:lang w:val="en-IN"/>
              </w:rPr>
              <w:t>'white'</w:t>
            </w:r>
            <w:r w:rsidRPr="00BD4661">
              <w:rPr>
                <w:noProof/>
                <w:lang w:val="en-IN"/>
              </w:rPr>
              <w:t>,bold</w:t>
            </w:r>
            <w:r w:rsidRPr="00BD4661">
              <w:rPr>
                <w:noProof/>
                <w:color w:val="666666"/>
                <w:lang w:val="en-IN"/>
              </w:rPr>
              <w:t>:</w:t>
            </w:r>
            <w:r w:rsidRPr="00BD4661">
              <w:rPr>
                <w:noProof/>
                <w:lang w:val="en-IN"/>
              </w:rPr>
              <w:t xml:space="preserve"> </w:t>
            </w:r>
            <w:r w:rsidRPr="00BD4661">
              <w:rPr>
                <w:b/>
                <w:bCs/>
                <w:noProof/>
                <w:color w:val="008000"/>
                <w:lang w:val="en-IN"/>
              </w:rPr>
              <w:t>false</w:t>
            </w:r>
            <w:r w:rsidRPr="00BD4661">
              <w:rPr>
                <w:noProof/>
                <w:lang w:val="en-IN"/>
              </w:rPr>
              <w:t>,italic</w:t>
            </w:r>
            <w:r w:rsidRPr="00BD4661">
              <w:rPr>
                <w:noProof/>
                <w:color w:val="666666"/>
                <w:lang w:val="en-IN"/>
              </w:rPr>
              <w:t>:</w:t>
            </w:r>
            <w:r w:rsidRPr="00BD4661">
              <w:rPr>
                <w:noProof/>
                <w:lang w:val="en-IN"/>
              </w:rPr>
              <w:t xml:space="preserve"> </w:t>
            </w:r>
            <w:r w:rsidRPr="00BD4661">
              <w:rPr>
                <w:b/>
                <w:bCs/>
                <w:noProof/>
                <w:color w:val="008000"/>
                <w:lang w:val="en-IN"/>
              </w:rPr>
              <w:t>false</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t xml:space="preserve">  },</w:t>
            </w:r>
          </w:p>
          <w:p w:rsidR="00BD4661" w:rsidRPr="00BD4661" w:rsidP="00BD4661">
            <w:pPr>
              <w:pStyle w:val="HTMLPreformatted"/>
              <w:shd w:val="clear" w:color="auto" w:fill="F8F8F8"/>
              <w:rPr>
                <w:noProof/>
                <w:lang w:val="en-IN"/>
              </w:rPr>
            </w:pPr>
            <w:r w:rsidRPr="00BD4661">
              <w:rPr>
                <w:noProof/>
                <w:lang w:val="en-IN"/>
              </w:rPr>
              <w:tab/>
              <w:t xml:space="preserve">  candlestick</w:t>
            </w:r>
            <w:r w:rsidRPr="00BD4661">
              <w:rPr>
                <w:noProof/>
                <w:color w:val="666666"/>
                <w:lang w:val="en-IN"/>
              </w:rPr>
              <w:t>:</w:t>
            </w:r>
            <w:r w:rsidRPr="00BD4661">
              <w:rPr>
                <w:noProof/>
                <w:lang w:val="en-IN"/>
              </w:rPr>
              <w:t>{hollowIsRising</w:t>
            </w:r>
            <w:r w:rsidRPr="00BD4661">
              <w:rPr>
                <w:noProof/>
                <w:color w:val="666666"/>
                <w:lang w:val="en-IN"/>
              </w:rPr>
              <w:t>:</w:t>
            </w:r>
            <w:r w:rsidRPr="00BD4661">
              <w:rPr>
                <w:b/>
                <w:bCs/>
                <w:noProof/>
                <w:color w:val="008000"/>
                <w:lang w:val="en-IN"/>
              </w:rPr>
              <w:t>true</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r>
            <w:r w:rsidRPr="00BD4661">
              <w:rPr>
                <w:noProof/>
                <w:lang w:val="en-IN"/>
              </w:rPr>
              <w:tab/>
            </w:r>
            <w:r w:rsidRPr="00BD4661">
              <w:rPr>
                <w:noProof/>
                <w:lang w:val="en-IN"/>
              </w:rPr>
              <w:tab/>
            </w:r>
            <w:r w:rsidRPr="00BD4661">
              <w:rPr>
                <w:noProof/>
                <w:lang w:val="en-IN"/>
              </w:rPr>
              <w:t xml:space="preserve"> fallingColor</w:t>
            </w:r>
            <w:r w:rsidRPr="00BD4661">
              <w:rPr>
                <w:noProof/>
                <w:color w:val="666666"/>
                <w:lang w:val="en-IN"/>
              </w:rPr>
              <w:t>:</w:t>
            </w:r>
            <w:r w:rsidRPr="00BD4661">
              <w:rPr>
                <w:noProof/>
                <w:lang w:val="en-IN"/>
              </w:rPr>
              <w:t>{fill</w:t>
            </w:r>
            <w:r w:rsidRPr="00BD4661">
              <w:rPr>
                <w:noProof/>
                <w:color w:val="666666"/>
                <w:lang w:val="en-IN"/>
              </w:rPr>
              <w:t>:</w:t>
            </w:r>
            <w:r w:rsidRPr="00BD4661">
              <w:rPr>
                <w:noProof/>
                <w:color w:val="BA2121"/>
                <w:lang w:val="en-IN"/>
              </w:rPr>
              <w:t>'white'</w:t>
            </w:r>
            <w:r w:rsidRPr="00BD4661">
              <w:rPr>
                <w:noProof/>
                <w:lang w:val="en-IN"/>
              </w:rPr>
              <w:t>,stroke</w:t>
            </w:r>
            <w:r w:rsidRPr="00BD4661">
              <w:rPr>
                <w:noProof/>
                <w:color w:val="666666"/>
                <w:lang w:val="en-IN"/>
              </w:rPr>
              <w:t>:</w:t>
            </w:r>
            <w:r w:rsidRPr="00BD4661">
              <w:rPr>
                <w:noProof/>
                <w:color w:val="BA2121"/>
                <w:lang w:val="en-IN"/>
              </w:rPr>
              <w:t>'#6d78ad'</w:t>
            </w:r>
            <w:r w:rsidRPr="00BD4661">
              <w:rPr>
                <w:noProof/>
                <w:lang w:val="en-IN"/>
              </w:rPr>
              <w:t>,strokeWidth</w:t>
            </w:r>
            <w:r w:rsidRPr="00BD4661">
              <w:rPr>
                <w:noProof/>
                <w:color w:val="666666"/>
                <w:lang w:val="en-IN"/>
              </w:rPr>
              <w:t>:2</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r>
            <w:r w:rsidRPr="00BD4661">
              <w:rPr>
                <w:noProof/>
                <w:lang w:val="en-IN"/>
              </w:rPr>
              <w:tab/>
            </w:r>
            <w:r w:rsidRPr="00BD4661">
              <w:rPr>
                <w:noProof/>
                <w:lang w:val="en-IN"/>
              </w:rPr>
              <w:tab/>
              <w:t xml:space="preserve"> risingColor</w:t>
            </w:r>
            <w:r w:rsidRPr="00BD4661">
              <w:rPr>
                <w:noProof/>
                <w:color w:val="666666"/>
                <w:lang w:val="en-IN"/>
              </w:rPr>
              <w:t>:</w:t>
            </w:r>
            <w:r w:rsidRPr="00BD4661">
              <w:rPr>
                <w:noProof/>
                <w:lang w:val="en-IN"/>
              </w:rPr>
              <w:t>{fill</w:t>
            </w:r>
            <w:r w:rsidRPr="00BD4661">
              <w:rPr>
                <w:noProof/>
                <w:color w:val="666666"/>
                <w:lang w:val="en-IN"/>
              </w:rPr>
              <w:t>:</w:t>
            </w:r>
            <w:r w:rsidRPr="00BD4661">
              <w:rPr>
                <w:noProof/>
                <w:color w:val="BA2121"/>
                <w:lang w:val="en-IN"/>
              </w:rPr>
              <w:t>'#6d78ad'</w:t>
            </w:r>
            <w:r w:rsidRPr="00BD4661">
              <w:rPr>
                <w:noProof/>
                <w:lang w:val="en-IN"/>
              </w:rPr>
              <w:t>,stroke</w:t>
            </w:r>
            <w:r w:rsidRPr="00BD4661">
              <w:rPr>
                <w:noProof/>
                <w:color w:val="666666"/>
                <w:lang w:val="en-IN"/>
              </w:rPr>
              <w:t>:</w:t>
            </w:r>
            <w:r w:rsidRPr="00BD4661">
              <w:rPr>
                <w:noProof/>
                <w:color w:val="BA2121"/>
                <w:lang w:val="en-IN"/>
              </w:rPr>
              <w:t>'#6d78ad'</w:t>
            </w:r>
            <w:r w:rsidRPr="00BD4661">
              <w:rPr>
                <w:noProof/>
                <w:lang w:val="en-IN"/>
              </w:rPr>
              <w:t>,strokeWidth</w:t>
            </w:r>
            <w:r w:rsidRPr="00BD4661">
              <w:rPr>
                <w:noProof/>
                <w:color w:val="666666"/>
                <w:lang w:val="en-IN"/>
              </w:rPr>
              <w:t>:2</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t xml:space="preserve">  legend</w:t>
            </w:r>
            <w:r w:rsidRPr="00BD4661">
              <w:rPr>
                <w:noProof/>
                <w:color w:val="666666"/>
                <w:lang w:val="en-IN"/>
              </w:rPr>
              <w:t>:</w:t>
            </w:r>
            <w:r w:rsidRPr="00BD4661">
              <w:rPr>
                <w:noProof/>
                <w:lang w:val="en-IN"/>
              </w:rPr>
              <w:t xml:space="preserve"> </w:t>
            </w:r>
            <w:r w:rsidRPr="00BD4661">
              <w:rPr>
                <w:noProof/>
                <w:color w:val="BA2121"/>
                <w:lang w:val="en-IN"/>
              </w:rPr>
              <w:t>'none'</w:t>
            </w:r>
          </w:p>
          <w:p w:rsidR="00BD4661" w:rsidRPr="00BD4661" w:rsidP="00BD4661">
            <w:pPr>
              <w:pStyle w:val="HTMLPreformatted"/>
              <w:shd w:val="clear" w:color="auto" w:fill="F8F8F8"/>
              <w:rPr>
                <w:noProof/>
                <w:lang w:val="en-IN"/>
              </w:rPr>
            </w:pPr>
            <w:r w:rsidRPr="00BD4661">
              <w:rPr>
                <w:noProof/>
                <w:lang w:val="en-IN"/>
              </w:rPr>
              <w:t xml:space="preserve">    };</w:t>
            </w:r>
          </w:p>
          <w:p w:rsidR="00BD4661" w:rsidRPr="00BD4661" w:rsidP="00BD4661">
            <w:pPr>
              <w:pStyle w:val="HTMLPreformatted"/>
              <w:shd w:val="clear" w:color="auto" w:fill="F8F8F8"/>
              <w:rPr>
                <w:noProof/>
                <w:lang w:val="en-IN"/>
              </w:rPr>
            </w:pPr>
            <w:r w:rsidRPr="00BD4661">
              <w:rPr>
                <w:noProof/>
                <w:lang w:val="en-IN"/>
              </w:rPr>
              <w:t xml:space="preserve">        </w:t>
            </w:r>
            <w:r w:rsidRPr="00BD4661">
              <w:rPr>
                <w:b/>
                <w:bCs/>
                <w:noProof/>
                <w:color w:val="008000"/>
                <w:lang w:val="en-IN"/>
              </w:rPr>
              <w:t>var</w:t>
            </w:r>
            <w:r w:rsidRPr="00BD4661">
              <w:rPr>
                <w:noProof/>
                <w:lang w:val="en-IN"/>
              </w:rPr>
              <w:t xml:space="preserve"> chart </w:t>
            </w:r>
            <w:r w:rsidRPr="00BD4661">
              <w:rPr>
                <w:noProof/>
                <w:color w:val="666666"/>
                <w:lang w:val="en-IN"/>
              </w:rPr>
              <w:t>=</w:t>
            </w:r>
            <w:r w:rsidRPr="00BD4661">
              <w:rPr>
                <w:noProof/>
                <w:lang w:val="en-IN"/>
              </w:rPr>
              <w:t xml:space="preserve"> </w:t>
            </w:r>
            <w:r w:rsidRPr="00BD4661">
              <w:rPr>
                <w:b/>
                <w:bCs/>
                <w:noProof/>
                <w:color w:val="008000"/>
                <w:lang w:val="en-IN"/>
              </w:rPr>
              <w:t>new</w:t>
            </w:r>
            <w:r w:rsidRPr="00BD4661">
              <w:rPr>
                <w:noProof/>
                <w:lang w:val="en-IN"/>
              </w:rPr>
              <w:t xml:space="preserve"> google.visualization.CandlestickChart(</w:t>
            </w:r>
            <w:r w:rsidRPr="00BD4661">
              <w:rPr>
                <w:noProof/>
                <w:color w:val="008000"/>
                <w:lang w:val="en-IN"/>
              </w:rPr>
              <w:t>document</w:t>
            </w:r>
            <w:r w:rsidRPr="00BD4661">
              <w:rPr>
                <w:noProof/>
                <w:lang w:val="en-IN"/>
              </w:rPr>
              <w:t>.getElementById(</w:t>
            </w:r>
            <w:r w:rsidRPr="00BD4661">
              <w:rPr>
                <w:noProof/>
                <w:color w:val="BA2121"/>
                <w:lang w:val="en-IN"/>
              </w:rPr>
              <w:t>'chart'</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 xml:space="preserve">        chart.draw(data, options);</w:t>
            </w:r>
          </w:p>
          <w:p w:rsidR="00BD4661" w:rsidRPr="00BD4661" w:rsidP="00BD4661">
            <w:pPr>
              <w:pStyle w:val="HTMLPreformatted"/>
              <w:shd w:val="clear" w:color="auto" w:fill="F8F8F8"/>
              <w:rPr>
                <w:noProof/>
                <w:lang w:val="en-IN"/>
              </w:rPr>
            </w:pPr>
            <w:r w:rsidRPr="00BD4661">
              <w:rPr>
                <w:noProof/>
                <w:lang w:val="en-IN"/>
              </w:rPr>
              <w:tab/>
              <w:t>}</w:t>
            </w:r>
          </w:p>
          <w:p w:rsidR="00BD4661" w:rsidRPr="00BD4661" w:rsidP="00BD4661">
            <w:pPr>
              <w:pStyle w:val="HTMLPreformatted"/>
              <w:shd w:val="clear" w:color="auto" w:fill="F8F8F8"/>
              <w:rPr>
                <w:noProof/>
                <w:lang w:val="en-IN"/>
              </w:rPr>
            </w:pPr>
            <w:r w:rsidRPr="00BD4661">
              <w:rPr>
                <w:noProof/>
                <w:lang w:val="en-IN"/>
              </w:rPr>
              <w:tab/>
            </w:r>
            <w:r w:rsidRPr="00BD4661">
              <w:rPr>
                <w:b/>
                <w:bCs/>
                <w:noProof/>
                <w:color w:val="008000"/>
                <w:lang w:val="en-IN"/>
              </w:rPr>
              <w:t>&lt;/script&gt;</w:t>
            </w:r>
          </w:p>
          <w:p w:rsidR="00BD4661" w:rsidRPr="00BD4661" w:rsidP="00BD4661">
            <w:pPr>
              <w:pStyle w:val="HTMLPreformatted"/>
              <w:shd w:val="clear" w:color="auto" w:fill="F8F8F8"/>
              <w:rPr>
                <w:noProof/>
                <w:lang w:val="en-IN"/>
              </w:rPr>
            </w:pPr>
            <w:r w:rsidRPr="00BD4661">
              <w:rPr>
                <w:b/>
                <w:bCs/>
                <w:noProof/>
                <w:color w:val="008000"/>
                <w:lang w:val="en-IN"/>
              </w:rPr>
              <w:t>&lt;/html&gt;</w:t>
            </w:r>
          </w:p>
        </w:tc>
      </w:tr>
    </w:tbl>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r>
        <w:rPr>
          <w:rFonts w:ascii="Times New Roman" w:hAnsi="Times New Roman" w:cs="Times New Roman"/>
          <w:noProof/>
          <w:sz w:val="24"/>
          <w:szCs w:val="24"/>
          <w:lang w:bidi="gu-IN"/>
        </w:rPr>
        <w:drawing>
          <wp:anchor distT="0" distB="0" distL="114300" distR="114300" simplePos="0" relativeHeight="251675648" behindDoc="0" locked="0" layoutInCell="1" allowOverlap="1">
            <wp:simplePos x="0" y="0"/>
            <wp:positionH relativeFrom="margin">
              <wp:align>center</wp:align>
            </wp:positionH>
            <wp:positionV relativeFrom="paragraph">
              <wp:posOffset>13335</wp:posOffset>
            </wp:positionV>
            <wp:extent cx="6457950" cy="4581971"/>
            <wp:effectExtent l="0" t="0" r="0" b="9525"/>
            <wp:wrapNone/>
            <wp:docPr id="936497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97604" name="dv8b.PNG"/>
                    <pic:cNvPicPr/>
                  </pic:nvPicPr>
                  <pic:blipFill>
                    <a:blip xmlns:r="http://schemas.openxmlformats.org/officeDocument/2006/relationships" r:embed="rId51">
                      <a:extLst>
                        <a:ext xmlns:a="http://schemas.openxmlformats.org/drawingml/2006/main" uri="{28A0092B-C50C-407E-A947-70E740481C1C}">
                          <a14:useLocalDpi xmlns:a14="http://schemas.microsoft.com/office/drawing/2010/main" val="0"/>
                        </a:ext>
                      </a:extLst>
                    </a:blip>
                    <a:stretch>
                      <a:fillRect/>
                    </a:stretch>
                  </pic:blipFill>
                  <pic:spPr>
                    <a:xfrm>
                      <a:off x="0" y="0"/>
                      <a:ext cx="6457950" cy="4581971"/>
                    </a:xfrm>
                    <a:prstGeom prst="rect">
                      <a:avLst/>
                    </a:prstGeom>
                  </pic:spPr>
                </pic:pic>
              </a:graphicData>
            </a:graphic>
            <wp14:sizeRelH relativeFrom="page">
              <wp14:pctWidth>0</wp14:pctWidth>
            </wp14:sizeRelH>
            <wp14:sizeRelV relativeFrom="page">
              <wp14:pctHeight>0</wp14:pctHeight>
            </wp14:sizeRelV>
          </wp:anchor>
        </w:drawing>
      </w: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ind w:left="2160" w:firstLine="720"/>
        <w:rPr>
          <w:rFonts w:ascii="Times New Roman" w:hAnsi="Times New Roman" w:cs="Times New Roman"/>
          <w:sz w:val="24"/>
          <w:szCs w:val="24"/>
        </w:rPr>
      </w:pPr>
      <w:r>
        <w:rPr>
          <w:rFonts w:ascii="Times New Roman" w:hAnsi="Times New Roman" w:cs="Times New Roman"/>
          <w:sz w:val="24"/>
          <w:szCs w:val="24"/>
        </w:rPr>
        <w:t>Fig8.b – Candlestick chart</w:t>
      </w:r>
    </w:p>
    <w:p w:rsidR="00BD4661" w:rsidP="00BD4661">
      <w:pPr>
        <w:spacing w:after="0" w:line="240" w:lineRule="auto"/>
        <w:ind w:left="2160" w:firstLine="720"/>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BD4661" w:rsidP="00BD4661">
      <w:pPr>
        <w:pStyle w:val="ListParagraph"/>
        <w:numPr>
          <w:ilvl w:val="0"/>
          <w:numId w:val="24"/>
        </w:numPr>
        <w:spacing w:after="0" w:line="240" w:lineRule="auto"/>
        <w:rPr>
          <w:rFonts w:ascii="Times New Roman" w:hAnsi="Times New Roman" w:cs="Times New Roman"/>
          <w:sz w:val="28"/>
          <w:szCs w:val="28"/>
        </w:rPr>
      </w:pPr>
      <w:r w:rsidRPr="00BD4661">
        <w:rPr>
          <w:rFonts w:ascii="Times New Roman" w:hAnsi="Times New Roman" w:cs="Times New Roman"/>
          <w:sz w:val="28"/>
          <w:szCs w:val="28"/>
        </w:rPr>
        <w:t>Using Google Charts API Basics draw other types of Chart.</w:t>
      </w:r>
    </w:p>
    <w:p w:rsidR="00BD4661" w:rsidP="00BD4661">
      <w:pPr>
        <w:spacing w:after="0" w:line="240" w:lineRule="auto"/>
        <w:rPr>
          <w:rFonts w:ascii="Times New Roman" w:hAnsi="Times New Roman" w:cs="Times New Roman"/>
          <w:sz w:val="24"/>
          <w:szCs w:val="24"/>
        </w:rPr>
      </w:pPr>
    </w:p>
    <w:tbl>
      <w:tblPr>
        <w:tblStyle w:val="TableGrid"/>
        <w:tblW w:w="0" w:type="auto"/>
        <w:tblLook w:val="04A0"/>
      </w:tblPr>
      <w:tblGrid>
        <w:gridCol w:w="9350"/>
      </w:tblGrid>
      <w:tr w:rsidTr="00BD4661">
        <w:tblPrEx>
          <w:tblW w:w="0" w:type="auto"/>
          <w:tblLook w:val="04A0"/>
        </w:tblPrEx>
        <w:tc>
          <w:tcPr>
            <w:tcW w:w="9350" w:type="dxa"/>
            <w:shd w:val="clear" w:color="auto" w:fill="FAC090" w:themeFill="accent6" w:themeFillTint="99"/>
          </w:tcPr>
          <w:p w:rsidR="00BD4661" w:rsidRPr="00BD4661" w:rsidP="00BD4661">
            <w:pPr>
              <w:pStyle w:val="HTMLPreformatted"/>
              <w:shd w:val="clear" w:color="auto" w:fill="F8F8F8"/>
              <w:rPr>
                <w:noProof/>
                <w:lang w:val="en-IN"/>
              </w:rPr>
            </w:pPr>
            <w:r w:rsidRPr="00BD4661">
              <w:rPr>
                <w:noProof/>
                <w:color w:val="BC7A00"/>
                <w:lang w:val="en-IN"/>
              </w:rPr>
              <w:t>&lt;!DOCTYPE HTML&gt;</w:t>
            </w:r>
          </w:p>
          <w:p w:rsidR="00BD4661" w:rsidRPr="00BD4661" w:rsidP="00BD4661">
            <w:pPr>
              <w:pStyle w:val="HTMLPreformatted"/>
              <w:shd w:val="clear" w:color="auto" w:fill="F8F8F8"/>
              <w:rPr>
                <w:noProof/>
                <w:lang w:val="en-IN"/>
              </w:rPr>
            </w:pPr>
            <w:r w:rsidRPr="00BD4661">
              <w:rPr>
                <w:b/>
                <w:bCs/>
                <w:noProof/>
                <w:color w:val="008000"/>
                <w:lang w:val="en-IN"/>
              </w:rPr>
              <w:t>&lt;html&gt;</w:t>
            </w:r>
          </w:p>
          <w:p w:rsidR="00BD4661" w:rsidRPr="00BD4661" w:rsidP="00BD4661">
            <w:pPr>
              <w:pStyle w:val="HTMLPreformatted"/>
              <w:shd w:val="clear" w:color="auto" w:fill="F8F8F8"/>
              <w:rPr>
                <w:noProof/>
                <w:lang w:val="en-IN"/>
              </w:rPr>
            </w:pPr>
            <w:r w:rsidRPr="00BD4661">
              <w:rPr>
                <w:b/>
                <w:bCs/>
                <w:noProof/>
                <w:color w:val="008000"/>
                <w:lang w:val="en-IN"/>
              </w:rPr>
              <w:t>&lt;head&gt;</w:t>
            </w:r>
          </w:p>
          <w:p w:rsidR="00BD4661" w:rsidRPr="00BD4661" w:rsidP="00BD4661">
            <w:pPr>
              <w:pStyle w:val="HTMLPreformatted"/>
              <w:shd w:val="clear" w:color="auto" w:fill="F8F8F8"/>
              <w:rPr>
                <w:noProof/>
                <w:lang w:val="en-IN"/>
              </w:rPr>
            </w:pPr>
            <w:r w:rsidRPr="00BD4661">
              <w:rPr>
                <w:noProof/>
                <w:lang w:val="en-IN"/>
              </w:rPr>
              <w:tab/>
            </w:r>
            <w:r w:rsidRPr="00BD4661">
              <w:rPr>
                <w:b/>
                <w:bCs/>
                <w:noProof/>
                <w:color w:val="008000"/>
                <w:lang w:val="en-IN"/>
              </w:rPr>
              <w:t>&lt;title&gt;</w:t>
            </w:r>
            <w:r w:rsidRPr="00BD4661">
              <w:rPr>
                <w:noProof/>
                <w:lang w:val="en-IN"/>
              </w:rPr>
              <w:t xml:space="preserve">Google API </w:t>
            </w:r>
            <w:r w:rsidRPr="00BD4661">
              <w:rPr>
                <w:noProof/>
                <w:lang w:val="en-IN"/>
              </w:rPr>
              <w:t>Bubble chart</w:t>
            </w:r>
            <w:r w:rsidRPr="00BD4661">
              <w:rPr>
                <w:b/>
                <w:bCs/>
                <w:noProof/>
                <w:color w:val="008000"/>
                <w:lang w:val="en-IN"/>
              </w:rPr>
              <w:t>&lt;/title&gt;</w:t>
            </w:r>
          </w:p>
          <w:p w:rsidR="00BD4661" w:rsidRPr="00BD4661" w:rsidP="00BD4661">
            <w:pPr>
              <w:pStyle w:val="HTMLPreformatted"/>
              <w:shd w:val="clear" w:color="auto" w:fill="F8F8F8"/>
              <w:rPr>
                <w:noProof/>
                <w:lang w:val="en-IN"/>
              </w:rPr>
            </w:pPr>
            <w:r w:rsidRPr="00BD4661">
              <w:rPr>
                <w:noProof/>
                <w:lang w:val="en-IN"/>
              </w:rPr>
              <w:tab/>
            </w:r>
            <w:r w:rsidRPr="00BD4661">
              <w:rPr>
                <w:b/>
                <w:bCs/>
                <w:noProof/>
                <w:color w:val="008000"/>
                <w:lang w:val="en-IN"/>
              </w:rPr>
              <w:t>&lt;meta</w:t>
            </w:r>
            <w:r w:rsidRPr="00BD4661">
              <w:rPr>
                <w:noProof/>
                <w:lang w:val="en-IN"/>
              </w:rPr>
              <w:t xml:space="preserve"> </w:t>
            </w:r>
            <w:r w:rsidRPr="00BD4661">
              <w:rPr>
                <w:noProof/>
                <w:color w:val="7D9029"/>
                <w:lang w:val="en-IN"/>
              </w:rPr>
              <w:t>charset=</w:t>
            </w:r>
            <w:r w:rsidRPr="00BD4661">
              <w:rPr>
                <w:noProof/>
                <w:color w:val="BA2121"/>
                <w:lang w:val="en-IN"/>
              </w:rPr>
              <w:t>"utf-8"</w:t>
            </w:r>
            <w:r w:rsidRPr="00BD4661">
              <w:rPr>
                <w:b/>
                <w:bCs/>
                <w:noProof/>
                <w:color w:val="008000"/>
                <w:lang w:val="en-IN"/>
              </w:rPr>
              <w:t>&gt;</w:t>
            </w:r>
          </w:p>
          <w:p w:rsidR="00BD4661" w:rsidRPr="00BD4661" w:rsidP="00BD4661">
            <w:pPr>
              <w:pStyle w:val="HTMLPreformatted"/>
              <w:shd w:val="clear" w:color="auto" w:fill="F8F8F8"/>
              <w:rPr>
                <w:noProof/>
                <w:lang w:val="en-IN"/>
              </w:rPr>
            </w:pPr>
            <w:r w:rsidRPr="00BD4661">
              <w:rPr>
                <w:noProof/>
                <w:lang w:val="en-IN"/>
              </w:rPr>
              <w:tab/>
            </w:r>
            <w:r w:rsidRPr="00BD4661">
              <w:rPr>
                <w:b/>
                <w:bCs/>
                <w:noProof/>
                <w:color w:val="008000"/>
                <w:lang w:val="en-IN"/>
              </w:rPr>
              <w:t>&lt;meta</w:t>
            </w:r>
            <w:r w:rsidRPr="00BD4661">
              <w:rPr>
                <w:noProof/>
                <w:lang w:val="en-IN"/>
              </w:rPr>
              <w:t xml:space="preserve"> </w:t>
            </w:r>
            <w:r w:rsidRPr="00BD4661">
              <w:rPr>
                <w:noProof/>
                <w:color w:val="7D9029"/>
                <w:lang w:val="en-IN"/>
              </w:rPr>
              <w:t>name=</w:t>
            </w:r>
            <w:r w:rsidRPr="00BD4661">
              <w:rPr>
                <w:noProof/>
                <w:color w:val="BA2121"/>
                <w:lang w:val="en-IN"/>
              </w:rPr>
              <w:t>"author"</w:t>
            </w:r>
            <w:r w:rsidRPr="00BD4661">
              <w:rPr>
                <w:noProof/>
                <w:lang w:val="en-IN"/>
              </w:rPr>
              <w:t xml:space="preserve"> </w:t>
            </w:r>
            <w:r w:rsidRPr="00BD4661">
              <w:rPr>
                <w:noProof/>
                <w:color w:val="7D9029"/>
                <w:lang w:val="en-IN"/>
              </w:rPr>
              <w:t>content=</w:t>
            </w:r>
            <w:r w:rsidRPr="00BD4661">
              <w:rPr>
                <w:noProof/>
                <w:color w:val="BA2121"/>
                <w:lang w:val="en-IN"/>
              </w:rPr>
              <w:t>"SidPro"</w:t>
            </w:r>
            <w:r w:rsidRPr="00BD4661">
              <w:rPr>
                <w:b/>
                <w:bCs/>
                <w:noProof/>
                <w:color w:val="008000"/>
                <w:lang w:val="en-IN"/>
              </w:rPr>
              <w:t>/&gt;</w:t>
            </w:r>
          </w:p>
          <w:p w:rsidR="00BD4661" w:rsidRPr="00BD4661" w:rsidP="00BD4661">
            <w:pPr>
              <w:pStyle w:val="HTMLPreformatted"/>
              <w:shd w:val="clear" w:color="auto" w:fill="F8F8F8"/>
              <w:rPr>
                <w:noProof/>
                <w:lang w:val="en-IN"/>
              </w:rPr>
            </w:pPr>
            <w:r w:rsidRPr="00BD4661">
              <w:rPr>
                <w:noProof/>
                <w:lang w:val="en-IN"/>
              </w:rPr>
              <w:tab/>
            </w:r>
            <w:r w:rsidRPr="00BD4661">
              <w:rPr>
                <w:b/>
                <w:bCs/>
                <w:noProof/>
                <w:color w:val="008000"/>
                <w:lang w:val="en-IN"/>
              </w:rPr>
              <w:t>&lt;meta</w:t>
            </w:r>
            <w:r w:rsidRPr="00BD4661">
              <w:rPr>
                <w:noProof/>
                <w:lang w:val="en-IN"/>
              </w:rPr>
              <w:t xml:space="preserve"> </w:t>
            </w:r>
            <w:r w:rsidRPr="00BD4661">
              <w:rPr>
                <w:noProof/>
                <w:color w:val="7D9029"/>
                <w:lang w:val="en-IN"/>
              </w:rPr>
              <w:t>name=</w:t>
            </w:r>
            <w:r w:rsidRPr="00BD4661">
              <w:rPr>
                <w:noProof/>
                <w:color w:val="BA2121"/>
                <w:lang w:val="en-IN"/>
              </w:rPr>
              <w:t>"viewport"</w:t>
            </w:r>
            <w:r w:rsidRPr="00BD4661">
              <w:rPr>
                <w:noProof/>
                <w:lang w:val="en-IN"/>
              </w:rPr>
              <w:t xml:space="preserve"> </w:t>
            </w:r>
            <w:r w:rsidRPr="00BD4661">
              <w:rPr>
                <w:noProof/>
                <w:color w:val="7D9029"/>
                <w:lang w:val="en-IN"/>
              </w:rPr>
              <w:t>content=</w:t>
            </w:r>
            <w:r w:rsidRPr="00BD4661">
              <w:rPr>
                <w:noProof/>
                <w:color w:val="BA2121"/>
                <w:lang w:val="en-IN"/>
              </w:rPr>
              <w:t>"width=device-width,initial-scale=1.0"</w:t>
            </w:r>
            <w:r w:rsidRPr="00BD4661">
              <w:rPr>
                <w:b/>
                <w:bCs/>
                <w:noProof/>
                <w:color w:val="008000"/>
                <w:lang w:val="en-IN"/>
              </w:rPr>
              <w:t>/&gt;</w:t>
            </w:r>
          </w:p>
          <w:p w:rsidR="00BD4661" w:rsidRPr="00BD4661" w:rsidP="00BD4661">
            <w:pPr>
              <w:pStyle w:val="HTMLPreformatted"/>
              <w:shd w:val="clear" w:color="auto" w:fill="F8F8F8"/>
              <w:rPr>
                <w:noProof/>
                <w:lang w:val="en-IN"/>
              </w:rPr>
            </w:pPr>
            <w:r w:rsidRPr="00BD4661">
              <w:rPr>
                <w:noProof/>
                <w:lang w:val="en-IN"/>
              </w:rPr>
              <w:tab/>
            </w:r>
            <w:r w:rsidRPr="00BD4661">
              <w:rPr>
                <w:b/>
                <w:bCs/>
                <w:noProof/>
                <w:color w:val="008000"/>
                <w:lang w:val="en-IN"/>
              </w:rPr>
              <w:t>&lt;meta</w:t>
            </w:r>
            <w:r w:rsidRPr="00BD4661">
              <w:rPr>
                <w:noProof/>
                <w:lang w:val="en-IN"/>
              </w:rPr>
              <w:t xml:space="preserve"> </w:t>
            </w:r>
            <w:r w:rsidRPr="00BD4661">
              <w:rPr>
                <w:noProof/>
                <w:color w:val="7D9029"/>
                <w:lang w:val="en-IN"/>
              </w:rPr>
              <w:t>name=</w:t>
            </w:r>
            <w:r w:rsidRPr="00BD4661">
              <w:rPr>
                <w:noProof/>
                <w:color w:val="BA2121"/>
                <w:lang w:val="en-IN"/>
              </w:rPr>
              <w:t>"description"</w:t>
            </w:r>
            <w:r w:rsidRPr="00BD4661">
              <w:rPr>
                <w:noProof/>
                <w:lang w:val="en-IN"/>
              </w:rPr>
              <w:t xml:space="preserve"> </w:t>
            </w:r>
            <w:r w:rsidRPr="00BD4661">
              <w:rPr>
                <w:noProof/>
                <w:color w:val="7D9029"/>
                <w:lang w:val="en-IN"/>
              </w:rPr>
              <w:t>content=</w:t>
            </w:r>
            <w:r w:rsidRPr="00BD4661">
              <w:rPr>
                <w:noProof/>
                <w:color w:val="BA2121"/>
                <w:lang w:val="en-IN"/>
              </w:rPr>
              <w:t xml:space="preserve">"Using Google Charts API Basics draw chart(other type) bubble </w:t>
            </w:r>
            <w:r w:rsidRPr="00BD4661">
              <w:rPr>
                <w:noProof/>
                <w:color w:val="BA2121"/>
                <w:lang w:val="en-IN"/>
              </w:rPr>
              <w:t>chart"</w:t>
            </w:r>
            <w:r w:rsidRPr="00BD4661">
              <w:rPr>
                <w:b/>
                <w:bCs/>
                <w:noProof/>
                <w:color w:val="008000"/>
                <w:lang w:val="en-IN"/>
              </w:rPr>
              <w:t>/&gt;</w:t>
            </w:r>
          </w:p>
          <w:p w:rsidR="00BD4661" w:rsidRPr="00BD4661" w:rsidP="00BD4661">
            <w:pPr>
              <w:pStyle w:val="HTMLPreformatted"/>
              <w:shd w:val="clear" w:color="auto" w:fill="F8F8F8"/>
              <w:rPr>
                <w:noProof/>
                <w:lang w:val="en-IN"/>
              </w:rPr>
            </w:pPr>
            <w:r w:rsidRPr="00BD4661">
              <w:rPr>
                <w:noProof/>
                <w:lang w:val="en-IN"/>
              </w:rPr>
              <w:tab/>
            </w:r>
            <w:r w:rsidRPr="00BD4661">
              <w:rPr>
                <w:b/>
                <w:bCs/>
                <w:noProof/>
                <w:color w:val="008000"/>
                <w:lang w:val="en-IN"/>
              </w:rPr>
              <w:t>&lt;meta</w:t>
            </w:r>
            <w:r w:rsidRPr="00BD4661">
              <w:rPr>
                <w:noProof/>
                <w:lang w:val="en-IN"/>
              </w:rPr>
              <w:t xml:space="preserve"> </w:t>
            </w:r>
            <w:r w:rsidRPr="00BD4661">
              <w:rPr>
                <w:noProof/>
                <w:color w:val="7D9029"/>
                <w:lang w:val="en-IN"/>
              </w:rPr>
              <w:t>name=</w:t>
            </w:r>
            <w:r w:rsidRPr="00BD4661">
              <w:rPr>
                <w:noProof/>
                <w:color w:val="BA2121"/>
                <w:lang w:val="en-IN"/>
              </w:rPr>
              <w:t>"keywords"</w:t>
            </w:r>
            <w:r w:rsidRPr="00BD4661">
              <w:rPr>
                <w:noProof/>
                <w:lang w:val="en-IN"/>
              </w:rPr>
              <w:t xml:space="preserve"> </w:t>
            </w:r>
            <w:r w:rsidRPr="00BD4661">
              <w:rPr>
                <w:noProof/>
                <w:color w:val="7D9029"/>
                <w:lang w:val="en-IN"/>
              </w:rPr>
              <w:t>content=</w:t>
            </w:r>
            <w:r w:rsidRPr="00BD4661">
              <w:rPr>
                <w:noProof/>
                <w:color w:val="BA2121"/>
                <w:lang w:val="en-IN"/>
              </w:rPr>
              <w:t>"Google,API,Chart,Bubble Chart,Bubble"</w:t>
            </w:r>
            <w:r w:rsidRPr="00BD4661">
              <w:rPr>
                <w:b/>
                <w:bCs/>
                <w:noProof/>
                <w:color w:val="008000"/>
                <w:lang w:val="en-IN"/>
              </w:rPr>
              <w:t>/&gt;</w:t>
            </w:r>
          </w:p>
          <w:p w:rsidR="00BD4661" w:rsidRPr="00BD4661" w:rsidP="00BD4661">
            <w:pPr>
              <w:pStyle w:val="HTMLPreformatted"/>
              <w:shd w:val="clear" w:color="auto" w:fill="F8F8F8"/>
              <w:rPr>
                <w:noProof/>
                <w:lang w:val="en-IN"/>
              </w:rPr>
            </w:pPr>
            <w:r w:rsidRPr="00BD4661">
              <w:rPr>
                <w:noProof/>
                <w:lang w:val="en-IN"/>
              </w:rPr>
              <w:tab/>
            </w:r>
            <w:r w:rsidRPr="00BD4661">
              <w:rPr>
                <w:b/>
                <w:bCs/>
                <w:noProof/>
                <w:color w:val="008000"/>
                <w:lang w:val="en-IN"/>
              </w:rPr>
              <w:t xml:space="preserve">&lt;script </w:t>
            </w:r>
            <w:r w:rsidRPr="00BD4661">
              <w:rPr>
                <w:noProof/>
                <w:color w:val="7D9029"/>
                <w:lang w:val="en-IN"/>
              </w:rPr>
              <w:t>src=</w:t>
            </w:r>
            <w:r w:rsidRPr="00BD4661">
              <w:rPr>
                <w:noProof/>
                <w:color w:val="BA2121"/>
                <w:lang w:val="en-IN"/>
              </w:rPr>
              <w:t>"jquery-3.5.1.min.js"</w:t>
            </w:r>
            <w:r w:rsidRPr="00BD4661">
              <w:rPr>
                <w:b/>
                <w:bCs/>
                <w:noProof/>
                <w:color w:val="008000"/>
                <w:lang w:val="en-IN"/>
              </w:rPr>
              <w:t>&gt;&lt;/script&gt;</w:t>
            </w:r>
          </w:p>
          <w:p w:rsidR="00BD4661" w:rsidRPr="00BD4661" w:rsidP="00BD4661">
            <w:pPr>
              <w:pStyle w:val="HTMLPreformatted"/>
              <w:shd w:val="clear" w:color="auto" w:fill="F8F8F8"/>
              <w:rPr>
                <w:noProof/>
                <w:lang w:val="en-IN"/>
              </w:rPr>
            </w:pPr>
            <w:r w:rsidRPr="00BD4661">
              <w:rPr>
                <w:noProof/>
                <w:lang w:val="en-IN"/>
              </w:rPr>
              <w:tab/>
            </w:r>
            <w:r w:rsidRPr="00BD4661">
              <w:rPr>
                <w:b/>
                <w:bCs/>
                <w:noProof/>
                <w:color w:val="008000"/>
                <w:lang w:val="en-IN"/>
              </w:rPr>
              <w:t xml:space="preserve">&lt;script </w:t>
            </w:r>
            <w:r w:rsidRPr="00BD4661">
              <w:rPr>
                <w:noProof/>
                <w:color w:val="7D9029"/>
                <w:lang w:val="en-IN"/>
              </w:rPr>
              <w:t>src=</w:t>
            </w:r>
            <w:r w:rsidRPr="00BD4661">
              <w:rPr>
                <w:noProof/>
                <w:color w:val="BA2121"/>
                <w:lang w:val="en-IN"/>
              </w:rPr>
              <w:t>"loader.js"</w:t>
            </w:r>
            <w:r w:rsidRPr="00BD4661">
              <w:rPr>
                <w:b/>
                <w:bCs/>
                <w:noProof/>
                <w:color w:val="008000"/>
                <w:lang w:val="en-IN"/>
              </w:rPr>
              <w:t>&gt;&lt;/script&gt;</w:t>
            </w:r>
          </w:p>
          <w:p w:rsidR="00BD4661" w:rsidP="00BD4661">
            <w:pPr>
              <w:pStyle w:val="HTMLPreformatted"/>
              <w:shd w:val="clear" w:color="auto" w:fill="F8F8F8"/>
              <w:rPr>
                <w:b/>
                <w:bCs/>
                <w:noProof/>
                <w:color w:val="008000"/>
                <w:lang w:val="en-IN"/>
              </w:rPr>
            </w:pPr>
            <w:r w:rsidRPr="00BD4661">
              <w:rPr>
                <w:b/>
                <w:bCs/>
                <w:noProof/>
                <w:color w:val="008000"/>
                <w:lang w:val="en-IN"/>
              </w:rPr>
              <w:t>&lt;/head&gt;</w:t>
            </w:r>
          </w:p>
          <w:p w:rsidR="00D7453E" w:rsidRPr="00D7453E" w:rsidP="00D7453E">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20"/>
                <w:szCs w:val="20"/>
                <w:lang w:bidi="gu-IN"/>
              </w:rPr>
            </w:pPr>
            <w:r w:rsidRPr="00D7453E">
              <w:rPr>
                <w:rFonts w:ascii="Courier New" w:eastAsia="Times New Roman" w:hAnsi="Courier New" w:cs="Courier New"/>
                <w:i/>
                <w:iCs/>
                <w:color w:val="408080"/>
                <w:sz w:val="20"/>
                <w:szCs w:val="20"/>
                <w:lang w:bidi="gu-IN"/>
              </w:rPr>
              <w:t xml:space="preserve">&lt;!-- Live link: </w:t>
            </w:r>
            <w:r w:rsidRPr="00D7453E">
              <w:rPr>
                <w:rFonts w:ascii="Courier New" w:eastAsia="Times New Roman" w:hAnsi="Courier New" w:cs="Courier New"/>
                <w:i/>
                <w:iCs/>
                <w:color w:val="408080"/>
                <w:sz w:val="20"/>
                <w:szCs w:val="20"/>
                <w:lang w:bidi="gu-IN"/>
              </w:rPr>
              <w:t>https://sidpro-hash.github.io/HTML-Canvas/Data%20visulization%20JavaScript/google%20other%20type.html --&gt;</w:t>
            </w:r>
          </w:p>
          <w:p w:rsidR="00BD4661" w:rsidRPr="00BD4661" w:rsidP="00BD4661">
            <w:pPr>
              <w:pStyle w:val="HTMLPreformatted"/>
              <w:shd w:val="clear" w:color="auto" w:fill="F8F8F8"/>
              <w:rPr>
                <w:noProof/>
                <w:lang w:val="en-IN"/>
              </w:rPr>
            </w:pPr>
            <w:r w:rsidRPr="00BD4661">
              <w:rPr>
                <w:b/>
                <w:bCs/>
                <w:noProof/>
                <w:color w:val="008000"/>
                <w:lang w:val="en-IN"/>
              </w:rPr>
              <w:t>&lt;body&gt;</w:t>
            </w:r>
          </w:p>
          <w:p w:rsidR="00BD4661" w:rsidRPr="00BD4661" w:rsidP="00BD4661">
            <w:pPr>
              <w:pStyle w:val="HTMLPreformatted"/>
              <w:shd w:val="clear" w:color="auto" w:fill="F8F8F8"/>
              <w:rPr>
                <w:noProof/>
                <w:lang w:val="en-IN"/>
              </w:rPr>
            </w:pPr>
            <w:r w:rsidRPr="00BD4661">
              <w:rPr>
                <w:noProof/>
                <w:lang w:val="en-IN"/>
              </w:rPr>
              <w:tab/>
            </w:r>
            <w:r w:rsidRPr="00BD4661">
              <w:rPr>
                <w:b/>
                <w:bCs/>
                <w:noProof/>
                <w:color w:val="008000"/>
                <w:lang w:val="en-IN"/>
              </w:rPr>
              <w:t>&lt;h2&gt;</w:t>
            </w:r>
            <w:r w:rsidRPr="00BD4661">
              <w:rPr>
                <w:noProof/>
                <w:lang w:val="en-IN"/>
              </w:rPr>
              <w:t>Using Google Charts API Basics draw chart(other type) bubble chart</w:t>
            </w:r>
            <w:r w:rsidRPr="00BD4661">
              <w:rPr>
                <w:b/>
                <w:bCs/>
                <w:noProof/>
                <w:color w:val="008000"/>
                <w:lang w:val="en-IN"/>
              </w:rPr>
              <w:t>&lt;/h2&gt;</w:t>
            </w:r>
          </w:p>
          <w:p w:rsidR="00BD4661" w:rsidRPr="00BD4661" w:rsidP="00BD4661">
            <w:pPr>
              <w:pStyle w:val="HTMLPreformatted"/>
              <w:shd w:val="clear" w:color="auto" w:fill="F8F8F8"/>
              <w:rPr>
                <w:noProof/>
                <w:lang w:val="en-IN"/>
              </w:rPr>
            </w:pPr>
            <w:r w:rsidRPr="00BD4661">
              <w:rPr>
                <w:noProof/>
                <w:lang w:val="en-IN"/>
              </w:rPr>
              <w:tab/>
            </w:r>
            <w:r w:rsidRPr="00BD4661">
              <w:rPr>
                <w:b/>
                <w:bCs/>
                <w:noProof/>
                <w:color w:val="008000"/>
                <w:lang w:val="en-IN"/>
              </w:rPr>
              <w:t>&lt;div</w:t>
            </w:r>
            <w:r w:rsidRPr="00BD4661">
              <w:rPr>
                <w:noProof/>
                <w:lang w:val="en-IN"/>
              </w:rPr>
              <w:t xml:space="preserve"> </w:t>
            </w:r>
            <w:r w:rsidRPr="00BD4661">
              <w:rPr>
                <w:noProof/>
                <w:color w:val="7D9029"/>
                <w:lang w:val="en-IN"/>
              </w:rPr>
              <w:t>id=</w:t>
            </w:r>
            <w:r w:rsidRPr="00BD4661">
              <w:rPr>
                <w:noProof/>
                <w:color w:val="BA2121"/>
                <w:lang w:val="en-IN"/>
              </w:rPr>
              <w:t>"chart"</w:t>
            </w:r>
            <w:r w:rsidRPr="00BD4661">
              <w:rPr>
                <w:noProof/>
                <w:lang w:val="en-IN"/>
              </w:rPr>
              <w:t xml:space="preserve"> </w:t>
            </w:r>
            <w:r w:rsidRPr="00BD4661">
              <w:rPr>
                <w:noProof/>
                <w:color w:val="7D9029"/>
                <w:lang w:val="en-IN"/>
              </w:rPr>
              <w:t>style=</w:t>
            </w:r>
            <w:r w:rsidRPr="00BD4661">
              <w:rPr>
                <w:noProof/>
                <w:color w:val="BA2121"/>
                <w:lang w:val="en-IN"/>
              </w:rPr>
              <w:t>"width: 900px; height: 500px"</w:t>
            </w:r>
            <w:r w:rsidRPr="00BD4661">
              <w:rPr>
                <w:b/>
                <w:bCs/>
                <w:noProof/>
                <w:color w:val="008000"/>
                <w:lang w:val="en-IN"/>
              </w:rPr>
              <w:t>&gt;&lt;/div&gt;</w:t>
            </w:r>
          </w:p>
          <w:p w:rsidR="00BD4661" w:rsidRPr="00BD4661" w:rsidP="00BD4661">
            <w:pPr>
              <w:pStyle w:val="HTMLPreformatted"/>
              <w:shd w:val="clear" w:color="auto" w:fill="F8F8F8"/>
              <w:rPr>
                <w:noProof/>
                <w:lang w:val="en-IN"/>
              </w:rPr>
            </w:pPr>
            <w:r w:rsidRPr="00BD4661">
              <w:rPr>
                <w:b/>
                <w:bCs/>
                <w:noProof/>
                <w:color w:val="008000"/>
                <w:lang w:val="en-IN"/>
              </w:rPr>
              <w:t>&lt;/body</w:t>
            </w:r>
            <w:r w:rsidRPr="00BD4661">
              <w:rPr>
                <w:b/>
                <w:bCs/>
                <w:noProof/>
                <w:color w:val="008000"/>
                <w:lang w:val="en-IN"/>
              </w:rPr>
              <w:t>&gt;</w:t>
            </w:r>
          </w:p>
          <w:p w:rsidR="00BD4661" w:rsidRPr="00BD4661" w:rsidP="00BD4661">
            <w:pPr>
              <w:pStyle w:val="HTMLPreformatted"/>
              <w:shd w:val="clear" w:color="auto" w:fill="F8F8F8"/>
              <w:rPr>
                <w:noProof/>
                <w:lang w:val="en-IN"/>
              </w:rPr>
            </w:pPr>
            <w:r w:rsidRPr="00BD4661">
              <w:rPr>
                <w:noProof/>
                <w:lang w:val="en-IN"/>
              </w:rPr>
              <w:t xml:space="preserve">    </w:t>
            </w:r>
            <w:r w:rsidRPr="00BD4661">
              <w:rPr>
                <w:b/>
                <w:bCs/>
                <w:noProof/>
                <w:color w:val="008000"/>
                <w:lang w:val="en-IN"/>
              </w:rPr>
              <w:t xml:space="preserve">&lt;script </w:t>
            </w:r>
            <w:r w:rsidRPr="00BD4661">
              <w:rPr>
                <w:noProof/>
                <w:color w:val="7D9029"/>
                <w:lang w:val="en-IN"/>
              </w:rPr>
              <w:t>type=</w:t>
            </w:r>
            <w:r w:rsidRPr="00BD4661">
              <w:rPr>
                <w:noProof/>
                <w:color w:val="BA2121"/>
                <w:lang w:val="en-IN"/>
              </w:rPr>
              <w:t>"text/javascript"</w:t>
            </w:r>
            <w:r w:rsidRPr="00BD4661">
              <w:rPr>
                <w:b/>
                <w:bCs/>
                <w:noProof/>
                <w:color w:val="008000"/>
                <w:lang w:val="en-IN"/>
              </w:rPr>
              <w:t>&gt;</w:t>
            </w:r>
          </w:p>
          <w:p w:rsidR="00BD4661" w:rsidRPr="00BD4661" w:rsidP="00BD4661">
            <w:pPr>
              <w:pStyle w:val="HTMLPreformatted"/>
              <w:shd w:val="clear" w:color="auto" w:fill="F8F8F8"/>
              <w:rPr>
                <w:noProof/>
                <w:lang w:val="en-IN"/>
              </w:rPr>
            </w:pPr>
            <w:r w:rsidRPr="00BD4661">
              <w:rPr>
                <w:noProof/>
                <w:lang w:val="en-IN"/>
              </w:rPr>
              <w:t xml:space="preserve">      google.charts.load(</w:t>
            </w:r>
            <w:r w:rsidRPr="00BD4661">
              <w:rPr>
                <w:noProof/>
                <w:color w:val="BA2121"/>
                <w:lang w:val="en-IN"/>
              </w:rPr>
              <w:t>'current'</w:t>
            </w:r>
            <w:r w:rsidRPr="00BD4661">
              <w:rPr>
                <w:noProof/>
                <w:lang w:val="en-IN"/>
              </w:rPr>
              <w:t>, {</w:t>
            </w:r>
            <w:r w:rsidRPr="00BD4661">
              <w:rPr>
                <w:noProof/>
                <w:color w:val="BA2121"/>
                <w:lang w:val="en-IN"/>
              </w:rPr>
              <w:t>'packages'</w:t>
            </w:r>
            <w:r w:rsidRPr="00BD4661">
              <w:rPr>
                <w:noProof/>
                <w:color w:val="666666"/>
                <w:lang w:val="en-IN"/>
              </w:rPr>
              <w:t>:</w:t>
            </w:r>
            <w:r w:rsidRPr="00BD4661">
              <w:rPr>
                <w:noProof/>
                <w:lang w:val="en-IN"/>
              </w:rPr>
              <w:t>[</w:t>
            </w:r>
            <w:r w:rsidRPr="00BD4661">
              <w:rPr>
                <w:noProof/>
                <w:color w:val="BA2121"/>
                <w:lang w:val="en-IN"/>
              </w:rPr>
              <w:t>'corechart'</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 xml:space="preserve">      google.charts.setOnLoadCallback(drawSeriesChart);</w:t>
            </w:r>
          </w:p>
          <w:p w:rsidR="00BD4661" w:rsidRPr="00BD4661" w:rsidP="00BD4661">
            <w:pPr>
              <w:pStyle w:val="HTMLPreformatted"/>
              <w:shd w:val="clear" w:color="auto" w:fill="F8F8F8"/>
              <w:rPr>
                <w:noProof/>
                <w:lang w:val="en-IN"/>
              </w:rPr>
            </w:pPr>
            <w:r w:rsidRPr="00BD4661">
              <w:rPr>
                <w:noProof/>
                <w:lang w:val="en-IN"/>
              </w:rPr>
              <w:t xml:space="preserve">    </w:t>
            </w:r>
            <w:r w:rsidRPr="00BD4661">
              <w:rPr>
                <w:b/>
                <w:bCs/>
                <w:noProof/>
                <w:color w:val="008000"/>
                <w:lang w:val="en-IN"/>
              </w:rPr>
              <w:t>function</w:t>
            </w:r>
            <w:r w:rsidRPr="00BD4661">
              <w:rPr>
                <w:noProof/>
                <w:lang w:val="en-IN"/>
              </w:rPr>
              <w:t xml:space="preserve"> drawSeriesChart() {</w:t>
            </w:r>
          </w:p>
          <w:p w:rsidR="00BD4661" w:rsidRPr="00BD4661" w:rsidP="00BD4661">
            <w:pPr>
              <w:pStyle w:val="HTMLPreformatted"/>
              <w:shd w:val="clear" w:color="auto" w:fill="F8F8F8"/>
              <w:rPr>
                <w:noProof/>
                <w:lang w:val="en-IN"/>
              </w:rPr>
            </w:pPr>
            <w:r w:rsidRPr="00BD4661">
              <w:rPr>
                <w:noProof/>
                <w:lang w:val="en-IN"/>
              </w:rPr>
              <w:t xml:space="preserve">      </w:t>
            </w:r>
            <w:r w:rsidRPr="00BD4661">
              <w:rPr>
                <w:b/>
                <w:bCs/>
                <w:noProof/>
                <w:color w:val="008000"/>
                <w:lang w:val="en-IN"/>
              </w:rPr>
              <w:t>var</w:t>
            </w:r>
            <w:r w:rsidRPr="00BD4661">
              <w:rPr>
                <w:noProof/>
                <w:lang w:val="en-IN"/>
              </w:rPr>
              <w:t xml:space="preserve"> data </w:t>
            </w:r>
            <w:r w:rsidRPr="00BD4661">
              <w:rPr>
                <w:noProof/>
                <w:color w:val="666666"/>
                <w:lang w:val="en-IN"/>
              </w:rPr>
              <w:t>=</w:t>
            </w:r>
            <w:r w:rsidRPr="00BD4661">
              <w:rPr>
                <w:noProof/>
                <w:lang w:val="en-IN"/>
              </w:rPr>
              <w:t xml:space="preserve"> google.visualization.arrayToDataTable([</w:t>
            </w:r>
          </w:p>
          <w:p w:rsidR="00BD4661" w:rsidRPr="00BD4661" w:rsidP="00BD4661">
            <w:pPr>
              <w:pStyle w:val="HTMLPreformatted"/>
              <w:shd w:val="clear" w:color="auto" w:fill="F8F8F8"/>
              <w:rPr>
                <w:noProof/>
                <w:lang w:val="en-IN"/>
              </w:rPr>
            </w:pPr>
            <w:r w:rsidRPr="00BD4661">
              <w:rPr>
                <w:noProof/>
                <w:lang w:val="en-IN"/>
              </w:rPr>
              <w:t xml:space="preserve">       </w:t>
            </w:r>
            <w:r w:rsidRPr="00BD4661">
              <w:rPr>
                <w:noProof/>
                <w:lang w:val="en-IN"/>
              </w:rPr>
              <w:t xml:space="preserve"> [</w:t>
            </w:r>
            <w:r w:rsidRPr="00BD4661">
              <w:rPr>
                <w:noProof/>
                <w:color w:val="BA2121"/>
                <w:lang w:val="en-IN"/>
              </w:rPr>
              <w:t>'ID'</w:t>
            </w:r>
            <w:r w:rsidRPr="00BD4661">
              <w:rPr>
                <w:noProof/>
                <w:lang w:val="en-IN"/>
              </w:rPr>
              <w:t xml:space="preserve">, </w:t>
            </w:r>
            <w:r w:rsidRPr="00BD4661">
              <w:rPr>
                <w:noProof/>
                <w:color w:val="BA2121"/>
                <w:lang w:val="en-IN"/>
              </w:rPr>
              <w:t>'Life Expectancy'</w:t>
            </w:r>
            <w:r w:rsidRPr="00BD4661">
              <w:rPr>
                <w:noProof/>
                <w:lang w:val="en-IN"/>
              </w:rPr>
              <w:t xml:space="preserve">, </w:t>
            </w:r>
            <w:r w:rsidRPr="00BD4661">
              <w:rPr>
                <w:noProof/>
                <w:color w:val="BA2121"/>
                <w:lang w:val="en-IN"/>
              </w:rPr>
              <w:t>'Fertility Rate'</w:t>
            </w:r>
            <w:r w:rsidRPr="00BD4661">
              <w:rPr>
                <w:noProof/>
                <w:lang w:val="en-IN"/>
              </w:rPr>
              <w:t xml:space="preserve">, </w:t>
            </w:r>
            <w:r w:rsidRPr="00BD4661">
              <w:rPr>
                <w:noProof/>
                <w:color w:val="BA2121"/>
                <w:lang w:val="en-IN"/>
              </w:rPr>
              <w:t>'Region'</w:t>
            </w:r>
            <w:r w:rsidRPr="00BD4661">
              <w:rPr>
                <w:noProof/>
                <w:lang w:val="en-IN"/>
              </w:rPr>
              <w:t xml:space="preserve">,     </w:t>
            </w:r>
            <w:r w:rsidRPr="00BD4661">
              <w:rPr>
                <w:noProof/>
                <w:color w:val="BA2121"/>
                <w:lang w:val="en-IN"/>
              </w:rPr>
              <w:t>'Population'</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 xml:space="preserve">        [</w:t>
            </w:r>
            <w:r w:rsidRPr="00BD4661">
              <w:rPr>
                <w:noProof/>
                <w:color w:val="BA2121"/>
                <w:lang w:val="en-IN"/>
              </w:rPr>
              <w:t>'CAN'</w:t>
            </w:r>
            <w:r w:rsidRPr="00BD4661">
              <w:rPr>
                <w:noProof/>
                <w:lang w:val="en-IN"/>
              </w:rPr>
              <w:t xml:space="preserve">,    </w:t>
            </w:r>
            <w:r w:rsidRPr="00BD4661">
              <w:rPr>
                <w:noProof/>
                <w:color w:val="666666"/>
                <w:lang w:val="en-IN"/>
              </w:rPr>
              <w:t>80.66</w:t>
            </w:r>
            <w:r w:rsidRPr="00BD4661">
              <w:rPr>
                <w:noProof/>
                <w:lang w:val="en-IN"/>
              </w:rPr>
              <w:t xml:space="preserve">,              </w:t>
            </w:r>
            <w:r w:rsidRPr="00BD4661">
              <w:rPr>
                <w:noProof/>
                <w:color w:val="666666"/>
                <w:lang w:val="en-IN"/>
              </w:rPr>
              <w:t>1.67</w:t>
            </w:r>
            <w:r w:rsidRPr="00BD4661">
              <w:rPr>
                <w:noProof/>
                <w:lang w:val="en-IN"/>
              </w:rPr>
              <w:t xml:space="preserve">,      </w:t>
            </w:r>
            <w:r w:rsidRPr="00BD4661">
              <w:rPr>
                <w:noProof/>
                <w:color w:val="BA2121"/>
                <w:lang w:val="en-IN"/>
              </w:rPr>
              <w:t>'North America'</w:t>
            </w:r>
            <w:r w:rsidRPr="00BD4661">
              <w:rPr>
                <w:noProof/>
                <w:lang w:val="en-IN"/>
              </w:rPr>
              <w:t xml:space="preserve">,  </w:t>
            </w:r>
            <w:r w:rsidRPr="00BD4661">
              <w:rPr>
                <w:noProof/>
                <w:color w:val="666666"/>
                <w:lang w:val="en-IN"/>
              </w:rPr>
              <w:t>33739900</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 xml:space="preserve">        [</w:t>
            </w:r>
            <w:r w:rsidRPr="00BD4661">
              <w:rPr>
                <w:noProof/>
                <w:color w:val="BA2121"/>
                <w:lang w:val="en-IN"/>
              </w:rPr>
              <w:t>'DEU'</w:t>
            </w:r>
            <w:r w:rsidRPr="00BD4661">
              <w:rPr>
                <w:noProof/>
                <w:lang w:val="en-IN"/>
              </w:rPr>
              <w:t xml:space="preserve">,    </w:t>
            </w:r>
            <w:r w:rsidRPr="00BD4661">
              <w:rPr>
                <w:noProof/>
                <w:color w:val="666666"/>
                <w:lang w:val="en-IN"/>
              </w:rPr>
              <w:t>79.84</w:t>
            </w:r>
            <w:r w:rsidRPr="00BD4661">
              <w:rPr>
                <w:noProof/>
                <w:lang w:val="en-IN"/>
              </w:rPr>
              <w:t xml:space="preserve">,              </w:t>
            </w:r>
            <w:r w:rsidRPr="00BD4661">
              <w:rPr>
                <w:noProof/>
                <w:color w:val="666666"/>
                <w:lang w:val="en-IN"/>
              </w:rPr>
              <w:t>1.36</w:t>
            </w:r>
            <w:r w:rsidRPr="00BD4661">
              <w:rPr>
                <w:noProof/>
                <w:lang w:val="en-IN"/>
              </w:rPr>
              <w:t xml:space="preserve">,      </w:t>
            </w:r>
            <w:r w:rsidRPr="00BD4661">
              <w:rPr>
                <w:noProof/>
                <w:color w:val="BA2121"/>
                <w:lang w:val="en-IN"/>
              </w:rPr>
              <w:t>'Europe'</w:t>
            </w:r>
            <w:r w:rsidRPr="00BD4661">
              <w:rPr>
                <w:noProof/>
                <w:lang w:val="en-IN"/>
              </w:rPr>
              <w:t xml:space="preserve">,         </w:t>
            </w:r>
            <w:r w:rsidRPr="00BD4661">
              <w:rPr>
                <w:noProof/>
                <w:color w:val="666666"/>
                <w:lang w:val="en-IN"/>
              </w:rPr>
              <w:t>81902307</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 xml:space="preserve">        [</w:t>
            </w:r>
            <w:r w:rsidRPr="00BD4661">
              <w:rPr>
                <w:noProof/>
                <w:color w:val="BA2121"/>
                <w:lang w:val="en-IN"/>
              </w:rPr>
              <w:t>'DNK'</w:t>
            </w:r>
            <w:r w:rsidRPr="00BD4661">
              <w:rPr>
                <w:noProof/>
                <w:lang w:val="en-IN"/>
              </w:rPr>
              <w:t xml:space="preserve">,    </w:t>
            </w:r>
            <w:r w:rsidRPr="00BD4661">
              <w:rPr>
                <w:noProof/>
                <w:color w:val="666666"/>
                <w:lang w:val="en-IN"/>
              </w:rPr>
              <w:t>78.6</w:t>
            </w:r>
            <w:r w:rsidRPr="00BD4661">
              <w:rPr>
                <w:noProof/>
                <w:lang w:val="en-IN"/>
              </w:rPr>
              <w:t xml:space="preserve">,               </w:t>
            </w:r>
            <w:r w:rsidRPr="00BD4661">
              <w:rPr>
                <w:noProof/>
                <w:color w:val="666666"/>
                <w:lang w:val="en-IN"/>
              </w:rPr>
              <w:t>1.84</w:t>
            </w:r>
            <w:r w:rsidRPr="00BD4661">
              <w:rPr>
                <w:noProof/>
                <w:lang w:val="en-IN"/>
              </w:rPr>
              <w:t xml:space="preserve">,      </w:t>
            </w:r>
            <w:r w:rsidRPr="00BD4661">
              <w:rPr>
                <w:noProof/>
                <w:color w:val="BA2121"/>
                <w:lang w:val="en-IN"/>
              </w:rPr>
              <w:t>'Europe'</w:t>
            </w:r>
            <w:r w:rsidRPr="00BD4661">
              <w:rPr>
                <w:noProof/>
                <w:lang w:val="en-IN"/>
              </w:rPr>
              <w:t xml:space="preserve">,         </w:t>
            </w:r>
            <w:r w:rsidRPr="00BD4661">
              <w:rPr>
                <w:noProof/>
                <w:color w:val="666666"/>
                <w:lang w:val="en-IN"/>
              </w:rPr>
              <w:t>5523095</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 xml:space="preserve">        [</w:t>
            </w:r>
            <w:r w:rsidRPr="00BD4661">
              <w:rPr>
                <w:noProof/>
                <w:color w:val="BA2121"/>
                <w:lang w:val="en-IN"/>
              </w:rPr>
              <w:t>'EGY'</w:t>
            </w:r>
            <w:r w:rsidRPr="00BD4661">
              <w:rPr>
                <w:noProof/>
                <w:lang w:val="en-IN"/>
              </w:rPr>
              <w:t xml:space="preserve">,    </w:t>
            </w:r>
            <w:r w:rsidRPr="00BD4661">
              <w:rPr>
                <w:noProof/>
                <w:color w:val="666666"/>
                <w:lang w:val="en-IN"/>
              </w:rPr>
              <w:t>72.73</w:t>
            </w:r>
            <w:r w:rsidRPr="00BD4661">
              <w:rPr>
                <w:noProof/>
                <w:lang w:val="en-IN"/>
              </w:rPr>
              <w:t xml:space="preserve">,              </w:t>
            </w:r>
            <w:r w:rsidRPr="00BD4661">
              <w:rPr>
                <w:noProof/>
                <w:color w:val="666666"/>
                <w:lang w:val="en-IN"/>
              </w:rPr>
              <w:t>2.78</w:t>
            </w:r>
            <w:r w:rsidRPr="00BD4661">
              <w:rPr>
                <w:noProof/>
                <w:lang w:val="en-IN"/>
              </w:rPr>
              <w:t xml:space="preserve">,      </w:t>
            </w:r>
            <w:r w:rsidRPr="00BD4661">
              <w:rPr>
                <w:noProof/>
                <w:color w:val="BA2121"/>
                <w:lang w:val="en-IN"/>
              </w:rPr>
              <w:t>'Middle East'</w:t>
            </w:r>
            <w:r w:rsidRPr="00BD4661">
              <w:rPr>
                <w:noProof/>
                <w:lang w:val="en-IN"/>
              </w:rPr>
              <w:t xml:space="preserve">,    </w:t>
            </w:r>
            <w:r w:rsidRPr="00BD4661">
              <w:rPr>
                <w:noProof/>
                <w:color w:val="666666"/>
                <w:lang w:val="en-IN"/>
              </w:rPr>
              <w:t>79716203</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 xml:space="preserve">        [</w:t>
            </w:r>
            <w:r w:rsidRPr="00BD4661">
              <w:rPr>
                <w:noProof/>
                <w:color w:val="BA2121"/>
                <w:lang w:val="en-IN"/>
              </w:rPr>
              <w:t>'GBR'</w:t>
            </w:r>
            <w:r w:rsidRPr="00BD4661">
              <w:rPr>
                <w:noProof/>
                <w:lang w:val="en-IN"/>
              </w:rPr>
              <w:t xml:space="preserve">,    </w:t>
            </w:r>
            <w:r w:rsidRPr="00BD4661">
              <w:rPr>
                <w:noProof/>
                <w:color w:val="666666"/>
                <w:lang w:val="en-IN"/>
              </w:rPr>
              <w:t>80.05</w:t>
            </w:r>
            <w:r w:rsidRPr="00BD4661">
              <w:rPr>
                <w:noProof/>
                <w:lang w:val="en-IN"/>
              </w:rPr>
              <w:t xml:space="preserve">,              </w:t>
            </w:r>
            <w:r w:rsidRPr="00BD4661">
              <w:rPr>
                <w:noProof/>
                <w:color w:val="666666"/>
                <w:lang w:val="en-IN"/>
              </w:rPr>
              <w:t>2</w:t>
            </w:r>
            <w:r w:rsidRPr="00BD4661">
              <w:rPr>
                <w:noProof/>
                <w:lang w:val="en-IN"/>
              </w:rPr>
              <w:t xml:space="preserve">,         </w:t>
            </w:r>
            <w:r w:rsidRPr="00BD4661">
              <w:rPr>
                <w:noProof/>
                <w:color w:val="BA2121"/>
                <w:lang w:val="en-IN"/>
              </w:rPr>
              <w:t>'Europe'</w:t>
            </w:r>
            <w:r w:rsidRPr="00BD4661">
              <w:rPr>
                <w:noProof/>
                <w:lang w:val="en-IN"/>
              </w:rPr>
              <w:t xml:space="preserve">,         </w:t>
            </w:r>
            <w:r w:rsidRPr="00BD4661">
              <w:rPr>
                <w:noProof/>
                <w:color w:val="666666"/>
                <w:lang w:val="en-IN"/>
              </w:rPr>
              <w:t>61801570</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 xml:space="preserve">        [</w:t>
            </w:r>
            <w:r w:rsidRPr="00BD4661">
              <w:rPr>
                <w:noProof/>
                <w:color w:val="BA2121"/>
                <w:lang w:val="en-IN"/>
              </w:rPr>
              <w:t>'IRN'</w:t>
            </w:r>
            <w:r w:rsidRPr="00BD4661">
              <w:rPr>
                <w:noProof/>
                <w:lang w:val="en-IN"/>
              </w:rPr>
              <w:t xml:space="preserve">,    </w:t>
            </w:r>
            <w:r w:rsidRPr="00BD4661">
              <w:rPr>
                <w:noProof/>
                <w:color w:val="666666"/>
                <w:lang w:val="en-IN"/>
              </w:rPr>
              <w:t>72.49</w:t>
            </w:r>
            <w:r w:rsidRPr="00BD4661">
              <w:rPr>
                <w:noProof/>
                <w:lang w:val="en-IN"/>
              </w:rPr>
              <w:t xml:space="preserve">,              </w:t>
            </w:r>
            <w:r w:rsidRPr="00BD4661">
              <w:rPr>
                <w:noProof/>
                <w:color w:val="666666"/>
                <w:lang w:val="en-IN"/>
              </w:rPr>
              <w:t>1.7</w:t>
            </w:r>
            <w:r w:rsidRPr="00BD4661">
              <w:rPr>
                <w:noProof/>
                <w:lang w:val="en-IN"/>
              </w:rPr>
              <w:t>,</w:t>
            </w:r>
            <w:r w:rsidRPr="00BD4661">
              <w:rPr>
                <w:noProof/>
                <w:lang w:val="en-IN"/>
              </w:rPr>
              <w:t xml:space="preserve">       </w:t>
            </w:r>
            <w:r w:rsidRPr="00BD4661">
              <w:rPr>
                <w:noProof/>
                <w:color w:val="BA2121"/>
                <w:lang w:val="en-IN"/>
              </w:rPr>
              <w:t>'Middle East'</w:t>
            </w:r>
            <w:r w:rsidRPr="00BD4661">
              <w:rPr>
                <w:noProof/>
                <w:lang w:val="en-IN"/>
              </w:rPr>
              <w:t xml:space="preserve">,    </w:t>
            </w:r>
            <w:r w:rsidRPr="00BD4661">
              <w:rPr>
                <w:noProof/>
                <w:color w:val="666666"/>
                <w:lang w:val="en-IN"/>
              </w:rPr>
              <w:t>73137148</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 xml:space="preserve">        [</w:t>
            </w:r>
            <w:r w:rsidRPr="00BD4661">
              <w:rPr>
                <w:noProof/>
                <w:color w:val="BA2121"/>
                <w:lang w:val="en-IN"/>
              </w:rPr>
              <w:t>'IRQ'</w:t>
            </w:r>
            <w:r w:rsidRPr="00BD4661">
              <w:rPr>
                <w:noProof/>
                <w:lang w:val="en-IN"/>
              </w:rPr>
              <w:t xml:space="preserve">,    </w:t>
            </w:r>
            <w:r w:rsidRPr="00BD4661">
              <w:rPr>
                <w:noProof/>
                <w:color w:val="666666"/>
                <w:lang w:val="en-IN"/>
              </w:rPr>
              <w:t>68.09</w:t>
            </w:r>
            <w:r w:rsidRPr="00BD4661">
              <w:rPr>
                <w:noProof/>
                <w:lang w:val="en-IN"/>
              </w:rPr>
              <w:t xml:space="preserve">,              </w:t>
            </w:r>
            <w:r w:rsidRPr="00BD4661">
              <w:rPr>
                <w:noProof/>
                <w:color w:val="666666"/>
                <w:lang w:val="en-IN"/>
              </w:rPr>
              <w:t>4.77</w:t>
            </w:r>
            <w:r w:rsidRPr="00BD4661">
              <w:rPr>
                <w:noProof/>
                <w:lang w:val="en-IN"/>
              </w:rPr>
              <w:t xml:space="preserve">,      </w:t>
            </w:r>
            <w:r w:rsidRPr="00BD4661">
              <w:rPr>
                <w:noProof/>
                <w:color w:val="BA2121"/>
                <w:lang w:val="en-IN"/>
              </w:rPr>
              <w:t>'Middle East'</w:t>
            </w:r>
            <w:r w:rsidRPr="00BD4661">
              <w:rPr>
                <w:noProof/>
                <w:lang w:val="en-IN"/>
              </w:rPr>
              <w:t xml:space="preserve">,    </w:t>
            </w:r>
            <w:r w:rsidRPr="00BD4661">
              <w:rPr>
                <w:noProof/>
                <w:color w:val="666666"/>
                <w:lang w:val="en-IN"/>
              </w:rPr>
              <w:t>31090763</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 xml:space="preserve">        [</w:t>
            </w:r>
            <w:r w:rsidRPr="00BD4661">
              <w:rPr>
                <w:noProof/>
                <w:color w:val="BA2121"/>
                <w:lang w:val="en-IN"/>
              </w:rPr>
              <w:t>'ISR'</w:t>
            </w:r>
            <w:r w:rsidRPr="00BD4661">
              <w:rPr>
                <w:noProof/>
                <w:lang w:val="en-IN"/>
              </w:rPr>
              <w:t xml:space="preserve">,    </w:t>
            </w:r>
            <w:r w:rsidRPr="00BD4661">
              <w:rPr>
                <w:noProof/>
                <w:color w:val="666666"/>
                <w:lang w:val="en-IN"/>
              </w:rPr>
              <w:t>81.55</w:t>
            </w:r>
            <w:r w:rsidRPr="00BD4661">
              <w:rPr>
                <w:noProof/>
                <w:lang w:val="en-IN"/>
              </w:rPr>
              <w:t xml:space="preserve">,              </w:t>
            </w:r>
            <w:r w:rsidRPr="00BD4661">
              <w:rPr>
                <w:noProof/>
                <w:color w:val="666666"/>
                <w:lang w:val="en-IN"/>
              </w:rPr>
              <w:t>2.96</w:t>
            </w:r>
            <w:r w:rsidRPr="00BD4661">
              <w:rPr>
                <w:noProof/>
                <w:lang w:val="en-IN"/>
              </w:rPr>
              <w:t xml:space="preserve">,      </w:t>
            </w:r>
            <w:r w:rsidRPr="00BD4661">
              <w:rPr>
                <w:noProof/>
                <w:color w:val="BA2121"/>
                <w:lang w:val="en-IN"/>
              </w:rPr>
              <w:t>'Middle East'</w:t>
            </w:r>
            <w:r w:rsidRPr="00BD4661">
              <w:rPr>
                <w:noProof/>
                <w:lang w:val="en-IN"/>
              </w:rPr>
              <w:t xml:space="preserve">,    </w:t>
            </w:r>
            <w:r w:rsidRPr="00BD4661">
              <w:rPr>
                <w:noProof/>
                <w:color w:val="666666"/>
                <w:lang w:val="en-IN"/>
              </w:rPr>
              <w:t>7485600</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 xml:space="preserve">        [</w:t>
            </w:r>
            <w:r w:rsidRPr="00BD4661">
              <w:rPr>
                <w:noProof/>
                <w:color w:val="BA2121"/>
                <w:lang w:val="en-IN"/>
              </w:rPr>
              <w:t>'RUS'</w:t>
            </w:r>
            <w:r w:rsidRPr="00BD4661">
              <w:rPr>
                <w:noProof/>
                <w:lang w:val="en-IN"/>
              </w:rPr>
              <w:t xml:space="preserve">,    </w:t>
            </w:r>
            <w:r w:rsidRPr="00BD4661">
              <w:rPr>
                <w:noProof/>
                <w:color w:val="666666"/>
                <w:lang w:val="en-IN"/>
              </w:rPr>
              <w:t>68.6</w:t>
            </w:r>
            <w:r w:rsidRPr="00BD4661">
              <w:rPr>
                <w:noProof/>
                <w:lang w:val="en-IN"/>
              </w:rPr>
              <w:t xml:space="preserve">,               </w:t>
            </w:r>
            <w:r w:rsidRPr="00BD4661">
              <w:rPr>
                <w:noProof/>
                <w:color w:val="666666"/>
                <w:lang w:val="en-IN"/>
              </w:rPr>
              <w:t>1.54</w:t>
            </w:r>
            <w:r w:rsidRPr="00BD4661">
              <w:rPr>
                <w:noProof/>
                <w:lang w:val="en-IN"/>
              </w:rPr>
              <w:t xml:space="preserve">,      </w:t>
            </w:r>
            <w:r w:rsidRPr="00BD4661">
              <w:rPr>
                <w:noProof/>
                <w:color w:val="BA2121"/>
                <w:lang w:val="en-IN"/>
              </w:rPr>
              <w:t>'Europe'</w:t>
            </w:r>
            <w:r w:rsidRPr="00BD4661">
              <w:rPr>
                <w:noProof/>
                <w:lang w:val="en-IN"/>
              </w:rPr>
              <w:t xml:space="preserve">,         </w:t>
            </w:r>
            <w:r w:rsidRPr="00BD4661">
              <w:rPr>
                <w:noProof/>
                <w:color w:val="666666"/>
                <w:lang w:val="en-IN"/>
              </w:rPr>
              <w:t>141850000</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 xml:space="preserve">        [</w:t>
            </w:r>
            <w:r w:rsidRPr="00BD4661">
              <w:rPr>
                <w:noProof/>
                <w:color w:val="BA2121"/>
                <w:lang w:val="en-IN"/>
              </w:rPr>
              <w:t>'USA'</w:t>
            </w:r>
            <w:r w:rsidRPr="00BD4661">
              <w:rPr>
                <w:noProof/>
                <w:lang w:val="en-IN"/>
              </w:rPr>
              <w:t xml:space="preserve">,    </w:t>
            </w:r>
            <w:r w:rsidRPr="00BD4661">
              <w:rPr>
                <w:noProof/>
                <w:color w:val="666666"/>
                <w:lang w:val="en-IN"/>
              </w:rPr>
              <w:t>78.09</w:t>
            </w:r>
            <w:r w:rsidRPr="00BD4661">
              <w:rPr>
                <w:noProof/>
                <w:lang w:val="en-IN"/>
              </w:rPr>
              <w:t xml:space="preserve">,              </w:t>
            </w:r>
            <w:r w:rsidRPr="00BD4661">
              <w:rPr>
                <w:noProof/>
                <w:color w:val="666666"/>
                <w:lang w:val="en-IN"/>
              </w:rPr>
              <w:t>2.05</w:t>
            </w:r>
            <w:r w:rsidRPr="00BD4661">
              <w:rPr>
                <w:noProof/>
                <w:lang w:val="en-IN"/>
              </w:rPr>
              <w:t xml:space="preserve">,      </w:t>
            </w:r>
            <w:r w:rsidRPr="00BD4661">
              <w:rPr>
                <w:noProof/>
                <w:color w:val="BA2121"/>
                <w:lang w:val="en-IN"/>
              </w:rPr>
              <w:t>'North America'</w:t>
            </w:r>
            <w:r w:rsidRPr="00BD4661">
              <w:rPr>
                <w:noProof/>
                <w:lang w:val="en-IN"/>
              </w:rPr>
              <w:t xml:space="preserve">,  </w:t>
            </w:r>
            <w:r w:rsidRPr="00BD4661">
              <w:rPr>
                <w:noProof/>
                <w:color w:val="666666"/>
                <w:lang w:val="en-IN"/>
              </w:rPr>
              <w:t>307007000</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 xml:space="preserve">      ]);</w:t>
            </w:r>
          </w:p>
          <w:p w:rsidR="00BD4661" w:rsidRPr="00BD4661" w:rsidP="00BD4661">
            <w:pPr>
              <w:pStyle w:val="HTMLPreformatted"/>
              <w:shd w:val="clear" w:color="auto" w:fill="F8F8F8"/>
              <w:rPr>
                <w:noProof/>
                <w:lang w:val="en-IN"/>
              </w:rPr>
            </w:pPr>
            <w:r w:rsidRPr="00BD4661">
              <w:rPr>
                <w:noProof/>
                <w:lang w:val="en-IN"/>
              </w:rPr>
              <w:t xml:space="preserve">        </w:t>
            </w:r>
            <w:r w:rsidRPr="00BD4661">
              <w:rPr>
                <w:b/>
                <w:bCs/>
                <w:noProof/>
                <w:color w:val="008000"/>
                <w:lang w:val="en-IN"/>
              </w:rPr>
              <w:t>var</w:t>
            </w:r>
            <w:r w:rsidRPr="00BD4661">
              <w:rPr>
                <w:noProof/>
                <w:lang w:val="en-IN"/>
              </w:rPr>
              <w:t xml:space="preserve"> options </w:t>
            </w:r>
            <w:r w:rsidRPr="00BD4661">
              <w:rPr>
                <w:noProof/>
                <w:color w:val="666666"/>
                <w:lang w:val="en-IN"/>
              </w:rPr>
              <w:t>=</w:t>
            </w:r>
            <w:r w:rsidRPr="00BD4661">
              <w:rPr>
                <w:noProof/>
                <w:lang w:val="en-IN"/>
              </w:rPr>
              <w:t xml:space="preserve"> {</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t xml:space="preserve">  title</w:t>
            </w:r>
            <w:r w:rsidRPr="00BD4661">
              <w:rPr>
                <w:noProof/>
                <w:color w:val="666666"/>
                <w:lang w:val="en-IN"/>
              </w:rPr>
              <w:t>:</w:t>
            </w:r>
            <w:r w:rsidRPr="00BD4661">
              <w:rPr>
                <w:noProof/>
                <w:lang w:val="en-IN"/>
              </w:rPr>
              <w:t xml:space="preserve"> </w:t>
            </w:r>
            <w:r w:rsidRPr="00BD4661">
              <w:rPr>
                <w:noProof/>
                <w:color w:val="BA2121"/>
                <w:lang w:val="en-IN"/>
              </w:rPr>
              <w:t>'Correlation between life expectancy, fertility rate '</w:t>
            </w:r>
            <w:r w:rsidRPr="00BD4661">
              <w:rPr>
                <w:noProof/>
                <w:lang w:val="en-IN"/>
              </w:rPr>
              <w:t xml:space="preserve"> </w:t>
            </w:r>
            <w:r w:rsidRPr="00BD4661">
              <w:rPr>
                <w:noProof/>
                <w:color w:val="666666"/>
                <w:lang w:val="en-IN"/>
              </w:rPr>
              <w:t>+</w:t>
            </w:r>
          </w:p>
          <w:p w:rsidR="00BD4661" w:rsidRPr="00BD4661" w:rsidP="00BD4661">
            <w:pPr>
              <w:pStyle w:val="HTMLPreformatted"/>
              <w:shd w:val="clear" w:color="auto" w:fill="F8F8F8"/>
              <w:rPr>
                <w:noProof/>
                <w:lang w:val="en-IN"/>
              </w:rPr>
            </w:pPr>
            <w:r w:rsidRPr="00BD4661">
              <w:rPr>
                <w:noProof/>
                <w:lang w:val="en-IN"/>
              </w:rPr>
              <w:t xml:space="preserve">               </w:t>
            </w:r>
            <w:r w:rsidRPr="00BD4661">
              <w:rPr>
                <w:noProof/>
                <w:color w:val="BA2121"/>
                <w:lang w:val="en-IN"/>
              </w:rPr>
              <w:t xml:space="preserve">'and population of some world </w:t>
            </w:r>
            <w:r w:rsidRPr="00BD4661">
              <w:rPr>
                <w:noProof/>
                <w:color w:val="BA2121"/>
                <w:lang w:val="en-IN"/>
              </w:rPr>
              <w:t>countries (2010)'</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 xml:space="preserve">          curveType</w:t>
            </w:r>
            <w:r w:rsidRPr="00BD4661">
              <w:rPr>
                <w:noProof/>
                <w:color w:val="666666"/>
                <w:lang w:val="en-IN"/>
              </w:rPr>
              <w:t>:</w:t>
            </w:r>
            <w:r w:rsidRPr="00BD4661">
              <w:rPr>
                <w:noProof/>
                <w:lang w:val="en-IN"/>
              </w:rPr>
              <w:t xml:space="preserve"> </w:t>
            </w:r>
            <w:r w:rsidRPr="00BD4661">
              <w:rPr>
                <w:noProof/>
                <w:color w:val="BA2121"/>
                <w:lang w:val="en-IN"/>
              </w:rPr>
              <w:t>'none'</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t xml:space="preserve">  backgroundColor</w:t>
            </w:r>
            <w:r w:rsidRPr="00BD4661">
              <w:rPr>
                <w:noProof/>
                <w:color w:val="666666"/>
                <w:lang w:val="en-IN"/>
              </w:rPr>
              <w:t>:</w:t>
            </w:r>
            <w:r w:rsidRPr="00BD4661">
              <w:rPr>
                <w:noProof/>
                <w:lang w:val="en-IN"/>
              </w:rPr>
              <w:t xml:space="preserve"> </w:t>
            </w:r>
            <w:r w:rsidRPr="00BD4661">
              <w:rPr>
                <w:noProof/>
                <w:color w:val="BA2121"/>
                <w:lang w:val="en-IN"/>
              </w:rPr>
              <w:t>'#2a2a2a'</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t xml:space="preserve">  colors</w:t>
            </w:r>
            <w:r w:rsidRPr="00BD4661">
              <w:rPr>
                <w:noProof/>
                <w:color w:val="666666"/>
                <w:lang w:val="en-IN"/>
              </w:rPr>
              <w:t>:</w:t>
            </w:r>
            <w:r w:rsidRPr="00BD4661">
              <w:rPr>
                <w:noProof/>
                <w:lang w:val="en-IN"/>
              </w:rPr>
              <w:t xml:space="preserve"> [</w:t>
            </w:r>
            <w:r w:rsidRPr="00BD4661">
              <w:rPr>
                <w:noProof/>
                <w:color w:val="BA2121"/>
                <w:lang w:val="en-IN"/>
              </w:rPr>
              <w:t>'#51cda0'</w:t>
            </w:r>
            <w:r w:rsidRPr="00BD4661">
              <w:rPr>
                <w:noProof/>
                <w:lang w:val="en-IN"/>
              </w:rPr>
              <w:t>,</w:t>
            </w:r>
            <w:r w:rsidRPr="00BD4661">
              <w:rPr>
                <w:noProof/>
                <w:color w:val="BA2121"/>
                <w:lang w:val="en-IN"/>
              </w:rPr>
              <w:t>'#6d78ad'</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t xml:space="preserve">  titleTextStyle</w:t>
            </w:r>
            <w:r w:rsidRPr="00BD4661">
              <w:rPr>
                <w:noProof/>
                <w:color w:val="666666"/>
                <w:lang w:val="en-IN"/>
              </w:rPr>
              <w:t>:</w:t>
            </w:r>
            <w:r w:rsidRPr="00BD4661">
              <w:rPr>
                <w:noProof/>
                <w:lang w:val="en-IN"/>
              </w:rPr>
              <w:t>{color</w:t>
            </w:r>
            <w:r w:rsidRPr="00BD4661">
              <w:rPr>
                <w:noProof/>
                <w:color w:val="666666"/>
                <w:lang w:val="en-IN"/>
              </w:rPr>
              <w:t>:</w:t>
            </w:r>
            <w:r w:rsidRPr="00BD4661">
              <w:rPr>
                <w:noProof/>
                <w:lang w:val="en-IN"/>
              </w:rPr>
              <w:t xml:space="preserve"> </w:t>
            </w:r>
            <w:r w:rsidRPr="00BD4661">
              <w:rPr>
                <w:noProof/>
                <w:color w:val="BA2121"/>
                <w:lang w:val="en-IN"/>
              </w:rPr>
              <w:t>'white'</w:t>
            </w:r>
            <w:r w:rsidRPr="00BD4661">
              <w:rPr>
                <w:noProof/>
                <w:lang w:val="en-IN"/>
              </w:rPr>
              <w:t>,bold</w:t>
            </w:r>
            <w:r w:rsidRPr="00BD4661">
              <w:rPr>
                <w:noProof/>
                <w:color w:val="666666"/>
                <w:lang w:val="en-IN"/>
              </w:rPr>
              <w:t>:</w:t>
            </w:r>
            <w:r w:rsidRPr="00BD4661">
              <w:rPr>
                <w:noProof/>
                <w:lang w:val="en-IN"/>
              </w:rPr>
              <w:t xml:space="preserve"> </w:t>
            </w:r>
            <w:r w:rsidRPr="00BD4661">
              <w:rPr>
                <w:b/>
                <w:bCs/>
                <w:noProof/>
                <w:color w:val="008000"/>
                <w:lang w:val="en-IN"/>
              </w:rPr>
              <w:t>true</w:t>
            </w:r>
            <w:r w:rsidRPr="00BD4661">
              <w:rPr>
                <w:noProof/>
                <w:lang w:val="en-IN"/>
              </w:rPr>
              <w:t>,fontSize</w:t>
            </w:r>
            <w:r w:rsidRPr="00BD4661">
              <w:rPr>
                <w:noProof/>
                <w:color w:val="666666"/>
                <w:lang w:val="en-IN"/>
              </w:rPr>
              <w:t>:</w:t>
            </w:r>
            <w:r w:rsidRPr="00BD4661">
              <w:rPr>
                <w:noProof/>
                <w:lang w:val="en-IN"/>
              </w:rPr>
              <w:t xml:space="preserve"> </w:t>
            </w:r>
            <w:r w:rsidRPr="00BD4661">
              <w:rPr>
                <w:noProof/>
                <w:color w:val="666666"/>
                <w:lang w:val="en-IN"/>
              </w:rPr>
              <w:t>20</w:t>
            </w:r>
            <w:r w:rsidRPr="00BD4661">
              <w:rPr>
                <w:noProof/>
                <w:lang w:val="en-IN"/>
              </w:rPr>
              <w:t>,italic</w:t>
            </w:r>
            <w:r w:rsidRPr="00BD4661">
              <w:rPr>
                <w:noProof/>
                <w:color w:val="666666"/>
                <w:lang w:val="en-IN"/>
              </w:rPr>
              <w:t>:</w:t>
            </w:r>
            <w:r w:rsidRPr="00BD4661">
              <w:rPr>
                <w:noProof/>
                <w:lang w:val="en-IN"/>
              </w:rPr>
              <w:t xml:space="preserve"> </w:t>
            </w:r>
            <w:r w:rsidRPr="00BD4661">
              <w:rPr>
                <w:b/>
                <w:bCs/>
                <w:noProof/>
                <w:color w:val="008000"/>
                <w:lang w:val="en-IN"/>
              </w:rPr>
              <w:t>false</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t xml:space="preserve">  hAxis</w:t>
            </w:r>
            <w:r w:rsidRPr="00BD4661">
              <w:rPr>
                <w:noProof/>
                <w:color w:val="666666"/>
                <w:lang w:val="en-IN"/>
              </w:rPr>
              <w:t>:</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r>
            <w:r w:rsidRPr="00BD4661">
              <w:rPr>
                <w:noProof/>
                <w:lang w:val="en-IN"/>
              </w:rPr>
              <w:tab/>
              <w:t>title</w:t>
            </w:r>
            <w:r w:rsidRPr="00BD4661">
              <w:rPr>
                <w:noProof/>
                <w:color w:val="666666"/>
                <w:lang w:val="en-IN"/>
              </w:rPr>
              <w:t>:</w:t>
            </w:r>
            <w:r w:rsidRPr="00BD4661">
              <w:rPr>
                <w:noProof/>
                <w:color w:val="BA2121"/>
                <w:lang w:val="en-IN"/>
              </w:rPr>
              <w:t>'Life Expectancy'</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r>
            <w:r w:rsidRPr="00BD4661">
              <w:rPr>
                <w:noProof/>
                <w:lang w:val="en-IN"/>
              </w:rPr>
              <w:tab/>
              <w:t>titleTextStyle</w:t>
            </w:r>
            <w:r w:rsidRPr="00BD4661">
              <w:rPr>
                <w:noProof/>
                <w:color w:val="666666"/>
                <w:lang w:val="en-IN"/>
              </w:rPr>
              <w:t>:</w:t>
            </w:r>
            <w:r w:rsidRPr="00BD4661">
              <w:rPr>
                <w:noProof/>
                <w:lang w:val="en-IN"/>
              </w:rPr>
              <w:t xml:space="preserve"> {color</w:t>
            </w:r>
            <w:r w:rsidRPr="00BD4661">
              <w:rPr>
                <w:noProof/>
                <w:color w:val="666666"/>
                <w:lang w:val="en-IN"/>
              </w:rPr>
              <w:t>:</w:t>
            </w:r>
            <w:r w:rsidRPr="00BD4661">
              <w:rPr>
                <w:noProof/>
                <w:lang w:val="en-IN"/>
              </w:rPr>
              <w:t xml:space="preserve"> </w:t>
            </w:r>
            <w:r w:rsidRPr="00BD4661">
              <w:rPr>
                <w:noProof/>
                <w:color w:val="BA2121"/>
                <w:lang w:val="en-IN"/>
              </w:rPr>
              <w:t>'white'</w:t>
            </w:r>
            <w:r w:rsidRPr="00BD4661">
              <w:rPr>
                <w:noProof/>
                <w:lang w:val="en-IN"/>
              </w:rPr>
              <w:t>,bold</w:t>
            </w:r>
            <w:r w:rsidRPr="00BD4661">
              <w:rPr>
                <w:noProof/>
                <w:color w:val="666666"/>
                <w:lang w:val="en-IN"/>
              </w:rPr>
              <w:t>:</w:t>
            </w:r>
            <w:r w:rsidRPr="00BD4661">
              <w:rPr>
                <w:noProof/>
                <w:lang w:val="en-IN"/>
              </w:rPr>
              <w:t xml:space="preserve"> </w:t>
            </w:r>
            <w:r w:rsidRPr="00BD4661">
              <w:rPr>
                <w:b/>
                <w:bCs/>
                <w:noProof/>
                <w:color w:val="008000"/>
                <w:lang w:val="en-IN"/>
              </w:rPr>
              <w:t>false</w:t>
            </w:r>
            <w:r w:rsidRPr="00BD4661">
              <w:rPr>
                <w:noProof/>
                <w:lang w:val="en-IN"/>
              </w:rPr>
              <w:t>,italic</w:t>
            </w:r>
            <w:r w:rsidRPr="00BD4661">
              <w:rPr>
                <w:noProof/>
                <w:color w:val="666666"/>
                <w:lang w:val="en-IN"/>
              </w:rPr>
              <w:t>:</w:t>
            </w:r>
            <w:r w:rsidRPr="00BD4661">
              <w:rPr>
                <w:noProof/>
                <w:lang w:val="en-IN"/>
              </w:rPr>
              <w:t xml:space="preserve"> </w:t>
            </w:r>
            <w:r w:rsidRPr="00BD4661">
              <w:rPr>
                <w:b/>
                <w:bCs/>
                <w:noProof/>
                <w:color w:val="008000"/>
                <w:lang w:val="en-IN"/>
              </w:rPr>
              <w:t>false</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r>
            <w:r w:rsidRPr="00BD4661">
              <w:rPr>
                <w:noProof/>
                <w:lang w:val="en-IN"/>
              </w:rPr>
              <w:tab/>
              <w:t>textStyle</w:t>
            </w:r>
            <w:r w:rsidRPr="00BD4661">
              <w:rPr>
                <w:noProof/>
                <w:color w:val="666666"/>
                <w:lang w:val="en-IN"/>
              </w:rPr>
              <w:t>:</w:t>
            </w:r>
            <w:r w:rsidRPr="00BD4661">
              <w:rPr>
                <w:noProof/>
                <w:lang w:val="en-IN"/>
              </w:rPr>
              <w:t>{color</w:t>
            </w:r>
            <w:r w:rsidRPr="00BD4661">
              <w:rPr>
                <w:noProof/>
                <w:color w:val="666666"/>
                <w:lang w:val="en-IN"/>
              </w:rPr>
              <w:t>:</w:t>
            </w:r>
            <w:r w:rsidRPr="00BD4661">
              <w:rPr>
                <w:noProof/>
                <w:lang w:val="en-IN"/>
              </w:rPr>
              <w:t xml:space="preserve"> </w:t>
            </w:r>
            <w:r w:rsidRPr="00BD4661">
              <w:rPr>
                <w:noProof/>
                <w:color w:val="BA2121"/>
                <w:lang w:val="en-IN"/>
              </w:rPr>
              <w:t>'white'</w:t>
            </w:r>
            <w:r w:rsidRPr="00BD4661">
              <w:rPr>
                <w:noProof/>
                <w:lang w:val="en-IN"/>
              </w:rPr>
              <w:t>,bold</w:t>
            </w:r>
            <w:r w:rsidRPr="00BD4661">
              <w:rPr>
                <w:noProof/>
                <w:color w:val="666666"/>
                <w:lang w:val="en-IN"/>
              </w:rPr>
              <w:t>:</w:t>
            </w:r>
            <w:r w:rsidRPr="00BD4661">
              <w:rPr>
                <w:noProof/>
                <w:lang w:val="en-IN"/>
              </w:rPr>
              <w:t xml:space="preserve"> </w:t>
            </w:r>
            <w:r w:rsidRPr="00BD4661">
              <w:rPr>
                <w:b/>
                <w:bCs/>
                <w:noProof/>
                <w:color w:val="008000"/>
                <w:lang w:val="en-IN"/>
              </w:rPr>
              <w:t>false</w:t>
            </w:r>
            <w:r w:rsidRPr="00BD4661">
              <w:rPr>
                <w:noProof/>
                <w:lang w:val="en-IN"/>
              </w:rPr>
              <w:t>,italic</w:t>
            </w:r>
            <w:r w:rsidRPr="00BD4661">
              <w:rPr>
                <w:noProof/>
                <w:color w:val="666666"/>
                <w:lang w:val="en-IN"/>
              </w:rPr>
              <w:t>:</w:t>
            </w:r>
            <w:r w:rsidRPr="00BD4661">
              <w:rPr>
                <w:noProof/>
                <w:lang w:val="en-IN"/>
              </w:rPr>
              <w:t xml:space="preserve"> </w:t>
            </w:r>
            <w:r w:rsidRPr="00BD4661">
              <w:rPr>
                <w:b/>
                <w:bCs/>
                <w:noProof/>
                <w:color w:val="008000"/>
                <w:lang w:val="en-IN"/>
              </w:rPr>
              <w:t>false</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r>
            <w:r w:rsidRPr="00BD4661">
              <w:rPr>
                <w:noProof/>
                <w:lang w:val="en-IN"/>
              </w:rPr>
              <w:tab/>
              <w:t>baselineColor</w:t>
            </w:r>
            <w:r w:rsidRPr="00BD4661">
              <w:rPr>
                <w:noProof/>
                <w:color w:val="666666"/>
                <w:lang w:val="en-IN"/>
              </w:rPr>
              <w:t>:</w:t>
            </w:r>
            <w:r w:rsidRPr="00BD4661">
              <w:rPr>
                <w:noProof/>
                <w:color w:val="BA2121"/>
                <w:lang w:val="en-IN"/>
              </w:rPr>
              <w:t>'#51cda0'</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r>
            <w:r w:rsidRPr="00BD4661">
              <w:rPr>
                <w:noProof/>
                <w:lang w:val="en-IN"/>
              </w:rPr>
              <w:tab/>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t xml:space="preserve">  },</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t xml:space="preserve">  vAxis</w:t>
            </w:r>
            <w:r w:rsidRPr="00BD4661">
              <w:rPr>
                <w:noProof/>
                <w:color w:val="666666"/>
                <w:lang w:val="en-IN"/>
              </w:rPr>
              <w:t>:</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r>
            <w:r w:rsidRPr="00BD4661">
              <w:rPr>
                <w:noProof/>
                <w:lang w:val="en-IN"/>
              </w:rPr>
              <w:tab/>
              <w:t>title</w:t>
            </w:r>
            <w:r w:rsidRPr="00BD4661">
              <w:rPr>
                <w:noProof/>
                <w:color w:val="666666"/>
                <w:lang w:val="en-IN"/>
              </w:rPr>
              <w:t>:</w:t>
            </w:r>
            <w:r w:rsidRPr="00BD4661">
              <w:rPr>
                <w:noProof/>
                <w:lang w:val="en-IN"/>
              </w:rPr>
              <w:t xml:space="preserve"> </w:t>
            </w:r>
            <w:r w:rsidRPr="00BD4661">
              <w:rPr>
                <w:noProof/>
                <w:color w:val="BA2121"/>
                <w:lang w:val="en-IN"/>
              </w:rPr>
              <w:t>'Fertility Rate'</w:t>
            </w:r>
            <w:r w:rsidRPr="00BD4661">
              <w:rPr>
                <w:noProof/>
                <w:lang w:val="en-IN"/>
              </w:rPr>
              <w:t xml:space="preserve">, </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r>
            <w:r w:rsidRPr="00BD4661">
              <w:rPr>
                <w:noProof/>
                <w:lang w:val="en-IN"/>
              </w:rPr>
              <w:tab/>
              <w:t>titleTextStyle</w:t>
            </w:r>
            <w:r w:rsidRPr="00BD4661">
              <w:rPr>
                <w:noProof/>
                <w:color w:val="666666"/>
                <w:lang w:val="en-IN"/>
              </w:rPr>
              <w:t>:</w:t>
            </w:r>
            <w:r w:rsidRPr="00BD4661">
              <w:rPr>
                <w:noProof/>
                <w:lang w:val="en-IN"/>
              </w:rPr>
              <w:t xml:space="preserve"> {color</w:t>
            </w:r>
            <w:r w:rsidRPr="00BD4661">
              <w:rPr>
                <w:noProof/>
                <w:color w:val="666666"/>
                <w:lang w:val="en-IN"/>
              </w:rPr>
              <w:t>:</w:t>
            </w:r>
            <w:r w:rsidRPr="00BD4661">
              <w:rPr>
                <w:noProof/>
                <w:lang w:val="en-IN"/>
              </w:rPr>
              <w:t xml:space="preserve"> </w:t>
            </w:r>
            <w:r w:rsidRPr="00BD4661">
              <w:rPr>
                <w:noProof/>
                <w:color w:val="BA2121"/>
                <w:lang w:val="en-IN"/>
              </w:rPr>
              <w:t>'white'</w:t>
            </w:r>
            <w:r w:rsidRPr="00BD4661">
              <w:rPr>
                <w:noProof/>
                <w:lang w:val="en-IN"/>
              </w:rPr>
              <w:t>,bold</w:t>
            </w:r>
            <w:r w:rsidRPr="00BD4661">
              <w:rPr>
                <w:noProof/>
                <w:color w:val="666666"/>
                <w:lang w:val="en-IN"/>
              </w:rPr>
              <w:t>:</w:t>
            </w:r>
            <w:r w:rsidRPr="00BD4661">
              <w:rPr>
                <w:noProof/>
                <w:lang w:val="en-IN"/>
              </w:rPr>
              <w:t xml:space="preserve"> </w:t>
            </w:r>
            <w:r w:rsidRPr="00BD4661">
              <w:rPr>
                <w:b/>
                <w:bCs/>
                <w:noProof/>
                <w:color w:val="008000"/>
                <w:lang w:val="en-IN"/>
              </w:rPr>
              <w:t>false</w:t>
            </w:r>
            <w:r w:rsidRPr="00BD4661">
              <w:rPr>
                <w:noProof/>
                <w:lang w:val="en-IN"/>
              </w:rPr>
              <w:t>,italic</w:t>
            </w:r>
            <w:r w:rsidRPr="00BD4661">
              <w:rPr>
                <w:noProof/>
                <w:color w:val="666666"/>
                <w:lang w:val="en-IN"/>
              </w:rPr>
              <w:t>:</w:t>
            </w:r>
            <w:r w:rsidRPr="00BD4661">
              <w:rPr>
                <w:noProof/>
                <w:lang w:val="en-IN"/>
              </w:rPr>
              <w:t xml:space="preserve"> </w:t>
            </w:r>
            <w:r w:rsidRPr="00BD4661">
              <w:rPr>
                <w:b/>
                <w:bCs/>
                <w:noProof/>
                <w:color w:val="008000"/>
                <w:lang w:val="en-IN"/>
              </w:rPr>
              <w:t>false</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r>
            <w:r w:rsidRPr="00BD4661">
              <w:rPr>
                <w:noProof/>
                <w:lang w:val="en-IN"/>
              </w:rPr>
              <w:tab/>
              <w:t>baselineColor</w:t>
            </w:r>
            <w:r w:rsidRPr="00BD4661">
              <w:rPr>
                <w:noProof/>
                <w:color w:val="666666"/>
                <w:lang w:val="en-IN"/>
              </w:rPr>
              <w:t>:</w:t>
            </w:r>
            <w:r w:rsidRPr="00BD4661">
              <w:rPr>
                <w:noProof/>
                <w:color w:val="BA2121"/>
                <w:lang w:val="en-IN"/>
              </w:rPr>
              <w:t>'white'</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r>
            <w:r w:rsidRPr="00BD4661">
              <w:rPr>
                <w:noProof/>
                <w:lang w:val="en-IN"/>
              </w:rPr>
              <w:tab/>
              <w:t>gridlines</w:t>
            </w:r>
            <w:r w:rsidRPr="00BD4661">
              <w:rPr>
                <w:noProof/>
                <w:color w:val="666666"/>
                <w:lang w:val="en-IN"/>
              </w:rPr>
              <w:t>:</w:t>
            </w:r>
            <w:r w:rsidRPr="00BD4661">
              <w:rPr>
                <w:noProof/>
                <w:lang w:val="en-IN"/>
              </w:rPr>
              <w:t>{color</w:t>
            </w:r>
            <w:r w:rsidRPr="00BD4661">
              <w:rPr>
                <w:noProof/>
                <w:color w:val="666666"/>
                <w:lang w:val="en-IN"/>
              </w:rPr>
              <w:t>:</w:t>
            </w:r>
            <w:r w:rsidRPr="00BD4661">
              <w:rPr>
                <w:noProof/>
                <w:lang w:val="en-IN"/>
              </w:rPr>
              <w:t xml:space="preserve"> </w:t>
            </w:r>
            <w:r w:rsidRPr="00BD4661">
              <w:rPr>
                <w:noProof/>
                <w:color w:val="BA2121"/>
                <w:lang w:val="en-IN"/>
              </w:rPr>
              <w:t>'gray'</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r>
            <w:r w:rsidRPr="00BD4661">
              <w:rPr>
                <w:noProof/>
                <w:lang w:val="en-IN"/>
              </w:rPr>
              <w:tab/>
              <w:t>textStyle</w:t>
            </w:r>
            <w:r w:rsidRPr="00BD4661">
              <w:rPr>
                <w:noProof/>
                <w:color w:val="666666"/>
                <w:lang w:val="en-IN"/>
              </w:rPr>
              <w:t>:</w:t>
            </w:r>
            <w:r w:rsidRPr="00BD4661">
              <w:rPr>
                <w:noProof/>
                <w:lang w:val="en-IN"/>
              </w:rPr>
              <w:t>{color</w:t>
            </w:r>
            <w:r w:rsidRPr="00BD4661">
              <w:rPr>
                <w:noProof/>
                <w:color w:val="666666"/>
                <w:lang w:val="en-IN"/>
              </w:rPr>
              <w:t>:</w:t>
            </w:r>
            <w:r w:rsidRPr="00BD4661">
              <w:rPr>
                <w:noProof/>
                <w:lang w:val="en-IN"/>
              </w:rPr>
              <w:t xml:space="preserve"> </w:t>
            </w:r>
            <w:r w:rsidRPr="00BD4661">
              <w:rPr>
                <w:noProof/>
                <w:color w:val="BA2121"/>
                <w:lang w:val="en-IN"/>
              </w:rPr>
              <w:t>'white'</w:t>
            </w:r>
            <w:r w:rsidRPr="00BD4661">
              <w:rPr>
                <w:noProof/>
                <w:lang w:val="en-IN"/>
              </w:rPr>
              <w:t>,bold</w:t>
            </w:r>
            <w:r w:rsidRPr="00BD4661">
              <w:rPr>
                <w:noProof/>
                <w:color w:val="666666"/>
                <w:lang w:val="en-IN"/>
              </w:rPr>
              <w:t>:</w:t>
            </w:r>
            <w:r w:rsidRPr="00BD4661">
              <w:rPr>
                <w:noProof/>
                <w:lang w:val="en-IN"/>
              </w:rPr>
              <w:t xml:space="preserve"> </w:t>
            </w:r>
            <w:r w:rsidRPr="00BD4661">
              <w:rPr>
                <w:b/>
                <w:bCs/>
                <w:noProof/>
                <w:color w:val="008000"/>
                <w:lang w:val="en-IN"/>
              </w:rPr>
              <w:t>false</w:t>
            </w:r>
            <w:r w:rsidRPr="00BD4661">
              <w:rPr>
                <w:noProof/>
                <w:lang w:val="en-IN"/>
              </w:rPr>
              <w:t>,italic</w:t>
            </w:r>
            <w:r w:rsidRPr="00BD4661">
              <w:rPr>
                <w:noProof/>
                <w:color w:val="666666"/>
                <w:lang w:val="en-IN"/>
              </w:rPr>
              <w:t>:</w:t>
            </w:r>
            <w:r w:rsidRPr="00BD4661">
              <w:rPr>
                <w:noProof/>
                <w:lang w:val="en-IN"/>
              </w:rPr>
              <w:t xml:space="preserve"> </w:t>
            </w:r>
            <w:r w:rsidRPr="00BD4661">
              <w:rPr>
                <w:b/>
                <w:bCs/>
                <w:noProof/>
                <w:color w:val="008000"/>
                <w:lang w:val="en-IN"/>
              </w:rPr>
              <w:t>false</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t xml:space="preserve">  },</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t xml:space="preserve">  animation</w:t>
            </w:r>
            <w:r w:rsidRPr="00BD4661">
              <w:rPr>
                <w:noProof/>
                <w:color w:val="666666"/>
                <w:lang w:val="en-IN"/>
              </w:rPr>
              <w:t>:</w:t>
            </w:r>
            <w:r w:rsidRPr="00BD4661">
              <w:rPr>
                <w:noProof/>
                <w:lang w:val="en-IN"/>
              </w:rPr>
              <w:t>{duration</w:t>
            </w:r>
            <w:r w:rsidRPr="00BD4661">
              <w:rPr>
                <w:noProof/>
                <w:color w:val="666666"/>
                <w:lang w:val="en-IN"/>
              </w:rPr>
              <w:t>:1000</w:t>
            </w:r>
            <w:r w:rsidRPr="00BD4661">
              <w:rPr>
                <w:noProof/>
                <w:lang w:val="en-IN"/>
              </w:rPr>
              <w:t>,startup</w:t>
            </w:r>
            <w:r w:rsidRPr="00BD4661">
              <w:rPr>
                <w:noProof/>
                <w:color w:val="666666"/>
                <w:lang w:val="en-IN"/>
              </w:rPr>
              <w:t>:</w:t>
            </w:r>
            <w:r w:rsidRPr="00BD4661">
              <w:rPr>
                <w:b/>
                <w:bCs/>
                <w:noProof/>
                <w:color w:val="008000"/>
                <w:lang w:val="en-IN"/>
              </w:rPr>
              <w:t>true</w:t>
            </w:r>
            <w:r w:rsidRPr="00BD4661">
              <w:rPr>
                <w:noProof/>
                <w:lang w:val="en-IN"/>
              </w:rPr>
              <w:t>,easing</w:t>
            </w:r>
            <w:r w:rsidRPr="00BD4661">
              <w:rPr>
                <w:noProof/>
                <w:color w:val="666666"/>
                <w:lang w:val="en-IN"/>
              </w:rPr>
              <w:t>:</w:t>
            </w:r>
            <w:r w:rsidRPr="00BD4661">
              <w:rPr>
                <w:noProof/>
                <w:color w:val="BA2121"/>
                <w:lang w:val="en-IN"/>
              </w:rPr>
              <w:t>'linear'</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t xml:space="preserve">  tooltip</w:t>
            </w:r>
            <w:r w:rsidRPr="00BD4661">
              <w:rPr>
                <w:noProof/>
                <w:color w:val="666666"/>
                <w:lang w:val="en-IN"/>
              </w:rPr>
              <w:t>:</w:t>
            </w:r>
            <w:r w:rsidRPr="00BD4661">
              <w:rPr>
                <w:noProof/>
                <w:lang w:val="en-IN"/>
              </w:rPr>
              <w:t>{textStyle</w:t>
            </w:r>
            <w:r w:rsidRPr="00BD4661">
              <w:rPr>
                <w:noProof/>
                <w:color w:val="666666"/>
                <w:lang w:val="en-IN"/>
              </w:rPr>
              <w:t>:</w:t>
            </w:r>
            <w:r w:rsidRPr="00BD4661">
              <w:rPr>
                <w:noProof/>
                <w:lang w:val="en-IN"/>
              </w:rPr>
              <w:t xml:space="preserve"> {color</w:t>
            </w:r>
            <w:r w:rsidRPr="00BD4661">
              <w:rPr>
                <w:noProof/>
                <w:color w:val="666666"/>
                <w:lang w:val="en-IN"/>
              </w:rPr>
              <w:t>:</w:t>
            </w:r>
            <w:r w:rsidRPr="00BD4661">
              <w:rPr>
                <w:noProof/>
                <w:lang w:val="en-IN"/>
              </w:rPr>
              <w:t xml:space="preserve"> </w:t>
            </w:r>
            <w:r w:rsidRPr="00BD4661">
              <w:rPr>
                <w:noProof/>
                <w:color w:val="BA2121"/>
                <w:lang w:val="en-IN"/>
              </w:rPr>
              <w:t>'#871b47'</w:t>
            </w:r>
            <w:r w:rsidRPr="00BD4661">
              <w:rPr>
                <w:noProof/>
                <w:lang w:val="en-IN"/>
              </w:rPr>
              <w:t>}, showColorCode</w:t>
            </w:r>
            <w:r w:rsidRPr="00BD4661">
              <w:rPr>
                <w:noProof/>
                <w:color w:val="666666"/>
                <w:lang w:val="en-IN"/>
              </w:rPr>
              <w:t>:</w:t>
            </w:r>
            <w:r w:rsidRPr="00BD4661">
              <w:rPr>
                <w:noProof/>
                <w:lang w:val="en-IN"/>
              </w:rPr>
              <w:t xml:space="preserve"> </w:t>
            </w:r>
            <w:r w:rsidRPr="00BD4661">
              <w:rPr>
                <w:b/>
                <w:bCs/>
                <w:noProof/>
                <w:color w:val="008000"/>
                <w:lang w:val="en-IN"/>
              </w:rPr>
              <w:t>true</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 xml:space="preserve">          bubble</w:t>
            </w:r>
            <w:r w:rsidRPr="00BD4661">
              <w:rPr>
                <w:noProof/>
                <w:color w:val="666666"/>
                <w:lang w:val="en-IN"/>
              </w:rPr>
              <w:t>:</w:t>
            </w:r>
            <w:r w:rsidRPr="00BD4661">
              <w:rPr>
                <w:noProof/>
                <w:lang w:val="en-IN"/>
              </w:rPr>
              <w:t xml:space="preserve"> {textStyle</w:t>
            </w:r>
            <w:r w:rsidRPr="00BD4661">
              <w:rPr>
                <w:noProof/>
                <w:color w:val="666666"/>
                <w:lang w:val="en-IN"/>
              </w:rPr>
              <w:t>:</w:t>
            </w:r>
            <w:r w:rsidRPr="00BD4661">
              <w:rPr>
                <w:noProof/>
                <w:lang w:val="en-IN"/>
              </w:rPr>
              <w:t xml:space="preserve"> {color</w:t>
            </w:r>
            <w:r w:rsidRPr="00BD4661">
              <w:rPr>
                <w:noProof/>
                <w:color w:val="666666"/>
                <w:lang w:val="en-IN"/>
              </w:rPr>
              <w:t>:</w:t>
            </w:r>
            <w:r w:rsidRPr="00BD4661">
              <w:rPr>
                <w:noProof/>
                <w:lang w:val="en-IN"/>
              </w:rPr>
              <w:t xml:space="preserve"> </w:t>
            </w:r>
            <w:r w:rsidRPr="00BD4661">
              <w:rPr>
                <w:noProof/>
                <w:color w:val="BA2121"/>
                <w:lang w:val="en-IN"/>
              </w:rPr>
              <w:t>'white'</w:t>
            </w:r>
            <w:r w:rsidRPr="00BD4661">
              <w:rPr>
                <w:noProof/>
                <w:lang w:val="en-IN"/>
              </w:rPr>
              <w:t>, fontSize</w:t>
            </w:r>
            <w:r w:rsidRPr="00BD4661">
              <w:rPr>
                <w:noProof/>
                <w:color w:val="666666"/>
                <w:lang w:val="en-IN"/>
              </w:rPr>
              <w:t>:</w:t>
            </w:r>
            <w:r w:rsidRPr="00BD4661">
              <w:rPr>
                <w:noProof/>
                <w:lang w:val="en-IN"/>
              </w:rPr>
              <w:t xml:space="preserve"> </w:t>
            </w:r>
            <w:r w:rsidRPr="00BD4661">
              <w:rPr>
                <w:noProof/>
                <w:color w:val="666666"/>
                <w:lang w:val="en-IN"/>
              </w:rPr>
              <w:t>11</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ab/>
            </w:r>
            <w:r w:rsidRPr="00BD4661">
              <w:rPr>
                <w:noProof/>
                <w:lang w:val="en-IN"/>
              </w:rPr>
              <w:tab/>
              <w:t xml:space="preserve">  legend</w:t>
            </w:r>
            <w:r w:rsidRPr="00BD4661">
              <w:rPr>
                <w:noProof/>
                <w:color w:val="666666"/>
                <w:lang w:val="en-IN"/>
              </w:rPr>
              <w:t>:</w:t>
            </w:r>
            <w:r w:rsidRPr="00BD4661">
              <w:rPr>
                <w:noProof/>
                <w:lang w:val="en-IN"/>
              </w:rPr>
              <w:t xml:space="preserve"> {textStyle</w:t>
            </w:r>
            <w:r w:rsidRPr="00BD4661">
              <w:rPr>
                <w:noProof/>
                <w:color w:val="666666"/>
                <w:lang w:val="en-IN"/>
              </w:rPr>
              <w:t>:</w:t>
            </w:r>
            <w:r w:rsidRPr="00BD4661">
              <w:rPr>
                <w:noProof/>
                <w:lang w:val="en-IN"/>
              </w:rPr>
              <w:t xml:space="preserve"> {color</w:t>
            </w:r>
            <w:r w:rsidRPr="00BD4661">
              <w:rPr>
                <w:noProof/>
                <w:color w:val="666666"/>
                <w:lang w:val="en-IN"/>
              </w:rPr>
              <w:t>:</w:t>
            </w:r>
            <w:r w:rsidRPr="00BD4661">
              <w:rPr>
                <w:noProof/>
                <w:lang w:val="en-IN"/>
              </w:rPr>
              <w:t xml:space="preserve"> </w:t>
            </w:r>
            <w:r w:rsidRPr="00BD4661">
              <w:rPr>
                <w:noProof/>
                <w:color w:val="BA2121"/>
                <w:lang w:val="en-IN"/>
              </w:rPr>
              <w:t>'white'</w:t>
            </w:r>
            <w:r w:rsidRPr="00BD4661">
              <w:rPr>
                <w:noProof/>
                <w:lang w:val="en-IN"/>
              </w:rPr>
              <w:t>, fontSize</w:t>
            </w:r>
            <w:r w:rsidRPr="00BD4661">
              <w:rPr>
                <w:noProof/>
                <w:color w:val="666666"/>
                <w:lang w:val="en-IN"/>
              </w:rPr>
              <w:t>:</w:t>
            </w:r>
            <w:r w:rsidRPr="00BD4661">
              <w:rPr>
                <w:noProof/>
                <w:lang w:val="en-IN"/>
              </w:rPr>
              <w:t xml:space="preserve"> </w:t>
            </w:r>
            <w:r w:rsidRPr="00BD4661">
              <w:rPr>
                <w:noProof/>
                <w:color w:val="666666"/>
                <w:lang w:val="en-IN"/>
              </w:rPr>
              <w:t>16</w:t>
            </w:r>
            <w:r w:rsidRPr="00BD4661">
              <w:rPr>
                <w:noProof/>
                <w:lang w:val="en-IN"/>
              </w:rPr>
              <w:t>} }</w:t>
            </w:r>
          </w:p>
          <w:p w:rsidR="00BD4661" w:rsidRPr="00BD4661" w:rsidP="00BD4661">
            <w:pPr>
              <w:pStyle w:val="HTMLPreformatted"/>
              <w:shd w:val="clear" w:color="auto" w:fill="F8F8F8"/>
              <w:rPr>
                <w:noProof/>
                <w:lang w:val="en-IN"/>
              </w:rPr>
            </w:pPr>
            <w:r w:rsidRPr="00BD4661">
              <w:rPr>
                <w:noProof/>
                <w:lang w:val="en-IN"/>
              </w:rPr>
              <w:t xml:space="preserve">        };</w:t>
            </w:r>
          </w:p>
          <w:p w:rsidR="00BD4661" w:rsidRPr="00BD4661" w:rsidP="00BD4661">
            <w:pPr>
              <w:pStyle w:val="HTMLPreformatted"/>
              <w:shd w:val="clear" w:color="auto" w:fill="F8F8F8"/>
              <w:rPr>
                <w:noProof/>
                <w:lang w:val="en-IN"/>
              </w:rPr>
            </w:pPr>
            <w:r w:rsidRPr="00BD4661">
              <w:rPr>
                <w:noProof/>
                <w:lang w:val="en-IN"/>
              </w:rPr>
              <w:t xml:space="preserve">      </w:t>
            </w:r>
            <w:r w:rsidRPr="00BD4661">
              <w:rPr>
                <w:b/>
                <w:bCs/>
                <w:noProof/>
                <w:color w:val="008000"/>
                <w:lang w:val="en-IN"/>
              </w:rPr>
              <w:t>var</w:t>
            </w:r>
            <w:r w:rsidRPr="00BD4661">
              <w:rPr>
                <w:noProof/>
                <w:lang w:val="en-IN"/>
              </w:rPr>
              <w:t xml:space="preserve"> chart </w:t>
            </w:r>
            <w:r w:rsidRPr="00BD4661">
              <w:rPr>
                <w:noProof/>
                <w:color w:val="666666"/>
                <w:lang w:val="en-IN"/>
              </w:rPr>
              <w:t>=</w:t>
            </w:r>
            <w:r w:rsidRPr="00BD4661">
              <w:rPr>
                <w:noProof/>
                <w:lang w:val="en-IN"/>
              </w:rPr>
              <w:t xml:space="preserve"> </w:t>
            </w:r>
            <w:r w:rsidRPr="00BD4661">
              <w:rPr>
                <w:b/>
                <w:bCs/>
                <w:noProof/>
                <w:color w:val="008000"/>
                <w:lang w:val="en-IN"/>
              </w:rPr>
              <w:t>new</w:t>
            </w:r>
            <w:r w:rsidRPr="00BD4661">
              <w:rPr>
                <w:noProof/>
                <w:lang w:val="en-IN"/>
              </w:rPr>
              <w:t xml:space="preserve"> google.visualization.BubbleChart(</w:t>
            </w:r>
            <w:r w:rsidRPr="00BD4661">
              <w:rPr>
                <w:noProof/>
                <w:color w:val="008000"/>
                <w:lang w:val="en-IN"/>
              </w:rPr>
              <w:t>document</w:t>
            </w:r>
            <w:r w:rsidRPr="00BD4661">
              <w:rPr>
                <w:noProof/>
                <w:lang w:val="en-IN"/>
              </w:rPr>
              <w:t>.getElementById(</w:t>
            </w:r>
            <w:r w:rsidRPr="00BD4661">
              <w:rPr>
                <w:noProof/>
                <w:color w:val="BA2121"/>
                <w:lang w:val="en-IN"/>
              </w:rPr>
              <w:t>'chart'</w:t>
            </w:r>
            <w:r w:rsidRPr="00BD4661">
              <w:rPr>
                <w:noProof/>
                <w:lang w:val="en-IN"/>
              </w:rPr>
              <w:t>));</w:t>
            </w:r>
          </w:p>
          <w:p w:rsidR="00BD4661" w:rsidRPr="00BD4661" w:rsidP="00BD4661">
            <w:pPr>
              <w:pStyle w:val="HTMLPreformatted"/>
              <w:shd w:val="clear" w:color="auto" w:fill="F8F8F8"/>
              <w:rPr>
                <w:noProof/>
                <w:lang w:val="en-IN"/>
              </w:rPr>
            </w:pPr>
            <w:r w:rsidRPr="00BD4661">
              <w:rPr>
                <w:noProof/>
                <w:lang w:val="en-IN"/>
              </w:rPr>
              <w:t xml:space="preserve">      chart.draw(data, options);</w:t>
            </w:r>
          </w:p>
          <w:p w:rsidR="00BD4661" w:rsidRPr="00BD4661" w:rsidP="00BD4661">
            <w:pPr>
              <w:pStyle w:val="HTMLPreformatted"/>
              <w:shd w:val="clear" w:color="auto" w:fill="F8F8F8"/>
              <w:rPr>
                <w:noProof/>
                <w:lang w:val="en-IN"/>
              </w:rPr>
            </w:pPr>
            <w:r w:rsidRPr="00BD4661">
              <w:rPr>
                <w:noProof/>
                <w:lang w:val="en-IN"/>
              </w:rPr>
              <w:t xml:space="preserve">    }</w:t>
            </w:r>
          </w:p>
          <w:p w:rsidR="00BD4661" w:rsidRPr="00BD4661" w:rsidP="00BD4661">
            <w:pPr>
              <w:pStyle w:val="HTMLPreformatted"/>
              <w:shd w:val="clear" w:color="auto" w:fill="F8F8F8"/>
              <w:rPr>
                <w:noProof/>
                <w:lang w:val="en-IN"/>
              </w:rPr>
            </w:pPr>
            <w:r w:rsidRPr="00BD4661">
              <w:rPr>
                <w:noProof/>
                <w:lang w:val="en-IN"/>
              </w:rPr>
              <w:t xml:space="preserve">    </w:t>
            </w:r>
            <w:r w:rsidRPr="00BD4661">
              <w:rPr>
                <w:b/>
                <w:bCs/>
                <w:noProof/>
                <w:color w:val="008000"/>
                <w:lang w:val="en-IN"/>
              </w:rPr>
              <w:t>&lt;/script&gt;</w:t>
            </w:r>
          </w:p>
          <w:p w:rsidR="00BD4661" w:rsidRPr="00BD4661" w:rsidP="00BD4661">
            <w:pPr>
              <w:pStyle w:val="HTMLPreformatted"/>
              <w:shd w:val="clear" w:color="auto" w:fill="F8F8F8"/>
              <w:rPr>
                <w:noProof/>
                <w:lang w:val="en-IN"/>
              </w:rPr>
            </w:pPr>
            <w:r w:rsidRPr="00BD4661">
              <w:rPr>
                <w:b/>
                <w:bCs/>
                <w:noProof/>
                <w:color w:val="008000"/>
                <w:lang w:val="en-IN"/>
              </w:rPr>
              <w:t>&lt;/html&gt;</w:t>
            </w:r>
          </w:p>
        </w:tc>
      </w:tr>
    </w:tbl>
    <w:p w:rsidR="00BD4661"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r>
        <w:rPr>
          <w:rFonts w:ascii="Times New Roman" w:hAnsi="Times New Roman" w:cs="Times New Roman"/>
          <w:noProof/>
          <w:sz w:val="24"/>
          <w:szCs w:val="24"/>
          <w:lang w:bidi="gu-IN"/>
        </w:rPr>
        <w:drawing>
          <wp:anchor distT="0" distB="0" distL="114300" distR="114300" simplePos="0" relativeHeight="251684864" behindDoc="0" locked="0" layoutInCell="1" allowOverlap="1">
            <wp:simplePos x="0" y="0"/>
            <wp:positionH relativeFrom="margin">
              <wp:align>center</wp:align>
            </wp:positionH>
            <wp:positionV relativeFrom="paragraph">
              <wp:posOffset>7620</wp:posOffset>
            </wp:positionV>
            <wp:extent cx="6534150" cy="4600433"/>
            <wp:effectExtent l="0" t="0" r="0" b="0"/>
            <wp:wrapNone/>
            <wp:docPr id="252542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4287" name="dv8c.PNG"/>
                    <pic:cNvPicPr/>
                  </pic:nvPicPr>
                  <pic:blipFill>
                    <a:blip xmlns:r="http://schemas.openxmlformats.org/officeDocument/2006/relationships" r:embed="rId52">
                      <a:extLst>
                        <a:ext xmlns:a="http://schemas.openxmlformats.org/drawingml/2006/main" uri="{28A0092B-C50C-407E-A947-70E740481C1C}">
                          <a14:useLocalDpi xmlns:a14="http://schemas.microsoft.com/office/drawing/2010/main" val="0"/>
                        </a:ext>
                      </a:extLst>
                    </a:blip>
                    <a:stretch>
                      <a:fillRect/>
                    </a:stretch>
                  </pic:blipFill>
                  <pic:spPr>
                    <a:xfrm>
                      <a:off x="0" y="0"/>
                      <a:ext cx="6534150" cy="4600433"/>
                    </a:xfrm>
                    <a:prstGeom prst="rect">
                      <a:avLst/>
                    </a:prstGeom>
                  </pic:spPr>
                </pic:pic>
              </a:graphicData>
            </a:graphic>
            <wp14:sizeRelH relativeFrom="page">
              <wp14:pctWidth>0</wp14:pctWidth>
            </wp14:sizeRelH>
            <wp14:sizeRelV relativeFrom="page">
              <wp14:pctHeight>0</wp14:pctHeight>
            </wp14:sizeRelV>
          </wp:anchor>
        </w:drawing>
      </w:r>
    </w:p>
    <w:p w:rsidR="004114E3" w:rsidP="00BD4661">
      <w:pPr>
        <w:spacing w:after="0" w:line="240" w:lineRule="auto"/>
        <w:rPr>
          <w:rFonts w:ascii="Times New Roman" w:hAnsi="Times New Roman" w:cs="Times New Roman"/>
          <w:sz w:val="24"/>
          <w:szCs w:val="24"/>
        </w:rPr>
      </w:pPr>
    </w:p>
    <w:p w:rsidR="00BD4661"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Fig8.c – Bubble chart</w:t>
      </w: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BD4661">
      <w:pPr>
        <w:spacing w:after="0" w:line="240" w:lineRule="auto"/>
        <w:rPr>
          <w:rFonts w:ascii="Times New Roman" w:hAnsi="Times New Roman" w:cs="Times New Roman"/>
          <w:sz w:val="24"/>
          <w:szCs w:val="24"/>
        </w:rPr>
      </w:pPr>
    </w:p>
    <w:p w:rsidR="004114E3" w:rsidP="004114E3">
      <w:pPr>
        <w:pStyle w:val="ListParagraph"/>
        <w:numPr>
          <w:ilvl w:val="0"/>
          <w:numId w:val="24"/>
        </w:numPr>
        <w:spacing w:after="0" w:line="240" w:lineRule="auto"/>
        <w:rPr>
          <w:rFonts w:ascii="Times New Roman" w:hAnsi="Times New Roman" w:cs="Times New Roman"/>
          <w:sz w:val="28"/>
          <w:szCs w:val="28"/>
        </w:rPr>
      </w:pPr>
      <w:r w:rsidRPr="004114E3">
        <w:rPr>
          <w:rFonts w:ascii="Times New Roman" w:hAnsi="Times New Roman" w:cs="Times New Roman"/>
          <w:sz w:val="28"/>
          <w:szCs w:val="28"/>
        </w:rPr>
        <w:t>Using Google API read JSON file and create Google Map.</w:t>
      </w:r>
    </w:p>
    <w:p w:rsidR="004114E3" w:rsidP="004114E3">
      <w:pPr>
        <w:spacing w:after="0" w:line="240" w:lineRule="auto"/>
        <w:rPr>
          <w:rFonts w:ascii="Times New Roman" w:hAnsi="Times New Roman" w:cs="Times New Roman"/>
          <w:sz w:val="28"/>
          <w:szCs w:val="28"/>
        </w:rPr>
      </w:pPr>
    </w:p>
    <w:tbl>
      <w:tblPr>
        <w:tblStyle w:val="TableGrid"/>
        <w:tblW w:w="0" w:type="auto"/>
        <w:tblLook w:val="04A0"/>
      </w:tblPr>
      <w:tblGrid>
        <w:gridCol w:w="9350"/>
      </w:tblGrid>
      <w:tr w:rsidTr="004114E3">
        <w:tblPrEx>
          <w:tblW w:w="0" w:type="auto"/>
          <w:tblLook w:val="04A0"/>
        </w:tblPrEx>
        <w:tc>
          <w:tcPr>
            <w:tcW w:w="9350" w:type="dxa"/>
            <w:shd w:val="clear" w:color="auto" w:fill="FAC090" w:themeFill="accent6" w:themeFillTint="99"/>
          </w:tcPr>
          <w:p w:rsidR="00657AB5" w:rsidRPr="00657AB5" w:rsidP="00657AB5">
            <w:pPr>
              <w:pStyle w:val="HTMLPreformatted"/>
              <w:shd w:val="clear" w:color="auto" w:fill="F8F8F8"/>
              <w:rPr>
                <w:noProof/>
                <w:lang w:val="en-IN"/>
              </w:rPr>
            </w:pPr>
            <w:r w:rsidRPr="00657AB5">
              <w:rPr>
                <w:noProof/>
                <w:color w:val="BC7A00"/>
                <w:lang w:val="en-IN"/>
              </w:rPr>
              <w:t>&lt;!DOCTYPE HTML&gt;</w:t>
            </w:r>
          </w:p>
          <w:p w:rsidR="00657AB5" w:rsidRPr="00657AB5" w:rsidP="00657AB5">
            <w:pPr>
              <w:pStyle w:val="HTMLPreformatted"/>
              <w:shd w:val="clear" w:color="auto" w:fill="F8F8F8"/>
              <w:rPr>
                <w:noProof/>
                <w:lang w:val="en-IN"/>
              </w:rPr>
            </w:pPr>
            <w:r w:rsidRPr="00657AB5">
              <w:rPr>
                <w:b/>
                <w:bCs/>
                <w:noProof/>
                <w:color w:val="008000"/>
                <w:lang w:val="en-IN"/>
              </w:rPr>
              <w:t>&lt;html&gt;</w:t>
            </w:r>
          </w:p>
          <w:p w:rsidR="00657AB5" w:rsidRPr="00657AB5" w:rsidP="00657AB5">
            <w:pPr>
              <w:pStyle w:val="HTMLPreformatted"/>
              <w:shd w:val="clear" w:color="auto" w:fill="F8F8F8"/>
              <w:rPr>
                <w:noProof/>
                <w:lang w:val="en-IN"/>
              </w:rPr>
            </w:pPr>
            <w:r w:rsidRPr="00657AB5">
              <w:rPr>
                <w:b/>
                <w:bCs/>
                <w:noProof/>
                <w:color w:val="008000"/>
                <w:lang w:val="en-IN"/>
              </w:rPr>
              <w:t>&lt;head&gt;</w:t>
            </w:r>
          </w:p>
          <w:p w:rsidR="00657AB5" w:rsidRPr="00657AB5" w:rsidP="00657AB5">
            <w:pPr>
              <w:pStyle w:val="HTMLPreformatted"/>
              <w:shd w:val="clear" w:color="auto" w:fill="F8F8F8"/>
              <w:rPr>
                <w:noProof/>
                <w:lang w:val="en-IN"/>
              </w:rPr>
            </w:pPr>
            <w:r w:rsidRPr="00657AB5">
              <w:rPr>
                <w:noProof/>
                <w:lang w:val="en-IN"/>
              </w:rPr>
              <w:tab/>
            </w:r>
            <w:r w:rsidRPr="00657AB5">
              <w:rPr>
                <w:b/>
                <w:bCs/>
                <w:noProof/>
                <w:color w:val="008000"/>
                <w:lang w:val="en-IN"/>
              </w:rPr>
              <w:t>&lt;title&gt;</w:t>
            </w:r>
            <w:r w:rsidRPr="00657AB5">
              <w:rPr>
                <w:noProof/>
                <w:lang w:val="en-IN"/>
              </w:rPr>
              <w:t>Google API JSON to Google Map</w:t>
            </w:r>
            <w:r w:rsidRPr="00657AB5">
              <w:rPr>
                <w:b/>
                <w:bCs/>
                <w:noProof/>
                <w:color w:val="008000"/>
                <w:lang w:val="en-IN"/>
              </w:rPr>
              <w:t>&lt;/title&gt;</w:t>
            </w:r>
          </w:p>
          <w:p w:rsidR="00657AB5" w:rsidRPr="00657AB5" w:rsidP="00657AB5">
            <w:pPr>
              <w:pStyle w:val="HTMLPreformatted"/>
              <w:shd w:val="clear" w:color="auto" w:fill="F8F8F8"/>
              <w:rPr>
                <w:noProof/>
                <w:lang w:val="en-IN"/>
              </w:rPr>
            </w:pPr>
            <w:r w:rsidRPr="00657AB5">
              <w:rPr>
                <w:noProof/>
                <w:lang w:val="en-IN"/>
              </w:rPr>
              <w:tab/>
            </w:r>
            <w:r w:rsidRPr="00657AB5">
              <w:rPr>
                <w:b/>
                <w:bCs/>
                <w:noProof/>
                <w:color w:val="008000"/>
                <w:lang w:val="en-IN"/>
              </w:rPr>
              <w:t>&lt;meta</w:t>
            </w:r>
            <w:r w:rsidRPr="00657AB5">
              <w:rPr>
                <w:noProof/>
                <w:lang w:val="en-IN"/>
              </w:rPr>
              <w:t xml:space="preserve"> </w:t>
            </w:r>
            <w:r w:rsidRPr="00657AB5">
              <w:rPr>
                <w:noProof/>
                <w:color w:val="7D9029"/>
                <w:lang w:val="en-IN"/>
              </w:rPr>
              <w:t>charset=</w:t>
            </w:r>
            <w:r w:rsidRPr="00657AB5">
              <w:rPr>
                <w:noProof/>
                <w:color w:val="BA2121"/>
                <w:lang w:val="en-IN"/>
              </w:rPr>
              <w:t>"utf-8"</w:t>
            </w:r>
            <w:r w:rsidRPr="00657AB5">
              <w:rPr>
                <w:b/>
                <w:bCs/>
                <w:noProof/>
                <w:color w:val="008000"/>
                <w:lang w:val="en-IN"/>
              </w:rPr>
              <w:t>&gt;</w:t>
            </w:r>
          </w:p>
          <w:p w:rsidR="00657AB5" w:rsidRPr="00657AB5" w:rsidP="00657AB5">
            <w:pPr>
              <w:pStyle w:val="HTMLPreformatted"/>
              <w:shd w:val="clear" w:color="auto" w:fill="F8F8F8"/>
              <w:rPr>
                <w:noProof/>
                <w:lang w:val="en-IN"/>
              </w:rPr>
            </w:pPr>
            <w:r w:rsidRPr="00657AB5">
              <w:rPr>
                <w:noProof/>
                <w:lang w:val="en-IN"/>
              </w:rPr>
              <w:tab/>
            </w:r>
            <w:r w:rsidRPr="00657AB5">
              <w:rPr>
                <w:b/>
                <w:bCs/>
                <w:noProof/>
                <w:color w:val="008000"/>
                <w:lang w:val="en-IN"/>
              </w:rPr>
              <w:t>&lt;meta</w:t>
            </w:r>
            <w:r w:rsidRPr="00657AB5">
              <w:rPr>
                <w:noProof/>
                <w:lang w:val="en-IN"/>
              </w:rPr>
              <w:t xml:space="preserve"> </w:t>
            </w:r>
            <w:r w:rsidRPr="00657AB5">
              <w:rPr>
                <w:noProof/>
                <w:color w:val="7D9029"/>
                <w:lang w:val="en-IN"/>
              </w:rPr>
              <w:t>name=</w:t>
            </w:r>
            <w:r w:rsidRPr="00657AB5">
              <w:rPr>
                <w:noProof/>
                <w:color w:val="BA2121"/>
                <w:lang w:val="en-IN"/>
              </w:rPr>
              <w:t>"author"</w:t>
            </w:r>
            <w:r w:rsidRPr="00657AB5">
              <w:rPr>
                <w:noProof/>
                <w:lang w:val="en-IN"/>
              </w:rPr>
              <w:t xml:space="preserve"> </w:t>
            </w:r>
            <w:r w:rsidRPr="00657AB5">
              <w:rPr>
                <w:noProof/>
                <w:color w:val="7D9029"/>
                <w:lang w:val="en-IN"/>
              </w:rPr>
              <w:t>content=</w:t>
            </w:r>
            <w:r w:rsidRPr="00657AB5">
              <w:rPr>
                <w:noProof/>
                <w:color w:val="BA2121"/>
                <w:lang w:val="en-IN"/>
              </w:rPr>
              <w:t>"SidPro"</w:t>
            </w:r>
            <w:r w:rsidRPr="00657AB5">
              <w:rPr>
                <w:b/>
                <w:bCs/>
                <w:noProof/>
                <w:color w:val="008000"/>
                <w:lang w:val="en-IN"/>
              </w:rPr>
              <w:t>/&gt;</w:t>
            </w:r>
          </w:p>
          <w:p w:rsidR="00657AB5" w:rsidRPr="00657AB5" w:rsidP="00657AB5">
            <w:pPr>
              <w:pStyle w:val="HTMLPreformatted"/>
              <w:shd w:val="clear" w:color="auto" w:fill="F8F8F8"/>
              <w:rPr>
                <w:noProof/>
                <w:lang w:val="en-IN"/>
              </w:rPr>
            </w:pPr>
            <w:r w:rsidRPr="00657AB5">
              <w:rPr>
                <w:noProof/>
                <w:lang w:val="en-IN"/>
              </w:rPr>
              <w:tab/>
            </w:r>
            <w:r w:rsidRPr="00657AB5">
              <w:rPr>
                <w:b/>
                <w:bCs/>
                <w:noProof/>
                <w:color w:val="008000"/>
                <w:lang w:val="en-IN"/>
              </w:rPr>
              <w:t>&lt;meta</w:t>
            </w:r>
            <w:r w:rsidRPr="00657AB5">
              <w:rPr>
                <w:noProof/>
                <w:lang w:val="en-IN"/>
              </w:rPr>
              <w:t xml:space="preserve"> </w:t>
            </w:r>
            <w:r w:rsidRPr="00657AB5">
              <w:rPr>
                <w:noProof/>
                <w:color w:val="7D9029"/>
                <w:lang w:val="en-IN"/>
              </w:rPr>
              <w:t>name=</w:t>
            </w:r>
            <w:r w:rsidRPr="00657AB5">
              <w:rPr>
                <w:noProof/>
                <w:color w:val="BA2121"/>
                <w:lang w:val="en-IN"/>
              </w:rPr>
              <w:t>"viewport"</w:t>
            </w:r>
            <w:r w:rsidRPr="00657AB5">
              <w:rPr>
                <w:noProof/>
                <w:lang w:val="en-IN"/>
              </w:rPr>
              <w:t xml:space="preserve"> </w:t>
            </w:r>
            <w:r w:rsidRPr="00657AB5">
              <w:rPr>
                <w:noProof/>
                <w:color w:val="7D9029"/>
                <w:lang w:val="en-IN"/>
              </w:rPr>
              <w:t>content=</w:t>
            </w:r>
            <w:r w:rsidRPr="00657AB5">
              <w:rPr>
                <w:noProof/>
                <w:color w:val="BA2121"/>
                <w:lang w:val="en-IN"/>
              </w:rPr>
              <w:t>"width=device-width,initial-scale=1.0"</w:t>
            </w:r>
            <w:r w:rsidRPr="00657AB5">
              <w:rPr>
                <w:b/>
                <w:bCs/>
                <w:noProof/>
                <w:color w:val="008000"/>
                <w:lang w:val="en-IN"/>
              </w:rPr>
              <w:t>/&gt;</w:t>
            </w:r>
          </w:p>
          <w:p w:rsidR="00657AB5" w:rsidRPr="00657AB5" w:rsidP="00657AB5">
            <w:pPr>
              <w:pStyle w:val="HTMLPreformatted"/>
              <w:shd w:val="clear" w:color="auto" w:fill="F8F8F8"/>
              <w:rPr>
                <w:noProof/>
                <w:lang w:val="en-IN"/>
              </w:rPr>
            </w:pPr>
            <w:r w:rsidRPr="00657AB5">
              <w:rPr>
                <w:noProof/>
                <w:lang w:val="en-IN"/>
              </w:rPr>
              <w:tab/>
            </w:r>
            <w:r w:rsidRPr="00657AB5">
              <w:rPr>
                <w:b/>
                <w:bCs/>
                <w:noProof/>
                <w:color w:val="008000"/>
                <w:lang w:val="en-IN"/>
              </w:rPr>
              <w:t>&lt;meta</w:t>
            </w:r>
            <w:r w:rsidRPr="00657AB5">
              <w:rPr>
                <w:noProof/>
                <w:lang w:val="en-IN"/>
              </w:rPr>
              <w:t xml:space="preserve"> </w:t>
            </w:r>
            <w:r w:rsidRPr="00657AB5">
              <w:rPr>
                <w:noProof/>
                <w:color w:val="7D9029"/>
                <w:lang w:val="en-IN"/>
              </w:rPr>
              <w:t>name=</w:t>
            </w:r>
            <w:r w:rsidRPr="00657AB5">
              <w:rPr>
                <w:noProof/>
                <w:color w:val="BA2121"/>
                <w:lang w:val="en-IN"/>
              </w:rPr>
              <w:t>"description"</w:t>
            </w:r>
            <w:r w:rsidRPr="00657AB5">
              <w:rPr>
                <w:noProof/>
                <w:lang w:val="en-IN"/>
              </w:rPr>
              <w:t xml:space="preserve"> </w:t>
            </w:r>
            <w:r w:rsidRPr="00657AB5">
              <w:rPr>
                <w:noProof/>
                <w:color w:val="7D9029"/>
                <w:lang w:val="en-IN"/>
              </w:rPr>
              <w:t>content=</w:t>
            </w:r>
            <w:r w:rsidRPr="00657AB5">
              <w:rPr>
                <w:noProof/>
                <w:color w:val="BA2121"/>
                <w:lang w:val="en-IN"/>
              </w:rPr>
              <w:t>"Using Google API read JSON file and create Google Map."</w:t>
            </w:r>
            <w:r w:rsidRPr="00657AB5">
              <w:rPr>
                <w:b/>
                <w:bCs/>
                <w:noProof/>
                <w:color w:val="008000"/>
                <w:lang w:val="en-IN"/>
              </w:rPr>
              <w:t>/&gt;</w:t>
            </w:r>
          </w:p>
          <w:p w:rsidR="00657AB5" w:rsidRPr="00657AB5" w:rsidP="00657AB5">
            <w:pPr>
              <w:pStyle w:val="HTMLPreformatted"/>
              <w:shd w:val="clear" w:color="auto" w:fill="F8F8F8"/>
              <w:rPr>
                <w:noProof/>
                <w:lang w:val="en-IN"/>
              </w:rPr>
            </w:pPr>
            <w:r w:rsidRPr="00657AB5">
              <w:rPr>
                <w:noProof/>
                <w:lang w:val="en-IN"/>
              </w:rPr>
              <w:tab/>
            </w:r>
            <w:r w:rsidRPr="00657AB5">
              <w:rPr>
                <w:b/>
                <w:bCs/>
                <w:noProof/>
                <w:color w:val="008000"/>
                <w:lang w:val="en-IN"/>
              </w:rPr>
              <w:t>&lt;meta</w:t>
            </w:r>
            <w:r w:rsidRPr="00657AB5">
              <w:rPr>
                <w:noProof/>
                <w:lang w:val="en-IN"/>
              </w:rPr>
              <w:t xml:space="preserve"> </w:t>
            </w:r>
            <w:r w:rsidRPr="00657AB5">
              <w:rPr>
                <w:noProof/>
                <w:color w:val="7D9029"/>
                <w:lang w:val="en-IN"/>
              </w:rPr>
              <w:t>name=</w:t>
            </w:r>
            <w:r w:rsidRPr="00657AB5">
              <w:rPr>
                <w:noProof/>
                <w:color w:val="BA2121"/>
                <w:lang w:val="en-IN"/>
              </w:rPr>
              <w:t>"keywords"</w:t>
            </w:r>
            <w:r w:rsidRPr="00657AB5">
              <w:rPr>
                <w:noProof/>
                <w:lang w:val="en-IN"/>
              </w:rPr>
              <w:t xml:space="preserve"> </w:t>
            </w:r>
            <w:r w:rsidRPr="00657AB5">
              <w:rPr>
                <w:noProof/>
                <w:color w:val="7D9029"/>
                <w:lang w:val="en-IN"/>
              </w:rPr>
              <w:t>content=</w:t>
            </w:r>
            <w:r w:rsidRPr="00657AB5">
              <w:rPr>
                <w:noProof/>
                <w:color w:val="BA2121"/>
                <w:lang w:val="en-IN"/>
              </w:rPr>
              <w:t xml:space="preserve">"Google,API,Geo Chart,Covid19 Geo </w:t>
            </w:r>
            <w:r w:rsidRPr="00657AB5">
              <w:rPr>
                <w:noProof/>
                <w:color w:val="BA2121"/>
                <w:lang w:val="en-IN"/>
              </w:rPr>
              <w:t>Chart,Covid19"</w:t>
            </w:r>
            <w:r w:rsidRPr="00657AB5">
              <w:rPr>
                <w:b/>
                <w:bCs/>
                <w:noProof/>
                <w:color w:val="008000"/>
                <w:lang w:val="en-IN"/>
              </w:rPr>
              <w:t>/&gt;</w:t>
            </w:r>
          </w:p>
          <w:p w:rsidR="00657AB5" w:rsidRPr="00657AB5" w:rsidP="00657AB5">
            <w:pPr>
              <w:pStyle w:val="HTMLPreformatted"/>
              <w:shd w:val="clear" w:color="auto" w:fill="F8F8F8"/>
              <w:rPr>
                <w:noProof/>
                <w:lang w:val="en-IN"/>
              </w:rPr>
            </w:pPr>
            <w:r w:rsidRPr="00657AB5">
              <w:rPr>
                <w:noProof/>
                <w:lang w:val="en-IN"/>
              </w:rPr>
              <w:tab/>
            </w:r>
            <w:r w:rsidRPr="00657AB5">
              <w:rPr>
                <w:b/>
                <w:bCs/>
                <w:noProof/>
                <w:color w:val="008000"/>
                <w:lang w:val="en-IN"/>
              </w:rPr>
              <w:t xml:space="preserve">&lt;script </w:t>
            </w:r>
            <w:r w:rsidRPr="00657AB5">
              <w:rPr>
                <w:noProof/>
                <w:color w:val="7D9029"/>
                <w:lang w:val="en-IN"/>
              </w:rPr>
              <w:t>src=</w:t>
            </w:r>
            <w:r w:rsidRPr="00657AB5">
              <w:rPr>
                <w:noProof/>
                <w:color w:val="BA2121"/>
                <w:lang w:val="en-IN"/>
              </w:rPr>
              <w:t>"jquery-3.5.1.min.js"</w:t>
            </w:r>
            <w:r w:rsidRPr="00657AB5">
              <w:rPr>
                <w:b/>
                <w:bCs/>
                <w:noProof/>
                <w:color w:val="008000"/>
                <w:lang w:val="en-IN"/>
              </w:rPr>
              <w:t>&gt;&lt;/script&gt;</w:t>
            </w:r>
          </w:p>
          <w:p w:rsidR="00657AB5" w:rsidRPr="00657AB5" w:rsidP="00657AB5">
            <w:pPr>
              <w:pStyle w:val="HTMLPreformatted"/>
              <w:shd w:val="clear" w:color="auto" w:fill="F8F8F8"/>
              <w:rPr>
                <w:noProof/>
                <w:lang w:val="en-IN"/>
              </w:rPr>
            </w:pPr>
            <w:r w:rsidRPr="00657AB5">
              <w:rPr>
                <w:noProof/>
                <w:lang w:val="en-IN"/>
              </w:rPr>
              <w:tab/>
            </w:r>
            <w:r w:rsidRPr="00657AB5">
              <w:rPr>
                <w:b/>
                <w:bCs/>
                <w:noProof/>
                <w:color w:val="008000"/>
                <w:lang w:val="en-IN"/>
              </w:rPr>
              <w:t xml:space="preserve">&lt;script </w:t>
            </w:r>
            <w:r w:rsidRPr="00657AB5">
              <w:rPr>
                <w:noProof/>
                <w:color w:val="7D9029"/>
                <w:lang w:val="en-IN"/>
              </w:rPr>
              <w:t>type=</w:t>
            </w:r>
            <w:r w:rsidRPr="00657AB5">
              <w:rPr>
                <w:noProof/>
                <w:color w:val="BA2121"/>
                <w:lang w:val="en-IN"/>
              </w:rPr>
              <w:t>"text/javascript"</w:t>
            </w:r>
            <w:r w:rsidRPr="00657AB5">
              <w:rPr>
                <w:noProof/>
                <w:lang w:val="en-IN"/>
              </w:rPr>
              <w:t xml:space="preserve"> </w:t>
            </w:r>
            <w:r w:rsidRPr="00657AB5">
              <w:rPr>
                <w:noProof/>
                <w:color w:val="7D9029"/>
                <w:lang w:val="en-IN"/>
              </w:rPr>
              <w:t>src=</w:t>
            </w:r>
            <w:r w:rsidRPr="00657AB5">
              <w:rPr>
                <w:noProof/>
                <w:color w:val="BA2121"/>
                <w:lang w:val="en-IN"/>
              </w:rPr>
              <w:t>"loader.js"</w:t>
            </w:r>
            <w:r w:rsidRPr="00657AB5">
              <w:rPr>
                <w:b/>
                <w:bCs/>
                <w:noProof/>
                <w:color w:val="008000"/>
                <w:lang w:val="en-IN"/>
              </w:rPr>
              <w:t>&gt;&lt;/script&gt;</w:t>
            </w:r>
          </w:p>
          <w:p w:rsidR="00657AB5" w:rsidRPr="00657AB5" w:rsidP="00657AB5">
            <w:pPr>
              <w:pStyle w:val="HTMLPreformatted"/>
              <w:shd w:val="clear" w:color="auto" w:fill="F8F8F8"/>
              <w:rPr>
                <w:noProof/>
                <w:lang w:val="en-IN"/>
              </w:rPr>
            </w:pPr>
            <w:r w:rsidRPr="00657AB5">
              <w:rPr>
                <w:b/>
                <w:bCs/>
                <w:noProof/>
                <w:color w:val="008000"/>
                <w:lang w:val="en-IN"/>
              </w:rPr>
              <w:t>&lt;/head&gt;</w:t>
            </w:r>
          </w:p>
          <w:p w:rsidR="00657AB5" w:rsidRPr="00657AB5" w:rsidP="00657AB5">
            <w:pPr>
              <w:pStyle w:val="HTMLPreformatted"/>
              <w:shd w:val="clear" w:color="auto" w:fill="F8F8F8"/>
              <w:rPr>
                <w:noProof/>
                <w:lang w:val="en-IN"/>
              </w:rPr>
            </w:pPr>
            <w:r w:rsidRPr="00657AB5">
              <w:rPr>
                <w:i/>
                <w:iCs/>
                <w:noProof/>
                <w:color w:val="408080"/>
                <w:lang w:val="en-IN"/>
              </w:rPr>
              <w:t>&lt;!-- Live link: https://sidpro-hash.github.io/HTML-Canvas/Data%20visulization%20JavaScript/google%20map%20json.html --&gt;</w:t>
            </w:r>
          </w:p>
          <w:p w:rsidR="00657AB5" w:rsidRPr="00657AB5" w:rsidP="00657AB5">
            <w:pPr>
              <w:pStyle w:val="HTMLPreformatted"/>
              <w:shd w:val="clear" w:color="auto" w:fill="F8F8F8"/>
              <w:rPr>
                <w:noProof/>
                <w:lang w:val="en-IN"/>
              </w:rPr>
            </w:pPr>
            <w:r w:rsidRPr="00657AB5">
              <w:rPr>
                <w:b/>
                <w:bCs/>
                <w:noProof/>
                <w:color w:val="008000"/>
                <w:lang w:val="en-IN"/>
              </w:rPr>
              <w:t>&lt;body&gt;</w:t>
            </w:r>
          </w:p>
          <w:p w:rsidR="00657AB5" w:rsidRPr="00657AB5" w:rsidP="00657AB5">
            <w:pPr>
              <w:pStyle w:val="HTMLPreformatted"/>
              <w:shd w:val="clear" w:color="auto" w:fill="F8F8F8"/>
              <w:rPr>
                <w:noProof/>
                <w:lang w:val="en-IN"/>
              </w:rPr>
            </w:pPr>
            <w:r w:rsidRPr="00657AB5">
              <w:rPr>
                <w:noProof/>
                <w:lang w:val="en-IN"/>
              </w:rPr>
              <w:tab/>
            </w:r>
            <w:r w:rsidRPr="00657AB5">
              <w:rPr>
                <w:b/>
                <w:bCs/>
                <w:noProof/>
                <w:color w:val="008000"/>
                <w:lang w:val="en-IN"/>
              </w:rPr>
              <w:t>&lt;h2&gt;</w:t>
            </w:r>
            <w:r w:rsidRPr="00657AB5">
              <w:rPr>
                <w:noProof/>
                <w:lang w:val="en-IN"/>
              </w:rPr>
              <w:t>Read JSON file and create Google Map of Total COVID-19 cases in country [Date:01/04/2021]</w:t>
            </w:r>
            <w:r w:rsidRPr="00657AB5">
              <w:rPr>
                <w:b/>
                <w:bCs/>
                <w:noProof/>
                <w:color w:val="008000"/>
                <w:lang w:val="en-IN"/>
              </w:rPr>
              <w:t>&lt;/h2&gt;</w:t>
            </w:r>
          </w:p>
          <w:p w:rsidR="00657AB5" w:rsidRPr="00657AB5" w:rsidP="00657AB5">
            <w:pPr>
              <w:pStyle w:val="HTMLPreformatted"/>
              <w:shd w:val="clear" w:color="auto" w:fill="F8F8F8"/>
              <w:rPr>
                <w:noProof/>
                <w:lang w:val="en-IN"/>
              </w:rPr>
            </w:pPr>
            <w:r w:rsidRPr="00657AB5">
              <w:rPr>
                <w:noProof/>
                <w:lang w:val="en-IN"/>
              </w:rPr>
              <w:tab/>
            </w:r>
            <w:r w:rsidRPr="00657AB5">
              <w:rPr>
                <w:b/>
                <w:bCs/>
                <w:noProof/>
                <w:color w:val="008000"/>
                <w:lang w:val="en-IN"/>
              </w:rPr>
              <w:t>&lt;div</w:t>
            </w:r>
            <w:r w:rsidRPr="00657AB5">
              <w:rPr>
                <w:noProof/>
                <w:lang w:val="en-IN"/>
              </w:rPr>
              <w:t xml:space="preserve"> </w:t>
            </w:r>
            <w:r w:rsidRPr="00657AB5">
              <w:rPr>
                <w:noProof/>
                <w:color w:val="7D9029"/>
                <w:lang w:val="en-IN"/>
              </w:rPr>
              <w:t>id=</w:t>
            </w:r>
            <w:r w:rsidRPr="00657AB5">
              <w:rPr>
                <w:noProof/>
                <w:color w:val="BA2121"/>
                <w:lang w:val="en-IN"/>
              </w:rPr>
              <w:t>"chart"</w:t>
            </w:r>
            <w:r w:rsidRPr="00657AB5">
              <w:rPr>
                <w:noProof/>
                <w:lang w:val="en-IN"/>
              </w:rPr>
              <w:t xml:space="preserve"> </w:t>
            </w:r>
            <w:r w:rsidRPr="00657AB5">
              <w:rPr>
                <w:noProof/>
                <w:color w:val="7D9029"/>
                <w:lang w:val="en-IN"/>
              </w:rPr>
              <w:t>style=</w:t>
            </w:r>
            <w:r w:rsidRPr="00657AB5">
              <w:rPr>
                <w:noProof/>
                <w:color w:val="BA2121"/>
                <w:lang w:val="en-IN"/>
              </w:rPr>
              <w:t>"width: 900px; height: 500px"</w:t>
            </w:r>
            <w:r w:rsidRPr="00657AB5">
              <w:rPr>
                <w:b/>
                <w:bCs/>
                <w:noProof/>
                <w:color w:val="008000"/>
                <w:lang w:val="en-IN"/>
              </w:rPr>
              <w:t>&gt;&lt;/div&gt;</w:t>
            </w:r>
          </w:p>
          <w:p w:rsidR="00657AB5" w:rsidRPr="00657AB5" w:rsidP="00657AB5">
            <w:pPr>
              <w:pStyle w:val="HTMLPreformatted"/>
              <w:shd w:val="clear" w:color="auto" w:fill="F8F8F8"/>
              <w:rPr>
                <w:noProof/>
                <w:lang w:val="en-IN"/>
              </w:rPr>
            </w:pPr>
            <w:r w:rsidRPr="00657AB5">
              <w:rPr>
                <w:b/>
                <w:bCs/>
                <w:noProof/>
                <w:color w:val="008000"/>
                <w:lang w:val="en-IN"/>
              </w:rPr>
              <w:t>&lt;/body&gt;</w:t>
            </w:r>
          </w:p>
          <w:p w:rsidR="00657AB5" w:rsidRPr="00657AB5" w:rsidP="00657AB5">
            <w:pPr>
              <w:pStyle w:val="HTMLPreformatted"/>
              <w:shd w:val="clear" w:color="auto" w:fill="F8F8F8"/>
              <w:rPr>
                <w:noProof/>
                <w:lang w:val="en-IN"/>
              </w:rPr>
            </w:pPr>
            <w:r w:rsidRPr="00657AB5">
              <w:rPr>
                <w:noProof/>
                <w:lang w:val="en-IN"/>
              </w:rPr>
              <w:t xml:space="preserve">    </w:t>
            </w:r>
            <w:r w:rsidRPr="00657AB5">
              <w:rPr>
                <w:b/>
                <w:bCs/>
                <w:noProof/>
                <w:color w:val="008000"/>
                <w:lang w:val="en-IN"/>
              </w:rPr>
              <w:t>&lt;script&gt;</w:t>
            </w:r>
          </w:p>
          <w:p w:rsidR="00657AB5" w:rsidRPr="00657AB5" w:rsidP="00657AB5">
            <w:pPr>
              <w:pStyle w:val="HTMLPreformatted"/>
              <w:shd w:val="clear" w:color="auto" w:fill="F8F8F8"/>
              <w:rPr>
                <w:noProof/>
                <w:lang w:val="en-IN"/>
              </w:rPr>
            </w:pPr>
            <w:r w:rsidRPr="00657AB5">
              <w:rPr>
                <w:noProof/>
                <w:lang w:val="en-IN"/>
              </w:rPr>
              <w:t xml:space="preserve">    </w:t>
            </w:r>
            <w:r w:rsidRPr="00657AB5">
              <w:rPr>
                <w:i/>
                <w:iCs/>
                <w:noProof/>
                <w:color w:val="408080"/>
                <w:lang w:val="en-IN"/>
              </w:rPr>
              <w:t>// Visualization API with the 'corechart' package.</w:t>
            </w:r>
          </w:p>
          <w:p w:rsidR="00657AB5" w:rsidRPr="00657AB5" w:rsidP="00657AB5">
            <w:pPr>
              <w:pStyle w:val="HTMLPreformatted"/>
              <w:shd w:val="clear" w:color="auto" w:fill="F8F8F8"/>
              <w:rPr>
                <w:noProof/>
                <w:lang w:val="en-IN"/>
              </w:rPr>
            </w:pPr>
            <w:r w:rsidRPr="00657AB5">
              <w:rPr>
                <w:noProof/>
                <w:lang w:val="en-IN"/>
              </w:rPr>
              <w:t xml:space="preserve">    google.charts.load(</w:t>
            </w:r>
            <w:r w:rsidRPr="00657AB5">
              <w:rPr>
                <w:noProof/>
                <w:color w:val="BA2121"/>
                <w:lang w:val="en-IN"/>
              </w:rPr>
              <w:t>'current'</w:t>
            </w:r>
            <w:r w:rsidRPr="00657AB5">
              <w:rPr>
                <w:noProof/>
                <w:lang w:val="en-IN"/>
              </w:rPr>
              <w:t>, {</w:t>
            </w:r>
          </w:p>
          <w:p w:rsidR="00657AB5" w:rsidRPr="00657AB5" w:rsidP="00657AB5">
            <w:pPr>
              <w:pStyle w:val="HTMLPreformatted"/>
              <w:shd w:val="clear" w:color="auto" w:fill="F8F8F8"/>
              <w:rPr>
                <w:noProof/>
                <w:lang w:val="en-IN"/>
              </w:rPr>
            </w:pPr>
            <w:r w:rsidRPr="00657AB5">
              <w:rPr>
                <w:noProof/>
                <w:lang w:val="en-IN"/>
              </w:rPr>
              <w:t xml:space="preserve">        </w:t>
            </w:r>
            <w:r w:rsidRPr="00657AB5">
              <w:rPr>
                <w:noProof/>
                <w:color w:val="BA2121"/>
                <w:lang w:val="en-IN"/>
              </w:rPr>
              <w:t>'packages'</w:t>
            </w:r>
            <w:r w:rsidRPr="00657AB5">
              <w:rPr>
                <w:noProof/>
                <w:color w:val="666666"/>
                <w:lang w:val="en-IN"/>
              </w:rPr>
              <w:t>:</w:t>
            </w:r>
            <w:r w:rsidRPr="00657AB5">
              <w:rPr>
                <w:noProof/>
                <w:lang w:val="en-IN"/>
              </w:rPr>
              <w:t>[</w:t>
            </w:r>
            <w:r w:rsidRPr="00657AB5">
              <w:rPr>
                <w:noProof/>
                <w:color w:val="BA2121"/>
                <w:lang w:val="en-IN"/>
              </w:rPr>
              <w:t>'geochart'</w:t>
            </w:r>
            <w:r w:rsidRPr="00657AB5">
              <w:rPr>
                <w:noProof/>
                <w:lang w:val="en-IN"/>
              </w:rPr>
              <w:t>],</w:t>
            </w:r>
          </w:p>
          <w:p w:rsidR="00657AB5" w:rsidRPr="00657AB5" w:rsidP="00657AB5">
            <w:pPr>
              <w:pStyle w:val="HTMLPreformatted"/>
              <w:shd w:val="clear" w:color="auto" w:fill="F8F8F8"/>
              <w:rPr>
                <w:noProof/>
                <w:lang w:val="en-IN"/>
              </w:rPr>
            </w:pPr>
            <w:r w:rsidRPr="00657AB5">
              <w:rPr>
                <w:noProof/>
                <w:lang w:val="en-IN"/>
              </w:rPr>
              <w:t xml:space="preserve">        </w:t>
            </w:r>
            <w:r w:rsidRPr="00657AB5">
              <w:rPr>
                <w:i/>
                <w:iCs/>
                <w:noProof/>
                <w:color w:val="408080"/>
                <w:lang w:val="en-IN"/>
              </w:rPr>
              <w:t>// Note: you will need to get a mapsApiKey for your project.</w:t>
            </w:r>
          </w:p>
          <w:p w:rsidR="00657AB5" w:rsidRPr="00657AB5" w:rsidP="00657AB5">
            <w:pPr>
              <w:pStyle w:val="HTMLPreformatted"/>
              <w:shd w:val="clear" w:color="auto" w:fill="F8F8F8"/>
              <w:rPr>
                <w:noProof/>
                <w:lang w:val="en-IN"/>
              </w:rPr>
            </w:pPr>
            <w:r w:rsidRPr="00657AB5">
              <w:rPr>
                <w:noProof/>
                <w:lang w:val="en-IN"/>
              </w:rPr>
              <w:t xml:space="preserve">        </w:t>
            </w:r>
            <w:r w:rsidRPr="00657AB5">
              <w:rPr>
                <w:i/>
                <w:iCs/>
                <w:noProof/>
                <w:color w:val="408080"/>
                <w:lang w:val="en-IN"/>
              </w:rPr>
              <w:t>// See: https://developers.google.com/chart/interactive/docs/basic_load_libs#load-settings</w:t>
            </w:r>
          </w:p>
          <w:p w:rsidR="00657AB5" w:rsidRPr="00657AB5" w:rsidP="00657AB5">
            <w:pPr>
              <w:pStyle w:val="HTMLPreformatted"/>
              <w:shd w:val="clear" w:color="auto" w:fill="F8F8F8"/>
              <w:rPr>
                <w:noProof/>
                <w:lang w:val="en-IN"/>
              </w:rPr>
            </w:pPr>
            <w:r w:rsidRPr="00657AB5">
              <w:rPr>
                <w:noProof/>
                <w:lang w:val="en-IN"/>
              </w:rPr>
              <w:t xml:space="preserve">        </w:t>
            </w:r>
            <w:r w:rsidRPr="00657AB5">
              <w:rPr>
                <w:noProof/>
                <w:color w:val="BA2121"/>
                <w:lang w:val="en-IN"/>
              </w:rPr>
              <w:t>'mapsApiKey'</w:t>
            </w:r>
            <w:r w:rsidRPr="00657AB5">
              <w:rPr>
                <w:noProof/>
                <w:color w:val="666666"/>
                <w:lang w:val="en-IN"/>
              </w:rPr>
              <w:t>:</w:t>
            </w:r>
            <w:r w:rsidRPr="00657AB5">
              <w:rPr>
                <w:noProof/>
                <w:lang w:val="en-IN"/>
              </w:rPr>
              <w:t xml:space="preserve"> </w:t>
            </w:r>
            <w:r w:rsidRPr="00657AB5">
              <w:rPr>
                <w:noProof/>
                <w:color w:val="BA2121"/>
                <w:lang w:val="en-IN"/>
              </w:rPr>
              <w:t>'AIzaSyD-9tSrke72PouQMnMX-a7eZSW0jkFMBWY'</w:t>
            </w:r>
          </w:p>
          <w:p w:rsidR="00657AB5" w:rsidRPr="00657AB5" w:rsidP="00657AB5">
            <w:pPr>
              <w:pStyle w:val="HTMLPreformatted"/>
              <w:shd w:val="clear" w:color="auto" w:fill="F8F8F8"/>
              <w:rPr>
                <w:noProof/>
                <w:lang w:val="en-IN"/>
              </w:rPr>
            </w:pPr>
            <w:r w:rsidRPr="00657AB5">
              <w:rPr>
                <w:noProof/>
                <w:lang w:val="en-IN"/>
              </w:rPr>
              <w:t xml:space="preserve">      });</w:t>
            </w:r>
          </w:p>
          <w:p w:rsidR="00657AB5" w:rsidRPr="00657AB5" w:rsidP="00657AB5">
            <w:pPr>
              <w:pStyle w:val="HTMLPreformatted"/>
              <w:shd w:val="clear" w:color="auto" w:fill="F8F8F8"/>
              <w:rPr>
                <w:noProof/>
                <w:lang w:val="en-IN"/>
              </w:rPr>
            </w:pPr>
          </w:p>
          <w:p w:rsidR="00657AB5" w:rsidRPr="00657AB5" w:rsidP="00657AB5">
            <w:pPr>
              <w:pStyle w:val="HTMLPreformatted"/>
              <w:shd w:val="clear" w:color="auto" w:fill="F8F8F8"/>
              <w:rPr>
                <w:noProof/>
                <w:lang w:val="en-IN"/>
              </w:rPr>
            </w:pPr>
            <w:r w:rsidRPr="00657AB5">
              <w:rPr>
                <w:noProof/>
                <w:lang w:val="en-IN"/>
              </w:rPr>
              <w:t xml:space="preserve">    google.charts.setOnLoadCallback(drawChart);</w:t>
            </w:r>
          </w:p>
          <w:p w:rsidR="00657AB5" w:rsidRPr="00657AB5" w:rsidP="00657AB5">
            <w:pPr>
              <w:pStyle w:val="HTMLPreformatted"/>
              <w:shd w:val="clear" w:color="auto" w:fill="F8F8F8"/>
              <w:rPr>
                <w:noProof/>
                <w:lang w:val="en-IN"/>
              </w:rPr>
            </w:pPr>
          </w:p>
          <w:p w:rsidR="00657AB5" w:rsidRPr="00657AB5" w:rsidP="00657AB5">
            <w:pPr>
              <w:pStyle w:val="HTMLPreformatted"/>
              <w:shd w:val="clear" w:color="auto" w:fill="F8F8F8"/>
              <w:rPr>
                <w:noProof/>
                <w:lang w:val="en-IN"/>
              </w:rPr>
            </w:pPr>
            <w:r w:rsidRPr="00657AB5">
              <w:rPr>
                <w:noProof/>
                <w:lang w:val="en-IN"/>
              </w:rPr>
              <w:t xml:space="preserve">    </w:t>
            </w:r>
            <w:r w:rsidRPr="00657AB5">
              <w:rPr>
                <w:b/>
                <w:bCs/>
                <w:noProof/>
                <w:color w:val="008000"/>
                <w:lang w:val="en-IN"/>
              </w:rPr>
              <w:t>function</w:t>
            </w:r>
            <w:r w:rsidRPr="00657AB5">
              <w:rPr>
                <w:noProof/>
                <w:lang w:val="en-IN"/>
              </w:rPr>
              <w:t xml:space="preserve"> drawChart() {</w:t>
            </w:r>
          </w:p>
          <w:p w:rsidR="00657AB5" w:rsidRPr="00657AB5" w:rsidP="00657AB5">
            <w:pPr>
              <w:pStyle w:val="HTMLPreformatted"/>
              <w:shd w:val="clear" w:color="auto" w:fill="F8F8F8"/>
              <w:rPr>
                <w:noProof/>
                <w:lang w:val="en-IN"/>
              </w:rPr>
            </w:pPr>
            <w:r w:rsidRPr="00657AB5">
              <w:rPr>
                <w:noProof/>
                <w:lang w:val="en-IN"/>
              </w:rPr>
              <w:t xml:space="preserve">        $.ajax({</w:t>
            </w:r>
          </w:p>
          <w:p w:rsidR="00657AB5" w:rsidRPr="00657AB5" w:rsidP="00657AB5">
            <w:pPr>
              <w:pStyle w:val="HTMLPreformatted"/>
              <w:shd w:val="clear" w:color="auto" w:fill="F8F8F8"/>
              <w:rPr>
                <w:noProof/>
                <w:lang w:val="en-IN"/>
              </w:rPr>
            </w:pPr>
            <w:r w:rsidRPr="00657AB5">
              <w:rPr>
                <w:noProof/>
                <w:lang w:val="en-IN"/>
              </w:rPr>
              <w:t xml:space="preserve">            url</w:t>
            </w:r>
            <w:r w:rsidRPr="00657AB5">
              <w:rPr>
                <w:noProof/>
                <w:color w:val="666666"/>
                <w:lang w:val="en-IN"/>
              </w:rPr>
              <w:t>:</w:t>
            </w:r>
            <w:r w:rsidRPr="00657AB5">
              <w:rPr>
                <w:noProof/>
                <w:lang w:val="en-IN"/>
              </w:rPr>
              <w:t xml:space="preserve"> </w:t>
            </w:r>
            <w:r w:rsidRPr="00657AB5">
              <w:rPr>
                <w:noProof/>
                <w:color w:val="BA2121"/>
                <w:lang w:val="en-IN"/>
              </w:rPr>
              <w:t>"Covid-19.json"</w:t>
            </w:r>
            <w:r w:rsidRPr="00657AB5">
              <w:rPr>
                <w:noProof/>
                <w:lang w:val="en-IN"/>
              </w:rPr>
              <w:t>,</w:t>
            </w:r>
          </w:p>
          <w:p w:rsidR="00657AB5" w:rsidRPr="00657AB5" w:rsidP="00657AB5">
            <w:pPr>
              <w:pStyle w:val="HTMLPreformatted"/>
              <w:shd w:val="clear" w:color="auto" w:fill="F8F8F8"/>
              <w:rPr>
                <w:noProof/>
                <w:lang w:val="en-IN"/>
              </w:rPr>
            </w:pPr>
            <w:r w:rsidRPr="00657AB5">
              <w:rPr>
                <w:noProof/>
                <w:lang w:val="en-IN"/>
              </w:rPr>
              <w:t xml:space="preserve">            dataType</w:t>
            </w:r>
            <w:r w:rsidRPr="00657AB5">
              <w:rPr>
                <w:noProof/>
                <w:color w:val="666666"/>
                <w:lang w:val="en-IN"/>
              </w:rPr>
              <w:t>:</w:t>
            </w:r>
            <w:r w:rsidRPr="00657AB5">
              <w:rPr>
                <w:noProof/>
                <w:lang w:val="en-IN"/>
              </w:rPr>
              <w:t xml:space="preserve"> </w:t>
            </w:r>
            <w:r w:rsidRPr="00657AB5">
              <w:rPr>
                <w:noProof/>
                <w:color w:val="BA2121"/>
                <w:lang w:val="en-IN"/>
              </w:rPr>
              <w:t>"json"</w:t>
            </w:r>
            <w:r w:rsidRPr="00657AB5">
              <w:rPr>
                <w:noProof/>
                <w:lang w:val="en-IN"/>
              </w:rPr>
              <w:t>,</w:t>
            </w:r>
          </w:p>
          <w:p w:rsidR="00657AB5" w:rsidRPr="00657AB5" w:rsidP="00657AB5">
            <w:pPr>
              <w:pStyle w:val="HTMLPreformatted"/>
              <w:shd w:val="clear" w:color="auto" w:fill="F8F8F8"/>
              <w:rPr>
                <w:noProof/>
                <w:lang w:val="en-IN"/>
              </w:rPr>
            </w:pPr>
            <w:r w:rsidRPr="00657AB5">
              <w:rPr>
                <w:noProof/>
                <w:lang w:val="en-IN"/>
              </w:rPr>
              <w:t xml:space="preserve">            type</w:t>
            </w:r>
            <w:r w:rsidRPr="00657AB5">
              <w:rPr>
                <w:noProof/>
                <w:color w:val="666666"/>
                <w:lang w:val="en-IN"/>
              </w:rPr>
              <w:t>:</w:t>
            </w:r>
            <w:r w:rsidRPr="00657AB5">
              <w:rPr>
                <w:noProof/>
                <w:lang w:val="en-IN"/>
              </w:rPr>
              <w:t xml:space="preserve"> </w:t>
            </w:r>
            <w:r w:rsidRPr="00657AB5">
              <w:rPr>
                <w:noProof/>
                <w:color w:val="BA2121"/>
                <w:lang w:val="en-IN"/>
              </w:rPr>
              <w:t>"GET"</w:t>
            </w:r>
            <w:r w:rsidRPr="00657AB5">
              <w:rPr>
                <w:noProof/>
                <w:lang w:val="en-IN"/>
              </w:rPr>
              <w:t>,</w:t>
            </w:r>
          </w:p>
          <w:p w:rsidR="00657AB5" w:rsidRPr="00657AB5" w:rsidP="00657AB5">
            <w:pPr>
              <w:pStyle w:val="HTMLPreformatted"/>
              <w:shd w:val="clear" w:color="auto" w:fill="F8F8F8"/>
              <w:rPr>
                <w:noProof/>
                <w:lang w:val="en-IN"/>
              </w:rPr>
            </w:pPr>
            <w:r w:rsidRPr="00657AB5">
              <w:rPr>
                <w:noProof/>
                <w:lang w:val="en-IN"/>
              </w:rPr>
              <w:t xml:space="preserve">       </w:t>
            </w:r>
            <w:r w:rsidRPr="00657AB5">
              <w:rPr>
                <w:noProof/>
                <w:lang w:val="en-IN"/>
              </w:rPr>
              <w:t xml:space="preserve">     contentType</w:t>
            </w:r>
            <w:r w:rsidRPr="00657AB5">
              <w:rPr>
                <w:noProof/>
                <w:color w:val="666666"/>
                <w:lang w:val="en-IN"/>
              </w:rPr>
              <w:t>:</w:t>
            </w:r>
            <w:r w:rsidRPr="00657AB5">
              <w:rPr>
                <w:noProof/>
                <w:lang w:val="en-IN"/>
              </w:rPr>
              <w:t xml:space="preserve"> </w:t>
            </w:r>
            <w:r w:rsidRPr="00657AB5">
              <w:rPr>
                <w:noProof/>
                <w:color w:val="BA2121"/>
                <w:lang w:val="en-IN"/>
              </w:rPr>
              <w:t>"application/json; charset=utf-8"</w:t>
            </w:r>
            <w:r w:rsidRPr="00657AB5">
              <w:rPr>
                <w:noProof/>
                <w:lang w:val="en-IN"/>
              </w:rPr>
              <w:t>,</w:t>
            </w:r>
          </w:p>
          <w:p w:rsidR="00657AB5" w:rsidRPr="00657AB5" w:rsidP="00657AB5">
            <w:pPr>
              <w:pStyle w:val="HTMLPreformatted"/>
              <w:shd w:val="clear" w:color="auto" w:fill="F8F8F8"/>
              <w:rPr>
                <w:noProof/>
                <w:lang w:val="en-IN"/>
              </w:rPr>
            </w:pPr>
            <w:r w:rsidRPr="00657AB5">
              <w:rPr>
                <w:noProof/>
                <w:lang w:val="en-IN"/>
              </w:rPr>
              <w:t xml:space="preserve">            success</w:t>
            </w:r>
            <w:r w:rsidRPr="00657AB5">
              <w:rPr>
                <w:noProof/>
                <w:color w:val="666666"/>
                <w:lang w:val="en-IN"/>
              </w:rPr>
              <w:t>:</w:t>
            </w:r>
            <w:r w:rsidRPr="00657AB5">
              <w:rPr>
                <w:noProof/>
                <w:lang w:val="en-IN"/>
              </w:rPr>
              <w:t xml:space="preserve"> </w:t>
            </w:r>
            <w:r w:rsidRPr="00657AB5">
              <w:rPr>
                <w:b/>
                <w:bCs/>
                <w:noProof/>
                <w:color w:val="008000"/>
                <w:lang w:val="en-IN"/>
              </w:rPr>
              <w:t>function</w:t>
            </w:r>
            <w:r w:rsidRPr="00657AB5">
              <w:rPr>
                <w:noProof/>
                <w:lang w:val="en-IN"/>
              </w:rPr>
              <w:t xml:space="preserve"> (data) {</w:t>
            </w:r>
          </w:p>
          <w:p w:rsidR="00657AB5" w:rsidRPr="00657AB5" w:rsidP="00657AB5">
            <w:pPr>
              <w:pStyle w:val="HTMLPreformatted"/>
              <w:shd w:val="clear" w:color="auto" w:fill="F8F8F8"/>
              <w:rPr>
                <w:noProof/>
                <w:lang w:val="en-IN"/>
              </w:rPr>
            </w:pPr>
            <w:r w:rsidRPr="00657AB5">
              <w:rPr>
                <w:noProof/>
                <w:lang w:val="en-IN"/>
              </w:rPr>
              <w:t xml:space="preserve">                </w:t>
            </w:r>
            <w:r w:rsidRPr="00657AB5">
              <w:rPr>
                <w:b/>
                <w:bCs/>
                <w:noProof/>
                <w:color w:val="008000"/>
                <w:lang w:val="en-IN"/>
              </w:rPr>
              <w:t>var</w:t>
            </w:r>
            <w:r w:rsidRPr="00657AB5">
              <w:rPr>
                <w:noProof/>
                <w:lang w:val="en-IN"/>
              </w:rPr>
              <w:t xml:space="preserve"> arr </w:t>
            </w:r>
            <w:r w:rsidRPr="00657AB5">
              <w:rPr>
                <w:noProof/>
                <w:color w:val="666666"/>
                <w:lang w:val="en-IN"/>
              </w:rPr>
              <w:t>=</w:t>
            </w:r>
            <w:r w:rsidRPr="00657AB5">
              <w:rPr>
                <w:noProof/>
                <w:lang w:val="en-IN"/>
              </w:rPr>
              <w:t xml:space="preserve"> [[</w:t>
            </w:r>
            <w:r w:rsidRPr="00657AB5">
              <w:rPr>
                <w:noProof/>
                <w:color w:val="BA2121"/>
                <w:lang w:val="en-IN"/>
              </w:rPr>
              <w:t>'Country'</w:t>
            </w:r>
            <w:r w:rsidRPr="00657AB5">
              <w:rPr>
                <w:noProof/>
                <w:lang w:val="en-IN"/>
              </w:rPr>
              <w:t xml:space="preserve">, </w:t>
            </w:r>
            <w:r w:rsidRPr="00657AB5">
              <w:rPr>
                <w:noProof/>
                <w:color w:val="BA2121"/>
                <w:lang w:val="en-IN"/>
              </w:rPr>
              <w:t>'Total COVID-19 Cases'</w:t>
            </w:r>
            <w:r w:rsidRPr="00657AB5">
              <w:rPr>
                <w:noProof/>
                <w:lang w:val="en-IN"/>
              </w:rPr>
              <w:t xml:space="preserve">]];    </w:t>
            </w:r>
          </w:p>
          <w:p w:rsidR="00657AB5" w:rsidRPr="00657AB5" w:rsidP="00657AB5">
            <w:pPr>
              <w:pStyle w:val="HTMLPreformatted"/>
              <w:shd w:val="clear" w:color="auto" w:fill="F8F8F8"/>
              <w:rPr>
                <w:noProof/>
                <w:lang w:val="en-IN"/>
              </w:rPr>
            </w:pPr>
          </w:p>
          <w:p w:rsidR="00657AB5" w:rsidRPr="00657AB5" w:rsidP="00657AB5">
            <w:pPr>
              <w:pStyle w:val="HTMLPreformatted"/>
              <w:shd w:val="clear" w:color="auto" w:fill="F8F8F8"/>
              <w:rPr>
                <w:noProof/>
                <w:lang w:val="en-IN"/>
              </w:rPr>
            </w:pPr>
            <w:r w:rsidRPr="00657AB5">
              <w:rPr>
                <w:noProof/>
                <w:lang w:val="en-IN"/>
              </w:rPr>
              <w:t xml:space="preserve">                </w:t>
            </w:r>
          </w:p>
          <w:p w:rsidR="00657AB5" w:rsidRPr="00657AB5" w:rsidP="00657AB5">
            <w:pPr>
              <w:pStyle w:val="HTMLPreformatted"/>
              <w:shd w:val="clear" w:color="auto" w:fill="F8F8F8"/>
              <w:rPr>
                <w:noProof/>
                <w:lang w:val="en-IN"/>
              </w:rPr>
            </w:pPr>
            <w:r w:rsidRPr="00657AB5">
              <w:rPr>
                <w:noProof/>
                <w:lang w:val="en-IN"/>
              </w:rPr>
              <w:t xml:space="preserve">                $.each(data, </w:t>
            </w:r>
            <w:r w:rsidRPr="00657AB5">
              <w:rPr>
                <w:b/>
                <w:bCs/>
                <w:noProof/>
                <w:color w:val="008000"/>
                <w:lang w:val="en-IN"/>
              </w:rPr>
              <w:t>function</w:t>
            </w:r>
            <w:r w:rsidRPr="00657AB5">
              <w:rPr>
                <w:noProof/>
                <w:lang w:val="en-IN"/>
              </w:rPr>
              <w:t xml:space="preserve"> (k, v) {</w:t>
            </w:r>
          </w:p>
          <w:p w:rsidR="00657AB5" w:rsidRPr="00657AB5" w:rsidP="00657AB5">
            <w:pPr>
              <w:pStyle w:val="HTMLPreformatted"/>
              <w:shd w:val="clear" w:color="auto" w:fill="F8F8F8"/>
              <w:rPr>
                <w:noProof/>
                <w:lang w:val="en-IN"/>
              </w:rPr>
            </w:pPr>
            <w:r w:rsidRPr="00657AB5">
              <w:rPr>
                <w:noProof/>
                <w:lang w:val="en-IN"/>
              </w:rPr>
              <w:t xml:space="preserve">                    arr.push([v.city, v.n]);</w:t>
            </w:r>
          </w:p>
          <w:p w:rsidR="00657AB5" w:rsidRPr="00657AB5" w:rsidP="00657AB5">
            <w:pPr>
              <w:pStyle w:val="HTMLPreformatted"/>
              <w:shd w:val="clear" w:color="auto" w:fill="F8F8F8"/>
              <w:rPr>
                <w:noProof/>
                <w:lang w:val="en-IN"/>
              </w:rPr>
            </w:pPr>
            <w:r w:rsidRPr="00657AB5">
              <w:rPr>
                <w:noProof/>
                <w:lang w:val="en-IN"/>
              </w:rPr>
              <w:t xml:space="preserve">                });</w:t>
            </w:r>
          </w:p>
          <w:p w:rsidR="00657AB5" w:rsidRPr="00657AB5" w:rsidP="00657AB5">
            <w:pPr>
              <w:pStyle w:val="HTMLPreformatted"/>
              <w:shd w:val="clear" w:color="auto" w:fill="F8F8F8"/>
              <w:rPr>
                <w:noProof/>
                <w:lang w:val="en-IN"/>
              </w:rPr>
            </w:pPr>
          </w:p>
          <w:p w:rsidR="00657AB5" w:rsidRPr="00657AB5" w:rsidP="00657AB5">
            <w:pPr>
              <w:pStyle w:val="HTMLPreformatted"/>
              <w:shd w:val="clear" w:color="auto" w:fill="F8F8F8"/>
              <w:rPr>
                <w:noProof/>
                <w:lang w:val="en-IN"/>
              </w:rPr>
            </w:pPr>
            <w:r w:rsidRPr="00657AB5">
              <w:rPr>
                <w:noProof/>
                <w:lang w:val="en-IN"/>
              </w:rPr>
              <w:t xml:space="preserve">              </w:t>
            </w:r>
          </w:p>
          <w:p w:rsidR="00657AB5" w:rsidRPr="00657AB5" w:rsidP="00657AB5">
            <w:pPr>
              <w:pStyle w:val="HTMLPreformatted"/>
              <w:shd w:val="clear" w:color="auto" w:fill="F8F8F8"/>
              <w:rPr>
                <w:noProof/>
                <w:lang w:val="en-IN"/>
              </w:rPr>
            </w:pPr>
            <w:r w:rsidRPr="00657AB5">
              <w:rPr>
                <w:noProof/>
                <w:lang w:val="en-IN"/>
              </w:rPr>
              <w:t xml:space="preserve">                </w:t>
            </w:r>
            <w:r w:rsidRPr="00657AB5">
              <w:rPr>
                <w:b/>
                <w:bCs/>
                <w:noProof/>
                <w:color w:val="008000"/>
                <w:lang w:val="en-IN"/>
              </w:rPr>
              <w:t>var</w:t>
            </w:r>
            <w:r w:rsidRPr="00657AB5">
              <w:rPr>
                <w:noProof/>
                <w:lang w:val="en-IN"/>
              </w:rPr>
              <w:t xml:space="preserve"> options </w:t>
            </w:r>
            <w:r w:rsidRPr="00657AB5">
              <w:rPr>
                <w:noProof/>
                <w:color w:val="666666"/>
                <w:lang w:val="en-IN"/>
              </w:rPr>
              <w:t>=</w:t>
            </w:r>
            <w:r w:rsidRPr="00657AB5">
              <w:rPr>
                <w:noProof/>
                <w:lang w:val="en-IN"/>
              </w:rPr>
              <w:t xml:space="preserve"> {</w:t>
            </w:r>
          </w:p>
          <w:p w:rsidR="00657AB5" w:rsidRPr="00657AB5" w:rsidP="00657AB5">
            <w:pPr>
              <w:pStyle w:val="HTMLPreformatted"/>
              <w:shd w:val="clear" w:color="auto" w:fill="F8F8F8"/>
              <w:rPr>
                <w:noProof/>
                <w:lang w:val="en-IN"/>
              </w:rPr>
            </w:pPr>
            <w:r w:rsidRPr="00657AB5">
              <w:rPr>
                <w:noProof/>
                <w:lang w:val="en-IN"/>
              </w:rPr>
              <w:tab/>
            </w:r>
            <w:r w:rsidRPr="00657AB5">
              <w:rPr>
                <w:noProof/>
                <w:lang w:val="en-IN"/>
              </w:rPr>
              <w:tab/>
            </w:r>
            <w:r w:rsidRPr="00657AB5">
              <w:rPr>
                <w:noProof/>
                <w:lang w:val="en-IN"/>
              </w:rPr>
              <w:tab/>
            </w:r>
            <w:r w:rsidRPr="00657AB5">
              <w:rPr>
                <w:noProof/>
                <w:lang w:val="en-IN"/>
              </w:rPr>
              <w:tab/>
            </w:r>
            <w:r w:rsidRPr="00657AB5">
              <w:rPr>
                <w:noProof/>
                <w:lang w:val="en-IN"/>
              </w:rPr>
              <w:tab/>
              <w:t>colorAxis</w:t>
            </w:r>
            <w:r w:rsidRPr="00657AB5">
              <w:rPr>
                <w:noProof/>
                <w:color w:val="666666"/>
                <w:lang w:val="en-IN"/>
              </w:rPr>
              <w:t>:</w:t>
            </w:r>
            <w:r w:rsidRPr="00657AB5">
              <w:rPr>
                <w:noProof/>
                <w:lang w:val="en-IN"/>
              </w:rPr>
              <w:t xml:space="preserve"> {colors</w:t>
            </w:r>
            <w:r w:rsidRPr="00657AB5">
              <w:rPr>
                <w:noProof/>
                <w:color w:val="666666"/>
                <w:lang w:val="en-IN"/>
              </w:rPr>
              <w:t>:</w:t>
            </w:r>
            <w:r w:rsidRPr="00657AB5">
              <w:rPr>
                <w:noProof/>
                <w:lang w:val="en-IN"/>
              </w:rPr>
              <w:t xml:space="preserve"> [</w:t>
            </w:r>
            <w:r w:rsidRPr="00657AB5">
              <w:rPr>
                <w:noProof/>
                <w:color w:val="BA2121"/>
                <w:lang w:val="en-IN"/>
              </w:rPr>
              <w:t>'#9bbb58'</w:t>
            </w:r>
            <w:r w:rsidRPr="00657AB5">
              <w:rPr>
                <w:noProof/>
                <w:lang w:val="en-IN"/>
              </w:rPr>
              <w:t>,</w:t>
            </w:r>
            <w:r w:rsidRPr="00657AB5">
              <w:rPr>
                <w:noProof/>
                <w:color w:val="BA2121"/>
                <w:lang w:val="en-IN"/>
              </w:rPr>
              <w:t>'#4f81bc'</w:t>
            </w:r>
            <w:r w:rsidRPr="00657AB5">
              <w:rPr>
                <w:noProof/>
                <w:lang w:val="en-IN"/>
              </w:rPr>
              <w:t>,</w:t>
            </w:r>
            <w:r w:rsidRPr="00657AB5">
              <w:rPr>
                <w:noProof/>
                <w:color w:val="BA2121"/>
                <w:lang w:val="en-IN"/>
              </w:rPr>
              <w:t>'#c0504e'</w:t>
            </w:r>
            <w:r w:rsidRPr="00657AB5">
              <w:rPr>
                <w:noProof/>
                <w:lang w:val="en-IN"/>
              </w:rPr>
              <w:t>]},</w:t>
            </w:r>
          </w:p>
          <w:p w:rsidR="00657AB5" w:rsidRPr="00657AB5" w:rsidP="00657AB5">
            <w:pPr>
              <w:pStyle w:val="HTMLPreformatted"/>
              <w:shd w:val="clear" w:color="auto" w:fill="F8F8F8"/>
              <w:rPr>
                <w:noProof/>
                <w:lang w:val="en-IN"/>
              </w:rPr>
            </w:pPr>
            <w:r w:rsidRPr="00657AB5">
              <w:rPr>
                <w:noProof/>
                <w:lang w:val="en-IN"/>
              </w:rPr>
              <w:tab/>
            </w:r>
            <w:r w:rsidRPr="00657AB5">
              <w:rPr>
                <w:noProof/>
                <w:lang w:val="en-IN"/>
              </w:rPr>
              <w:tab/>
            </w:r>
            <w:r w:rsidRPr="00657AB5">
              <w:rPr>
                <w:noProof/>
                <w:lang w:val="en-IN"/>
              </w:rPr>
              <w:tab/>
            </w:r>
            <w:r w:rsidRPr="00657AB5">
              <w:rPr>
                <w:noProof/>
                <w:lang w:val="en-IN"/>
              </w:rPr>
              <w:tab/>
            </w:r>
            <w:r w:rsidRPr="00657AB5">
              <w:rPr>
                <w:noProof/>
                <w:lang w:val="en-IN"/>
              </w:rPr>
              <w:tab/>
              <w:t>backgroundColor</w:t>
            </w:r>
            <w:r w:rsidRPr="00657AB5">
              <w:rPr>
                <w:noProof/>
                <w:color w:val="666666"/>
                <w:lang w:val="en-IN"/>
              </w:rPr>
              <w:t>:</w:t>
            </w:r>
            <w:r w:rsidRPr="00657AB5">
              <w:rPr>
                <w:noProof/>
                <w:lang w:val="en-IN"/>
              </w:rPr>
              <w:t xml:space="preserve"> </w:t>
            </w:r>
            <w:r w:rsidRPr="00657AB5">
              <w:rPr>
                <w:noProof/>
                <w:color w:val="BA2121"/>
                <w:lang w:val="en-IN"/>
              </w:rPr>
              <w:t>'#81d4fa'</w:t>
            </w:r>
            <w:r w:rsidRPr="00657AB5">
              <w:rPr>
                <w:noProof/>
                <w:lang w:val="en-IN"/>
              </w:rPr>
              <w:t>,</w:t>
            </w:r>
          </w:p>
          <w:p w:rsidR="00657AB5" w:rsidRPr="00657AB5" w:rsidP="00657AB5">
            <w:pPr>
              <w:pStyle w:val="HTMLPreformatted"/>
              <w:shd w:val="clear" w:color="auto" w:fill="F8F8F8"/>
              <w:rPr>
                <w:noProof/>
                <w:lang w:val="en-IN"/>
              </w:rPr>
            </w:pPr>
            <w:r w:rsidRPr="00657AB5">
              <w:rPr>
                <w:noProof/>
                <w:lang w:val="en-IN"/>
              </w:rPr>
              <w:tab/>
            </w:r>
            <w:r w:rsidRPr="00657AB5">
              <w:rPr>
                <w:noProof/>
                <w:lang w:val="en-IN"/>
              </w:rPr>
              <w:tab/>
            </w:r>
            <w:r w:rsidRPr="00657AB5">
              <w:rPr>
                <w:noProof/>
                <w:lang w:val="en-IN"/>
              </w:rPr>
              <w:tab/>
            </w:r>
            <w:r w:rsidRPr="00657AB5">
              <w:rPr>
                <w:noProof/>
                <w:lang w:val="en-IN"/>
              </w:rPr>
              <w:tab/>
            </w:r>
            <w:r w:rsidRPr="00657AB5">
              <w:rPr>
                <w:noProof/>
                <w:lang w:val="en-IN"/>
              </w:rPr>
              <w:tab/>
              <w:t>defaultColor</w:t>
            </w:r>
            <w:r w:rsidRPr="00657AB5">
              <w:rPr>
                <w:noProof/>
                <w:color w:val="666666"/>
                <w:lang w:val="en-IN"/>
              </w:rPr>
              <w:t>:</w:t>
            </w:r>
            <w:r w:rsidRPr="00657AB5">
              <w:rPr>
                <w:noProof/>
                <w:lang w:val="en-IN"/>
              </w:rPr>
              <w:t xml:space="preserve"> </w:t>
            </w:r>
            <w:r w:rsidRPr="00657AB5">
              <w:rPr>
                <w:noProof/>
                <w:color w:val="BA2121"/>
                <w:lang w:val="en-IN"/>
              </w:rPr>
              <w:t>'#f5f5f5'</w:t>
            </w:r>
            <w:r w:rsidRPr="00657AB5">
              <w:rPr>
                <w:noProof/>
                <w:lang w:val="en-IN"/>
              </w:rPr>
              <w:t>,</w:t>
            </w:r>
          </w:p>
          <w:p w:rsidR="00657AB5" w:rsidRPr="00657AB5" w:rsidP="00657AB5">
            <w:pPr>
              <w:pStyle w:val="HTMLPreformatted"/>
              <w:shd w:val="clear" w:color="auto" w:fill="F8F8F8"/>
              <w:rPr>
                <w:noProof/>
                <w:lang w:val="en-IN"/>
              </w:rPr>
            </w:pPr>
            <w:r w:rsidRPr="00657AB5">
              <w:rPr>
                <w:noProof/>
                <w:lang w:val="en-IN"/>
              </w:rPr>
              <w:tab/>
            </w:r>
            <w:r w:rsidRPr="00657AB5">
              <w:rPr>
                <w:noProof/>
                <w:lang w:val="en-IN"/>
              </w:rPr>
              <w:tab/>
            </w:r>
            <w:r w:rsidRPr="00657AB5">
              <w:rPr>
                <w:noProof/>
                <w:lang w:val="en-IN"/>
              </w:rPr>
              <w:tab/>
            </w:r>
            <w:r w:rsidRPr="00657AB5">
              <w:rPr>
                <w:noProof/>
                <w:lang w:val="en-IN"/>
              </w:rPr>
              <w:tab/>
            </w:r>
            <w:r w:rsidRPr="00657AB5">
              <w:rPr>
                <w:noProof/>
                <w:lang w:val="en-IN"/>
              </w:rPr>
              <w:tab/>
              <w:t>tooltip</w:t>
            </w:r>
            <w:r w:rsidRPr="00657AB5">
              <w:rPr>
                <w:noProof/>
                <w:color w:val="666666"/>
                <w:lang w:val="en-IN"/>
              </w:rPr>
              <w:t>:</w:t>
            </w:r>
            <w:r w:rsidRPr="00657AB5">
              <w:rPr>
                <w:noProof/>
                <w:lang w:val="en-IN"/>
              </w:rPr>
              <w:t>{textStyle</w:t>
            </w:r>
            <w:r w:rsidRPr="00657AB5">
              <w:rPr>
                <w:noProof/>
                <w:color w:val="666666"/>
                <w:lang w:val="en-IN"/>
              </w:rPr>
              <w:t>:</w:t>
            </w:r>
            <w:r w:rsidRPr="00657AB5">
              <w:rPr>
                <w:noProof/>
                <w:lang w:val="en-IN"/>
              </w:rPr>
              <w:t xml:space="preserve"> {color</w:t>
            </w:r>
            <w:r w:rsidRPr="00657AB5">
              <w:rPr>
                <w:noProof/>
                <w:color w:val="666666"/>
                <w:lang w:val="en-IN"/>
              </w:rPr>
              <w:t>:</w:t>
            </w:r>
            <w:r w:rsidRPr="00657AB5">
              <w:rPr>
                <w:noProof/>
                <w:lang w:val="en-IN"/>
              </w:rPr>
              <w:t xml:space="preserve"> </w:t>
            </w:r>
            <w:r w:rsidRPr="00657AB5">
              <w:rPr>
                <w:noProof/>
                <w:color w:val="BA2121"/>
                <w:lang w:val="en-IN"/>
              </w:rPr>
              <w:t>'#871b47'</w:t>
            </w:r>
            <w:r w:rsidRPr="00657AB5">
              <w:rPr>
                <w:noProof/>
                <w:lang w:val="en-IN"/>
              </w:rPr>
              <w:t>}, showColorCode</w:t>
            </w:r>
            <w:r w:rsidRPr="00657AB5">
              <w:rPr>
                <w:noProof/>
                <w:color w:val="666666"/>
                <w:lang w:val="en-IN"/>
              </w:rPr>
              <w:t>:</w:t>
            </w:r>
            <w:r w:rsidRPr="00657AB5">
              <w:rPr>
                <w:noProof/>
                <w:lang w:val="en-IN"/>
              </w:rPr>
              <w:t xml:space="preserve"> </w:t>
            </w:r>
            <w:r w:rsidRPr="00657AB5">
              <w:rPr>
                <w:b/>
                <w:bCs/>
                <w:noProof/>
                <w:color w:val="008000"/>
                <w:lang w:val="en-IN"/>
              </w:rPr>
              <w:t>true</w:t>
            </w:r>
            <w:r w:rsidRPr="00657AB5">
              <w:rPr>
                <w:noProof/>
                <w:lang w:val="en-IN"/>
              </w:rPr>
              <w:t>}</w:t>
            </w:r>
          </w:p>
          <w:p w:rsidR="00657AB5" w:rsidRPr="00657AB5" w:rsidP="00657AB5">
            <w:pPr>
              <w:pStyle w:val="HTMLPreformatted"/>
              <w:shd w:val="clear" w:color="auto" w:fill="F8F8F8"/>
              <w:rPr>
                <w:noProof/>
                <w:lang w:val="en-IN"/>
              </w:rPr>
            </w:pPr>
            <w:r w:rsidRPr="00657AB5">
              <w:rPr>
                <w:noProof/>
                <w:lang w:val="en-IN"/>
              </w:rPr>
              <w:tab/>
            </w:r>
            <w:r w:rsidRPr="00657AB5">
              <w:rPr>
                <w:noProof/>
                <w:lang w:val="en-IN"/>
              </w:rPr>
              <w:tab/>
            </w:r>
            <w:r w:rsidRPr="00657AB5">
              <w:rPr>
                <w:noProof/>
                <w:lang w:val="en-IN"/>
              </w:rPr>
              <w:tab/>
            </w:r>
            <w:r w:rsidRPr="00657AB5">
              <w:rPr>
                <w:noProof/>
                <w:lang w:val="en-IN"/>
              </w:rPr>
              <w:tab/>
              <w:t>};</w:t>
            </w:r>
          </w:p>
          <w:p w:rsidR="00657AB5" w:rsidRPr="00657AB5" w:rsidP="00657AB5">
            <w:pPr>
              <w:pStyle w:val="HTMLPreformatted"/>
              <w:shd w:val="clear" w:color="auto" w:fill="F8F8F8"/>
              <w:rPr>
                <w:noProof/>
                <w:lang w:val="en-IN"/>
              </w:rPr>
            </w:pPr>
          </w:p>
          <w:p w:rsidR="00657AB5" w:rsidRPr="00657AB5" w:rsidP="00657AB5">
            <w:pPr>
              <w:pStyle w:val="HTMLPreformatted"/>
              <w:shd w:val="clear" w:color="auto" w:fill="F8F8F8"/>
              <w:rPr>
                <w:noProof/>
                <w:lang w:val="en-IN"/>
              </w:rPr>
            </w:pPr>
            <w:r w:rsidRPr="00657AB5">
              <w:rPr>
                <w:noProof/>
                <w:lang w:val="en-IN"/>
              </w:rPr>
              <w:t xml:space="preserve">               </w:t>
            </w:r>
          </w:p>
          <w:p w:rsidR="00657AB5" w:rsidRPr="00657AB5" w:rsidP="00657AB5">
            <w:pPr>
              <w:pStyle w:val="HTMLPreformatted"/>
              <w:shd w:val="clear" w:color="auto" w:fill="F8F8F8"/>
              <w:rPr>
                <w:noProof/>
                <w:lang w:val="en-IN"/>
              </w:rPr>
            </w:pPr>
            <w:r w:rsidRPr="00657AB5">
              <w:rPr>
                <w:noProof/>
                <w:lang w:val="en-IN"/>
              </w:rPr>
              <w:t xml:space="preserve">                </w:t>
            </w:r>
            <w:r w:rsidRPr="00657AB5">
              <w:rPr>
                <w:b/>
                <w:bCs/>
                <w:noProof/>
                <w:color w:val="008000"/>
                <w:lang w:val="en-IN"/>
              </w:rPr>
              <w:t>var</w:t>
            </w:r>
            <w:r w:rsidRPr="00657AB5">
              <w:rPr>
                <w:noProof/>
                <w:lang w:val="en-IN"/>
              </w:rPr>
              <w:t xml:space="preserve"> Data </w:t>
            </w:r>
            <w:r w:rsidRPr="00657AB5">
              <w:rPr>
                <w:noProof/>
                <w:color w:val="666666"/>
                <w:lang w:val="en-IN"/>
              </w:rPr>
              <w:t>=</w:t>
            </w:r>
            <w:r w:rsidRPr="00657AB5">
              <w:rPr>
                <w:noProof/>
                <w:lang w:val="en-IN"/>
              </w:rPr>
              <w:t xml:space="preserve"> google.visualization.arrayToDataTable(arr);</w:t>
            </w:r>
          </w:p>
          <w:p w:rsidR="00657AB5" w:rsidRPr="00657AB5" w:rsidP="00657AB5">
            <w:pPr>
              <w:pStyle w:val="HTMLPreformatted"/>
              <w:shd w:val="clear" w:color="auto" w:fill="F8F8F8"/>
              <w:rPr>
                <w:noProof/>
                <w:lang w:val="en-IN"/>
              </w:rPr>
            </w:pPr>
            <w:r w:rsidRPr="00657AB5">
              <w:rPr>
                <w:noProof/>
                <w:lang w:val="en-IN"/>
              </w:rPr>
              <w:t xml:space="preserve">                </w:t>
            </w:r>
            <w:r w:rsidRPr="00657AB5">
              <w:rPr>
                <w:b/>
                <w:bCs/>
                <w:noProof/>
                <w:color w:val="008000"/>
                <w:lang w:val="en-IN"/>
              </w:rPr>
              <w:t>var</w:t>
            </w:r>
            <w:r w:rsidRPr="00657AB5">
              <w:rPr>
                <w:noProof/>
                <w:lang w:val="en-IN"/>
              </w:rPr>
              <w:t xml:space="preserve"> chart </w:t>
            </w:r>
            <w:r w:rsidRPr="00657AB5">
              <w:rPr>
                <w:noProof/>
                <w:color w:val="666666"/>
                <w:lang w:val="en-IN"/>
              </w:rPr>
              <w:t>=</w:t>
            </w:r>
            <w:r w:rsidRPr="00657AB5">
              <w:rPr>
                <w:noProof/>
                <w:lang w:val="en-IN"/>
              </w:rPr>
              <w:t xml:space="preserve"> </w:t>
            </w:r>
            <w:r w:rsidRPr="00657AB5">
              <w:rPr>
                <w:b/>
                <w:bCs/>
                <w:noProof/>
                <w:color w:val="008000"/>
                <w:lang w:val="en-IN"/>
              </w:rPr>
              <w:t>new</w:t>
            </w:r>
            <w:r w:rsidRPr="00657AB5">
              <w:rPr>
                <w:noProof/>
                <w:lang w:val="en-IN"/>
              </w:rPr>
              <w:t xml:space="preserve"> google.visualization.GeoChart(</w:t>
            </w:r>
            <w:r w:rsidRPr="00657AB5">
              <w:rPr>
                <w:noProof/>
                <w:color w:val="008000"/>
                <w:lang w:val="en-IN"/>
              </w:rPr>
              <w:t>document</w:t>
            </w:r>
            <w:r w:rsidRPr="00657AB5">
              <w:rPr>
                <w:noProof/>
                <w:lang w:val="en-IN"/>
              </w:rPr>
              <w:t>.getElementById(</w:t>
            </w:r>
            <w:r w:rsidRPr="00657AB5">
              <w:rPr>
                <w:noProof/>
                <w:color w:val="BA2121"/>
                <w:lang w:val="en-IN"/>
              </w:rPr>
              <w:t>'chart'</w:t>
            </w:r>
            <w:r w:rsidRPr="00657AB5">
              <w:rPr>
                <w:noProof/>
                <w:lang w:val="en-IN"/>
              </w:rPr>
              <w:t>));</w:t>
            </w:r>
          </w:p>
          <w:p w:rsidR="00657AB5" w:rsidRPr="00657AB5" w:rsidP="00657AB5">
            <w:pPr>
              <w:pStyle w:val="HTMLPreformatted"/>
              <w:shd w:val="clear" w:color="auto" w:fill="F8F8F8"/>
              <w:rPr>
                <w:noProof/>
                <w:lang w:val="en-IN"/>
              </w:rPr>
            </w:pPr>
            <w:r w:rsidRPr="00657AB5">
              <w:rPr>
                <w:noProof/>
                <w:lang w:val="en-IN"/>
              </w:rPr>
              <w:t xml:space="preserve">                chart.draw(Data, options);      </w:t>
            </w:r>
          </w:p>
          <w:p w:rsidR="00657AB5" w:rsidRPr="00657AB5" w:rsidP="00657AB5">
            <w:pPr>
              <w:pStyle w:val="HTMLPreformatted"/>
              <w:shd w:val="clear" w:color="auto" w:fill="F8F8F8"/>
              <w:rPr>
                <w:noProof/>
                <w:lang w:val="en-IN"/>
              </w:rPr>
            </w:pPr>
            <w:r w:rsidRPr="00657AB5">
              <w:rPr>
                <w:noProof/>
                <w:lang w:val="en-IN"/>
              </w:rPr>
              <w:t xml:space="preserve">            },</w:t>
            </w:r>
          </w:p>
          <w:p w:rsidR="00657AB5" w:rsidRPr="00657AB5" w:rsidP="00657AB5">
            <w:pPr>
              <w:pStyle w:val="HTMLPreformatted"/>
              <w:shd w:val="clear" w:color="auto" w:fill="F8F8F8"/>
              <w:rPr>
                <w:noProof/>
                <w:lang w:val="en-IN"/>
              </w:rPr>
            </w:pPr>
            <w:r w:rsidRPr="00657AB5">
              <w:rPr>
                <w:noProof/>
                <w:lang w:val="en-IN"/>
              </w:rPr>
              <w:t xml:space="preserve">            error</w:t>
            </w:r>
            <w:r w:rsidRPr="00657AB5">
              <w:rPr>
                <w:noProof/>
                <w:color w:val="666666"/>
                <w:lang w:val="en-IN"/>
              </w:rPr>
              <w:t>:</w:t>
            </w:r>
            <w:r w:rsidRPr="00657AB5">
              <w:rPr>
                <w:noProof/>
                <w:lang w:val="en-IN"/>
              </w:rPr>
              <w:t xml:space="preserve"> </w:t>
            </w:r>
            <w:r w:rsidRPr="00657AB5">
              <w:rPr>
                <w:b/>
                <w:bCs/>
                <w:noProof/>
                <w:color w:val="008000"/>
                <w:lang w:val="en-IN"/>
              </w:rPr>
              <w:t>function</w:t>
            </w:r>
            <w:r w:rsidRPr="00657AB5">
              <w:rPr>
                <w:noProof/>
                <w:lang w:val="en-IN"/>
              </w:rPr>
              <w:t xml:space="preserve"> (XMLHttpRequest, textStatus, errorThrown) {</w:t>
            </w:r>
          </w:p>
          <w:p w:rsidR="00657AB5" w:rsidRPr="00657AB5" w:rsidP="00657AB5">
            <w:pPr>
              <w:pStyle w:val="HTMLPreformatted"/>
              <w:shd w:val="clear" w:color="auto" w:fill="F8F8F8"/>
              <w:rPr>
                <w:noProof/>
                <w:lang w:val="en-IN"/>
              </w:rPr>
            </w:pPr>
            <w:r w:rsidRPr="00657AB5">
              <w:rPr>
                <w:noProof/>
                <w:lang w:val="en-IN"/>
              </w:rPr>
              <w:t xml:space="preserve">                alert(</w:t>
            </w:r>
            <w:r w:rsidRPr="00657AB5">
              <w:rPr>
                <w:noProof/>
                <w:color w:val="BA2121"/>
                <w:lang w:val="en-IN"/>
              </w:rPr>
              <w:t>'File Error or Cross-origin police Error'</w:t>
            </w:r>
            <w:r w:rsidRPr="00657AB5">
              <w:rPr>
                <w:noProof/>
                <w:lang w:val="en-IN"/>
              </w:rPr>
              <w:t>);</w:t>
            </w:r>
          </w:p>
          <w:p w:rsidR="00657AB5" w:rsidRPr="00657AB5" w:rsidP="00657AB5">
            <w:pPr>
              <w:pStyle w:val="HTMLPreformatted"/>
              <w:shd w:val="clear" w:color="auto" w:fill="F8F8F8"/>
              <w:rPr>
                <w:noProof/>
                <w:lang w:val="en-IN"/>
              </w:rPr>
            </w:pPr>
            <w:r w:rsidRPr="00657AB5">
              <w:rPr>
                <w:noProof/>
                <w:lang w:val="en-IN"/>
              </w:rPr>
              <w:t xml:space="preserve">            }</w:t>
            </w:r>
          </w:p>
          <w:p w:rsidR="00657AB5" w:rsidRPr="00657AB5" w:rsidP="00657AB5">
            <w:pPr>
              <w:pStyle w:val="HTMLPreformatted"/>
              <w:shd w:val="clear" w:color="auto" w:fill="F8F8F8"/>
              <w:rPr>
                <w:noProof/>
                <w:lang w:val="en-IN"/>
              </w:rPr>
            </w:pPr>
            <w:r w:rsidRPr="00657AB5">
              <w:rPr>
                <w:noProof/>
                <w:lang w:val="en-IN"/>
              </w:rPr>
              <w:t xml:space="preserve">        });</w:t>
            </w:r>
          </w:p>
          <w:p w:rsidR="00657AB5" w:rsidRPr="00657AB5" w:rsidP="00657AB5">
            <w:pPr>
              <w:pStyle w:val="HTMLPreformatted"/>
              <w:shd w:val="clear" w:color="auto" w:fill="F8F8F8"/>
              <w:rPr>
                <w:noProof/>
                <w:lang w:val="en-IN"/>
              </w:rPr>
            </w:pPr>
            <w:r w:rsidRPr="00657AB5">
              <w:rPr>
                <w:noProof/>
                <w:lang w:val="en-IN"/>
              </w:rPr>
              <w:t xml:space="preserve">    }</w:t>
            </w:r>
          </w:p>
          <w:p w:rsidR="00657AB5" w:rsidRPr="00657AB5" w:rsidP="00657AB5">
            <w:pPr>
              <w:pStyle w:val="HTMLPreformatted"/>
              <w:shd w:val="clear" w:color="auto" w:fill="F8F8F8"/>
              <w:rPr>
                <w:noProof/>
                <w:lang w:val="en-IN"/>
              </w:rPr>
            </w:pPr>
            <w:r w:rsidRPr="00657AB5">
              <w:rPr>
                <w:b/>
                <w:bCs/>
                <w:noProof/>
                <w:color w:val="008000"/>
                <w:lang w:val="en-IN"/>
              </w:rPr>
              <w:t>&lt;/script&gt;</w:t>
            </w:r>
          </w:p>
          <w:p w:rsidR="004114E3" w:rsidRPr="00657AB5" w:rsidP="004114E3">
            <w:pPr>
              <w:pStyle w:val="HTMLPreformatted"/>
              <w:shd w:val="clear" w:color="auto" w:fill="F8F8F8"/>
              <w:rPr>
                <w:noProof/>
                <w:lang w:val="en-IN"/>
              </w:rPr>
            </w:pPr>
            <w:r w:rsidRPr="00657AB5">
              <w:rPr>
                <w:b/>
                <w:bCs/>
                <w:noProof/>
                <w:color w:val="008000"/>
                <w:lang w:val="en-IN"/>
              </w:rPr>
              <w:t>&lt;/html&gt;</w:t>
            </w:r>
          </w:p>
        </w:tc>
      </w:tr>
    </w:tbl>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657AB5" w:rsidP="004114E3">
      <w:pPr>
        <w:spacing w:after="0" w:line="240" w:lineRule="auto"/>
        <w:rPr>
          <w:rFonts w:ascii="Times New Roman" w:hAnsi="Times New Roman" w:cs="Times New Roman"/>
          <w:sz w:val="24"/>
          <w:szCs w:val="24"/>
        </w:rPr>
      </w:pPr>
    </w:p>
    <w:p w:rsidR="00657AB5" w:rsidP="004114E3">
      <w:pPr>
        <w:spacing w:after="0" w:line="240" w:lineRule="auto"/>
        <w:rPr>
          <w:rFonts w:ascii="Times New Roman" w:hAnsi="Times New Roman" w:cs="Times New Roman"/>
          <w:sz w:val="24"/>
          <w:szCs w:val="24"/>
        </w:rPr>
      </w:pPr>
    </w:p>
    <w:p w:rsidR="00657AB5" w:rsidP="004114E3">
      <w:pPr>
        <w:spacing w:after="0" w:line="240" w:lineRule="auto"/>
        <w:rPr>
          <w:rFonts w:ascii="Times New Roman" w:hAnsi="Times New Roman" w:cs="Times New Roman"/>
          <w:sz w:val="24"/>
          <w:szCs w:val="24"/>
        </w:rPr>
      </w:pPr>
    </w:p>
    <w:p w:rsidR="00657AB5" w:rsidP="004114E3">
      <w:pPr>
        <w:spacing w:after="0" w:line="240" w:lineRule="auto"/>
        <w:rPr>
          <w:rFonts w:ascii="Times New Roman" w:hAnsi="Times New Roman" w:cs="Times New Roman"/>
          <w:sz w:val="24"/>
          <w:szCs w:val="24"/>
        </w:rPr>
      </w:pPr>
    </w:p>
    <w:p w:rsidR="00657AB5" w:rsidP="004114E3">
      <w:pPr>
        <w:spacing w:after="0" w:line="240" w:lineRule="auto"/>
        <w:rPr>
          <w:rFonts w:ascii="Times New Roman" w:hAnsi="Times New Roman" w:cs="Times New Roman"/>
          <w:sz w:val="24"/>
          <w:szCs w:val="24"/>
        </w:rPr>
      </w:pPr>
    </w:p>
    <w:p w:rsidR="00657AB5" w:rsidP="004114E3">
      <w:pPr>
        <w:spacing w:after="0" w:line="240" w:lineRule="auto"/>
        <w:rPr>
          <w:rFonts w:ascii="Times New Roman" w:hAnsi="Times New Roman" w:cs="Times New Roman"/>
          <w:sz w:val="24"/>
          <w:szCs w:val="24"/>
        </w:rPr>
      </w:pPr>
    </w:p>
    <w:p w:rsidR="00657AB5" w:rsidP="004114E3">
      <w:pPr>
        <w:spacing w:after="0" w:line="240" w:lineRule="auto"/>
        <w:rPr>
          <w:rFonts w:ascii="Times New Roman" w:hAnsi="Times New Roman" w:cs="Times New Roman"/>
          <w:sz w:val="24"/>
          <w:szCs w:val="24"/>
        </w:rPr>
      </w:pPr>
    </w:p>
    <w:p w:rsidR="00657AB5" w:rsidP="004114E3">
      <w:pPr>
        <w:spacing w:after="0" w:line="240" w:lineRule="auto"/>
        <w:rPr>
          <w:rFonts w:ascii="Times New Roman" w:hAnsi="Times New Roman" w:cs="Times New Roman"/>
          <w:sz w:val="24"/>
          <w:szCs w:val="24"/>
        </w:rPr>
      </w:pPr>
    </w:p>
    <w:p w:rsidR="00657AB5"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r>
        <w:rPr>
          <w:rFonts w:ascii="Times New Roman" w:hAnsi="Times New Roman" w:cs="Times New Roman"/>
          <w:noProof/>
          <w:sz w:val="24"/>
          <w:szCs w:val="24"/>
          <w:lang w:bidi="gu-IN"/>
        </w:rPr>
        <w:drawing>
          <wp:anchor distT="0" distB="0" distL="114300" distR="114300" simplePos="0" relativeHeight="251692032" behindDoc="0" locked="0" layoutInCell="1" allowOverlap="1">
            <wp:simplePos x="0" y="0"/>
            <wp:positionH relativeFrom="margin">
              <wp:align>center</wp:align>
            </wp:positionH>
            <wp:positionV relativeFrom="paragraph">
              <wp:posOffset>11430</wp:posOffset>
            </wp:positionV>
            <wp:extent cx="6496050" cy="4306409"/>
            <wp:effectExtent l="0" t="0" r="0" b="0"/>
            <wp:wrapNone/>
            <wp:docPr id="131340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013" name="dv8d.PNG"/>
                    <pic:cNvPicPr/>
                  </pic:nvPicPr>
                  <pic:blipFill>
                    <a:blip xmlns:r="http://schemas.openxmlformats.org/officeDocument/2006/relationships" r:embed="rId53">
                      <a:extLst>
                        <a:ext xmlns:a="http://schemas.openxmlformats.org/drawingml/2006/main" uri="{28A0092B-C50C-407E-A947-70E740481C1C}">
                          <a14:useLocalDpi xmlns:a14="http://schemas.microsoft.com/office/drawing/2010/main" val="0"/>
                        </a:ext>
                      </a:extLst>
                    </a:blip>
                    <a:stretch>
                      <a:fillRect/>
                    </a:stretch>
                  </pic:blipFill>
                  <pic:spPr>
                    <a:xfrm>
                      <a:off x="0" y="0"/>
                      <a:ext cx="6496050" cy="4306409"/>
                    </a:xfrm>
                    <a:prstGeom prst="rect">
                      <a:avLst/>
                    </a:prstGeom>
                  </pic:spPr>
                </pic:pic>
              </a:graphicData>
            </a:graphic>
            <wp14:sizeRelH relativeFrom="page">
              <wp14:pctWidth>0</wp14:pctWidth>
            </wp14:sizeRelH>
            <wp14:sizeRelV relativeFrom="page">
              <wp14:pctHeight>0</wp14:pctHeight>
            </wp14:sizeRelV>
          </wp:anchor>
        </w:drawing>
      </w: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P="004114E3">
      <w:pPr>
        <w:spacing w:after="0" w:line="240" w:lineRule="auto"/>
        <w:rPr>
          <w:rFonts w:ascii="Times New Roman" w:hAnsi="Times New Roman" w:cs="Times New Roman"/>
          <w:sz w:val="24"/>
          <w:szCs w:val="24"/>
        </w:rPr>
      </w:pPr>
    </w:p>
    <w:p w:rsidR="004114E3" w:rsidRPr="004114E3" w:rsidP="004114E3">
      <w:pPr>
        <w:spacing w:after="0" w:line="240" w:lineRule="auto"/>
        <w:rPr>
          <w:rFonts w:ascii="Times New Roman" w:hAnsi="Times New Roman" w:cs="Times New Roman"/>
          <w:sz w:val="24"/>
          <w:szCs w:val="24"/>
        </w:rPr>
        <w:sectPr w:rsidSect="006658BF">
          <w:headerReference w:type="default" r:id="rId54"/>
          <w:footerReference w:type="default" r:id="rId55"/>
          <w:pgSz w:w="12240" w:h="15840"/>
          <w:pgMar w:top="1440" w:right="1440" w:bottom="1440" w:left="1440" w:header="576" w:footer="432" w:gutter="0"/>
          <w:pgBorders w:offsetFrom="page">
            <w:top w:val="single" w:sz="4" w:space="24" w:color="auto"/>
            <w:left w:val="single" w:sz="4" w:space="24" w:color="auto"/>
            <w:bottom w:val="single" w:sz="4" w:space="24" w:color="auto"/>
            <w:right w:val="single" w:sz="4" w:space="24" w:color="auto"/>
          </w:pgBorders>
          <w:cols w:space="720"/>
          <w:docGrid w:linePitch="360"/>
        </w:sect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Fig8.d – Covid-19 cases</w:t>
      </w:r>
    </w:p>
    <w:p w:rsidR="001C08D2" w:rsidP="003856B3">
      <w:pPr>
        <w:spacing w:after="0" w:line="240" w:lineRule="auto"/>
        <w:jc w:val="center"/>
        <w:rPr>
          <w:rFonts w:ascii="Times New Roman" w:hAnsi="Times New Roman" w:cs="Times New Roman"/>
          <w:sz w:val="32"/>
          <w:szCs w:val="32"/>
        </w:rPr>
      </w:pPr>
      <w:r>
        <w:rPr>
          <w:rFonts w:ascii="Times New Roman" w:hAnsi="Times New Roman" w:cs="Times New Roman"/>
          <w:sz w:val="32"/>
          <w:szCs w:val="32"/>
        </w:rPr>
        <w:t>Practical – 9</w:t>
      </w:r>
    </w:p>
    <w:p w:rsidR="00351E43" w:rsidP="003856B3">
      <w:pPr>
        <w:spacing w:after="0" w:line="240" w:lineRule="auto"/>
        <w:rPr>
          <w:rFonts w:ascii="Times New Roman" w:hAnsi="Times New Roman" w:cs="Times New Roman"/>
          <w:b/>
          <w:bCs/>
          <w:sz w:val="28"/>
          <w:szCs w:val="28"/>
        </w:rPr>
      </w:pPr>
    </w:p>
    <w:p w:rsidR="003856B3" w:rsidP="003856B3">
      <w:pPr>
        <w:spacing w:after="0" w:line="240" w:lineRule="auto"/>
        <w:rPr>
          <w:rFonts w:ascii="Times New Roman" w:hAnsi="Times New Roman" w:cs="Times New Roman"/>
          <w:sz w:val="28"/>
          <w:szCs w:val="28"/>
        </w:rPr>
      </w:pPr>
      <w:r w:rsidRPr="003856B3">
        <w:rPr>
          <w:rFonts w:ascii="Times New Roman" w:hAnsi="Times New Roman" w:cs="Times New Roman"/>
          <w:b/>
          <w:bCs/>
          <w:sz w:val="28"/>
          <w:szCs w:val="28"/>
        </w:rPr>
        <w:t xml:space="preserve">AIM: </w:t>
      </w:r>
      <w:r w:rsidRPr="00351E43" w:rsidR="00351E43">
        <w:rPr>
          <w:rFonts w:ascii="Times New Roman" w:hAnsi="Times New Roman" w:cs="Times New Roman"/>
          <w:sz w:val="28"/>
          <w:szCs w:val="28"/>
        </w:rPr>
        <w:t>Case Study for Different Information Dashboard.</w:t>
      </w:r>
    </w:p>
    <w:p w:rsidR="00707E9D" w:rsidP="003856B3">
      <w:pPr>
        <w:spacing w:after="0" w:line="240" w:lineRule="auto"/>
        <w:rPr>
          <w:rFonts w:ascii="Times New Roman" w:hAnsi="Times New Roman" w:cs="Times New Roman"/>
          <w:sz w:val="28"/>
          <w:szCs w:val="28"/>
        </w:rPr>
      </w:pPr>
    </w:p>
    <w:p w:rsidR="00707E9D" w:rsidP="003856B3">
      <w:pPr>
        <w:spacing w:after="0" w:line="240" w:lineRule="auto"/>
        <w:rPr>
          <w:rFonts w:ascii="Times New Roman" w:hAnsi="Times New Roman" w:cs="Times New Roman"/>
          <w:sz w:val="28"/>
          <w:szCs w:val="28"/>
        </w:rPr>
      </w:pPr>
      <w:r w:rsidRPr="00707E9D">
        <w:rPr>
          <w:rFonts w:ascii="Times New Roman" w:hAnsi="Times New Roman" w:cs="Times New Roman"/>
          <w:sz w:val="28"/>
          <w:szCs w:val="28"/>
        </w:rPr>
        <w:t xml:space="preserve">Dashboards are a unique and powerful way to present data-based intelligence using data visualization techniques that display relevant, actionable data as well as track stats and key </w:t>
      </w:r>
      <w:r w:rsidRPr="00707E9D">
        <w:rPr>
          <w:rFonts w:ascii="Times New Roman" w:hAnsi="Times New Roman" w:cs="Times New Roman"/>
          <w:sz w:val="28"/>
          <w:szCs w:val="28"/>
        </w:rPr>
        <w:t>performance indicators (KPIs). Dashboards should present this data in a quick, easy-to-scan format with the most relevant information understandable at a glance.</w:t>
      </w:r>
    </w:p>
    <w:p w:rsidR="00707E9D" w:rsidP="003856B3">
      <w:pPr>
        <w:spacing w:after="0" w:line="240" w:lineRule="auto"/>
        <w:rPr>
          <w:rFonts w:ascii="Times New Roman" w:hAnsi="Times New Roman" w:cs="Times New Roman"/>
          <w:sz w:val="28"/>
          <w:szCs w:val="28"/>
        </w:rPr>
      </w:pPr>
    </w:p>
    <w:p w:rsidR="00707E9D" w:rsidP="003856B3">
      <w:pPr>
        <w:spacing w:after="0" w:line="240" w:lineRule="auto"/>
        <w:rPr>
          <w:rFonts w:ascii="Times New Roman" w:hAnsi="Times New Roman" w:cs="Times New Roman"/>
          <w:sz w:val="28"/>
          <w:szCs w:val="28"/>
        </w:rPr>
      </w:pPr>
      <w:r w:rsidRPr="00707E9D">
        <w:rPr>
          <w:rFonts w:ascii="Times New Roman" w:hAnsi="Times New Roman" w:cs="Times New Roman"/>
          <w:sz w:val="28"/>
          <w:szCs w:val="28"/>
        </w:rPr>
        <w:t>A dashboard is a visual display of the most important information needed to achieve one or mo</w:t>
      </w:r>
      <w:r w:rsidRPr="00707E9D">
        <w:rPr>
          <w:rFonts w:ascii="Times New Roman" w:hAnsi="Times New Roman" w:cs="Times New Roman"/>
          <w:sz w:val="28"/>
          <w:szCs w:val="28"/>
        </w:rPr>
        <w:t>re objectives; consolidated and arranged on a single screen so the information can be monitored at a glance.</w:t>
      </w:r>
    </w:p>
    <w:p w:rsidR="00FD056E" w:rsidP="003856B3">
      <w:pPr>
        <w:spacing w:after="0" w:line="240" w:lineRule="auto"/>
        <w:rPr>
          <w:rFonts w:ascii="Times New Roman" w:hAnsi="Times New Roman" w:cs="Times New Roman"/>
          <w:sz w:val="28"/>
          <w:szCs w:val="28"/>
        </w:rPr>
      </w:pPr>
    </w:p>
    <w:p w:rsidR="00D120C8" w:rsidP="003856B3">
      <w:pPr>
        <w:spacing w:after="0" w:line="240" w:lineRule="auto"/>
        <w:rPr>
          <w:rFonts w:ascii="Times New Roman" w:hAnsi="Times New Roman" w:cs="Times New Roman"/>
          <w:sz w:val="28"/>
          <w:szCs w:val="28"/>
        </w:rPr>
      </w:pPr>
      <w:r>
        <w:rPr>
          <w:rFonts w:ascii="Times New Roman" w:hAnsi="Times New Roman" w:cs="Times New Roman"/>
          <w:noProof/>
          <w:sz w:val="28"/>
          <w:szCs w:val="28"/>
          <w:lang w:bidi="gu-IN"/>
        </w:rPr>
        <w:drawing>
          <wp:anchor distT="0" distB="0" distL="114300" distR="114300" simplePos="0" relativeHeight="251666432" behindDoc="0" locked="0" layoutInCell="1" allowOverlap="1">
            <wp:simplePos x="0" y="0"/>
            <wp:positionH relativeFrom="column">
              <wp:posOffset>0</wp:posOffset>
            </wp:positionH>
            <wp:positionV relativeFrom="paragraph">
              <wp:posOffset>3810</wp:posOffset>
            </wp:positionV>
            <wp:extent cx="5943600" cy="3206750"/>
            <wp:effectExtent l="0" t="0" r="0" b="0"/>
            <wp:wrapNone/>
            <wp:docPr id="13286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8329" name="dash1.PNG"/>
                    <pic:cNvPicPr/>
                  </pic:nvPicPr>
                  <pic:blipFill>
                    <a:blip xmlns:r="http://schemas.openxmlformats.org/officeDocument/2006/relationships" r:embed="rId56">
                      <a:extLst>
                        <a:ext xmlns:a="http://schemas.openxmlformats.org/drawingml/2006/main"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14:sizeRelH relativeFrom="page">
              <wp14:pctWidth>0</wp14:pctWidth>
            </wp14:sizeRelH>
            <wp14:sizeRelV relativeFrom="page">
              <wp14:pctHeight>0</wp14:pctHeight>
            </wp14:sizeRelV>
          </wp:anchor>
        </w:drawing>
      </w:r>
    </w:p>
    <w:p w:rsidR="00D120C8" w:rsidP="003856B3">
      <w:pPr>
        <w:spacing w:after="0" w:line="240" w:lineRule="auto"/>
        <w:rPr>
          <w:rFonts w:ascii="Times New Roman" w:hAnsi="Times New Roman" w:cs="Times New Roman"/>
          <w:sz w:val="28"/>
          <w:szCs w:val="28"/>
        </w:rPr>
      </w:pPr>
    </w:p>
    <w:p w:rsidR="00D120C8" w:rsidP="003856B3">
      <w:pPr>
        <w:spacing w:after="0" w:line="240" w:lineRule="auto"/>
        <w:rPr>
          <w:rFonts w:ascii="Times New Roman" w:hAnsi="Times New Roman" w:cs="Times New Roman"/>
          <w:sz w:val="28"/>
          <w:szCs w:val="28"/>
        </w:rPr>
      </w:pPr>
    </w:p>
    <w:p w:rsidR="00D120C8" w:rsidP="003856B3">
      <w:pPr>
        <w:spacing w:after="0" w:line="240" w:lineRule="auto"/>
        <w:rPr>
          <w:rFonts w:ascii="Times New Roman" w:hAnsi="Times New Roman" w:cs="Times New Roman"/>
          <w:sz w:val="28"/>
          <w:szCs w:val="28"/>
        </w:rPr>
      </w:pPr>
    </w:p>
    <w:p w:rsidR="00D120C8" w:rsidP="003856B3">
      <w:pPr>
        <w:spacing w:after="0" w:line="240" w:lineRule="auto"/>
        <w:rPr>
          <w:rFonts w:ascii="Times New Roman" w:hAnsi="Times New Roman" w:cs="Times New Roman"/>
          <w:sz w:val="28"/>
          <w:szCs w:val="28"/>
        </w:rPr>
      </w:pPr>
    </w:p>
    <w:p w:rsidR="00D120C8" w:rsidP="003856B3">
      <w:pPr>
        <w:spacing w:after="0" w:line="240" w:lineRule="auto"/>
        <w:rPr>
          <w:rFonts w:ascii="Times New Roman" w:hAnsi="Times New Roman" w:cs="Times New Roman"/>
          <w:sz w:val="28"/>
          <w:szCs w:val="28"/>
        </w:rPr>
      </w:pPr>
    </w:p>
    <w:p w:rsidR="00D120C8" w:rsidP="003856B3">
      <w:pPr>
        <w:spacing w:after="0" w:line="240" w:lineRule="auto"/>
        <w:rPr>
          <w:rFonts w:ascii="Times New Roman" w:hAnsi="Times New Roman" w:cs="Times New Roman"/>
          <w:sz w:val="28"/>
          <w:szCs w:val="28"/>
        </w:rPr>
      </w:pPr>
    </w:p>
    <w:p w:rsidR="00D120C8" w:rsidP="003856B3">
      <w:pPr>
        <w:spacing w:after="0" w:line="240" w:lineRule="auto"/>
        <w:rPr>
          <w:rFonts w:ascii="Times New Roman" w:hAnsi="Times New Roman" w:cs="Times New Roman"/>
          <w:sz w:val="28"/>
          <w:szCs w:val="28"/>
        </w:rPr>
      </w:pPr>
    </w:p>
    <w:p w:rsidR="00D120C8" w:rsidP="003856B3">
      <w:pPr>
        <w:spacing w:after="0" w:line="240" w:lineRule="auto"/>
        <w:rPr>
          <w:rFonts w:ascii="Times New Roman" w:hAnsi="Times New Roman" w:cs="Times New Roman"/>
          <w:sz w:val="28"/>
          <w:szCs w:val="28"/>
        </w:rPr>
      </w:pPr>
    </w:p>
    <w:p w:rsidR="00D120C8" w:rsidP="003856B3">
      <w:pPr>
        <w:spacing w:after="0" w:line="240" w:lineRule="auto"/>
        <w:rPr>
          <w:rFonts w:ascii="Times New Roman" w:hAnsi="Times New Roman" w:cs="Times New Roman"/>
          <w:sz w:val="28"/>
          <w:szCs w:val="28"/>
        </w:rPr>
      </w:pPr>
    </w:p>
    <w:p w:rsidR="00D120C8" w:rsidP="003856B3">
      <w:pPr>
        <w:spacing w:after="0" w:line="240" w:lineRule="auto"/>
        <w:rPr>
          <w:rFonts w:ascii="Times New Roman" w:hAnsi="Times New Roman" w:cs="Times New Roman"/>
          <w:sz w:val="28"/>
          <w:szCs w:val="28"/>
        </w:rPr>
      </w:pPr>
    </w:p>
    <w:p w:rsidR="00D120C8" w:rsidP="003856B3">
      <w:pPr>
        <w:spacing w:after="0" w:line="240" w:lineRule="auto"/>
        <w:rPr>
          <w:rFonts w:ascii="Times New Roman" w:hAnsi="Times New Roman" w:cs="Times New Roman"/>
          <w:sz w:val="28"/>
          <w:szCs w:val="28"/>
        </w:rPr>
      </w:pPr>
    </w:p>
    <w:p w:rsidR="00D120C8" w:rsidP="003856B3">
      <w:pPr>
        <w:spacing w:after="0" w:line="240" w:lineRule="auto"/>
        <w:rPr>
          <w:rFonts w:ascii="Times New Roman" w:hAnsi="Times New Roman" w:cs="Times New Roman"/>
          <w:sz w:val="28"/>
          <w:szCs w:val="28"/>
        </w:rPr>
      </w:pPr>
    </w:p>
    <w:p w:rsidR="00D120C8" w:rsidP="003856B3">
      <w:pPr>
        <w:spacing w:after="0" w:line="240" w:lineRule="auto"/>
        <w:rPr>
          <w:rFonts w:ascii="Times New Roman" w:hAnsi="Times New Roman" w:cs="Times New Roman"/>
          <w:sz w:val="28"/>
          <w:szCs w:val="28"/>
        </w:rPr>
      </w:pPr>
    </w:p>
    <w:p w:rsidR="00D120C8" w:rsidP="003856B3">
      <w:pPr>
        <w:spacing w:after="0" w:line="240" w:lineRule="auto"/>
        <w:rPr>
          <w:rFonts w:ascii="Times New Roman" w:hAnsi="Times New Roman" w:cs="Times New Roman"/>
          <w:sz w:val="28"/>
          <w:szCs w:val="28"/>
        </w:rPr>
      </w:pPr>
    </w:p>
    <w:p w:rsidR="00D120C8" w:rsidP="003856B3">
      <w:pPr>
        <w:spacing w:after="0" w:line="240" w:lineRule="auto"/>
        <w:rPr>
          <w:rFonts w:ascii="Times New Roman" w:hAnsi="Times New Roman" w:cs="Times New Roman"/>
          <w:sz w:val="28"/>
          <w:szCs w:val="28"/>
        </w:rPr>
      </w:pPr>
    </w:p>
    <w:p w:rsidR="00D120C8" w:rsidP="003856B3">
      <w:pPr>
        <w:spacing w:after="0" w:line="240" w:lineRule="auto"/>
        <w:rPr>
          <w:rFonts w:ascii="Times New Roman" w:hAnsi="Times New Roman" w:cs="Times New Roman"/>
          <w:sz w:val="28"/>
          <w:szCs w:val="28"/>
        </w:rPr>
      </w:pPr>
    </w:p>
    <w:p w:rsidR="00FD056E" w:rsidP="003856B3">
      <w:pPr>
        <w:spacing w:after="0" w:line="240" w:lineRule="auto"/>
        <w:rPr>
          <w:rFonts w:ascii="Times New Roman" w:hAnsi="Times New Roman" w:cs="Times New Roman"/>
          <w:sz w:val="28"/>
          <w:szCs w:val="28"/>
        </w:rPr>
      </w:pPr>
      <w:r w:rsidRPr="00FD056E">
        <w:rPr>
          <w:rFonts w:ascii="Times New Roman" w:hAnsi="Times New Roman" w:cs="Times New Roman"/>
          <w:sz w:val="28"/>
          <w:szCs w:val="28"/>
        </w:rPr>
        <w:t>Great dashboards are clear, intuitive, and customizable.</w:t>
      </w:r>
    </w:p>
    <w:p w:rsidR="00FD056E" w:rsidP="00FD056E">
      <w:pPr>
        <w:pStyle w:val="ListParagraph"/>
        <w:numPr>
          <w:ilvl w:val="0"/>
          <w:numId w:val="25"/>
        </w:numPr>
        <w:spacing w:after="0" w:line="240" w:lineRule="auto"/>
        <w:rPr>
          <w:rFonts w:ascii="Times New Roman" w:hAnsi="Times New Roman" w:cs="Times New Roman"/>
          <w:sz w:val="24"/>
          <w:szCs w:val="24"/>
        </w:rPr>
      </w:pPr>
      <w:r w:rsidRPr="00FD056E">
        <w:rPr>
          <w:rFonts w:ascii="Times New Roman" w:hAnsi="Times New Roman" w:cs="Times New Roman"/>
          <w:sz w:val="24"/>
          <w:szCs w:val="24"/>
        </w:rPr>
        <w:t>They communicate information quickly.</w:t>
      </w:r>
    </w:p>
    <w:p w:rsidR="00FD056E" w:rsidP="00FD056E">
      <w:pPr>
        <w:pStyle w:val="ListParagraph"/>
        <w:numPr>
          <w:ilvl w:val="0"/>
          <w:numId w:val="25"/>
        </w:numPr>
        <w:spacing w:after="0" w:line="240" w:lineRule="auto"/>
        <w:rPr>
          <w:rFonts w:ascii="Times New Roman" w:hAnsi="Times New Roman" w:cs="Times New Roman"/>
          <w:sz w:val="24"/>
          <w:szCs w:val="24"/>
        </w:rPr>
      </w:pPr>
      <w:r w:rsidRPr="00FD056E">
        <w:rPr>
          <w:rFonts w:ascii="Times New Roman" w:hAnsi="Times New Roman" w:cs="Times New Roman"/>
          <w:sz w:val="24"/>
          <w:szCs w:val="24"/>
        </w:rPr>
        <w:t xml:space="preserve">They display information clearly </w:t>
      </w:r>
      <w:r w:rsidRPr="00FD056E">
        <w:rPr>
          <w:rFonts w:ascii="Times New Roman" w:hAnsi="Times New Roman" w:cs="Times New Roman"/>
          <w:sz w:val="24"/>
          <w:szCs w:val="24"/>
        </w:rPr>
        <w:t>and efficiently.</w:t>
      </w:r>
    </w:p>
    <w:p w:rsidR="00FD056E" w:rsidP="00FD056E">
      <w:pPr>
        <w:pStyle w:val="ListParagraph"/>
        <w:numPr>
          <w:ilvl w:val="0"/>
          <w:numId w:val="25"/>
        </w:numPr>
        <w:spacing w:after="0" w:line="240" w:lineRule="auto"/>
        <w:rPr>
          <w:rFonts w:ascii="Times New Roman" w:hAnsi="Times New Roman" w:cs="Times New Roman"/>
          <w:sz w:val="24"/>
          <w:szCs w:val="24"/>
        </w:rPr>
      </w:pPr>
      <w:r w:rsidRPr="00FD056E">
        <w:rPr>
          <w:rFonts w:ascii="Times New Roman" w:hAnsi="Times New Roman" w:cs="Times New Roman"/>
          <w:sz w:val="24"/>
          <w:szCs w:val="24"/>
        </w:rPr>
        <w:t>They show trends and changes in data over time</w:t>
      </w:r>
    </w:p>
    <w:p w:rsidR="00FD056E" w:rsidP="00FD056E">
      <w:pPr>
        <w:pStyle w:val="ListParagraph"/>
        <w:numPr>
          <w:ilvl w:val="0"/>
          <w:numId w:val="25"/>
        </w:numPr>
        <w:spacing w:after="0" w:line="240" w:lineRule="auto"/>
        <w:rPr>
          <w:rFonts w:ascii="Times New Roman" w:hAnsi="Times New Roman" w:cs="Times New Roman"/>
          <w:sz w:val="24"/>
          <w:szCs w:val="24"/>
        </w:rPr>
      </w:pPr>
      <w:r w:rsidRPr="00FD056E">
        <w:rPr>
          <w:rFonts w:ascii="Times New Roman" w:hAnsi="Times New Roman" w:cs="Times New Roman"/>
          <w:sz w:val="24"/>
          <w:szCs w:val="24"/>
        </w:rPr>
        <w:t>They are easily customizable.</w:t>
      </w:r>
    </w:p>
    <w:p w:rsidR="00FD056E" w:rsidP="00FD056E">
      <w:pPr>
        <w:pStyle w:val="ListParagraph"/>
        <w:numPr>
          <w:ilvl w:val="0"/>
          <w:numId w:val="25"/>
        </w:numPr>
        <w:spacing w:after="0" w:line="240" w:lineRule="auto"/>
        <w:rPr>
          <w:rFonts w:ascii="Times New Roman" w:hAnsi="Times New Roman" w:cs="Times New Roman"/>
          <w:sz w:val="24"/>
          <w:szCs w:val="24"/>
        </w:rPr>
      </w:pPr>
      <w:r w:rsidRPr="00FD056E">
        <w:rPr>
          <w:rFonts w:ascii="Times New Roman" w:hAnsi="Times New Roman" w:cs="Times New Roman"/>
          <w:sz w:val="24"/>
          <w:szCs w:val="24"/>
        </w:rPr>
        <w:t>The most important widgets and data components are effectively presented in a limited space.</w:t>
      </w:r>
    </w:p>
    <w:p w:rsidR="00FD056E" w:rsidP="00FD056E">
      <w:pPr>
        <w:spacing w:after="0" w:line="240" w:lineRule="auto"/>
        <w:rPr>
          <w:rFonts w:ascii="Times New Roman" w:hAnsi="Times New Roman" w:cs="Times New Roman"/>
          <w:sz w:val="24"/>
          <w:szCs w:val="24"/>
        </w:rPr>
      </w:pPr>
    </w:p>
    <w:p w:rsidR="00D120C8" w:rsidP="00FD056E">
      <w:pPr>
        <w:spacing w:after="0" w:line="240" w:lineRule="auto"/>
        <w:rPr>
          <w:rFonts w:ascii="Times New Roman" w:hAnsi="Times New Roman" w:cs="Times New Roman"/>
          <w:sz w:val="24"/>
          <w:szCs w:val="24"/>
        </w:rPr>
      </w:pPr>
    </w:p>
    <w:p w:rsidR="00D120C8" w:rsidP="00FD056E">
      <w:pPr>
        <w:spacing w:after="0" w:line="240" w:lineRule="auto"/>
        <w:rPr>
          <w:rFonts w:ascii="Times New Roman" w:hAnsi="Times New Roman" w:cs="Times New Roman"/>
          <w:sz w:val="24"/>
          <w:szCs w:val="24"/>
        </w:rPr>
      </w:pPr>
    </w:p>
    <w:p w:rsidR="00D120C8" w:rsidP="00FD056E">
      <w:pPr>
        <w:spacing w:after="0" w:line="240" w:lineRule="auto"/>
        <w:rPr>
          <w:rFonts w:ascii="Times New Roman" w:hAnsi="Times New Roman" w:cs="Times New Roman"/>
          <w:sz w:val="24"/>
          <w:szCs w:val="24"/>
        </w:rPr>
      </w:pPr>
      <w:r>
        <w:rPr>
          <w:rFonts w:ascii="Times New Roman" w:hAnsi="Times New Roman" w:cs="Times New Roman"/>
          <w:noProof/>
          <w:sz w:val="24"/>
          <w:szCs w:val="24"/>
          <w:lang w:bidi="gu-IN"/>
        </w:rPr>
        <w:drawing>
          <wp:anchor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5943600" cy="1998980"/>
            <wp:effectExtent l="0" t="0" r="0" b="1270"/>
            <wp:wrapNone/>
            <wp:docPr id="526871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71186" name="dash2.PNG"/>
                    <pic:cNvPicPr/>
                  </pic:nvPicPr>
                  <pic:blipFill>
                    <a:blip xmlns:r="http://schemas.openxmlformats.org/officeDocument/2006/relationships" r:embed="rId57">
                      <a:extLst>
                        <a:ext xmlns:a="http://schemas.openxmlformats.org/drawingml/2006/main" uri="{28A0092B-C50C-407E-A947-70E740481C1C}">
                          <a14:useLocalDpi xmlns:a14="http://schemas.microsoft.com/office/drawing/2010/main" val="0"/>
                        </a:ext>
                      </a:extLst>
                    </a:blip>
                    <a:stretch>
                      <a:fillRect/>
                    </a:stretch>
                  </pic:blipFill>
                  <pic:spPr>
                    <a:xfrm>
                      <a:off x="0" y="0"/>
                      <a:ext cx="5943600" cy="1998980"/>
                    </a:xfrm>
                    <a:prstGeom prst="rect">
                      <a:avLst/>
                    </a:prstGeom>
                  </pic:spPr>
                </pic:pic>
              </a:graphicData>
            </a:graphic>
            <wp14:sizeRelH relativeFrom="page">
              <wp14:pctWidth>0</wp14:pctWidth>
            </wp14:sizeRelH>
            <wp14:sizeRelV relativeFrom="page">
              <wp14:pctHeight>0</wp14:pctHeight>
            </wp14:sizeRelV>
          </wp:anchor>
        </w:drawing>
      </w:r>
    </w:p>
    <w:p w:rsidR="00D120C8" w:rsidP="00FD056E">
      <w:pPr>
        <w:spacing w:after="0" w:line="240" w:lineRule="auto"/>
        <w:rPr>
          <w:rFonts w:ascii="Times New Roman" w:hAnsi="Times New Roman" w:cs="Times New Roman"/>
          <w:sz w:val="24"/>
          <w:szCs w:val="24"/>
        </w:rPr>
      </w:pPr>
    </w:p>
    <w:p w:rsidR="00D120C8" w:rsidP="00FD056E">
      <w:pPr>
        <w:spacing w:after="0" w:line="240" w:lineRule="auto"/>
        <w:rPr>
          <w:rFonts w:ascii="Times New Roman" w:hAnsi="Times New Roman" w:cs="Times New Roman"/>
          <w:sz w:val="24"/>
          <w:szCs w:val="24"/>
        </w:rPr>
      </w:pPr>
    </w:p>
    <w:p w:rsidR="00D120C8" w:rsidP="00FD056E">
      <w:pPr>
        <w:spacing w:after="0" w:line="240" w:lineRule="auto"/>
        <w:rPr>
          <w:rFonts w:ascii="Times New Roman" w:hAnsi="Times New Roman" w:cs="Times New Roman"/>
          <w:sz w:val="24"/>
          <w:szCs w:val="24"/>
        </w:rPr>
      </w:pPr>
    </w:p>
    <w:p w:rsidR="00D120C8" w:rsidP="00FD056E">
      <w:pPr>
        <w:spacing w:after="0" w:line="240" w:lineRule="auto"/>
        <w:rPr>
          <w:rFonts w:ascii="Times New Roman" w:hAnsi="Times New Roman" w:cs="Times New Roman"/>
          <w:sz w:val="24"/>
          <w:szCs w:val="24"/>
        </w:rPr>
      </w:pPr>
    </w:p>
    <w:p w:rsidR="00D120C8" w:rsidP="00FD056E">
      <w:pPr>
        <w:spacing w:after="0" w:line="240" w:lineRule="auto"/>
        <w:rPr>
          <w:rFonts w:ascii="Times New Roman" w:hAnsi="Times New Roman" w:cs="Times New Roman"/>
          <w:sz w:val="24"/>
          <w:szCs w:val="24"/>
        </w:rPr>
      </w:pPr>
    </w:p>
    <w:p w:rsidR="00D120C8" w:rsidP="00FD056E">
      <w:pPr>
        <w:spacing w:after="0" w:line="240" w:lineRule="auto"/>
        <w:rPr>
          <w:rFonts w:ascii="Times New Roman" w:hAnsi="Times New Roman" w:cs="Times New Roman"/>
          <w:sz w:val="24"/>
          <w:szCs w:val="24"/>
        </w:rPr>
      </w:pPr>
    </w:p>
    <w:p w:rsidR="00D120C8" w:rsidP="00FD056E">
      <w:pPr>
        <w:spacing w:after="0" w:line="240" w:lineRule="auto"/>
        <w:rPr>
          <w:rFonts w:ascii="Times New Roman" w:hAnsi="Times New Roman" w:cs="Times New Roman"/>
          <w:sz w:val="24"/>
          <w:szCs w:val="24"/>
        </w:rPr>
      </w:pPr>
    </w:p>
    <w:p w:rsidR="00D120C8" w:rsidP="00FD056E">
      <w:pPr>
        <w:spacing w:after="0" w:line="240" w:lineRule="auto"/>
        <w:rPr>
          <w:rFonts w:ascii="Times New Roman" w:hAnsi="Times New Roman" w:cs="Times New Roman"/>
          <w:sz w:val="24"/>
          <w:szCs w:val="24"/>
        </w:rPr>
      </w:pPr>
    </w:p>
    <w:p w:rsidR="00D120C8" w:rsidP="00FD056E">
      <w:pPr>
        <w:spacing w:after="0" w:line="240" w:lineRule="auto"/>
        <w:rPr>
          <w:rFonts w:ascii="Times New Roman" w:hAnsi="Times New Roman" w:cs="Times New Roman"/>
          <w:sz w:val="24"/>
          <w:szCs w:val="24"/>
        </w:rPr>
      </w:pPr>
    </w:p>
    <w:p w:rsidR="00D120C8" w:rsidP="00FD056E">
      <w:pPr>
        <w:spacing w:after="0" w:line="240" w:lineRule="auto"/>
        <w:rPr>
          <w:rFonts w:ascii="Times New Roman" w:hAnsi="Times New Roman" w:cs="Times New Roman"/>
          <w:sz w:val="24"/>
          <w:szCs w:val="24"/>
        </w:rPr>
      </w:pPr>
    </w:p>
    <w:p w:rsidR="00D120C8" w:rsidP="00FD056E">
      <w:pPr>
        <w:spacing w:after="0" w:line="240" w:lineRule="auto"/>
        <w:rPr>
          <w:rFonts w:ascii="Times New Roman" w:hAnsi="Times New Roman" w:cs="Times New Roman"/>
          <w:sz w:val="24"/>
          <w:szCs w:val="24"/>
        </w:rPr>
      </w:pPr>
    </w:p>
    <w:p w:rsidR="00FD056E" w:rsidP="00FD056E">
      <w:pPr>
        <w:spacing w:after="0" w:line="240" w:lineRule="auto"/>
        <w:rPr>
          <w:rFonts w:ascii="Times New Roman" w:hAnsi="Times New Roman" w:cs="Times New Roman"/>
          <w:sz w:val="28"/>
          <w:szCs w:val="28"/>
        </w:rPr>
      </w:pPr>
      <w:r w:rsidRPr="00FD056E">
        <w:rPr>
          <w:rFonts w:ascii="Times New Roman" w:hAnsi="Times New Roman" w:cs="Times New Roman"/>
          <w:sz w:val="28"/>
          <w:szCs w:val="28"/>
        </w:rPr>
        <w:t>Great dashboards provide everything one click away.</w:t>
      </w:r>
    </w:p>
    <w:p w:rsidR="00FD056E" w:rsidP="00FD056E">
      <w:pPr>
        <w:pStyle w:val="ListParagraph"/>
        <w:numPr>
          <w:ilvl w:val="0"/>
          <w:numId w:val="26"/>
        </w:numPr>
        <w:spacing w:after="0" w:line="240" w:lineRule="auto"/>
        <w:rPr>
          <w:rFonts w:ascii="Times New Roman" w:hAnsi="Times New Roman" w:cs="Times New Roman"/>
          <w:sz w:val="24"/>
          <w:szCs w:val="24"/>
        </w:rPr>
      </w:pPr>
      <w:r w:rsidRPr="00FD056E">
        <w:rPr>
          <w:rFonts w:ascii="Times New Roman" w:hAnsi="Times New Roman" w:cs="Times New Roman"/>
          <w:sz w:val="24"/>
          <w:szCs w:val="24"/>
        </w:rPr>
        <w:t>A</w:t>
      </w:r>
      <w:r w:rsidRPr="00FD056E">
        <w:rPr>
          <w:rFonts w:ascii="Times New Roman" w:hAnsi="Times New Roman" w:cs="Times New Roman"/>
          <w:sz w:val="24"/>
          <w:szCs w:val="24"/>
        </w:rPr>
        <w:t>ll essential information is immediately accessible.</w:t>
      </w:r>
    </w:p>
    <w:p w:rsidR="00FD056E" w:rsidP="00FD056E">
      <w:pPr>
        <w:pStyle w:val="ListParagraph"/>
        <w:numPr>
          <w:ilvl w:val="0"/>
          <w:numId w:val="26"/>
        </w:numPr>
        <w:spacing w:after="0" w:line="240" w:lineRule="auto"/>
        <w:rPr>
          <w:rFonts w:ascii="Times New Roman" w:hAnsi="Times New Roman" w:cs="Times New Roman"/>
          <w:sz w:val="24"/>
          <w:szCs w:val="24"/>
        </w:rPr>
      </w:pPr>
      <w:r w:rsidRPr="00FD056E">
        <w:rPr>
          <w:rFonts w:ascii="Times New Roman" w:hAnsi="Times New Roman" w:cs="Times New Roman"/>
          <w:sz w:val="24"/>
          <w:szCs w:val="24"/>
        </w:rPr>
        <w:t>Data is prioritized.</w:t>
      </w:r>
    </w:p>
    <w:p w:rsidR="00FD056E" w:rsidP="00FD056E">
      <w:pPr>
        <w:pStyle w:val="ListParagraph"/>
        <w:numPr>
          <w:ilvl w:val="0"/>
          <w:numId w:val="26"/>
        </w:numPr>
        <w:spacing w:after="0" w:line="240" w:lineRule="auto"/>
        <w:rPr>
          <w:rFonts w:ascii="Times New Roman" w:hAnsi="Times New Roman" w:cs="Times New Roman"/>
          <w:sz w:val="24"/>
          <w:szCs w:val="24"/>
        </w:rPr>
      </w:pPr>
      <w:r w:rsidRPr="00FD056E">
        <w:rPr>
          <w:rFonts w:ascii="Times New Roman" w:hAnsi="Times New Roman" w:cs="Times New Roman"/>
          <w:sz w:val="24"/>
          <w:szCs w:val="24"/>
        </w:rPr>
        <w:t>Information is displayed clearly in a visual hierarchy on one screen.</w:t>
      </w:r>
    </w:p>
    <w:p w:rsidR="00FD056E" w:rsidP="00FD056E">
      <w:pPr>
        <w:pStyle w:val="ListParagraph"/>
        <w:numPr>
          <w:ilvl w:val="0"/>
          <w:numId w:val="26"/>
        </w:numPr>
        <w:spacing w:after="0" w:line="240" w:lineRule="auto"/>
        <w:rPr>
          <w:rFonts w:ascii="Times New Roman" w:hAnsi="Times New Roman" w:cs="Times New Roman"/>
          <w:sz w:val="24"/>
          <w:szCs w:val="24"/>
        </w:rPr>
      </w:pPr>
      <w:r w:rsidRPr="00FD056E">
        <w:rPr>
          <w:rFonts w:ascii="Times New Roman" w:hAnsi="Times New Roman" w:cs="Times New Roman"/>
          <w:sz w:val="24"/>
          <w:szCs w:val="24"/>
        </w:rPr>
        <w:t>The design provides a coherent overview that includes sparse, clear initial data with additional opportunities to</w:t>
      </w:r>
      <w:r w:rsidRPr="00FD056E">
        <w:rPr>
          <w:rFonts w:ascii="Times New Roman" w:hAnsi="Times New Roman" w:cs="Times New Roman"/>
          <w:sz w:val="24"/>
          <w:szCs w:val="24"/>
        </w:rPr>
        <w:t xml:space="preserve"> drill down for more.</w:t>
      </w:r>
    </w:p>
    <w:p w:rsidR="00FD056E" w:rsidP="00FD056E">
      <w:pPr>
        <w:pStyle w:val="ListParagraph"/>
        <w:numPr>
          <w:ilvl w:val="0"/>
          <w:numId w:val="26"/>
        </w:numPr>
        <w:spacing w:after="0" w:line="240" w:lineRule="auto"/>
        <w:rPr>
          <w:rFonts w:ascii="Times New Roman" w:hAnsi="Times New Roman" w:cs="Times New Roman"/>
          <w:sz w:val="24"/>
          <w:szCs w:val="24"/>
        </w:rPr>
      </w:pPr>
      <w:r w:rsidRPr="00FD056E">
        <w:rPr>
          <w:rFonts w:ascii="Times New Roman" w:hAnsi="Times New Roman" w:cs="Times New Roman"/>
          <w:sz w:val="24"/>
          <w:szCs w:val="24"/>
        </w:rPr>
        <w:t>Elements (chart, table, form) are displayed in a minimized view with the ability to bring up more details in a modal window or go to a page with more detail.</w:t>
      </w:r>
    </w:p>
    <w:p w:rsidR="00FD056E" w:rsidP="00FD056E">
      <w:pPr>
        <w:pStyle w:val="ListParagraph"/>
        <w:numPr>
          <w:ilvl w:val="0"/>
          <w:numId w:val="26"/>
        </w:numPr>
        <w:spacing w:after="0" w:line="240" w:lineRule="auto"/>
        <w:rPr>
          <w:rFonts w:ascii="Times New Roman" w:hAnsi="Times New Roman" w:cs="Times New Roman"/>
          <w:sz w:val="24"/>
          <w:szCs w:val="24"/>
        </w:rPr>
      </w:pPr>
      <w:r w:rsidRPr="00FD056E">
        <w:rPr>
          <w:rFonts w:ascii="Times New Roman" w:hAnsi="Times New Roman" w:cs="Times New Roman"/>
          <w:sz w:val="24"/>
          <w:szCs w:val="24"/>
        </w:rPr>
        <w:t xml:space="preserve">The design improves usability with filters allowing users to customize how </w:t>
      </w:r>
      <w:r w:rsidRPr="00FD056E">
        <w:rPr>
          <w:rFonts w:ascii="Times New Roman" w:hAnsi="Times New Roman" w:cs="Times New Roman"/>
          <w:sz w:val="24"/>
          <w:szCs w:val="24"/>
        </w:rPr>
        <w:t>data is displayed and filters content using labels, categories, and KPIs.</w:t>
      </w:r>
    </w:p>
    <w:p w:rsidR="00D120C8" w:rsidP="00D120C8">
      <w:pPr>
        <w:spacing w:after="0" w:line="240" w:lineRule="auto"/>
        <w:rPr>
          <w:rFonts w:ascii="Times New Roman" w:hAnsi="Times New Roman" w:cs="Times New Roman"/>
          <w:sz w:val="24"/>
          <w:szCs w:val="24"/>
        </w:rPr>
      </w:pPr>
    </w:p>
    <w:p w:rsidR="00D120C8" w:rsidP="00D120C8">
      <w:pPr>
        <w:spacing w:after="0" w:line="240" w:lineRule="auto"/>
        <w:rPr>
          <w:rFonts w:ascii="Times New Roman" w:hAnsi="Times New Roman" w:cs="Times New Roman"/>
          <w:b/>
          <w:bCs/>
          <w:sz w:val="28"/>
          <w:szCs w:val="28"/>
        </w:rPr>
      </w:pPr>
      <w:r w:rsidRPr="00D120C8">
        <w:rPr>
          <w:rFonts w:ascii="Times New Roman" w:hAnsi="Times New Roman" w:cs="Times New Roman"/>
          <w:b/>
          <w:bCs/>
          <w:sz w:val="28"/>
          <w:szCs w:val="28"/>
        </w:rPr>
        <w:t>Reduced Complexity Provides Clarity</w:t>
      </w:r>
    </w:p>
    <w:p w:rsidR="00D120C8" w:rsidP="00D120C8">
      <w:pPr>
        <w:spacing w:after="0" w:line="240" w:lineRule="auto"/>
        <w:rPr>
          <w:rFonts w:ascii="Times New Roman" w:hAnsi="Times New Roman" w:cs="Times New Roman"/>
          <w:sz w:val="24"/>
          <w:szCs w:val="24"/>
        </w:rPr>
      </w:pPr>
    </w:p>
    <w:p w:rsidR="00D120C8" w:rsidP="00D120C8">
      <w:pPr>
        <w:spacing w:after="0" w:line="240" w:lineRule="auto"/>
        <w:rPr>
          <w:rFonts w:ascii="Times New Roman" w:hAnsi="Times New Roman" w:cs="Times New Roman"/>
          <w:sz w:val="24"/>
          <w:szCs w:val="24"/>
        </w:rPr>
      </w:pPr>
      <w:r w:rsidRPr="00D120C8">
        <w:rPr>
          <w:rFonts w:ascii="Times New Roman" w:hAnsi="Times New Roman" w:cs="Times New Roman"/>
          <w:sz w:val="24"/>
          <w:szCs w:val="24"/>
        </w:rPr>
        <w:t>In a world overwhelmed with data, providing clear information is one of the most difficult things to accomplish. Presenting only the most releva</w:t>
      </w:r>
      <w:r w:rsidRPr="00D120C8">
        <w:rPr>
          <w:rFonts w:ascii="Times New Roman" w:hAnsi="Times New Roman" w:cs="Times New Roman"/>
          <w:sz w:val="24"/>
          <w:szCs w:val="24"/>
        </w:rPr>
        <w:t>nt data on dashboards is essential—the more information we display, the harder it is for users to find what they need.</w:t>
      </w:r>
    </w:p>
    <w:p w:rsidR="00D120C8" w:rsidRPr="00D120C8" w:rsidP="00D120C8">
      <w:pPr>
        <w:spacing w:after="0" w:line="240" w:lineRule="auto"/>
        <w:rPr>
          <w:rFonts w:ascii="Times New Roman" w:hAnsi="Times New Roman" w:cs="Times New Roman"/>
          <w:sz w:val="24"/>
          <w:szCs w:val="24"/>
        </w:rPr>
      </w:pPr>
      <w:r w:rsidRPr="00D120C8">
        <w:rPr>
          <w:rFonts w:ascii="Times New Roman" w:hAnsi="Times New Roman" w:cs="Times New Roman"/>
          <w:sz w:val="24"/>
          <w:szCs w:val="24"/>
        </w:rPr>
        <w:t>Effective dashboard design decisions should be guided by:</w:t>
      </w:r>
    </w:p>
    <w:p w:rsidR="00D120C8" w:rsidP="00D120C8">
      <w:pPr>
        <w:pStyle w:val="ListParagraph"/>
        <w:numPr>
          <w:ilvl w:val="0"/>
          <w:numId w:val="27"/>
        </w:numPr>
        <w:spacing w:after="0" w:line="240" w:lineRule="auto"/>
        <w:rPr>
          <w:rFonts w:ascii="Times New Roman" w:hAnsi="Times New Roman" w:cs="Times New Roman"/>
          <w:sz w:val="24"/>
          <w:szCs w:val="24"/>
        </w:rPr>
      </w:pPr>
      <w:r w:rsidRPr="00D120C8">
        <w:rPr>
          <w:rFonts w:ascii="Times New Roman" w:hAnsi="Times New Roman" w:cs="Times New Roman"/>
          <w:sz w:val="24"/>
          <w:szCs w:val="24"/>
        </w:rPr>
        <w:t>the project goals</w:t>
      </w:r>
    </w:p>
    <w:p w:rsidR="00D120C8" w:rsidP="00D120C8">
      <w:pPr>
        <w:pStyle w:val="ListParagraph"/>
        <w:numPr>
          <w:ilvl w:val="0"/>
          <w:numId w:val="27"/>
        </w:numPr>
        <w:spacing w:after="0" w:line="240" w:lineRule="auto"/>
        <w:rPr>
          <w:rFonts w:ascii="Times New Roman" w:hAnsi="Times New Roman" w:cs="Times New Roman"/>
          <w:sz w:val="24"/>
          <w:szCs w:val="24"/>
        </w:rPr>
      </w:pPr>
      <w:r w:rsidRPr="00D120C8">
        <w:rPr>
          <w:rFonts w:ascii="Times New Roman" w:hAnsi="Times New Roman" w:cs="Times New Roman"/>
          <w:sz w:val="24"/>
          <w:szCs w:val="24"/>
        </w:rPr>
        <w:t>the nature of the data</w:t>
      </w:r>
    </w:p>
    <w:p w:rsidR="00D120C8" w:rsidP="00D120C8">
      <w:pPr>
        <w:pStyle w:val="ListParagraph"/>
        <w:numPr>
          <w:ilvl w:val="0"/>
          <w:numId w:val="27"/>
        </w:numPr>
        <w:spacing w:after="0" w:line="240" w:lineRule="auto"/>
        <w:rPr>
          <w:rFonts w:ascii="Times New Roman" w:hAnsi="Times New Roman" w:cs="Times New Roman"/>
          <w:sz w:val="24"/>
          <w:szCs w:val="24"/>
        </w:rPr>
      </w:pPr>
      <w:r w:rsidRPr="00D120C8">
        <w:rPr>
          <w:rFonts w:ascii="Times New Roman" w:hAnsi="Times New Roman" w:cs="Times New Roman"/>
          <w:sz w:val="24"/>
          <w:szCs w:val="24"/>
        </w:rPr>
        <w:t>the needs of users</w:t>
      </w:r>
    </w:p>
    <w:p w:rsidR="00D120C8" w:rsidP="00D120C8">
      <w:pPr>
        <w:spacing w:after="0" w:line="240" w:lineRule="auto"/>
        <w:rPr>
          <w:rFonts w:ascii="Times New Roman" w:hAnsi="Times New Roman" w:cs="Times New Roman"/>
          <w:sz w:val="24"/>
          <w:szCs w:val="24"/>
        </w:rPr>
      </w:pPr>
      <w:r>
        <w:rPr>
          <w:rFonts w:ascii="Times New Roman" w:hAnsi="Times New Roman" w:cs="Times New Roman"/>
          <w:noProof/>
          <w:sz w:val="24"/>
          <w:szCs w:val="24"/>
          <w:lang w:bidi="gu-IN"/>
        </w:rPr>
        <w:drawing>
          <wp:anchor distT="0" distB="0" distL="114300" distR="114300" simplePos="0" relativeHeight="251685888" behindDoc="0" locked="0" layoutInCell="1" allowOverlap="1">
            <wp:simplePos x="0" y="0"/>
            <wp:positionH relativeFrom="margin">
              <wp:align>right</wp:align>
            </wp:positionH>
            <wp:positionV relativeFrom="paragraph">
              <wp:posOffset>137160</wp:posOffset>
            </wp:positionV>
            <wp:extent cx="5943600" cy="2313305"/>
            <wp:effectExtent l="0" t="0" r="0" b="0"/>
            <wp:wrapNone/>
            <wp:docPr id="13356612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61218" name="dash3.PNG"/>
                    <pic:cNvPicPr/>
                  </pic:nvPicPr>
                  <pic:blipFill>
                    <a:blip xmlns:r="http://schemas.openxmlformats.org/officeDocument/2006/relationships" r:embed="rId58">
                      <a:extLst>
                        <a:ext xmlns:a="http://schemas.openxmlformats.org/drawingml/2006/main" uri="{28A0092B-C50C-407E-A947-70E740481C1C}">
                          <a14:useLocalDpi xmlns:a14="http://schemas.microsoft.com/office/drawing/2010/main" val="0"/>
                        </a:ext>
                      </a:extLst>
                    </a:blip>
                    <a:stretch>
                      <a:fillRect/>
                    </a:stretch>
                  </pic:blipFill>
                  <pic:spPr>
                    <a:xfrm>
                      <a:off x="0" y="0"/>
                      <a:ext cx="5943600" cy="2313305"/>
                    </a:xfrm>
                    <a:prstGeom prst="rect">
                      <a:avLst/>
                    </a:prstGeom>
                  </pic:spPr>
                </pic:pic>
              </a:graphicData>
            </a:graphic>
            <wp14:sizeRelH relativeFrom="page">
              <wp14:pctWidth>0</wp14:pctWidth>
            </wp14:sizeRelH>
            <wp14:sizeRelV relativeFrom="page">
              <wp14:pctHeight>0</wp14:pctHeight>
            </wp14:sizeRelV>
          </wp:anchor>
        </w:drawing>
      </w:r>
    </w:p>
    <w:p w:rsidR="00D120C8" w:rsidRPr="00D120C8" w:rsidP="00D120C8">
      <w:pPr>
        <w:spacing w:after="0" w:line="240" w:lineRule="auto"/>
        <w:rPr>
          <w:rFonts w:ascii="Times New Roman" w:hAnsi="Times New Roman" w:cs="Times New Roman"/>
          <w:sz w:val="24"/>
          <w:szCs w:val="24"/>
        </w:rPr>
      </w:pPr>
    </w:p>
    <w:p w:rsidR="00D120C8" w:rsidP="00D120C8">
      <w:pPr>
        <w:spacing w:after="0" w:line="240" w:lineRule="auto"/>
        <w:rPr>
          <w:rFonts w:ascii="Times New Roman" w:hAnsi="Times New Roman" w:cs="Times New Roman"/>
          <w:sz w:val="24"/>
          <w:szCs w:val="24"/>
        </w:rPr>
      </w:pPr>
    </w:p>
    <w:p w:rsidR="00D120C8" w:rsidP="00D120C8">
      <w:pPr>
        <w:spacing w:after="0" w:line="240" w:lineRule="auto"/>
        <w:rPr>
          <w:rFonts w:ascii="Times New Roman" w:hAnsi="Times New Roman" w:cs="Times New Roman"/>
          <w:sz w:val="24"/>
          <w:szCs w:val="24"/>
        </w:rPr>
      </w:pPr>
    </w:p>
    <w:p w:rsidR="00822432" w:rsidP="00D120C8">
      <w:pPr>
        <w:spacing w:after="0" w:line="240" w:lineRule="auto"/>
        <w:rPr>
          <w:rFonts w:ascii="Times New Roman" w:hAnsi="Times New Roman" w:cs="Times New Roman"/>
          <w:sz w:val="24"/>
          <w:szCs w:val="24"/>
        </w:rPr>
      </w:pPr>
    </w:p>
    <w:p w:rsidR="00822432" w:rsidP="00D120C8">
      <w:pPr>
        <w:spacing w:after="0" w:line="240" w:lineRule="auto"/>
        <w:rPr>
          <w:rFonts w:ascii="Times New Roman" w:hAnsi="Times New Roman" w:cs="Times New Roman"/>
          <w:sz w:val="24"/>
          <w:szCs w:val="24"/>
        </w:rPr>
      </w:pPr>
    </w:p>
    <w:p w:rsidR="00822432" w:rsidP="00D120C8">
      <w:pPr>
        <w:spacing w:after="0" w:line="240" w:lineRule="auto"/>
        <w:rPr>
          <w:rFonts w:ascii="Times New Roman" w:hAnsi="Times New Roman" w:cs="Times New Roman"/>
          <w:sz w:val="24"/>
          <w:szCs w:val="24"/>
        </w:rPr>
      </w:pPr>
    </w:p>
    <w:p w:rsidR="00822432" w:rsidP="00D120C8">
      <w:pPr>
        <w:spacing w:after="0" w:line="240" w:lineRule="auto"/>
        <w:rPr>
          <w:rFonts w:ascii="Times New Roman" w:hAnsi="Times New Roman" w:cs="Times New Roman"/>
          <w:sz w:val="24"/>
          <w:szCs w:val="24"/>
        </w:rPr>
      </w:pPr>
    </w:p>
    <w:p w:rsidR="00822432" w:rsidP="00D120C8">
      <w:pPr>
        <w:spacing w:after="0" w:line="240" w:lineRule="auto"/>
        <w:rPr>
          <w:rFonts w:ascii="Times New Roman" w:hAnsi="Times New Roman" w:cs="Times New Roman"/>
          <w:sz w:val="24"/>
          <w:szCs w:val="24"/>
        </w:rPr>
      </w:pPr>
    </w:p>
    <w:p w:rsidR="00822432" w:rsidP="00D120C8">
      <w:pPr>
        <w:spacing w:after="0" w:line="240" w:lineRule="auto"/>
        <w:rPr>
          <w:rFonts w:ascii="Times New Roman" w:hAnsi="Times New Roman" w:cs="Times New Roman"/>
          <w:sz w:val="24"/>
          <w:szCs w:val="24"/>
        </w:rPr>
      </w:pPr>
    </w:p>
    <w:p w:rsidR="00822432" w:rsidP="00D120C8">
      <w:pPr>
        <w:spacing w:after="0" w:line="240" w:lineRule="auto"/>
        <w:rPr>
          <w:rFonts w:ascii="Times New Roman" w:hAnsi="Times New Roman" w:cs="Times New Roman"/>
          <w:sz w:val="24"/>
          <w:szCs w:val="24"/>
        </w:rPr>
      </w:pPr>
    </w:p>
    <w:p w:rsidR="00822432" w:rsidP="00D120C8">
      <w:pPr>
        <w:spacing w:after="0" w:line="240" w:lineRule="auto"/>
        <w:rPr>
          <w:rFonts w:ascii="Times New Roman" w:hAnsi="Times New Roman" w:cs="Times New Roman"/>
          <w:sz w:val="24"/>
          <w:szCs w:val="24"/>
        </w:rPr>
      </w:pPr>
    </w:p>
    <w:p w:rsidR="00D120C8" w:rsidP="00D120C8">
      <w:pPr>
        <w:spacing w:after="0" w:line="240" w:lineRule="auto"/>
        <w:rPr>
          <w:rFonts w:ascii="Times New Roman" w:hAnsi="Times New Roman" w:cs="Times New Roman"/>
          <w:sz w:val="24"/>
          <w:szCs w:val="24"/>
        </w:rPr>
      </w:pPr>
    </w:p>
    <w:p w:rsidR="00D120C8" w:rsidP="00D120C8">
      <w:pPr>
        <w:spacing w:after="0" w:line="240" w:lineRule="auto"/>
        <w:rPr>
          <w:rFonts w:ascii="Times New Roman" w:hAnsi="Times New Roman" w:cs="Times New Roman"/>
          <w:sz w:val="24"/>
          <w:szCs w:val="24"/>
        </w:rPr>
      </w:pPr>
      <w:r w:rsidRPr="00D120C8">
        <w:rPr>
          <w:rFonts w:ascii="Times New Roman" w:hAnsi="Times New Roman" w:cs="Times New Roman"/>
          <w:sz w:val="24"/>
          <w:szCs w:val="24"/>
        </w:rPr>
        <w:t xml:space="preserve">When </w:t>
      </w:r>
      <w:r w:rsidRPr="00D120C8">
        <w:rPr>
          <w:rFonts w:ascii="Times New Roman" w:hAnsi="Times New Roman" w:cs="Times New Roman"/>
          <w:sz w:val="24"/>
          <w:szCs w:val="24"/>
        </w:rPr>
        <w:t>reading a visualization (or any other kind of communication), your reader has a limited amount of brainpower to dedicate to the problem. Some of this brainpower will be dedicated to decoding the visualization; any brainpower that is left may then be used t</w:t>
      </w:r>
      <w:r w:rsidRPr="00D120C8">
        <w:rPr>
          <w:rFonts w:ascii="Times New Roman" w:hAnsi="Times New Roman" w:cs="Times New Roman"/>
          <w:sz w:val="24"/>
          <w:szCs w:val="24"/>
        </w:rPr>
        <w:t>o understand the message (if the reader hasn’t yet given up in frustration).</w:t>
      </w:r>
    </w:p>
    <w:p w:rsidR="00822432" w:rsidP="00D120C8">
      <w:pPr>
        <w:spacing w:after="0" w:line="240" w:lineRule="auto"/>
        <w:rPr>
          <w:rFonts w:ascii="Times New Roman" w:hAnsi="Times New Roman" w:cs="Times New Roman"/>
          <w:sz w:val="24"/>
          <w:szCs w:val="24"/>
        </w:rPr>
      </w:pPr>
    </w:p>
    <w:p w:rsidR="00822432" w:rsidRPr="00822432" w:rsidP="00822432">
      <w:pPr>
        <w:spacing w:after="0" w:line="240" w:lineRule="auto"/>
        <w:rPr>
          <w:rFonts w:ascii="Times New Roman" w:hAnsi="Times New Roman" w:cs="Times New Roman"/>
          <w:sz w:val="24"/>
          <w:szCs w:val="24"/>
        </w:rPr>
      </w:pPr>
      <w:r w:rsidRPr="00822432">
        <w:rPr>
          <w:rFonts w:ascii="Times New Roman" w:hAnsi="Times New Roman" w:cs="Times New Roman"/>
          <w:sz w:val="24"/>
          <w:szCs w:val="24"/>
        </w:rPr>
        <w:t xml:space="preserve">The core objective of a dashboard is to make complex information accessible and easy to digest. Therefore, the interface presenting the data should be clean and straightforward </w:t>
      </w:r>
      <w:r w:rsidRPr="00822432">
        <w:rPr>
          <w:rFonts w:ascii="Times New Roman" w:hAnsi="Times New Roman" w:cs="Times New Roman"/>
          <w:sz w:val="24"/>
          <w:szCs w:val="24"/>
        </w:rPr>
        <w:t>in order to minimize users’ cognitive load and time spent searching.</w:t>
      </w:r>
    </w:p>
    <w:p w:rsidR="00822432" w:rsidRPr="00822432" w:rsidP="00822432">
      <w:pPr>
        <w:spacing w:after="0" w:line="240" w:lineRule="auto"/>
        <w:rPr>
          <w:rFonts w:ascii="Times New Roman" w:hAnsi="Times New Roman" w:cs="Times New Roman"/>
          <w:sz w:val="24"/>
          <w:szCs w:val="24"/>
        </w:rPr>
      </w:pPr>
    </w:p>
    <w:p w:rsidR="00822432" w:rsidP="00822432">
      <w:pPr>
        <w:spacing w:after="0" w:line="240" w:lineRule="auto"/>
        <w:rPr>
          <w:rFonts w:ascii="Times New Roman" w:hAnsi="Times New Roman" w:cs="Times New Roman"/>
          <w:sz w:val="24"/>
          <w:szCs w:val="24"/>
        </w:rPr>
      </w:pPr>
      <w:r w:rsidRPr="00822432">
        <w:rPr>
          <w:rFonts w:ascii="Times New Roman" w:hAnsi="Times New Roman" w:cs="Times New Roman"/>
          <w:sz w:val="24"/>
          <w:szCs w:val="24"/>
        </w:rPr>
        <w:t xml:space="preserve">The information architecture should present the essential data first while allowing access to supporting or secondary metrics. A progressive drill-down system should be designed that </w:t>
      </w:r>
      <w:r w:rsidRPr="00822432">
        <w:rPr>
          <w:rFonts w:ascii="Times New Roman" w:hAnsi="Times New Roman" w:cs="Times New Roman"/>
          <w:sz w:val="24"/>
          <w:szCs w:val="24"/>
        </w:rPr>
        <w:t>starts with a general overview</w:t>
      </w:r>
      <w:r>
        <w:rPr>
          <w:rFonts w:ascii="Times New Roman" w:hAnsi="Times New Roman" w:cs="Times New Roman"/>
          <w:sz w:val="24"/>
          <w:szCs w:val="24"/>
        </w:rPr>
        <w:t xml:space="preserve"> and then goes into more detail-</w:t>
      </w:r>
      <w:r w:rsidRPr="00822432">
        <w:rPr>
          <w:rFonts w:ascii="Times New Roman" w:hAnsi="Times New Roman" w:cs="Times New Roman"/>
          <w:sz w:val="24"/>
          <w:szCs w:val="24"/>
        </w:rPr>
        <w:t>it facilitates data prioritization, and creates clarity.</w:t>
      </w:r>
    </w:p>
    <w:p w:rsidR="00822432" w:rsidP="00822432">
      <w:pPr>
        <w:spacing w:after="0" w:line="240" w:lineRule="auto"/>
        <w:rPr>
          <w:rFonts w:ascii="Times New Roman" w:hAnsi="Times New Roman" w:cs="Times New Roman"/>
          <w:sz w:val="24"/>
          <w:szCs w:val="24"/>
        </w:rPr>
      </w:pPr>
    </w:p>
    <w:p w:rsidR="00822432" w:rsidRPr="00822432" w:rsidP="00822432">
      <w:pPr>
        <w:spacing w:after="0" w:line="240" w:lineRule="auto"/>
        <w:rPr>
          <w:rFonts w:ascii="Times New Roman" w:hAnsi="Times New Roman" w:cs="Times New Roman"/>
          <w:b/>
          <w:bCs/>
          <w:sz w:val="32"/>
          <w:szCs w:val="32"/>
        </w:rPr>
      </w:pPr>
      <w:r w:rsidRPr="00822432">
        <w:rPr>
          <w:rFonts w:ascii="Times New Roman" w:hAnsi="Times New Roman" w:cs="Times New Roman"/>
          <w:b/>
          <w:bCs/>
          <w:sz w:val="32"/>
          <w:szCs w:val="32"/>
        </w:rPr>
        <w:t>Determining Dashboard Goals and Displaying Appropriate Data</w:t>
      </w:r>
    </w:p>
    <w:p w:rsidR="00351E43" w:rsidP="003856B3">
      <w:pPr>
        <w:spacing w:after="0" w:line="240" w:lineRule="auto"/>
        <w:rPr>
          <w:rFonts w:ascii="Times New Roman" w:hAnsi="Times New Roman" w:cs="Times New Roman"/>
          <w:sz w:val="28"/>
          <w:szCs w:val="28"/>
        </w:rPr>
      </w:pPr>
    </w:p>
    <w:p w:rsidR="00822432" w:rsidRPr="00822432" w:rsidP="00822432">
      <w:pPr>
        <w:spacing w:after="0" w:line="240" w:lineRule="auto"/>
        <w:rPr>
          <w:rFonts w:ascii="Times New Roman" w:hAnsi="Times New Roman" w:cs="Times New Roman"/>
          <w:sz w:val="24"/>
          <w:szCs w:val="24"/>
        </w:rPr>
      </w:pPr>
      <w:r w:rsidRPr="00822432">
        <w:rPr>
          <w:rFonts w:ascii="Times New Roman" w:hAnsi="Times New Roman" w:cs="Times New Roman"/>
          <w:sz w:val="24"/>
          <w:szCs w:val="24"/>
        </w:rPr>
        <w:t>When designing dashboards, successful dashboard designers start with a well</w:t>
      </w:r>
      <w:r w:rsidRPr="00822432">
        <w:rPr>
          <w:rFonts w:ascii="Times New Roman" w:hAnsi="Times New Roman" w:cs="Times New Roman"/>
          <w:sz w:val="24"/>
          <w:szCs w:val="24"/>
        </w:rPr>
        <w:t>-defined set of goals focusing on the problem to solve and the key, actionable insights people need to take away from the data.</w:t>
      </w:r>
    </w:p>
    <w:p w:rsidR="00822432" w:rsidRPr="00822432" w:rsidP="00822432">
      <w:pPr>
        <w:spacing w:after="0" w:line="240" w:lineRule="auto"/>
        <w:rPr>
          <w:rFonts w:ascii="Times New Roman" w:hAnsi="Times New Roman" w:cs="Times New Roman"/>
          <w:sz w:val="24"/>
          <w:szCs w:val="24"/>
        </w:rPr>
      </w:pPr>
    </w:p>
    <w:p w:rsidR="00822432" w:rsidP="00822432">
      <w:pPr>
        <w:spacing w:after="0" w:line="240" w:lineRule="auto"/>
        <w:rPr>
          <w:rFonts w:ascii="Times New Roman" w:hAnsi="Times New Roman" w:cs="Times New Roman"/>
          <w:b/>
          <w:bCs/>
          <w:sz w:val="24"/>
          <w:szCs w:val="24"/>
        </w:rPr>
      </w:pPr>
      <w:r w:rsidRPr="00822432">
        <w:rPr>
          <w:rFonts w:ascii="Times New Roman" w:hAnsi="Times New Roman" w:cs="Times New Roman"/>
          <w:sz w:val="24"/>
          <w:szCs w:val="24"/>
        </w:rPr>
        <w:t xml:space="preserve">Good design goals promote efficient and precise execution. Employing the </w:t>
      </w:r>
      <w:r w:rsidRPr="00822432">
        <w:rPr>
          <w:rFonts w:ascii="Times New Roman" w:hAnsi="Times New Roman" w:cs="Times New Roman"/>
          <w:b/>
          <w:bCs/>
          <w:sz w:val="24"/>
          <w:szCs w:val="24"/>
        </w:rPr>
        <w:t>S.M.A.R.T framework</w:t>
      </w:r>
      <w:r w:rsidRPr="00822432">
        <w:rPr>
          <w:rFonts w:ascii="Times New Roman" w:hAnsi="Times New Roman" w:cs="Times New Roman"/>
          <w:sz w:val="24"/>
          <w:szCs w:val="24"/>
        </w:rPr>
        <w:t xml:space="preserve"> for goal setting puts the focus on</w:t>
      </w:r>
      <w:r w:rsidRPr="00822432">
        <w:rPr>
          <w:rFonts w:ascii="Times New Roman" w:hAnsi="Times New Roman" w:cs="Times New Roman"/>
          <w:sz w:val="24"/>
          <w:szCs w:val="24"/>
        </w:rPr>
        <w:t xml:space="preserve"> </w:t>
      </w:r>
      <w:r w:rsidRPr="00822432">
        <w:rPr>
          <w:rFonts w:ascii="Times New Roman" w:hAnsi="Times New Roman" w:cs="Times New Roman"/>
          <w:b/>
          <w:bCs/>
          <w:sz w:val="24"/>
          <w:szCs w:val="24"/>
        </w:rPr>
        <w:t xml:space="preserve">specific, measurable, actionable, realistic, </w:t>
      </w:r>
      <w:r w:rsidRPr="00822432">
        <w:rPr>
          <w:rFonts w:ascii="Times New Roman" w:hAnsi="Times New Roman" w:cs="Times New Roman"/>
          <w:sz w:val="24"/>
          <w:szCs w:val="24"/>
        </w:rPr>
        <w:t xml:space="preserve">and </w:t>
      </w:r>
      <w:r w:rsidRPr="00822432">
        <w:rPr>
          <w:rFonts w:ascii="Times New Roman" w:hAnsi="Times New Roman" w:cs="Times New Roman"/>
          <w:b/>
          <w:bCs/>
          <w:sz w:val="24"/>
          <w:szCs w:val="24"/>
        </w:rPr>
        <w:t>time-based objectives.</w:t>
      </w:r>
    </w:p>
    <w:p w:rsidR="00822432" w:rsidP="00822432">
      <w:pPr>
        <w:spacing w:after="0" w:line="240" w:lineRule="auto"/>
        <w:rPr>
          <w:rFonts w:ascii="Times New Roman" w:hAnsi="Times New Roman" w:cs="Times New Roman"/>
          <w:sz w:val="24"/>
          <w:szCs w:val="24"/>
        </w:rPr>
      </w:pPr>
      <w:r w:rsidRPr="00822432">
        <w:rPr>
          <w:rFonts w:ascii="Times New Roman" w:hAnsi="Times New Roman" w:cs="Times New Roman"/>
          <w:sz w:val="24"/>
          <w:szCs w:val="24"/>
        </w:rPr>
        <w:t>A few key questions to ask when determining dashboard design goals:</w:t>
      </w:r>
    </w:p>
    <w:p w:rsidR="00822432" w:rsidP="00822432">
      <w:pPr>
        <w:pStyle w:val="ListParagraph"/>
        <w:numPr>
          <w:ilvl w:val="0"/>
          <w:numId w:val="28"/>
        </w:numPr>
        <w:spacing w:after="0" w:line="240" w:lineRule="auto"/>
        <w:rPr>
          <w:rFonts w:ascii="Times New Roman" w:hAnsi="Times New Roman" w:cs="Times New Roman"/>
          <w:sz w:val="24"/>
          <w:szCs w:val="24"/>
        </w:rPr>
      </w:pPr>
      <w:r w:rsidRPr="00822432">
        <w:rPr>
          <w:rFonts w:ascii="Times New Roman" w:hAnsi="Times New Roman" w:cs="Times New Roman"/>
          <w:sz w:val="24"/>
          <w:szCs w:val="24"/>
        </w:rPr>
        <w:t>How many steps do users need to take to achieve a specific goal?</w:t>
      </w:r>
    </w:p>
    <w:p w:rsidR="00822432" w:rsidP="00822432">
      <w:pPr>
        <w:pStyle w:val="ListParagraph"/>
        <w:numPr>
          <w:ilvl w:val="0"/>
          <w:numId w:val="28"/>
        </w:numPr>
        <w:spacing w:after="0" w:line="240" w:lineRule="auto"/>
        <w:rPr>
          <w:rFonts w:ascii="Times New Roman" w:hAnsi="Times New Roman" w:cs="Times New Roman"/>
          <w:sz w:val="24"/>
          <w:szCs w:val="24"/>
        </w:rPr>
      </w:pPr>
      <w:r w:rsidRPr="00822432">
        <w:rPr>
          <w:rFonts w:ascii="Times New Roman" w:hAnsi="Times New Roman" w:cs="Times New Roman"/>
          <w:sz w:val="24"/>
          <w:szCs w:val="24"/>
        </w:rPr>
        <w:t xml:space="preserve">Is the interface intuitive enough for the user to </w:t>
      </w:r>
      <w:r w:rsidRPr="00822432">
        <w:rPr>
          <w:rFonts w:ascii="Times New Roman" w:hAnsi="Times New Roman" w:cs="Times New Roman"/>
          <w:sz w:val="24"/>
          <w:szCs w:val="24"/>
        </w:rPr>
        <w:t>reach their goal on their own?</w:t>
      </w:r>
    </w:p>
    <w:p w:rsidR="00822432" w:rsidP="00822432">
      <w:pPr>
        <w:pStyle w:val="ListParagraph"/>
        <w:numPr>
          <w:ilvl w:val="0"/>
          <w:numId w:val="28"/>
        </w:numPr>
        <w:spacing w:after="0" w:line="240" w:lineRule="auto"/>
        <w:rPr>
          <w:rFonts w:ascii="Times New Roman" w:hAnsi="Times New Roman" w:cs="Times New Roman"/>
          <w:sz w:val="24"/>
          <w:szCs w:val="24"/>
        </w:rPr>
      </w:pPr>
      <w:r w:rsidRPr="00822432">
        <w:rPr>
          <w:rFonts w:ascii="Times New Roman" w:hAnsi="Times New Roman" w:cs="Times New Roman"/>
          <w:sz w:val="24"/>
          <w:szCs w:val="24"/>
        </w:rPr>
        <w:t>What information does the user need to successfully ach</w:t>
      </w:r>
      <w:r>
        <w:rPr>
          <w:rFonts w:ascii="Times New Roman" w:hAnsi="Times New Roman" w:cs="Times New Roman"/>
          <w:sz w:val="24"/>
          <w:szCs w:val="24"/>
        </w:rPr>
        <w:t>ieve their goal?</w:t>
      </w:r>
    </w:p>
    <w:p w:rsidR="004A37AE" w:rsidP="00822432">
      <w:pPr>
        <w:spacing w:after="0" w:line="240" w:lineRule="auto"/>
        <w:rPr>
          <w:rFonts w:ascii="Times New Roman" w:hAnsi="Times New Roman" w:cs="Times New Roman"/>
          <w:sz w:val="24"/>
          <w:szCs w:val="24"/>
        </w:rPr>
      </w:pPr>
      <w:r>
        <w:rPr>
          <w:rFonts w:ascii="Times New Roman" w:hAnsi="Times New Roman" w:cs="Times New Roman"/>
          <w:noProof/>
          <w:sz w:val="24"/>
          <w:szCs w:val="24"/>
          <w:lang w:bidi="gu-IN"/>
        </w:rPr>
        <w:drawing>
          <wp:anchor distT="0" distB="0" distL="114300" distR="114300" simplePos="0" relativeHeight="251693056" behindDoc="0" locked="0" layoutInCell="1" allowOverlap="1">
            <wp:simplePos x="0" y="0"/>
            <wp:positionH relativeFrom="column">
              <wp:posOffset>-76200</wp:posOffset>
            </wp:positionH>
            <wp:positionV relativeFrom="paragraph">
              <wp:posOffset>139065</wp:posOffset>
            </wp:positionV>
            <wp:extent cx="5943600" cy="3226435"/>
            <wp:effectExtent l="0" t="0" r="0" b="0"/>
            <wp:wrapNone/>
            <wp:docPr id="2665327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32790" name="dash4.PNG"/>
                    <pic:cNvPicPr/>
                  </pic:nvPicPr>
                  <pic:blipFill>
                    <a:blip xmlns:r="http://schemas.openxmlformats.org/officeDocument/2006/relationships" r:embed="rId59">
                      <a:extLst>
                        <a:ext xmlns:a="http://schemas.openxmlformats.org/drawingml/2006/main"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14:sizeRelH relativeFrom="page">
              <wp14:pctWidth>0</wp14:pctWidth>
            </wp14:sizeRelH>
            <wp14:sizeRelV relativeFrom="page">
              <wp14:pctHeight>0</wp14:pctHeight>
            </wp14:sizeRelV>
          </wp:anchor>
        </w:drawing>
      </w:r>
    </w:p>
    <w:p w:rsidR="00822432"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r w:rsidRPr="004A37AE">
        <w:rPr>
          <w:rFonts w:ascii="Times New Roman" w:hAnsi="Times New Roman" w:cs="Times New Roman"/>
          <w:sz w:val="24"/>
          <w:szCs w:val="24"/>
        </w:rPr>
        <w:t xml:space="preserve">Goal-centric design focuses on solutions to real problems and is the foundation for all great dashboard design. Start with a clear </w:t>
      </w:r>
      <w:r w:rsidRPr="004A37AE">
        <w:rPr>
          <w:rFonts w:ascii="Times New Roman" w:hAnsi="Times New Roman" w:cs="Times New Roman"/>
          <w:sz w:val="24"/>
          <w:szCs w:val="24"/>
        </w:rPr>
        <w:t>understanding of business objectives, consider user goals, and then convey the key information that needs to be communicated.</w:t>
      </w:r>
    </w:p>
    <w:p w:rsidR="004A37AE" w:rsidP="00822432">
      <w:pPr>
        <w:spacing w:after="0" w:line="240" w:lineRule="auto"/>
        <w:rPr>
          <w:rFonts w:ascii="Times New Roman" w:hAnsi="Times New Roman" w:cs="Times New Roman"/>
          <w:sz w:val="24"/>
          <w:szCs w:val="24"/>
        </w:rPr>
      </w:pPr>
    </w:p>
    <w:p w:rsidR="004A37AE" w:rsidRPr="004A37AE" w:rsidP="004A37AE">
      <w:pPr>
        <w:spacing w:after="0" w:line="240" w:lineRule="auto"/>
        <w:rPr>
          <w:rFonts w:ascii="Times New Roman" w:hAnsi="Times New Roman" w:cs="Times New Roman"/>
          <w:b/>
          <w:bCs/>
          <w:sz w:val="28"/>
          <w:szCs w:val="28"/>
        </w:rPr>
      </w:pPr>
      <w:r w:rsidRPr="004A37AE">
        <w:rPr>
          <w:rFonts w:ascii="Times New Roman" w:hAnsi="Times New Roman" w:cs="Times New Roman"/>
          <w:b/>
          <w:bCs/>
          <w:sz w:val="28"/>
          <w:szCs w:val="28"/>
        </w:rPr>
        <w:t>Context in Dashboard Design</w:t>
      </w:r>
    </w:p>
    <w:p w:rsidR="004A37AE" w:rsidRPr="004A37AE" w:rsidP="004A37AE">
      <w:pPr>
        <w:spacing w:after="0" w:line="240" w:lineRule="auto"/>
        <w:rPr>
          <w:rFonts w:ascii="Times New Roman" w:hAnsi="Times New Roman" w:cs="Times New Roman"/>
          <w:sz w:val="24"/>
          <w:szCs w:val="24"/>
        </w:rPr>
      </w:pPr>
    </w:p>
    <w:p w:rsidR="004A37AE" w:rsidRPr="004A37AE" w:rsidP="004A37AE">
      <w:pPr>
        <w:spacing w:after="0" w:line="240" w:lineRule="auto"/>
        <w:rPr>
          <w:rFonts w:ascii="Times New Roman" w:hAnsi="Times New Roman" w:cs="Times New Roman"/>
          <w:sz w:val="24"/>
          <w:szCs w:val="24"/>
        </w:rPr>
      </w:pPr>
      <w:r w:rsidRPr="004A37AE">
        <w:rPr>
          <w:rFonts w:ascii="Times New Roman" w:hAnsi="Times New Roman" w:cs="Times New Roman"/>
          <w:sz w:val="24"/>
          <w:szCs w:val="24"/>
        </w:rPr>
        <w:t xml:space="preserve">One of the biggest challenges of dashboard design is serving multiple personas. Once each user role </w:t>
      </w:r>
      <w:r w:rsidRPr="004A37AE">
        <w:rPr>
          <w:rFonts w:ascii="Times New Roman" w:hAnsi="Times New Roman" w:cs="Times New Roman"/>
          <w:sz w:val="24"/>
          <w:szCs w:val="24"/>
        </w:rPr>
        <w:t>is defined, it becomes critical to understand where their needs overlap and where they diverge.</w:t>
      </w:r>
    </w:p>
    <w:p w:rsidR="004A37AE" w:rsidRPr="004A37AE" w:rsidP="004A37AE">
      <w:pPr>
        <w:spacing w:after="0" w:line="240" w:lineRule="auto"/>
        <w:rPr>
          <w:rFonts w:ascii="Times New Roman" w:hAnsi="Times New Roman" w:cs="Times New Roman"/>
          <w:sz w:val="24"/>
          <w:szCs w:val="24"/>
        </w:rPr>
      </w:pPr>
    </w:p>
    <w:p w:rsidR="004A37AE" w:rsidRPr="004A37AE" w:rsidP="004A37AE">
      <w:pPr>
        <w:spacing w:after="0" w:line="240" w:lineRule="auto"/>
        <w:rPr>
          <w:rFonts w:ascii="Times New Roman" w:hAnsi="Times New Roman" w:cs="Times New Roman"/>
          <w:sz w:val="24"/>
          <w:szCs w:val="24"/>
        </w:rPr>
      </w:pPr>
      <w:r w:rsidRPr="004A37AE">
        <w:rPr>
          <w:rFonts w:ascii="Times New Roman" w:hAnsi="Times New Roman" w:cs="Times New Roman"/>
          <w:sz w:val="24"/>
          <w:szCs w:val="24"/>
        </w:rPr>
        <w:t>Effective communication is the underlying principle of every successful dashboard design. Foreseeing potential scenarios in which users may find themselves wil</w:t>
      </w:r>
      <w:r w:rsidRPr="004A37AE">
        <w:rPr>
          <w:rFonts w:ascii="Times New Roman" w:hAnsi="Times New Roman" w:cs="Times New Roman"/>
          <w:sz w:val="24"/>
          <w:szCs w:val="24"/>
        </w:rPr>
        <w:t>l contribute to a better understanding of the user’s circumstances.</w:t>
      </w:r>
    </w:p>
    <w:p w:rsidR="004A37AE" w:rsidRPr="004A37AE" w:rsidP="004A37AE">
      <w:pPr>
        <w:spacing w:after="0" w:line="240" w:lineRule="auto"/>
        <w:rPr>
          <w:rFonts w:ascii="Times New Roman" w:hAnsi="Times New Roman" w:cs="Times New Roman"/>
          <w:sz w:val="24"/>
          <w:szCs w:val="24"/>
        </w:rPr>
      </w:pPr>
    </w:p>
    <w:p w:rsidR="004A37AE" w:rsidP="004A37AE">
      <w:pPr>
        <w:spacing w:after="0" w:line="240" w:lineRule="auto"/>
        <w:rPr>
          <w:rFonts w:ascii="Times New Roman" w:hAnsi="Times New Roman" w:cs="Times New Roman"/>
          <w:sz w:val="24"/>
          <w:szCs w:val="24"/>
        </w:rPr>
      </w:pPr>
      <w:r w:rsidRPr="004A37AE">
        <w:rPr>
          <w:rFonts w:ascii="Times New Roman" w:hAnsi="Times New Roman" w:cs="Times New Roman"/>
          <w:sz w:val="24"/>
          <w:szCs w:val="24"/>
        </w:rPr>
        <w:t>Always keep users</w:t>
      </w:r>
      <w:r>
        <w:rPr>
          <w:rFonts w:ascii="Times New Roman" w:hAnsi="Times New Roman" w:cs="Times New Roman"/>
          <w:sz w:val="24"/>
          <w:szCs w:val="24"/>
        </w:rPr>
        <w:t xml:space="preserve"> context in mind when designing-</w:t>
      </w:r>
      <w:r w:rsidRPr="004A37AE">
        <w:rPr>
          <w:rFonts w:ascii="Times New Roman" w:hAnsi="Times New Roman" w:cs="Times New Roman"/>
          <w:sz w:val="24"/>
          <w:szCs w:val="24"/>
        </w:rPr>
        <w:t>identify their technical knowledge, their familiarity with the system overall, their goals, and so on.</w:t>
      </w: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r>
        <w:rPr>
          <w:rFonts w:ascii="Times New Roman" w:hAnsi="Times New Roman" w:cs="Times New Roman"/>
          <w:noProof/>
          <w:sz w:val="24"/>
          <w:szCs w:val="24"/>
          <w:lang w:bidi="gu-IN"/>
        </w:rPr>
        <w:drawing>
          <wp:anchor distT="0" distB="0" distL="114300" distR="114300" simplePos="0" relativeHeight="251697152" behindDoc="0" locked="0" layoutInCell="1" allowOverlap="1">
            <wp:simplePos x="0" y="0"/>
            <wp:positionH relativeFrom="margin">
              <wp:align>right</wp:align>
            </wp:positionH>
            <wp:positionV relativeFrom="paragraph">
              <wp:posOffset>6985</wp:posOffset>
            </wp:positionV>
            <wp:extent cx="5943600" cy="3138170"/>
            <wp:effectExtent l="0" t="0" r="0" b="5080"/>
            <wp:wrapNone/>
            <wp:docPr id="392748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4895" name="dash5.PNG"/>
                    <pic:cNvPicPr/>
                  </pic:nvPicPr>
                  <pic:blipFill>
                    <a:blip xmlns:r="http://schemas.openxmlformats.org/officeDocument/2006/relationships" r:embed="rId60">
                      <a:extLst>
                        <a:ext xmlns:a="http://schemas.openxmlformats.org/drawingml/2006/main"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14:sizeRelH relativeFrom="page">
              <wp14:pctWidth>0</wp14:pctWidth>
            </wp14:sizeRelH>
            <wp14:sizeRelV relativeFrom="page">
              <wp14:pctHeight>0</wp14:pctHeight>
            </wp14:sizeRelV>
          </wp:anchor>
        </w:drawing>
      </w: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822432">
      <w:pPr>
        <w:spacing w:after="0" w:line="240" w:lineRule="auto"/>
        <w:rPr>
          <w:rFonts w:ascii="Times New Roman" w:hAnsi="Times New Roman" w:cs="Times New Roman"/>
          <w:sz w:val="24"/>
          <w:szCs w:val="24"/>
        </w:rPr>
      </w:pPr>
    </w:p>
    <w:p w:rsidR="004A37AE" w:rsidP="004A37AE">
      <w:pPr>
        <w:spacing w:after="0" w:line="240" w:lineRule="auto"/>
        <w:rPr>
          <w:rFonts w:ascii="Times New Roman" w:hAnsi="Times New Roman" w:cs="Times New Roman"/>
          <w:sz w:val="24"/>
          <w:szCs w:val="24"/>
        </w:rPr>
      </w:pPr>
      <w:r w:rsidRPr="004A37AE">
        <w:rPr>
          <w:rFonts w:ascii="Times New Roman" w:hAnsi="Times New Roman" w:cs="Times New Roman"/>
          <w:sz w:val="24"/>
          <w:szCs w:val="24"/>
        </w:rPr>
        <w:t>Be sure to ask</w:t>
      </w:r>
      <w:r w:rsidRPr="004A37AE">
        <w:rPr>
          <w:rFonts w:ascii="Times New Roman" w:hAnsi="Times New Roman" w:cs="Times New Roman"/>
          <w:sz w:val="24"/>
          <w:szCs w:val="24"/>
        </w:rPr>
        <w:t xml:space="preserve"> the following questions when trying to determine user behavior and context:</w:t>
      </w:r>
    </w:p>
    <w:p w:rsidR="004A37AE" w:rsidRPr="004A37AE" w:rsidP="004A37AE">
      <w:pPr>
        <w:spacing w:after="0" w:line="240" w:lineRule="auto"/>
        <w:rPr>
          <w:rFonts w:ascii="Times New Roman" w:hAnsi="Times New Roman" w:cs="Times New Roman"/>
          <w:sz w:val="24"/>
          <w:szCs w:val="24"/>
        </w:rPr>
      </w:pPr>
    </w:p>
    <w:p w:rsidR="004A37AE" w:rsidP="004A37AE">
      <w:pPr>
        <w:pStyle w:val="ListParagraph"/>
        <w:numPr>
          <w:ilvl w:val="0"/>
          <w:numId w:val="29"/>
        </w:numPr>
        <w:spacing w:after="0" w:line="240" w:lineRule="auto"/>
        <w:rPr>
          <w:rFonts w:ascii="Times New Roman" w:hAnsi="Times New Roman" w:cs="Times New Roman"/>
          <w:sz w:val="24"/>
          <w:szCs w:val="24"/>
        </w:rPr>
      </w:pPr>
      <w:r w:rsidRPr="004A37AE">
        <w:rPr>
          <w:rFonts w:ascii="Times New Roman" w:hAnsi="Times New Roman" w:cs="Times New Roman"/>
          <w:sz w:val="24"/>
          <w:szCs w:val="24"/>
        </w:rPr>
        <w:t>Does the design consider the direction the visitor is used to reading in?</w:t>
      </w:r>
    </w:p>
    <w:p w:rsidR="004A37AE" w:rsidP="004A37AE">
      <w:pPr>
        <w:pStyle w:val="ListParagraph"/>
        <w:numPr>
          <w:ilvl w:val="0"/>
          <w:numId w:val="29"/>
        </w:numPr>
        <w:spacing w:after="0" w:line="240" w:lineRule="auto"/>
        <w:rPr>
          <w:rFonts w:ascii="Times New Roman" w:hAnsi="Times New Roman" w:cs="Times New Roman"/>
          <w:sz w:val="24"/>
          <w:szCs w:val="24"/>
        </w:rPr>
      </w:pPr>
      <w:r w:rsidRPr="004A37AE">
        <w:rPr>
          <w:rFonts w:ascii="Times New Roman" w:hAnsi="Times New Roman" w:cs="Times New Roman"/>
          <w:sz w:val="24"/>
          <w:szCs w:val="24"/>
        </w:rPr>
        <w:t>Does interaction with the dashboard require technical knowledge?</w:t>
      </w:r>
    </w:p>
    <w:p w:rsidR="004A37AE" w:rsidP="004A37AE">
      <w:pPr>
        <w:pStyle w:val="ListParagraph"/>
        <w:numPr>
          <w:ilvl w:val="0"/>
          <w:numId w:val="29"/>
        </w:numPr>
        <w:spacing w:after="0" w:line="240" w:lineRule="auto"/>
        <w:rPr>
          <w:rFonts w:ascii="Times New Roman" w:hAnsi="Times New Roman" w:cs="Times New Roman"/>
          <w:sz w:val="24"/>
          <w:szCs w:val="24"/>
        </w:rPr>
      </w:pPr>
      <w:r w:rsidRPr="004A37AE">
        <w:rPr>
          <w:rFonts w:ascii="Times New Roman" w:hAnsi="Times New Roman" w:cs="Times New Roman"/>
          <w:sz w:val="24"/>
          <w:szCs w:val="24"/>
        </w:rPr>
        <w:t>Will users manage to accomplish most of</w:t>
      </w:r>
      <w:r w:rsidRPr="004A37AE">
        <w:rPr>
          <w:rFonts w:ascii="Times New Roman" w:hAnsi="Times New Roman" w:cs="Times New Roman"/>
          <w:sz w:val="24"/>
          <w:szCs w:val="24"/>
        </w:rPr>
        <w:t xml:space="preserve"> the actions in just a few clicks?</w:t>
      </w:r>
    </w:p>
    <w:p w:rsidR="004A37AE" w:rsidP="004A37AE">
      <w:pPr>
        <w:pStyle w:val="ListParagraph"/>
        <w:numPr>
          <w:ilvl w:val="0"/>
          <w:numId w:val="29"/>
        </w:numPr>
        <w:spacing w:after="0" w:line="240" w:lineRule="auto"/>
        <w:rPr>
          <w:rFonts w:ascii="Times New Roman" w:hAnsi="Times New Roman" w:cs="Times New Roman"/>
          <w:sz w:val="24"/>
          <w:szCs w:val="24"/>
        </w:rPr>
      </w:pPr>
      <w:r w:rsidRPr="004A37AE">
        <w:rPr>
          <w:rFonts w:ascii="Times New Roman" w:hAnsi="Times New Roman" w:cs="Times New Roman"/>
          <w:sz w:val="24"/>
          <w:szCs w:val="24"/>
        </w:rPr>
        <w:t>Does the design align with user context by creating drill-down menus; does it use suggestive iconography and colour palettes?</w:t>
      </w:r>
    </w:p>
    <w:p w:rsidR="004A37AE" w:rsidP="004A37AE">
      <w:pPr>
        <w:spacing w:after="0" w:line="240" w:lineRule="auto"/>
        <w:rPr>
          <w:rFonts w:ascii="Times New Roman" w:hAnsi="Times New Roman" w:cs="Times New Roman"/>
          <w:sz w:val="24"/>
          <w:szCs w:val="24"/>
        </w:rPr>
      </w:pPr>
    </w:p>
    <w:p w:rsidR="004A37AE" w:rsidP="004A37AE">
      <w:pPr>
        <w:spacing w:after="0" w:line="240" w:lineRule="auto"/>
        <w:rPr>
          <w:rFonts w:ascii="Times New Roman" w:hAnsi="Times New Roman" w:cs="Times New Roman"/>
          <w:sz w:val="24"/>
          <w:szCs w:val="24"/>
        </w:rPr>
      </w:pPr>
    </w:p>
    <w:p w:rsidR="004A37AE" w:rsidP="004A37AE">
      <w:pPr>
        <w:spacing w:after="0" w:line="240" w:lineRule="auto"/>
        <w:rPr>
          <w:rFonts w:ascii="Times New Roman" w:hAnsi="Times New Roman" w:cs="Times New Roman"/>
          <w:sz w:val="24"/>
          <w:szCs w:val="24"/>
        </w:rPr>
      </w:pPr>
    </w:p>
    <w:p w:rsidR="004A37AE" w:rsidRPr="004A37AE" w:rsidP="004A37AE">
      <w:pPr>
        <w:spacing w:after="0" w:line="240" w:lineRule="auto"/>
        <w:rPr>
          <w:rFonts w:ascii="Times New Roman" w:hAnsi="Times New Roman" w:cs="Times New Roman"/>
          <w:sz w:val="24"/>
          <w:szCs w:val="24"/>
        </w:rPr>
      </w:pPr>
      <w:r w:rsidRPr="004A37AE">
        <w:rPr>
          <w:rFonts w:ascii="Times New Roman" w:hAnsi="Times New Roman" w:cs="Times New Roman"/>
          <w:sz w:val="24"/>
          <w:szCs w:val="24"/>
        </w:rPr>
        <w:t xml:space="preserve">The color palette used in a dashboard’s design should also be considered as a context. Many </w:t>
      </w:r>
      <w:r w:rsidRPr="004A37AE">
        <w:rPr>
          <w:rFonts w:ascii="Times New Roman" w:hAnsi="Times New Roman" w:cs="Times New Roman"/>
          <w:sz w:val="24"/>
          <w:szCs w:val="24"/>
        </w:rPr>
        <w:t>business-to-business SaaS product dashboards are designed in a dark-themed UI because they are used for several hours straight.</w:t>
      </w:r>
    </w:p>
    <w:p w:rsidR="004A37AE" w:rsidRPr="004A37AE" w:rsidP="004A37AE">
      <w:pPr>
        <w:spacing w:after="0" w:line="240" w:lineRule="auto"/>
        <w:rPr>
          <w:rFonts w:ascii="Times New Roman" w:hAnsi="Times New Roman" w:cs="Times New Roman"/>
          <w:sz w:val="24"/>
          <w:szCs w:val="24"/>
        </w:rPr>
      </w:pPr>
    </w:p>
    <w:p w:rsidR="004A37AE" w:rsidP="004A37AE">
      <w:pPr>
        <w:spacing w:after="0" w:line="240" w:lineRule="auto"/>
        <w:rPr>
          <w:rFonts w:ascii="Times New Roman" w:hAnsi="Times New Roman" w:cs="Times New Roman"/>
          <w:sz w:val="24"/>
          <w:szCs w:val="24"/>
        </w:rPr>
      </w:pPr>
      <w:r w:rsidRPr="004A37AE">
        <w:rPr>
          <w:rFonts w:ascii="Times New Roman" w:hAnsi="Times New Roman" w:cs="Times New Roman"/>
          <w:sz w:val="24"/>
          <w:szCs w:val="24"/>
        </w:rPr>
        <w:t>Dark-themed UIs can help reduce eye strain and support visual clarity within the interface.</w:t>
      </w:r>
    </w:p>
    <w:p w:rsidR="004A37AE" w:rsidP="004A37AE">
      <w:pPr>
        <w:spacing w:after="0" w:line="240" w:lineRule="auto"/>
        <w:rPr>
          <w:rFonts w:ascii="Times New Roman" w:hAnsi="Times New Roman" w:cs="Times New Roman"/>
          <w:sz w:val="24"/>
          <w:szCs w:val="24"/>
        </w:rPr>
      </w:pPr>
    </w:p>
    <w:p w:rsidR="00C13B5F" w:rsidP="004A37AE">
      <w:pPr>
        <w:spacing w:after="0" w:line="240" w:lineRule="auto"/>
        <w:rPr>
          <w:rFonts w:ascii="Times New Roman" w:hAnsi="Times New Roman" w:cs="Times New Roman"/>
          <w:sz w:val="24"/>
          <w:szCs w:val="24"/>
        </w:rPr>
      </w:pPr>
      <w:r>
        <w:rPr>
          <w:rFonts w:ascii="Times New Roman" w:hAnsi="Times New Roman" w:cs="Times New Roman"/>
          <w:noProof/>
          <w:sz w:val="24"/>
          <w:szCs w:val="24"/>
          <w:lang w:bidi="gu-IN"/>
        </w:rPr>
        <w:drawing>
          <wp:anchor distT="0" distB="0" distL="114300" distR="114300" simplePos="0" relativeHeight="251699200" behindDoc="0" locked="0" layoutInCell="1" allowOverlap="1">
            <wp:simplePos x="0" y="0"/>
            <wp:positionH relativeFrom="margin">
              <wp:align>right</wp:align>
            </wp:positionH>
            <wp:positionV relativeFrom="paragraph">
              <wp:posOffset>3810</wp:posOffset>
            </wp:positionV>
            <wp:extent cx="5943600" cy="3117850"/>
            <wp:effectExtent l="0" t="0" r="0" b="6350"/>
            <wp:wrapNone/>
            <wp:docPr id="1819677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77224" name="dash6.PNG"/>
                    <pic:cNvPicPr/>
                  </pic:nvPicPr>
                  <pic:blipFill>
                    <a:blip xmlns:r="http://schemas.openxmlformats.org/officeDocument/2006/relationships" r:embed="rId61">
                      <a:extLst>
                        <a:ext xmlns:a="http://schemas.openxmlformats.org/drawingml/2006/main" uri="{28A0092B-C50C-407E-A947-70E740481C1C}">
                          <a14:useLocalDpi xmlns:a14="http://schemas.microsoft.com/office/drawing/2010/main" val="0"/>
                        </a:ext>
                      </a:extLst>
                    </a:blip>
                    <a:stretch>
                      <a:fillRect/>
                    </a:stretch>
                  </pic:blipFill>
                  <pic:spPr>
                    <a:xfrm>
                      <a:off x="0" y="0"/>
                      <a:ext cx="5943600" cy="3117850"/>
                    </a:xfrm>
                    <a:prstGeom prst="rect">
                      <a:avLst/>
                    </a:prstGeom>
                  </pic:spPr>
                </pic:pic>
              </a:graphicData>
            </a:graphic>
            <wp14:sizeRelH relativeFrom="page">
              <wp14:pctWidth>0</wp14:pctWidth>
            </wp14:sizeRelH>
            <wp14:sizeRelV relativeFrom="page">
              <wp14:pctHeight>0</wp14:pctHeight>
            </wp14:sizeRelV>
          </wp:anchor>
        </w:drawing>
      </w:r>
    </w:p>
    <w:p w:rsidR="00C13B5F" w:rsidP="004A37AE">
      <w:pPr>
        <w:spacing w:after="0" w:line="240" w:lineRule="auto"/>
        <w:rPr>
          <w:rFonts w:ascii="Times New Roman" w:hAnsi="Times New Roman" w:cs="Times New Roman"/>
          <w:sz w:val="24"/>
          <w:szCs w:val="24"/>
        </w:rPr>
      </w:pPr>
    </w:p>
    <w:p w:rsidR="004A37AE" w:rsidP="004A37AE">
      <w:pPr>
        <w:spacing w:after="0" w:line="240" w:lineRule="auto"/>
        <w:rPr>
          <w:rFonts w:ascii="Times New Roman" w:hAnsi="Times New Roman" w:cs="Times New Roman"/>
          <w:sz w:val="24"/>
          <w:szCs w:val="24"/>
        </w:rPr>
      </w:pPr>
    </w:p>
    <w:p w:rsidR="00C13B5F" w:rsidP="004A37AE">
      <w:pPr>
        <w:spacing w:after="0" w:line="240" w:lineRule="auto"/>
        <w:rPr>
          <w:rFonts w:ascii="Times New Roman" w:hAnsi="Times New Roman" w:cs="Times New Roman"/>
          <w:sz w:val="24"/>
          <w:szCs w:val="24"/>
        </w:rPr>
      </w:pPr>
    </w:p>
    <w:p w:rsidR="00C13B5F" w:rsidP="004A37AE">
      <w:pPr>
        <w:spacing w:after="0" w:line="240" w:lineRule="auto"/>
        <w:rPr>
          <w:rFonts w:ascii="Times New Roman" w:hAnsi="Times New Roman" w:cs="Times New Roman"/>
          <w:sz w:val="24"/>
          <w:szCs w:val="24"/>
        </w:rPr>
      </w:pPr>
    </w:p>
    <w:p w:rsidR="00C13B5F" w:rsidP="004A37AE">
      <w:pPr>
        <w:spacing w:after="0" w:line="240" w:lineRule="auto"/>
        <w:rPr>
          <w:rFonts w:ascii="Times New Roman" w:hAnsi="Times New Roman" w:cs="Times New Roman"/>
          <w:sz w:val="24"/>
          <w:szCs w:val="24"/>
        </w:rPr>
      </w:pPr>
    </w:p>
    <w:p w:rsidR="00C13B5F" w:rsidP="004A37AE">
      <w:pPr>
        <w:spacing w:after="0" w:line="240" w:lineRule="auto"/>
        <w:rPr>
          <w:rFonts w:ascii="Times New Roman" w:hAnsi="Times New Roman" w:cs="Times New Roman"/>
          <w:sz w:val="24"/>
          <w:szCs w:val="24"/>
        </w:rPr>
      </w:pPr>
    </w:p>
    <w:p w:rsidR="00C13B5F" w:rsidP="004A37AE">
      <w:pPr>
        <w:spacing w:after="0" w:line="240" w:lineRule="auto"/>
        <w:rPr>
          <w:rFonts w:ascii="Times New Roman" w:hAnsi="Times New Roman" w:cs="Times New Roman"/>
          <w:sz w:val="24"/>
          <w:szCs w:val="24"/>
        </w:rPr>
      </w:pPr>
    </w:p>
    <w:p w:rsidR="00C13B5F" w:rsidP="004A37AE">
      <w:pPr>
        <w:spacing w:after="0" w:line="240" w:lineRule="auto"/>
        <w:rPr>
          <w:rFonts w:ascii="Times New Roman" w:hAnsi="Times New Roman" w:cs="Times New Roman"/>
          <w:sz w:val="24"/>
          <w:szCs w:val="24"/>
        </w:rPr>
      </w:pPr>
    </w:p>
    <w:p w:rsidR="00C13B5F" w:rsidP="004A37AE">
      <w:pPr>
        <w:spacing w:after="0" w:line="240" w:lineRule="auto"/>
        <w:rPr>
          <w:rFonts w:ascii="Times New Roman" w:hAnsi="Times New Roman" w:cs="Times New Roman"/>
          <w:sz w:val="24"/>
          <w:szCs w:val="24"/>
        </w:rPr>
      </w:pPr>
    </w:p>
    <w:p w:rsidR="00C13B5F" w:rsidP="004A37AE">
      <w:pPr>
        <w:spacing w:after="0" w:line="240" w:lineRule="auto"/>
        <w:rPr>
          <w:rFonts w:ascii="Times New Roman" w:hAnsi="Times New Roman" w:cs="Times New Roman"/>
          <w:sz w:val="24"/>
          <w:szCs w:val="24"/>
        </w:rPr>
      </w:pPr>
    </w:p>
    <w:p w:rsidR="00C13B5F" w:rsidP="004A37AE">
      <w:pPr>
        <w:spacing w:after="0" w:line="240" w:lineRule="auto"/>
        <w:rPr>
          <w:rFonts w:ascii="Times New Roman" w:hAnsi="Times New Roman" w:cs="Times New Roman"/>
          <w:sz w:val="24"/>
          <w:szCs w:val="24"/>
        </w:rPr>
      </w:pPr>
    </w:p>
    <w:p w:rsidR="00C13B5F" w:rsidP="004A37AE">
      <w:pPr>
        <w:spacing w:after="0" w:line="240" w:lineRule="auto"/>
        <w:rPr>
          <w:rFonts w:ascii="Times New Roman" w:hAnsi="Times New Roman" w:cs="Times New Roman"/>
          <w:sz w:val="24"/>
          <w:szCs w:val="24"/>
        </w:rPr>
      </w:pPr>
    </w:p>
    <w:p w:rsidR="00C13B5F" w:rsidP="004A37AE">
      <w:pPr>
        <w:spacing w:after="0" w:line="240" w:lineRule="auto"/>
        <w:rPr>
          <w:rFonts w:ascii="Times New Roman" w:hAnsi="Times New Roman" w:cs="Times New Roman"/>
          <w:sz w:val="24"/>
          <w:szCs w:val="24"/>
        </w:rPr>
      </w:pPr>
    </w:p>
    <w:p w:rsidR="00C13B5F" w:rsidP="004A37AE">
      <w:pPr>
        <w:spacing w:after="0" w:line="240" w:lineRule="auto"/>
        <w:rPr>
          <w:rFonts w:ascii="Times New Roman" w:hAnsi="Times New Roman" w:cs="Times New Roman"/>
          <w:sz w:val="24"/>
          <w:szCs w:val="24"/>
        </w:rPr>
      </w:pPr>
    </w:p>
    <w:p w:rsidR="00C13B5F" w:rsidP="004A37AE">
      <w:pPr>
        <w:spacing w:after="0" w:line="240" w:lineRule="auto"/>
        <w:rPr>
          <w:rFonts w:ascii="Times New Roman" w:hAnsi="Times New Roman" w:cs="Times New Roman"/>
          <w:sz w:val="24"/>
          <w:szCs w:val="24"/>
        </w:rPr>
      </w:pPr>
    </w:p>
    <w:p w:rsidR="00C13B5F" w:rsidP="004A37AE">
      <w:pPr>
        <w:spacing w:after="0" w:line="240" w:lineRule="auto"/>
        <w:rPr>
          <w:rFonts w:ascii="Times New Roman" w:hAnsi="Times New Roman" w:cs="Times New Roman"/>
          <w:sz w:val="24"/>
          <w:szCs w:val="24"/>
        </w:rPr>
      </w:pPr>
    </w:p>
    <w:p w:rsidR="00C13B5F" w:rsidP="004A37AE">
      <w:pPr>
        <w:spacing w:after="0" w:line="240" w:lineRule="auto"/>
        <w:rPr>
          <w:rFonts w:ascii="Times New Roman" w:hAnsi="Times New Roman" w:cs="Times New Roman"/>
          <w:sz w:val="24"/>
          <w:szCs w:val="24"/>
        </w:rPr>
      </w:pPr>
    </w:p>
    <w:p w:rsidR="00C13B5F" w:rsidP="004A37AE">
      <w:pPr>
        <w:spacing w:after="0" w:line="240" w:lineRule="auto"/>
        <w:rPr>
          <w:rFonts w:ascii="Times New Roman" w:hAnsi="Times New Roman" w:cs="Times New Roman"/>
          <w:sz w:val="24"/>
          <w:szCs w:val="24"/>
        </w:rPr>
      </w:pPr>
    </w:p>
    <w:p w:rsidR="00C13B5F" w:rsidRPr="00C13B5F" w:rsidP="00C13B5F">
      <w:pPr>
        <w:spacing w:after="0" w:line="240" w:lineRule="auto"/>
        <w:rPr>
          <w:rFonts w:ascii="Times New Roman" w:hAnsi="Times New Roman" w:cs="Times New Roman"/>
          <w:b/>
          <w:bCs/>
          <w:sz w:val="28"/>
          <w:szCs w:val="28"/>
        </w:rPr>
      </w:pPr>
      <w:r w:rsidRPr="00C13B5F">
        <w:rPr>
          <w:rFonts w:ascii="Times New Roman" w:hAnsi="Times New Roman" w:cs="Times New Roman"/>
          <w:b/>
          <w:bCs/>
          <w:sz w:val="28"/>
          <w:szCs w:val="28"/>
        </w:rPr>
        <w:t xml:space="preserve">Progressive </w:t>
      </w:r>
      <w:r w:rsidRPr="00C13B5F">
        <w:rPr>
          <w:rFonts w:ascii="Times New Roman" w:hAnsi="Times New Roman" w:cs="Times New Roman"/>
          <w:b/>
          <w:bCs/>
          <w:sz w:val="28"/>
          <w:szCs w:val="28"/>
        </w:rPr>
        <w:t>Disclosure in Dashboard Design</w:t>
      </w:r>
    </w:p>
    <w:p w:rsidR="00C13B5F" w:rsidRPr="00C13B5F" w:rsidP="00C13B5F">
      <w:pPr>
        <w:spacing w:after="0" w:line="240" w:lineRule="auto"/>
        <w:rPr>
          <w:rFonts w:ascii="Times New Roman" w:hAnsi="Times New Roman" w:cs="Times New Roman"/>
          <w:sz w:val="24"/>
          <w:szCs w:val="24"/>
        </w:rPr>
      </w:pPr>
    </w:p>
    <w:p w:rsidR="00C13B5F" w:rsidRPr="00C13B5F" w:rsidP="00C13B5F">
      <w:pPr>
        <w:spacing w:after="0" w:line="240" w:lineRule="auto"/>
        <w:rPr>
          <w:rFonts w:ascii="Times New Roman" w:hAnsi="Times New Roman" w:cs="Times New Roman"/>
          <w:sz w:val="24"/>
          <w:szCs w:val="24"/>
        </w:rPr>
      </w:pPr>
      <w:r w:rsidRPr="00C13B5F">
        <w:rPr>
          <w:rFonts w:ascii="Times New Roman" w:hAnsi="Times New Roman" w:cs="Times New Roman"/>
          <w:sz w:val="24"/>
          <w:szCs w:val="24"/>
        </w:rPr>
        <w:t>Progressive disclosure is a technique used to maintain a user’s attention by reducing clutter. Creating a system of progressive disclosure assists in creating a user-centric environment, which helps prioritize user attention</w:t>
      </w:r>
      <w:r w:rsidRPr="00C13B5F">
        <w:rPr>
          <w:rFonts w:ascii="Times New Roman" w:hAnsi="Times New Roman" w:cs="Times New Roman"/>
          <w:sz w:val="24"/>
          <w:szCs w:val="24"/>
        </w:rPr>
        <w:t>, avoid mistakes, and save time. It also allows users to focus on the key features that matter to them and not be forced to go through all of the features—including the ones they don’t need or are not interested in.</w:t>
      </w:r>
    </w:p>
    <w:p w:rsidR="00C13B5F" w:rsidRPr="00C13B5F" w:rsidP="00C13B5F">
      <w:pPr>
        <w:spacing w:after="0" w:line="240" w:lineRule="auto"/>
        <w:rPr>
          <w:rFonts w:ascii="Times New Roman" w:hAnsi="Times New Roman" w:cs="Times New Roman"/>
          <w:sz w:val="24"/>
          <w:szCs w:val="24"/>
        </w:rPr>
      </w:pPr>
    </w:p>
    <w:p w:rsidR="00C13B5F" w:rsidP="00C13B5F">
      <w:pPr>
        <w:spacing w:after="0" w:line="240" w:lineRule="auto"/>
        <w:rPr>
          <w:rFonts w:ascii="Times New Roman" w:hAnsi="Times New Roman" w:cs="Times New Roman"/>
          <w:sz w:val="24"/>
          <w:szCs w:val="24"/>
        </w:rPr>
      </w:pPr>
      <w:r w:rsidRPr="00C13B5F">
        <w:rPr>
          <w:rFonts w:ascii="Times New Roman" w:hAnsi="Times New Roman" w:cs="Times New Roman"/>
          <w:sz w:val="24"/>
          <w:szCs w:val="24"/>
        </w:rPr>
        <w:t>Progressive disclosure is a dashboard d</w:t>
      </w:r>
      <w:r w:rsidRPr="00C13B5F">
        <w:rPr>
          <w:rFonts w:ascii="Times New Roman" w:hAnsi="Times New Roman" w:cs="Times New Roman"/>
          <w:sz w:val="24"/>
          <w:szCs w:val="24"/>
        </w:rPr>
        <w:t>esign best practice that will also reduce error rates considerably; it will improve efficiency and help users improve their understanding of dashboards when a system is based on feature prioritization.</w:t>
      </w:r>
    </w:p>
    <w:p w:rsidR="00212ABF" w:rsidP="00C13B5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p>
    <w:p w:rsidR="00212ABF" w:rsidRPr="00212ABF" w:rsidP="00212ABF">
      <w:pPr>
        <w:spacing w:before="100" w:beforeAutospacing="1" w:after="100" w:afterAutospacing="1" w:line="240" w:lineRule="auto"/>
        <w:rPr>
          <w:rFonts w:ascii="Times New Roman" w:eastAsia="Times New Roman" w:hAnsi="Times New Roman" w:cs="Times New Roman"/>
          <w:sz w:val="24"/>
          <w:szCs w:val="24"/>
          <w:lang w:bidi="gu-IN"/>
        </w:rPr>
      </w:pPr>
      <w:r w:rsidRPr="00212ABF">
        <w:rPr>
          <w:rFonts w:ascii="Times New Roman" w:eastAsia="Times New Roman" w:hAnsi="Times New Roman" w:cs="Times New Roman"/>
          <w:sz w:val="24"/>
          <w:szCs w:val="24"/>
          <w:lang w:bidi="gu-IN"/>
        </w:rPr>
        <w:t>Advantages of using progressive disclosure in dashbo</w:t>
      </w:r>
      <w:r w:rsidRPr="00212ABF">
        <w:rPr>
          <w:rFonts w:ascii="Times New Roman" w:eastAsia="Times New Roman" w:hAnsi="Times New Roman" w:cs="Times New Roman"/>
          <w:sz w:val="24"/>
          <w:szCs w:val="24"/>
          <w:lang w:bidi="gu-IN"/>
        </w:rPr>
        <w:t>ards:</w:t>
      </w:r>
    </w:p>
    <w:p w:rsidR="00212ABF" w:rsidRPr="00212ABF" w:rsidP="00212ABF">
      <w:pPr>
        <w:numPr>
          <w:ilvl w:val="0"/>
          <w:numId w:val="30"/>
        </w:numPr>
        <w:spacing w:before="100" w:beforeAutospacing="1" w:after="100" w:afterAutospacing="1" w:line="240" w:lineRule="auto"/>
        <w:rPr>
          <w:rFonts w:ascii="Times New Roman" w:eastAsia="Times New Roman" w:hAnsi="Times New Roman" w:cs="Times New Roman"/>
          <w:sz w:val="24"/>
          <w:szCs w:val="24"/>
          <w:lang w:bidi="gu-IN"/>
        </w:rPr>
      </w:pPr>
      <w:r w:rsidRPr="00212ABF">
        <w:rPr>
          <w:rFonts w:ascii="Times New Roman" w:eastAsia="Times New Roman" w:hAnsi="Times New Roman" w:cs="Times New Roman"/>
          <w:sz w:val="24"/>
          <w:szCs w:val="24"/>
          <w:lang w:bidi="gu-IN"/>
        </w:rPr>
        <w:t>Reducing user uncertainty and anxiety (by displaying signs of progress, the users are assured that everything is working as intended)</w:t>
      </w:r>
    </w:p>
    <w:p w:rsidR="00212ABF" w:rsidRPr="00212ABF" w:rsidP="00212ABF">
      <w:pPr>
        <w:numPr>
          <w:ilvl w:val="0"/>
          <w:numId w:val="30"/>
        </w:numPr>
        <w:spacing w:before="100" w:beforeAutospacing="1" w:after="100" w:afterAutospacing="1" w:line="240" w:lineRule="auto"/>
        <w:rPr>
          <w:rFonts w:ascii="Times New Roman" w:eastAsia="Times New Roman" w:hAnsi="Times New Roman" w:cs="Times New Roman"/>
          <w:sz w:val="24"/>
          <w:szCs w:val="24"/>
          <w:lang w:bidi="gu-IN"/>
        </w:rPr>
      </w:pPr>
      <w:r w:rsidRPr="00212ABF">
        <w:rPr>
          <w:rFonts w:ascii="Times New Roman" w:eastAsia="Times New Roman" w:hAnsi="Times New Roman" w:cs="Times New Roman"/>
          <w:sz w:val="24"/>
          <w:szCs w:val="24"/>
          <w:lang w:bidi="gu-IN"/>
        </w:rPr>
        <w:t>Providing users with something to look at (partial display of data) rather than make them wait</w:t>
      </w:r>
    </w:p>
    <w:p w:rsidR="00212ABF" w:rsidRPr="00212ABF" w:rsidP="00212ABF">
      <w:pPr>
        <w:numPr>
          <w:ilvl w:val="0"/>
          <w:numId w:val="30"/>
        </w:numPr>
        <w:spacing w:before="100" w:beforeAutospacing="1" w:after="100" w:afterAutospacing="1" w:line="240" w:lineRule="auto"/>
        <w:rPr>
          <w:rFonts w:ascii="Times New Roman" w:eastAsia="Times New Roman" w:hAnsi="Times New Roman" w:cs="Times New Roman"/>
          <w:sz w:val="24"/>
          <w:szCs w:val="24"/>
          <w:lang w:bidi="gu-IN"/>
        </w:rPr>
      </w:pPr>
      <w:r w:rsidRPr="00212ABF">
        <w:rPr>
          <w:rFonts w:ascii="Times New Roman" w:eastAsia="Times New Roman" w:hAnsi="Times New Roman" w:cs="Times New Roman"/>
          <w:sz w:val="24"/>
          <w:szCs w:val="24"/>
          <w:lang w:bidi="gu-IN"/>
        </w:rPr>
        <w:t xml:space="preserve">Providing users with </w:t>
      </w:r>
      <w:r w:rsidRPr="00212ABF">
        <w:rPr>
          <w:rFonts w:ascii="Times New Roman" w:eastAsia="Times New Roman" w:hAnsi="Times New Roman" w:cs="Times New Roman"/>
          <w:sz w:val="24"/>
          <w:szCs w:val="24"/>
          <w:lang w:bidi="gu-IN"/>
        </w:rPr>
        <w:t>a clear expectation of the upcoming steps, and creating an understanding of the way information is presented hierarchically</w:t>
      </w:r>
    </w:p>
    <w:p w:rsidR="00212ABF" w:rsidRPr="00212ABF" w:rsidP="00212ABF">
      <w:pPr>
        <w:spacing w:before="100" w:beforeAutospacing="1" w:after="100" w:afterAutospacing="1" w:line="240" w:lineRule="auto"/>
        <w:rPr>
          <w:rFonts w:ascii="Times New Roman" w:eastAsia="Times New Roman" w:hAnsi="Times New Roman" w:cs="Times New Roman"/>
          <w:sz w:val="24"/>
          <w:szCs w:val="24"/>
          <w:lang w:bidi="gu-IN"/>
        </w:rPr>
      </w:pPr>
      <w:r w:rsidRPr="00212ABF">
        <w:rPr>
          <w:rFonts w:ascii="Times New Roman" w:eastAsia="Times New Roman" w:hAnsi="Times New Roman" w:cs="Times New Roman"/>
          <w:sz w:val="24"/>
          <w:szCs w:val="24"/>
          <w:lang w:bidi="gu-IN"/>
        </w:rPr>
        <w:t>Potential issues with progressive disclosures and loading of data includes:</w:t>
      </w:r>
    </w:p>
    <w:p w:rsidR="00212ABF" w:rsidRPr="00212ABF" w:rsidP="00212ABF">
      <w:pPr>
        <w:numPr>
          <w:ilvl w:val="0"/>
          <w:numId w:val="31"/>
        </w:numPr>
        <w:spacing w:before="100" w:beforeAutospacing="1" w:after="100" w:afterAutospacing="1" w:line="240" w:lineRule="auto"/>
        <w:rPr>
          <w:rFonts w:ascii="Times New Roman" w:eastAsia="Times New Roman" w:hAnsi="Times New Roman" w:cs="Times New Roman"/>
          <w:sz w:val="24"/>
          <w:szCs w:val="24"/>
          <w:lang w:bidi="gu-IN"/>
        </w:rPr>
      </w:pPr>
      <w:r w:rsidRPr="00212ABF">
        <w:rPr>
          <w:rFonts w:ascii="Times New Roman" w:eastAsia="Times New Roman" w:hAnsi="Times New Roman" w:cs="Times New Roman"/>
          <w:sz w:val="24"/>
          <w:szCs w:val="24"/>
          <w:lang w:bidi="gu-IN"/>
        </w:rPr>
        <w:t>Using indicators and disclosures in an inappropriate man</w:t>
      </w:r>
      <w:r w:rsidRPr="00212ABF">
        <w:rPr>
          <w:rFonts w:ascii="Times New Roman" w:eastAsia="Times New Roman" w:hAnsi="Times New Roman" w:cs="Times New Roman"/>
          <w:sz w:val="24"/>
          <w:szCs w:val="24"/>
          <w:lang w:bidi="gu-IN"/>
        </w:rPr>
        <w:t>ner. Short loading times and useless steps will create distraction and work against usability principles.</w:t>
      </w:r>
    </w:p>
    <w:p w:rsidR="00212ABF" w:rsidRPr="00212ABF" w:rsidP="00212ABF">
      <w:pPr>
        <w:numPr>
          <w:ilvl w:val="0"/>
          <w:numId w:val="31"/>
        </w:numPr>
        <w:spacing w:before="100" w:beforeAutospacing="1" w:after="100" w:afterAutospacing="1" w:line="240" w:lineRule="auto"/>
        <w:rPr>
          <w:rFonts w:ascii="Times New Roman" w:eastAsia="Times New Roman" w:hAnsi="Times New Roman" w:cs="Times New Roman"/>
          <w:sz w:val="24"/>
          <w:szCs w:val="24"/>
          <w:lang w:bidi="gu-IN"/>
        </w:rPr>
      </w:pPr>
      <w:r w:rsidRPr="00212ABF">
        <w:rPr>
          <w:rFonts w:ascii="Times New Roman" w:eastAsia="Times New Roman" w:hAnsi="Times New Roman" w:cs="Times New Roman"/>
          <w:sz w:val="24"/>
          <w:szCs w:val="24"/>
          <w:lang w:bidi="gu-IN"/>
        </w:rPr>
        <w:t>A lag in the retrieval of data without a clear indicator of progress can lead to user uncertainty and higher bounce rates.</w:t>
      </w:r>
    </w:p>
    <w:p w:rsidR="00212ABF" w:rsidRPr="00212ABF" w:rsidP="00212ABF">
      <w:pPr>
        <w:numPr>
          <w:ilvl w:val="0"/>
          <w:numId w:val="31"/>
        </w:numPr>
        <w:spacing w:before="100" w:beforeAutospacing="1" w:after="100" w:afterAutospacing="1" w:line="240" w:lineRule="auto"/>
        <w:rPr>
          <w:rFonts w:ascii="Times New Roman" w:eastAsia="Times New Roman" w:hAnsi="Times New Roman" w:cs="Times New Roman"/>
          <w:sz w:val="24"/>
          <w:szCs w:val="24"/>
          <w:lang w:bidi="gu-IN"/>
        </w:rPr>
      </w:pPr>
      <w:r w:rsidRPr="00212ABF">
        <w:rPr>
          <w:rFonts w:ascii="Times New Roman" w:eastAsia="Times New Roman" w:hAnsi="Times New Roman" w:cs="Times New Roman"/>
          <w:sz w:val="24"/>
          <w:szCs w:val="24"/>
          <w:lang w:bidi="gu-IN"/>
        </w:rPr>
        <w:t>Using static progress indic</w:t>
      </w:r>
      <w:r w:rsidRPr="00212ABF">
        <w:rPr>
          <w:rFonts w:ascii="Times New Roman" w:eastAsia="Times New Roman" w:hAnsi="Times New Roman" w:cs="Times New Roman"/>
          <w:sz w:val="24"/>
          <w:szCs w:val="24"/>
          <w:lang w:bidi="gu-IN"/>
        </w:rPr>
        <w:t>ators is a solution with little meaning, and does not offer enough information about progress, which can also lead to user uncertainty and higher bounce rates.</w:t>
      </w:r>
    </w:p>
    <w:p w:rsidR="00212ABF" w:rsidP="00C13B5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r>
        <w:rPr>
          <w:rFonts w:ascii="Times New Roman" w:hAnsi="Times New Roman" w:cs="Times New Roman"/>
          <w:noProof/>
          <w:sz w:val="24"/>
          <w:szCs w:val="24"/>
          <w:lang w:bidi="gu-IN"/>
        </w:rPr>
        <w:drawing>
          <wp:anchor distT="0" distB="0" distL="114300" distR="114300" simplePos="0" relativeHeight="251700224" behindDoc="0" locked="0" layoutInCell="1" allowOverlap="1">
            <wp:simplePos x="0" y="0"/>
            <wp:positionH relativeFrom="margin">
              <wp:align>right</wp:align>
            </wp:positionH>
            <wp:positionV relativeFrom="paragraph">
              <wp:posOffset>3810</wp:posOffset>
            </wp:positionV>
            <wp:extent cx="5943600" cy="344995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sh7.PNG"/>
                    <pic:cNvPicPr/>
                  </pic:nvPicPr>
                  <pic:blipFill>
                    <a:blip xmlns:r="http://schemas.openxmlformats.org/officeDocument/2006/relationships" r:embed="rId62">
                      <a:extLst>
                        <a:ext xmlns:a="http://schemas.openxmlformats.org/drawingml/2006/main" uri="{28A0092B-C50C-407E-A947-70E740481C1C}">
                          <a14:useLocalDpi xmlns:a14="http://schemas.microsoft.com/office/drawing/2010/main" val="0"/>
                        </a:ext>
                      </a:extLst>
                    </a:blip>
                    <a:stretch>
                      <a:fillRect/>
                    </a:stretch>
                  </pic:blipFill>
                  <pic:spPr>
                    <a:xfrm>
                      <a:off x="0" y="0"/>
                      <a:ext cx="5943600" cy="3449955"/>
                    </a:xfrm>
                    <a:prstGeom prst="rect">
                      <a:avLst/>
                    </a:prstGeom>
                  </pic:spPr>
                </pic:pic>
              </a:graphicData>
            </a:graphic>
            <wp14:sizeRelH relativeFrom="page">
              <wp14:pctWidth>0</wp14:pctWidth>
            </wp14:sizeRelH>
            <wp14:sizeRelV relativeFrom="page">
              <wp14:pctHeight>0</wp14:pctHeight>
            </wp14:sizeRelV>
          </wp:anchor>
        </w:drawing>
      </w:r>
    </w:p>
    <w:p w:rsidR="00212ABF" w:rsidP="00C13B5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p>
    <w:p w:rsidR="00212ABF" w:rsidRPr="00212ABF" w:rsidP="00212ABF">
      <w:pPr>
        <w:spacing w:after="0" w:line="240" w:lineRule="auto"/>
        <w:rPr>
          <w:rFonts w:ascii="Times New Roman" w:hAnsi="Times New Roman" w:cs="Times New Roman"/>
          <w:b/>
          <w:bCs/>
          <w:sz w:val="28"/>
          <w:szCs w:val="28"/>
        </w:rPr>
      </w:pPr>
      <w:r w:rsidRPr="00212ABF">
        <w:rPr>
          <w:rFonts w:ascii="Times New Roman" w:hAnsi="Times New Roman" w:cs="Times New Roman"/>
          <w:b/>
          <w:bCs/>
          <w:sz w:val="28"/>
          <w:szCs w:val="28"/>
        </w:rPr>
        <w:t>Better Dashboard Design with User Research</w:t>
      </w:r>
    </w:p>
    <w:p w:rsidR="00212ABF" w:rsidRPr="00212ABF" w:rsidP="00212ABF">
      <w:pPr>
        <w:spacing w:after="0" w:line="240" w:lineRule="auto"/>
        <w:rPr>
          <w:rFonts w:ascii="Times New Roman" w:hAnsi="Times New Roman" w:cs="Times New Roman"/>
          <w:sz w:val="24"/>
          <w:szCs w:val="24"/>
        </w:rPr>
      </w:pPr>
    </w:p>
    <w:p w:rsidR="00212ABF" w:rsidRPr="00212ABF" w:rsidP="00212ABF">
      <w:pPr>
        <w:spacing w:after="0" w:line="240" w:lineRule="auto"/>
        <w:rPr>
          <w:rFonts w:ascii="Times New Roman" w:hAnsi="Times New Roman" w:cs="Times New Roman"/>
          <w:sz w:val="24"/>
          <w:szCs w:val="24"/>
        </w:rPr>
      </w:pPr>
      <w:r w:rsidRPr="00212ABF">
        <w:rPr>
          <w:rFonts w:ascii="Times New Roman" w:hAnsi="Times New Roman" w:cs="Times New Roman"/>
          <w:sz w:val="24"/>
          <w:szCs w:val="24"/>
        </w:rPr>
        <w:t xml:space="preserve">User research helps create </w:t>
      </w:r>
      <w:r w:rsidRPr="00212ABF">
        <w:rPr>
          <w:rFonts w:ascii="Times New Roman" w:hAnsi="Times New Roman" w:cs="Times New Roman"/>
          <w:sz w:val="24"/>
          <w:szCs w:val="24"/>
        </w:rPr>
        <w:t>an environment in which users are presented with data that is relevant, clear, and concise. This helps them think about the content and the data they’re looking for, rather than how to use and access it.</w:t>
      </w:r>
    </w:p>
    <w:p w:rsidR="00212ABF" w:rsidRPr="00212ABF" w:rsidP="00212ABF">
      <w:pPr>
        <w:spacing w:after="0" w:line="240" w:lineRule="auto"/>
        <w:rPr>
          <w:rFonts w:ascii="Times New Roman" w:hAnsi="Times New Roman" w:cs="Times New Roman"/>
          <w:sz w:val="24"/>
          <w:szCs w:val="24"/>
        </w:rPr>
      </w:pPr>
    </w:p>
    <w:p w:rsidR="00212ABF" w:rsidP="00C13B5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Some dashboards have to work </w:t>
      </w:r>
      <w:r w:rsidRPr="00212ABF">
        <w:rPr>
          <w:rFonts w:ascii="Times New Roman" w:hAnsi="Times New Roman" w:cs="Times New Roman"/>
          <w:sz w:val="24"/>
          <w:szCs w:val="24"/>
        </w:rPr>
        <w:t>or be effortlessly cus</w:t>
      </w:r>
      <w:r w:rsidRPr="00212ABF">
        <w:rPr>
          <w:rFonts w:ascii="Times New Roman" w:hAnsi="Times New Roman" w:cs="Times New Roman"/>
          <w:sz w:val="24"/>
          <w:szCs w:val="24"/>
        </w:rPr>
        <w:t>tomizable to users of different roles looking at the same basic dashboard. User research is important because it helps determine the user’s goals, mental models, environmental context, and pain points. These are factors that greatly influ</w:t>
      </w:r>
      <w:r>
        <w:rPr>
          <w:rFonts w:ascii="Times New Roman" w:hAnsi="Times New Roman" w:cs="Times New Roman"/>
          <w:sz w:val="24"/>
          <w:szCs w:val="24"/>
        </w:rPr>
        <w:t>ence the final das</w:t>
      </w:r>
      <w:r>
        <w:rPr>
          <w:rFonts w:ascii="Times New Roman" w:hAnsi="Times New Roman" w:cs="Times New Roman"/>
          <w:sz w:val="24"/>
          <w:szCs w:val="24"/>
        </w:rPr>
        <w:t>hboard design</w:t>
      </w:r>
    </w:p>
    <w:p w:rsidR="00212ABF" w:rsidRPr="00212ABF" w:rsidP="00212ABF">
      <w:pPr>
        <w:spacing w:after="0" w:line="240" w:lineRule="auto"/>
        <w:rPr>
          <w:rFonts w:ascii="Times New Roman" w:hAnsi="Times New Roman" w:cs="Times New Roman"/>
          <w:b/>
          <w:bCs/>
          <w:sz w:val="28"/>
          <w:szCs w:val="28"/>
        </w:rPr>
      </w:pPr>
      <w:r w:rsidRPr="00212ABF">
        <w:rPr>
          <w:rFonts w:ascii="Times New Roman" w:hAnsi="Times New Roman" w:cs="Times New Roman"/>
          <w:b/>
          <w:bCs/>
          <w:sz w:val="28"/>
          <w:szCs w:val="28"/>
        </w:rPr>
        <w:t>Summary</w:t>
      </w:r>
    </w:p>
    <w:p w:rsidR="00212ABF" w:rsidRPr="00212ABF" w:rsidP="00212ABF">
      <w:pPr>
        <w:spacing w:after="0" w:line="240" w:lineRule="auto"/>
        <w:rPr>
          <w:rFonts w:ascii="Times New Roman" w:hAnsi="Times New Roman" w:cs="Times New Roman"/>
          <w:sz w:val="24"/>
          <w:szCs w:val="24"/>
        </w:rPr>
      </w:pPr>
    </w:p>
    <w:p w:rsidR="00212ABF" w:rsidRPr="00212ABF" w:rsidP="00212ABF">
      <w:pPr>
        <w:spacing w:after="0" w:line="240" w:lineRule="auto"/>
        <w:rPr>
          <w:rFonts w:ascii="Times New Roman" w:hAnsi="Times New Roman" w:cs="Times New Roman"/>
          <w:sz w:val="24"/>
          <w:szCs w:val="24"/>
        </w:rPr>
      </w:pPr>
      <w:r w:rsidRPr="00212ABF">
        <w:rPr>
          <w:rFonts w:ascii="Times New Roman" w:hAnsi="Times New Roman" w:cs="Times New Roman"/>
          <w:sz w:val="24"/>
          <w:szCs w:val="24"/>
        </w:rPr>
        <w:t>Dashboards are a powerful way to communicate data and other information, especially with a user-centered, goal-centric design that follows dashboard design best practices and proper data visualization. Although every dashboard is dif</w:t>
      </w:r>
      <w:r w:rsidRPr="00212ABF">
        <w:rPr>
          <w:rFonts w:ascii="Times New Roman" w:hAnsi="Times New Roman" w:cs="Times New Roman"/>
          <w:sz w:val="24"/>
          <w:szCs w:val="24"/>
        </w:rPr>
        <w:t>ferent and has its own goals, requirements, and limitations, following these fundamental principles will help in creating outstanding designs regardless of the specifics:</w:t>
      </w:r>
    </w:p>
    <w:p w:rsidR="00212ABF" w:rsidRPr="00212ABF" w:rsidP="00212ABF">
      <w:pPr>
        <w:spacing w:after="0" w:line="240" w:lineRule="auto"/>
        <w:rPr>
          <w:rFonts w:ascii="Times New Roman" w:hAnsi="Times New Roman" w:cs="Times New Roman"/>
          <w:sz w:val="24"/>
          <w:szCs w:val="24"/>
        </w:rPr>
      </w:pPr>
    </w:p>
    <w:p w:rsidR="00212ABF" w:rsidRPr="00212ABF" w:rsidP="00212ABF">
      <w:pPr>
        <w:pStyle w:val="ListParagraph"/>
        <w:numPr>
          <w:ilvl w:val="0"/>
          <w:numId w:val="32"/>
        </w:numPr>
        <w:spacing w:after="0" w:line="240" w:lineRule="auto"/>
        <w:rPr>
          <w:rFonts w:ascii="Times New Roman" w:hAnsi="Times New Roman" w:cs="Times New Roman"/>
          <w:sz w:val="24"/>
          <w:szCs w:val="24"/>
        </w:rPr>
      </w:pPr>
      <w:r w:rsidRPr="00212ABF">
        <w:rPr>
          <w:rFonts w:ascii="Times New Roman" w:hAnsi="Times New Roman" w:cs="Times New Roman"/>
          <w:sz w:val="24"/>
          <w:szCs w:val="24"/>
        </w:rPr>
        <w:t>First and foremost, empathize with your user types and understand their goals.</w:t>
      </w:r>
    </w:p>
    <w:p w:rsidR="00212ABF" w:rsidP="00212ABF">
      <w:pPr>
        <w:pStyle w:val="ListParagraph"/>
        <w:numPr>
          <w:ilvl w:val="0"/>
          <w:numId w:val="32"/>
        </w:numPr>
        <w:spacing w:after="0" w:line="240" w:lineRule="auto"/>
        <w:rPr>
          <w:rFonts w:ascii="Times New Roman" w:hAnsi="Times New Roman" w:cs="Times New Roman"/>
          <w:sz w:val="24"/>
          <w:szCs w:val="24"/>
        </w:rPr>
      </w:pPr>
      <w:r w:rsidRPr="00212ABF">
        <w:rPr>
          <w:rFonts w:ascii="Times New Roman" w:hAnsi="Times New Roman" w:cs="Times New Roman"/>
          <w:sz w:val="24"/>
          <w:szCs w:val="24"/>
        </w:rPr>
        <w:t>Conve</w:t>
      </w:r>
      <w:r w:rsidRPr="00212ABF">
        <w:rPr>
          <w:rFonts w:ascii="Times New Roman" w:hAnsi="Times New Roman" w:cs="Times New Roman"/>
          <w:sz w:val="24"/>
          <w:szCs w:val="24"/>
        </w:rPr>
        <w:t>y a clear story to users by making use of suggestive visuals, labels, progressive disclosure techniques, and animation.</w:t>
      </w:r>
    </w:p>
    <w:p w:rsidR="00212ABF" w:rsidP="00212ABF">
      <w:pPr>
        <w:pStyle w:val="ListParagraph"/>
        <w:numPr>
          <w:ilvl w:val="0"/>
          <w:numId w:val="32"/>
        </w:numPr>
        <w:spacing w:after="0" w:line="240" w:lineRule="auto"/>
        <w:rPr>
          <w:rFonts w:ascii="Times New Roman" w:hAnsi="Times New Roman" w:cs="Times New Roman"/>
          <w:sz w:val="24"/>
          <w:szCs w:val="24"/>
        </w:rPr>
      </w:pPr>
      <w:r w:rsidRPr="00212ABF">
        <w:rPr>
          <w:rFonts w:ascii="Times New Roman" w:hAnsi="Times New Roman" w:cs="Times New Roman"/>
          <w:sz w:val="24"/>
          <w:szCs w:val="24"/>
        </w:rPr>
        <w:t>Make the complex things easy by applying user research techniques.</w:t>
      </w:r>
    </w:p>
    <w:p w:rsidR="00212ABF" w:rsidP="00212ABF">
      <w:pPr>
        <w:pStyle w:val="ListParagraph"/>
        <w:numPr>
          <w:ilvl w:val="0"/>
          <w:numId w:val="32"/>
        </w:numPr>
        <w:spacing w:after="0" w:line="240" w:lineRule="auto"/>
        <w:rPr>
          <w:rFonts w:ascii="Times New Roman" w:hAnsi="Times New Roman" w:cs="Times New Roman"/>
          <w:sz w:val="24"/>
          <w:szCs w:val="24"/>
        </w:rPr>
      </w:pPr>
      <w:r w:rsidRPr="00212ABF">
        <w:rPr>
          <w:rFonts w:ascii="Times New Roman" w:hAnsi="Times New Roman" w:cs="Times New Roman"/>
          <w:sz w:val="24"/>
          <w:szCs w:val="24"/>
        </w:rPr>
        <w:t xml:space="preserve">Reveal data and information at the appropriate time, in a drill-down </w:t>
      </w:r>
      <w:r w:rsidRPr="00212ABF">
        <w:rPr>
          <w:rFonts w:ascii="Times New Roman" w:hAnsi="Times New Roman" w:cs="Times New Roman"/>
          <w:sz w:val="24"/>
          <w:szCs w:val="24"/>
        </w:rPr>
        <w:t>system.</w:t>
      </w:r>
    </w:p>
    <w:p w:rsidR="00212ABF" w:rsidRPr="00212ABF" w:rsidP="00212ABF">
      <w:pPr>
        <w:pStyle w:val="ListParagraph"/>
        <w:numPr>
          <w:ilvl w:val="0"/>
          <w:numId w:val="32"/>
        </w:numPr>
        <w:spacing w:after="0" w:line="240" w:lineRule="auto"/>
        <w:rPr>
          <w:rFonts w:ascii="Times New Roman" w:hAnsi="Times New Roman" w:cs="Times New Roman"/>
          <w:sz w:val="24"/>
          <w:szCs w:val="24"/>
        </w:rPr>
        <w:sectPr w:rsidSect="006658BF">
          <w:headerReference w:type="default" r:id="rId63"/>
          <w:footerReference w:type="default" r:id="rId64"/>
          <w:pgSz w:w="12240" w:h="15840"/>
          <w:pgMar w:top="1440" w:right="1440" w:bottom="1440" w:left="1440" w:header="576" w:footer="432"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212ABF">
        <w:rPr>
          <w:rFonts w:ascii="Times New Roman" w:hAnsi="Times New Roman" w:cs="Times New Roman"/>
          <w:sz w:val="24"/>
          <w:szCs w:val="24"/>
        </w:rPr>
        <w:t>Use data visualization to express information in a meaningful way.</w:t>
      </w:r>
    </w:p>
    <w:p w:rsidR="00753BD4" w:rsidP="008477B1">
      <w:pPr>
        <w:spacing w:after="0"/>
        <w:jc w:val="center"/>
        <w:rPr>
          <w:rStyle w:val="fontstyle01"/>
          <w:rFonts w:ascii="Times New Roman" w:hAnsi="Times New Roman" w:cs="Times New Roman"/>
          <w:b w:val="0"/>
          <w:bCs w:val="0"/>
          <w:sz w:val="32"/>
          <w:szCs w:val="32"/>
        </w:rPr>
      </w:pPr>
      <w:r w:rsidRPr="00833316">
        <w:rPr>
          <w:rStyle w:val="fontstyle01"/>
          <w:rFonts w:ascii="Times New Roman" w:hAnsi="Times New Roman" w:cs="Times New Roman"/>
          <w:b w:val="0"/>
          <w:bCs w:val="0"/>
          <w:sz w:val="32"/>
          <w:szCs w:val="32"/>
        </w:rPr>
        <w:t>Practical – 10</w:t>
      </w:r>
    </w:p>
    <w:p w:rsidR="00053844" w:rsidP="000F0F1D">
      <w:pPr>
        <w:spacing w:after="0"/>
        <w:rPr>
          <w:rStyle w:val="fontstyle01"/>
          <w:rFonts w:ascii="Times New Roman" w:hAnsi="Times New Roman" w:cs="Times New Roman"/>
          <w:b w:val="0"/>
          <w:bCs w:val="0"/>
          <w:sz w:val="28"/>
          <w:szCs w:val="28"/>
        </w:rPr>
      </w:pPr>
      <w:r w:rsidRPr="008477B1">
        <w:rPr>
          <w:rStyle w:val="fontstyle01"/>
          <w:rFonts w:ascii="Times New Roman" w:hAnsi="Times New Roman" w:cs="Times New Roman"/>
          <w:sz w:val="28"/>
          <w:szCs w:val="28"/>
        </w:rPr>
        <w:t>AIM</w:t>
      </w:r>
      <w:r w:rsidRPr="008477B1" w:rsidR="00833316">
        <w:rPr>
          <w:rStyle w:val="fontstyle01"/>
          <w:rFonts w:ascii="Times New Roman" w:hAnsi="Times New Roman" w:cs="Times New Roman"/>
          <w:sz w:val="28"/>
          <w:szCs w:val="28"/>
        </w:rPr>
        <w:t>:</w:t>
      </w:r>
      <w:r w:rsidRPr="00833316" w:rsidR="00833316">
        <w:rPr>
          <w:rStyle w:val="fontstyle01"/>
          <w:rFonts w:ascii="Times New Roman" w:hAnsi="Times New Roman" w:cs="Times New Roman"/>
          <w:b w:val="0"/>
          <w:bCs w:val="0"/>
          <w:sz w:val="28"/>
          <w:szCs w:val="28"/>
        </w:rPr>
        <w:t xml:space="preserve"> Build interconnected Dashboard Using Different Library for any one</w:t>
      </w:r>
      <w:r w:rsidRPr="00833316" w:rsidR="00833316">
        <w:rPr>
          <w:rFonts w:ascii="Times New Roman" w:hAnsi="Times New Roman" w:cs="Times New Roman"/>
          <w:b/>
          <w:bCs/>
          <w:color w:val="000000"/>
          <w:sz w:val="28"/>
          <w:szCs w:val="28"/>
        </w:rPr>
        <w:br/>
      </w:r>
      <w:r w:rsidRPr="00833316" w:rsidR="00833316">
        <w:rPr>
          <w:rStyle w:val="fontstyle01"/>
          <w:rFonts w:ascii="Times New Roman" w:hAnsi="Times New Roman" w:cs="Times New Roman"/>
          <w:b w:val="0"/>
          <w:bCs w:val="0"/>
          <w:sz w:val="28"/>
          <w:szCs w:val="28"/>
        </w:rPr>
        <w:t>enterprise Solution.</w:t>
      </w:r>
    </w:p>
    <w:p w:rsidR="00053844" w:rsidRPr="008477B1" w:rsidP="00053844">
      <w:pPr>
        <w:spacing w:after="0"/>
        <w:rPr>
          <w:rFonts w:ascii="Times New Roman" w:hAnsi="Times New Roman" w:cs="Times New Roman"/>
          <w:b/>
          <w:bCs/>
          <w:sz w:val="28"/>
          <w:szCs w:val="28"/>
        </w:rPr>
      </w:pPr>
      <w:r w:rsidRPr="008477B1">
        <w:rPr>
          <w:rFonts w:ascii="Times New Roman" w:hAnsi="Times New Roman" w:cs="Times New Roman"/>
          <w:b/>
          <w:bCs/>
          <w:sz w:val="28"/>
          <w:szCs w:val="28"/>
        </w:rPr>
        <w:t>Team Members:</w:t>
      </w:r>
    </w:p>
    <w:p w:rsidR="00053844" w:rsidP="00053844">
      <w:pPr>
        <w:spacing w:after="0"/>
        <w:rPr>
          <w:rFonts w:ascii="Times New Roman" w:hAnsi="Times New Roman" w:cs="Times New Roman"/>
          <w:sz w:val="28"/>
          <w:szCs w:val="28"/>
        </w:rPr>
      </w:pPr>
      <w:r>
        <w:rPr>
          <w:rFonts w:ascii="Times New Roman" w:hAnsi="Times New Roman" w:cs="Times New Roman"/>
          <w:sz w:val="28"/>
          <w:szCs w:val="28"/>
        </w:rPr>
        <w:t xml:space="preserve">180170107030 – Gabu Siddharth </w:t>
      </w:r>
    </w:p>
    <w:p w:rsidR="00053844" w:rsidP="00053844">
      <w:pPr>
        <w:spacing w:after="0"/>
        <w:rPr>
          <w:rFonts w:ascii="Times New Roman" w:hAnsi="Times New Roman" w:cs="Times New Roman"/>
          <w:sz w:val="28"/>
          <w:szCs w:val="28"/>
        </w:rPr>
      </w:pPr>
      <w:r>
        <w:rPr>
          <w:rFonts w:ascii="Times New Roman" w:hAnsi="Times New Roman" w:cs="Times New Roman"/>
          <w:sz w:val="28"/>
          <w:szCs w:val="28"/>
        </w:rPr>
        <w:t>180170107033 – Gohil Chandrarajsinh</w:t>
      </w:r>
    </w:p>
    <w:p w:rsidR="00053844" w:rsidP="00053844">
      <w:pPr>
        <w:spacing w:after="0"/>
        <w:rPr>
          <w:rFonts w:ascii="Times New Roman" w:hAnsi="Times New Roman" w:cs="Times New Roman"/>
          <w:sz w:val="28"/>
          <w:szCs w:val="28"/>
        </w:rPr>
      </w:pPr>
      <w:r>
        <w:rPr>
          <w:rFonts w:ascii="Times New Roman" w:hAnsi="Times New Roman" w:cs="Times New Roman"/>
          <w:sz w:val="28"/>
          <w:szCs w:val="28"/>
        </w:rPr>
        <w:t>180170107046 – Kava Chirag</w:t>
      </w:r>
    </w:p>
    <w:p w:rsidR="00053844" w:rsidP="00053844">
      <w:pPr>
        <w:spacing w:after="0"/>
        <w:rPr>
          <w:rFonts w:ascii="Times New Roman" w:hAnsi="Times New Roman" w:cs="Times New Roman"/>
          <w:sz w:val="28"/>
          <w:szCs w:val="28"/>
        </w:rPr>
      </w:pPr>
      <w:r>
        <w:rPr>
          <w:rFonts w:ascii="Times New Roman" w:hAnsi="Times New Roman" w:cs="Times New Roman"/>
          <w:sz w:val="28"/>
          <w:szCs w:val="28"/>
        </w:rPr>
        <w:t>180170107048 – Kosrekar Adarsh</w:t>
      </w:r>
    </w:p>
    <w:p w:rsidR="008477B1" w:rsidP="00053844">
      <w:pPr>
        <w:spacing w:after="0"/>
        <w:rPr>
          <w:rFonts w:ascii="Times New Roman" w:hAnsi="Times New Roman" w:cs="Times New Roman"/>
          <w:sz w:val="28"/>
          <w:szCs w:val="28"/>
        </w:rPr>
      </w:pPr>
    </w:p>
    <w:p w:rsidR="00A96374" w:rsidP="00DA3917">
      <w:pPr>
        <w:spacing w:after="0"/>
        <w:rPr>
          <w:rStyle w:val="fontstyle01"/>
          <w:rFonts w:ascii="Times New Roman" w:hAnsi="Times New Roman" w:cs="Times New Roman"/>
          <w:color w:val="000000" w:themeColor="text1"/>
          <w:sz w:val="32"/>
          <w:szCs w:val="32"/>
        </w:rPr>
      </w:pPr>
      <w:r w:rsidRPr="008477B1">
        <w:rPr>
          <w:rStyle w:val="fontstyle01"/>
          <w:rFonts w:ascii="Times New Roman" w:hAnsi="Times New Roman" w:cs="Times New Roman"/>
          <w:color w:val="000000" w:themeColor="text1"/>
          <w:sz w:val="32"/>
          <w:szCs w:val="32"/>
        </w:rPr>
        <w:t xml:space="preserve">Live link: </w:t>
      </w:r>
      <w:hyperlink r:id="rId65" w:history="1">
        <w:r w:rsidRPr="008477B1">
          <w:rPr>
            <w:rStyle w:val="Hyperlink"/>
            <w:rFonts w:ascii="Times New Roman" w:hAnsi="Times New Roman" w:cs="Times New Roman"/>
            <w:sz w:val="32"/>
            <w:szCs w:val="32"/>
          </w:rPr>
          <w:t>https://sidpro-hash.github.io/Dashboard/</w:t>
        </w:r>
      </w:hyperlink>
    </w:p>
    <w:p w:rsidR="008477B1" w:rsidRPr="008477B1" w:rsidP="00DA3917">
      <w:pPr>
        <w:spacing w:after="0"/>
        <w:rPr>
          <w:rStyle w:val="fontstyle01"/>
          <w:rFonts w:ascii="Times New Roman" w:hAnsi="Times New Roman" w:cs="Times New Roman"/>
          <w:color w:val="000000" w:themeColor="text1"/>
          <w:sz w:val="32"/>
          <w:szCs w:val="32"/>
        </w:rPr>
      </w:pPr>
    </w:p>
    <w:p w:rsidR="006745ED" w:rsidP="00DA3917">
      <w:pPr>
        <w:spacing w:after="0"/>
        <w:rPr>
          <w:rStyle w:val="fontstyle01"/>
          <w:rFonts w:ascii="Times New Roman" w:hAnsi="Times New Roman" w:cs="Times New Roman"/>
          <w:b w:val="0"/>
          <w:bCs w:val="0"/>
          <w:sz w:val="24"/>
          <w:szCs w:val="24"/>
        </w:rPr>
      </w:pPr>
      <w:r w:rsidRPr="00AF61EC">
        <w:rPr>
          <w:rStyle w:val="fontstyle01"/>
          <w:rFonts w:ascii="Times New Roman" w:hAnsi="Times New Roman" w:cs="Times New Roman"/>
          <w:b w:val="0"/>
          <w:bCs w:val="0"/>
          <w:color w:val="000000" w:themeColor="text1"/>
          <w:sz w:val="24"/>
          <w:szCs w:val="24"/>
        </w:rPr>
        <w:t xml:space="preserve">The </w:t>
      </w:r>
      <w:r w:rsidRPr="008477B1">
        <w:rPr>
          <w:rStyle w:val="fontstyle01"/>
          <w:rFonts w:ascii="Times New Roman" w:hAnsi="Times New Roman" w:cs="Times New Roman"/>
          <w:b w:val="0"/>
          <w:bCs w:val="0"/>
          <w:sz w:val="24"/>
          <w:szCs w:val="24"/>
        </w:rPr>
        <w:t>GTU RESULT VISUALIZATION DASHBOARD</w:t>
      </w:r>
      <w:r w:rsidR="00C40FA3">
        <w:rPr>
          <w:rStyle w:val="fontstyle01"/>
          <w:rFonts w:ascii="Times New Roman" w:hAnsi="Times New Roman" w:cs="Times New Roman"/>
          <w:b w:val="0"/>
          <w:bCs w:val="0"/>
          <w:sz w:val="24"/>
          <w:szCs w:val="24"/>
        </w:rPr>
        <w:t xml:space="preserve"> is made using HTML,</w:t>
      </w:r>
      <w:r w:rsidR="0051699A">
        <w:rPr>
          <w:rStyle w:val="fontstyle01"/>
          <w:rFonts w:ascii="Times New Roman" w:hAnsi="Times New Roman" w:cs="Times New Roman"/>
          <w:b w:val="0"/>
          <w:bCs w:val="0"/>
          <w:sz w:val="24"/>
          <w:szCs w:val="24"/>
        </w:rPr>
        <w:t xml:space="preserve"> </w:t>
      </w:r>
      <w:r w:rsidR="00C40FA3">
        <w:rPr>
          <w:rStyle w:val="fontstyle01"/>
          <w:rFonts w:ascii="Times New Roman" w:hAnsi="Times New Roman" w:cs="Times New Roman"/>
          <w:b w:val="0"/>
          <w:bCs w:val="0"/>
          <w:sz w:val="24"/>
          <w:szCs w:val="24"/>
        </w:rPr>
        <w:t>CSS,</w:t>
      </w:r>
    </w:p>
    <w:p w:rsidR="00163AE4" w:rsidP="00DA3917">
      <w:pPr>
        <w:spacing w:after="0"/>
        <w:rPr>
          <w:rStyle w:val="fontstyle01"/>
          <w:rFonts w:ascii="Times New Roman" w:hAnsi="Times New Roman" w:cs="Times New Roman"/>
          <w:b w:val="0"/>
          <w:bCs w:val="0"/>
          <w:sz w:val="24"/>
          <w:szCs w:val="24"/>
        </w:rPr>
      </w:pPr>
      <w:r>
        <w:rPr>
          <w:rStyle w:val="fontstyle01"/>
          <w:rFonts w:ascii="Times New Roman" w:hAnsi="Times New Roman" w:cs="Times New Roman"/>
          <w:b w:val="0"/>
          <w:bCs w:val="0"/>
          <w:sz w:val="24"/>
          <w:szCs w:val="24"/>
        </w:rPr>
        <w:t>JAVASCRIPT,</w:t>
      </w:r>
      <w:r w:rsidR="0051699A">
        <w:rPr>
          <w:rStyle w:val="fontstyle01"/>
          <w:rFonts w:ascii="Times New Roman" w:hAnsi="Times New Roman" w:cs="Times New Roman"/>
          <w:b w:val="0"/>
          <w:bCs w:val="0"/>
          <w:sz w:val="24"/>
          <w:szCs w:val="24"/>
        </w:rPr>
        <w:t xml:space="preserve"> </w:t>
      </w:r>
      <w:r>
        <w:rPr>
          <w:rStyle w:val="fontstyle01"/>
          <w:rFonts w:ascii="Times New Roman" w:hAnsi="Times New Roman" w:cs="Times New Roman"/>
          <w:b w:val="0"/>
          <w:bCs w:val="0"/>
          <w:sz w:val="24"/>
          <w:szCs w:val="24"/>
        </w:rPr>
        <w:t>JQUERY and CANVAS.JS.</w:t>
      </w:r>
    </w:p>
    <w:p w:rsidR="00DA3917" w:rsidRPr="00163AE4" w:rsidP="00163AE4">
      <w:pPr>
        <w:spacing w:after="0"/>
        <w:jc w:val="center"/>
        <w:rPr>
          <w:rStyle w:val="fontstyle01"/>
          <w:rFonts w:ascii="Times New Roman" w:hAnsi="Times New Roman" w:cs="Times New Roman"/>
          <w:b w:val="0"/>
          <w:bCs w:val="0"/>
          <w:sz w:val="24"/>
          <w:szCs w:val="24"/>
        </w:rPr>
      </w:pPr>
      <w:r>
        <w:rPr>
          <w:noProof/>
          <w:lang w:bidi="gu-IN"/>
        </w:rPr>
        <w:drawing>
          <wp:anchor distT="0" distB="0" distL="114300" distR="114300" simplePos="0" relativeHeight="251667456" behindDoc="0" locked="0" layoutInCell="1" allowOverlap="1">
            <wp:simplePos x="0" y="0"/>
            <wp:positionH relativeFrom="margin">
              <wp:align>center</wp:align>
            </wp:positionH>
            <wp:positionV relativeFrom="paragraph">
              <wp:posOffset>214630</wp:posOffset>
            </wp:positionV>
            <wp:extent cx="6696075" cy="4295775"/>
            <wp:effectExtent l="0" t="0" r="9525" b="9525"/>
            <wp:wrapSquare wrapText="bothSides"/>
            <wp:docPr id="207679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92808" name=""/>
                    <pic:cNvPicPr/>
                  </pic:nvPicPr>
                  <pic:blipFill>
                    <a:blip xmlns:r="http://schemas.openxmlformats.org/officeDocument/2006/relationships" r:embed="rId66">
                      <a:extLst>
                        <a:ext xmlns:a="http://schemas.openxmlformats.org/drawingml/2006/main" uri="{28A0092B-C50C-407E-A947-70E740481C1C}">
                          <a14:useLocalDpi xmlns:a14="http://schemas.microsoft.com/office/drawing/2010/main" val="0"/>
                        </a:ext>
                      </a:extLst>
                    </a:blip>
                    <a:stretch>
                      <a:fillRect/>
                    </a:stretch>
                  </pic:blipFill>
                  <pic:spPr>
                    <a:xfrm>
                      <a:off x="0" y="0"/>
                      <a:ext cx="6696075" cy="4295775"/>
                    </a:xfrm>
                    <a:prstGeom prst="rect">
                      <a:avLst/>
                    </a:prstGeom>
                  </pic:spPr>
                </pic:pic>
              </a:graphicData>
            </a:graphic>
            <wp14:sizeRelH relativeFrom="margin">
              <wp14:pctWidth>0</wp14:pctWidth>
            </wp14:sizeRelH>
            <wp14:sizeRelV relativeFrom="margin">
              <wp14:pctHeight>0</wp14:pctHeight>
            </wp14:sizeRelV>
          </wp:anchor>
        </w:drawing>
      </w:r>
      <w:r w:rsidRPr="00AF61EC" w:rsidR="00163AE4">
        <w:rPr>
          <w:rStyle w:val="fontstyle01"/>
          <w:rFonts w:ascii="Times New Roman" w:hAnsi="Times New Roman" w:cs="Times New Roman"/>
          <w:b w:val="0"/>
          <w:bCs w:val="0"/>
          <w:sz w:val="24"/>
          <w:szCs w:val="24"/>
        </w:rPr>
        <w:t>GTU RESULT VISUALIZATION DASHBOARD</w:t>
      </w:r>
    </w:p>
    <w:p w:rsidR="00A86E5C" w:rsidP="00A86E5C">
      <w:pPr>
        <w:spacing w:after="0"/>
        <w:jc w:val="center"/>
        <w:rPr>
          <w:rStyle w:val="fontstyle01"/>
          <w:rFonts w:ascii="Times New Roman" w:hAnsi="Times New Roman" w:cs="Times New Roman"/>
          <w:b w:val="0"/>
          <w:bCs w:val="0"/>
          <w:sz w:val="24"/>
          <w:szCs w:val="24"/>
        </w:rPr>
      </w:pPr>
      <w:r w:rsidRPr="00021437">
        <w:rPr>
          <w:rStyle w:val="fontstyle01"/>
          <w:rFonts w:ascii="Times New Roman" w:hAnsi="Times New Roman" w:cs="Times New Roman"/>
          <w:b w:val="0"/>
          <w:bCs w:val="0"/>
          <w:sz w:val="24"/>
          <w:szCs w:val="24"/>
        </w:rPr>
        <w:t>Fig 10.1</w:t>
      </w:r>
    </w:p>
    <w:p w:rsidR="005E2555" w:rsidP="005E2555">
      <w:pPr>
        <w:spacing w:after="0"/>
        <w:rPr>
          <w:rStyle w:val="fontstyle01"/>
          <w:rFonts w:ascii="Times New Roman" w:hAnsi="Times New Roman" w:cs="Times New Roman"/>
          <w:b w:val="0"/>
          <w:bCs w:val="0"/>
          <w:sz w:val="24"/>
          <w:szCs w:val="24"/>
        </w:rPr>
      </w:pPr>
      <w:r w:rsidRPr="001F1F70">
        <w:rPr>
          <w:rStyle w:val="fontstyle01"/>
          <w:rFonts w:ascii="Times New Roman" w:hAnsi="Times New Roman" w:cs="Times New Roman"/>
          <w:b w:val="0"/>
          <w:bCs w:val="0"/>
          <w:sz w:val="24"/>
          <w:szCs w:val="24"/>
        </w:rPr>
        <w:t>Above figure shows two different visualization of result of students</w:t>
      </w:r>
      <w:r w:rsidRPr="001F1F70" w:rsidR="0085418E">
        <w:rPr>
          <w:rStyle w:val="fontstyle01"/>
          <w:rFonts w:ascii="Times New Roman" w:hAnsi="Times New Roman" w:cs="Times New Roman"/>
          <w:b w:val="0"/>
          <w:bCs w:val="0"/>
          <w:sz w:val="24"/>
          <w:szCs w:val="24"/>
        </w:rPr>
        <w:t xml:space="preserve"> of G and H division</w:t>
      </w:r>
      <w:r w:rsidRPr="001F1F70" w:rsidR="00984F53">
        <w:rPr>
          <w:rStyle w:val="fontstyle01"/>
          <w:rFonts w:ascii="Times New Roman" w:hAnsi="Times New Roman" w:cs="Times New Roman"/>
          <w:b w:val="0"/>
          <w:bCs w:val="0"/>
          <w:sz w:val="24"/>
          <w:szCs w:val="24"/>
        </w:rPr>
        <w:t xml:space="preserve"> in </w:t>
      </w:r>
    </w:p>
    <w:p w:rsidR="00396E40" w:rsidRPr="001F1F70" w:rsidP="005E2555">
      <w:pPr>
        <w:spacing w:after="0"/>
        <w:rPr>
          <w:rStyle w:val="fontstyle01"/>
          <w:rFonts w:ascii="Times New Roman" w:hAnsi="Times New Roman" w:cs="Times New Roman"/>
          <w:b w:val="0"/>
          <w:bCs w:val="0"/>
          <w:sz w:val="24"/>
          <w:szCs w:val="24"/>
        </w:rPr>
      </w:pPr>
      <w:r w:rsidRPr="001F1F70">
        <w:rPr>
          <w:rStyle w:val="fontstyle01"/>
          <w:rFonts w:ascii="Times New Roman" w:hAnsi="Times New Roman" w:cs="Times New Roman"/>
          <w:b w:val="0"/>
          <w:bCs w:val="0"/>
          <w:sz w:val="24"/>
          <w:szCs w:val="24"/>
        </w:rPr>
        <w:t>stacked column chart and pie chart</w:t>
      </w:r>
      <w:r w:rsidRPr="001F1F70" w:rsidR="0085418E">
        <w:rPr>
          <w:rStyle w:val="fontstyle01"/>
          <w:rFonts w:ascii="Times New Roman" w:hAnsi="Times New Roman" w:cs="Times New Roman"/>
          <w:b w:val="0"/>
          <w:bCs w:val="0"/>
          <w:sz w:val="24"/>
          <w:szCs w:val="24"/>
        </w:rPr>
        <w:t>.</w:t>
      </w:r>
    </w:p>
    <w:p w:rsidR="0085418E" w:rsidP="000F0F1D">
      <w:pPr>
        <w:spacing w:after="0"/>
        <w:rPr>
          <w:rStyle w:val="fontstyle01"/>
          <w:rFonts w:ascii="Times New Roman" w:hAnsi="Times New Roman" w:cs="Times New Roman"/>
          <w:b w:val="0"/>
          <w:bCs w:val="0"/>
          <w:sz w:val="28"/>
          <w:szCs w:val="28"/>
        </w:rPr>
      </w:pPr>
      <w:r>
        <w:rPr>
          <w:noProof/>
          <w:lang w:bidi="gu-IN"/>
        </w:rPr>
        <w:drawing>
          <wp:inline distT="0" distB="0" distL="0" distR="0">
            <wp:extent cx="5943600" cy="3311525"/>
            <wp:effectExtent l="0" t="0" r="0" b="3175"/>
            <wp:docPr id="17784455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5547" name=""/>
                    <pic:cNvPicPr/>
                  </pic:nvPicPr>
                  <pic:blipFill>
                    <a:blip xmlns:r="http://schemas.openxmlformats.org/officeDocument/2006/relationships" r:embed="rId67"/>
                    <a:stretch>
                      <a:fillRect/>
                    </a:stretch>
                  </pic:blipFill>
                  <pic:spPr>
                    <a:xfrm>
                      <a:off x="0" y="0"/>
                      <a:ext cx="5943600" cy="3311525"/>
                    </a:xfrm>
                    <a:prstGeom prst="rect">
                      <a:avLst/>
                    </a:prstGeom>
                  </pic:spPr>
                </pic:pic>
              </a:graphicData>
            </a:graphic>
          </wp:inline>
        </w:drawing>
      </w:r>
    </w:p>
    <w:p w:rsidR="0007714A" w:rsidP="0007714A">
      <w:pPr>
        <w:spacing w:after="0"/>
        <w:jc w:val="center"/>
        <w:rPr>
          <w:rStyle w:val="fontstyle01"/>
          <w:rFonts w:ascii="Times New Roman" w:hAnsi="Times New Roman" w:cs="Times New Roman"/>
          <w:b w:val="0"/>
          <w:bCs w:val="0"/>
          <w:sz w:val="24"/>
          <w:szCs w:val="24"/>
        </w:rPr>
      </w:pPr>
      <w:r>
        <w:rPr>
          <w:rStyle w:val="fontstyle01"/>
          <w:rFonts w:ascii="Times New Roman" w:hAnsi="Times New Roman" w:cs="Times New Roman"/>
          <w:b w:val="0"/>
          <w:bCs w:val="0"/>
          <w:sz w:val="24"/>
          <w:szCs w:val="24"/>
        </w:rPr>
        <w:t>Fig 10.2</w:t>
      </w:r>
    </w:p>
    <w:p w:rsidR="0007714A" w:rsidP="0007714A">
      <w:pPr>
        <w:spacing w:after="0"/>
        <w:rPr>
          <w:rStyle w:val="fontstyle01"/>
          <w:rFonts w:ascii="Times New Roman" w:hAnsi="Times New Roman" w:cs="Times New Roman"/>
          <w:b w:val="0"/>
          <w:bCs w:val="0"/>
          <w:sz w:val="24"/>
          <w:szCs w:val="24"/>
        </w:rPr>
      </w:pPr>
      <w:r>
        <w:rPr>
          <w:rStyle w:val="fontstyle01"/>
          <w:rFonts w:ascii="Times New Roman" w:hAnsi="Times New Roman" w:cs="Times New Roman"/>
          <w:b w:val="0"/>
          <w:bCs w:val="0"/>
          <w:sz w:val="24"/>
          <w:szCs w:val="24"/>
        </w:rPr>
        <w:t>Above</w:t>
      </w:r>
      <w:r w:rsidR="004B0B9D">
        <w:rPr>
          <w:rStyle w:val="fontstyle01"/>
          <w:rFonts w:ascii="Times New Roman" w:hAnsi="Times New Roman" w:cs="Times New Roman"/>
          <w:b w:val="0"/>
          <w:bCs w:val="0"/>
          <w:sz w:val="24"/>
          <w:szCs w:val="24"/>
        </w:rPr>
        <w:t xml:space="preserve"> figure shows number</w:t>
      </w:r>
      <w:r>
        <w:rPr>
          <w:rStyle w:val="fontstyle01"/>
          <w:rFonts w:ascii="Times New Roman" w:hAnsi="Times New Roman" w:cs="Times New Roman"/>
          <w:b w:val="0"/>
          <w:bCs w:val="0"/>
          <w:sz w:val="24"/>
          <w:szCs w:val="24"/>
        </w:rPr>
        <w:t xml:space="preserve"> of students having </w:t>
      </w:r>
      <w:r w:rsidR="00404E38">
        <w:rPr>
          <w:rStyle w:val="fontstyle01"/>
          <w:rFonts w:ascii="Times New Roman" w:hAnsi="Times New Roman" w:cs="Times New Roman"/>
          <w:b w:val="0"/>
          <w:bCs w:val="0"/>
          <w:sz w:val="24"/>
          <w:szCs w:val="24"/>
        </w:rPr>
        <w:t xml:space="preserve">CPI and </w:t>
      </w:r>
      <w:r>
        <w:rPr>
          <w:rStyle w:val="fontstyle01"/>
          <w:rFonts w:ascii="Times New Roman" w:hAnsi="Times New Roman" w:cs="Times New Roman"/>
          <w:b w:val="0"/>
          <w:bCs w:val="0"/>
          <w:sz w:val="24"/>
          <w:szCs w:val="24"/>
        </w:rPr>
        <w:t>SPI in a specific range using stacked co</w:t>
      </w:r>
      <w:r w:rsidR="00C406CC">
        <w:rPr>
          <w:rStyle w:val="fontstyle01"/>
          <w:rFonts w:ascii="Times New Roman" w:hAnsi="Times New Roman" w:cs="Times New Roman"/>
          <w:b w:val="0"/>
          <w:bCs w:val="0"/>
          <w:sz w:val="24"/>
          <w:szCs w:val="24"/>
        </w:rPr>
        <w:t>lumn chart.</w:t>
      </w:r>
    </w:p>
    <w:p w:rsidR="00D5655B" w:rsidP="0007714A">
      <w:pPr>
        <w:spacing w:after="0"/>
        <w:rPr>
          <w:rStyle w:val="fontstyle01"/>
          <w:rFonts w:ascii="Times New Roman" w:hAnsi="Times New Roman" w:cs="Times New Roman"/>
          <w:b w:val="0"/>
          <w:bCs w:val="0"/>
          <w:sz w:val="24"/>
          <w:szCs w:val="24"/>
        </w:rPr>
      </w:pPr>
    </w:p>
    <w:p w:rsidR="00D5655B" w:rsidRPr="00021437" w:rsidP="0007714A">
      <w:pPr>
        <w:spacing w:after="0"/>
        <w:rPr>
          <w:rStyle w:val="fontstyle01"/>
          <w:rFonts w:ascii="Times New Roman" w:hAnsi="Times New Roman" w:cs="Times New Roman"/>
          <w:b w:val="0"/>
          <w:bCs w:val="0"/>
          <w:sz w:val="24"/>
          <w:szCs w:val="24"/>
        </w:rPr>
      </w:pPr>
      <w:r>
        <w:rPr>
          <w:noProof/>
          <w:lang w:bidi="gu-IN"/>
        </w:rPr>
        <w:drawing>
          <wp:inline distT="0" distB="0" distL="0" distR="0">
            <wp:extent cx="5943600" cy="3638550"/>
            <wp:effectExtent l="0" t="0" r="0" b="0"/>
            <wp:docPr id="208302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2596" name=""/>
                    <pic:cNvPicPr/>
                  </pic:nvPicPr>
                  <pic:blipFill>
                    <a:blip xmlns:r="http://schemas.openxmlformats.org/officeDocument/2006/relationships" r:embed="rId68"/>
                    <a:stretch>
                      <a:fillRect/>
                    </a:stretch>
                  </pic:blipFill>
                  <pic:spPr>
                    <a:xfrm>
                      <a:off x="0" y="0"/>
                      <a:ext cx="5943600" cy="3638550"/>
                    </a:xfrm>
                    <a:prstGeom prst="rect">
                      <a:avLst/>
                    </a:prstGeom>
                  </pic:spPr>
                </pic:pic>
              </a:graphicData>
            </a:graphic>
          </wp:inline>
        </w:drawing>
      </w:r>
    </w:p>
    <w:p w:rsidR="00D5655B" w:rsidP="00D5655B">
      <w:pPr>
        <w:spacing w:after="0"/>
        <w:jc w:val="center"/>
        <w:rPr>
          <w:rStyle w:val="fontstyle01"/>
          <w:rFonts w:ascii="Times New Roman" w:hAnsi="Times New Roman" w:cs="Times New Roman"/>
          <w:b w:val="0"/>
          <w:bCs w:val="0"/>
          <w:sz w:val="24"/>
          <w:szCs w:val="24"/>
        </w:rPr>
      </w:pPr>
      <w:r>
        <w:rPr>
          <w:rStyle w:val="fontstyle01"/>
          <w:rFonts w:ascii="Times New Roman" w:hAnsi="Times New Roman" w:cs="Times New Roman"/>
          <w:b w:val="0"/>
          <w:bCs w:val="0"/>
          <w:sz w:val="24"/>
          <w:szCs w:val="24"/>
        </w:rPr>
        <w:t>Fig 10.3</w:t>
      </w:r>
    </w:p>
    <w:p w:rsidR="00D5655B" w:rsidP="00D5655B">
      <w:pPr>
        <w:spacing w:after="0"/>
        <w:rPr>
          <w:rStyle w:val="fontstyle01"/>
          <w:rFonts w:ascii="Times New Roman" w:hAnsi="Times New Roman" w:cs="Times New Roman"/>
          <w:b w:val="0"/>
          <w:bCs w:val="0"/>
          <w:sz w:val="24"/>
          <w:szCs w:val="24"/>
        </w:rPr>
      </w:pPr>
      <w:r>
        <w:rPr>
          <w:rStyle w:val="fontstyle01"/>
          <w:rFonts w:ascii="Times New Roman" w:hAnsi="Times New Roman" w:cs="Times New Roman"/>
          <w:b w:val="0"/>
          <w:bCs w:val="0"/>
          <w:sz w:val="24"/>
          <w:szCs w:val="24"/>
        </w:rPr>
        <w:t>Above figure shows the percentage of students scoring specific SPI in semester five</w:t>
      </w:r>
      <w:r w:rsidR="00D30624">
        <w:rPr>
          <w:rStyle w:val="fontstyle01"/>
          <w:rFonts w:ascii="Times New Roman" w:hAnsi="Times New Roman" w:cs="Times New Roman"/>
          <w:b w:val="0"/>
          <w:bCs w:val="0"/>
          <w:sz w:val="24"/>
          <w:szCs w:val="24"/>
        </w:rPr>
        <w:t>.</w:t>
      </w:r>
    </w:p>
    <w:p w:rsidR="00F85B3D" w:rsidP="00D5655B">
      <w:pPr>
        <w:spacing w:after="0"/>
        <w:rPr>
          <w:rStyle w:val="fontstyle01"/>
          <w:rFonts w:ascii="Times New Roman" w:hAnsi="Times New Roman" w:cs="Times New Roman"/>
          <w:b w:val="0"/>
          <w:bCs w:val="0"/>
          <w:sz w:val="24"/>
          <w:szCs w:val="24"/>
        </w:rPr>
      </w:pPr>
      <w:r>
        <w:rPr>
          <w:noProof/>
          <w:lang w:bidi="gu-IN"/>
        </w:rPr>
        <w:drawing>
          <wp:inline distT="0" distB="0" distL="0" distR="0">
            <wp:extent cx="5962650" cy="4400550"/>
            <wp:effectExtent l="0" t="0" r="0" b="0"/>
            <wp:docPr id="9629045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04589" name=""/>
                    <pic:cNvPicPr/>
                  </pic:nvPicPr>
                  <pic:blipFill>
                    <a:blip xmlns:r="http://schemas.openxmlformats.org/officeDocument/2006/relationships" r:embed="rId69"/>
                    <a:srcRect l="1442" r="4648"/>
                    <a:stretch>
                      <a:fillRect/>
                    </a:stretch>
                  </pic:blipFill>
                  <pic:spPr bwMode="auto">
                    <a:xfrm>
                      <a:off x="0" y="0"/>
                      <a:ext cx="5962650" cy="440055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0558DD" w:rsidP="000558DD">
      <w:pPr>
        <w:spacing w:after="0"/>
        <w:jc w:val="center"/>
        <w:rPr>
          <w:rStyle w:val="fontstyle01"/>
          <w:rFonts w:ascii="Times New Roman" w:hAnsi="Times New Roman" w:cs="Times New Roman"/>
          <w:b w:val="0"/>
          <w:bCs w:val="0"/>
          <w:sz w:val="24"/>
          <w:szCs w:val="24"/>
        </w:rPr>
      </w:pPr>
      <w:r>
        <w:rPr>
          <w:rStyle w:val="fontstyle01"/>
          <w:rFonts w:ascii="Times New Roman" w:hAnsi="Times New Roman" w:cs="Times New Roman"/>
          <w:b w:val="0"/>
          <w:bCs w:val="0"/>
          <w:sz w:val="24"/>
          <w:szCs w:val="24"/>
        </w:rPr>
        <w:t>Fig 10.4</w:t>
      </w:r>
    </w:p>
    <w:p w:rsidR="000558DD" w:rsidP="000558DD">
      <w:pPr>
        <w:spacing w:after="0"/>
        <w:rPr>
          <w:rStyle w:val="fontstyle01"/>
          <w:rFonts w:ascii="Times New Roman" w:hAnsi="Times New Roman" w:cs="Times New Roman"/>
          <w:b w:val="0"/>
          <w:bCs w:val="0"/>
          <w:sz w:val="24"/>
          <w:szCs w:val="24"/>
        </w:rPr>
      </w:pPr>
      <w:r>
        <w:rPr>
          <w:rStyle w:val="fontstyle01"/>
          <w:rFonts w:ascii="Times New Roman" w:hAnsi="Times New Roman" w:cs="Times New Roman"/>
          <w:b w:val="0"/>
          <w:bCs w:val="0"/>
          <w:sz w:val="24"/>
          <w:szCs w:val="24"/>
        </w:rPr>
        <w:t>Above</w:t>
      </w:r>
      <w:r w:rsidR="002E3A3D">
        <w:rPr>
          <w:rStyle w:val="fontstyle01"/>
          <w:rFonts w:ascii="Times New Roman" w:hAnsi="Times New Roman" w:cs="Times New Roman"/>
          <w:b w:val="0"/>
          <w:bCs w:val="0"/>
          <w:sz w:val="24"/>
          <w:szCs w:val="24"/>
        </w:rPr>
        <w:t xml:space="preserve"> figure shows </w:t>
      </w:r>
      <w:r w:rsidR="00EA0F62">
        <w:rPr>
          <w:rStyle w:val="fontstyle01"/>
          <w:rFonts w:ascii="Times New Roman" w:hAnsi="Times New Roman" w:cs="Times New Roman"/>
          <w:b w:val="0"/>
          <w:bCs w:val="0"/>
          <w:sz w:val="24"/>
          <w:szCs w:val="24"/>
        </w:rPr>
        <w:t>top 10 students of G and H division according to CPI.</w:t>
      </w:r>
    </w:p>
    <w:p w:rsidR="00EA0F62" w:rsidP="000558DD">
      <w:pPr>
        <w:spacing w:after="0"/>
        <w:rPr>
          <w:rStyle w:val="fontstyle01"/>
          <w:rFonts w:ascii="Times New Roman" w:hAnsi="Times New Roman" w:cs="Times New Roman"/>
          <w:b w:val="0"/>
          <w:bCs w:val="0"/>
          <w:sz w:val="24"/>
          <w:szCs w:val="24"/>
        </w:rPr>
      </w:pPr>
    </w:p>
    <w:p w:rsidR="009213DF" w:rsidP="000558DD">
      <w:pPr>
        <w:spacing w:after="0"/>
        <w:rPr>
          <w:rStyle w:val="fontstyle01"/>
          <w:rFonts w:ascii="Times New Roman" w:hAnsi="Times New Roman" w:cs="Times New Roman"/>
          <w:b w:val="0"/>
          <w:bCs w:val="0"/>
          <w:sz w:val="24"/>
          <w:szCs w:val="24"/>
        </w:rPr>
      </w:pPr>
      <w:r>
        <w:rPr>
          <w:noProof/>
          <w:lang w:bidi="gu-IN"/>
        </w:rPr>
        <w:drawing>
          <wp:inline distT="0" distB="0" distL="0" distR="0">
            <wp:extent cx="5943600" cy="1981200"/>
            <wp:effectExtent l="0" t="0" r="0" b="0"/>
            <wp:docPr id="1001902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2283" name=""/>
                    <pic:cNvPicPr/>
                  </pic:nvPicPr>
                  <pic:blipFill>
                    <a:blip xmlns:r="http://schemas.openxmlformats.org/officeDocument/2006/relationships" r:embed="rId70"/>
                    <a:stretch>
                      <a:fillRect/>
                    </a:stretch>
                  </pic:blipFill>
                  <pic:spPr>
                    <a:xfrm>
                      <a:off x="0" y="0"/>
                      <a:ext cx="5943600" cy="1981200"/>
                    </a:xfrm>
                    <a:prstGeom prst="rect">
                      <a:avLst/>
                    </a:prstGeom>
                  </pic:spPr>
                </pic:pic>
              </a:graphicData>
            </a:graphic>
          </wp:inline>
        </w:drawing>
      </w:r>
    </w:p>
    <w:p w:rsidR="009213DF" w:rsidP="009213DF">
      <w:pPr>
        <w:spacing w:after="0"/>
        <w:jc w:val="center"/>
        <w:rPr>
          <w:rStyle w:val="fontstyle01"/>
          <w:rFonts w:ascii="Times New Roman" w:hAnsi="Times New Roman" w:cs="Times New Roman"/>
          <w:b w:val="0"/>
          <w:bCs w:val="0"/>
          <w:sz w:val="24"/>
          <w:szCs w:val="24"/>
        </w:rPr>
      </w:pPr>
      <w:r>
        <w:rPr>
          <w:rStyle w:val="fontstyle01"/>
          <w:rFonts w:ascii="Times New Roman" w:hAnsi="Times New Roman" w:cs="Times New Roman"/>
          <w:b w:val="0"/>
          <w:bCs w:val="0"/>
          <w:sz w:val="24"/>
          <w:szCs w:val="24"/>
        </w:rPr>
        <w:t>Fig 10.5</w:t>
      </w:r>
    </w:p>
    <w:p w:rsidR="009213DF" w:rsidP="009213DF">
      <w:pPr>
        <w:spacing w:after="0"/>
        <w:rPr>
          <w:rStyle w:val="fontstyle01"/>
          <w:rFonts w:ascii="Times New Roman" w:hAnsi="Times New Roman" w:cs="Times New Roman"/>
          <w:b w:val="0"/>
          <w:bCs w:val="0"/>
          <w:sz w:val="24"/>
          <w:szCs w:val="24"/>
        </w:rPr>
      </w:pPr>
      <w:r>
        <w:rPr>
          <w:rStyle w:val="fontstyle01"/>
          <w:rFonts w:ascii="Times New Roman" w:hAnsi="Times New Roman" w:cs="Times New Roman"/>
          <w:b w:val="0"/>
          <w:bCs w:val="0"/>
          <w:sz w:val="24"/>
          <w:szCs w:val="24"/>
        </w:rPr>
        <w:t>Above figure shows top 10 students of G and H division according to SPI of</w:t>
      </w:r>
      <w:r>
        <w:rPr>
          <w:rStyle w:val="fontstyle01"/>
          <w:rFonts w:ascii="Times New Roman" w:hAnsi="Times New Roman" w:cs="Times New Roman"/>
          <w:b w:val="0"/>
          <w:bCs w:val="0"/>
          <w:sz w:val="24"/>
          <w:szCs w:val="24"/>
        </w:rPr>
        <w:t xml:space="preserve"> semester 5.</w:t>
      </w:r>
    </w:p>
    <w:p w:rsidR="00536403" w:rsidP="009213DF">
      <w:pPr>
        <w:spacing w:after="0"/>
        <w:rPr>
          <w:rStyle w:val="fontstyle01"/>
          <w:rFonts w:ascii="Times New Roman" w:hAnsi="Times New Roman" w:cs="Times New Roman"/>
          <w:b w:val="0"/>
          <w:bCs w:val="0"/>
          <w:sz w:val="24"/>
          <w:szCs w:val="24"/>
        </w:rPr>
      </w:pPr>
    </w:p>
    <w:p w:rsidR="00536403" w:rsidP="009213DF">
      <w:pPr>
        <w:spacing w:after="0"/>
        <w:rPr>
          <w:rStyle w:val="fontstyle01"/>
          <w:rFonts w:ascii="Times New Roman" w:hAnsi="Times New Roman" w:cs="Times New Roman"/>
          <w:b w:val="0"/>
          <w:bCs w:val="0"/>
          <w:sz w:val="24"/>
          <w:szCs w:val="24"/>
        </w:rPr>
      </w:pPr>
      <w:r>
        <w:rPr>
          <w:noProof/>
          <w:lang w:bidi="gu-IN"/>
        </w:rPr>
        <w:drawing>
          <wp:inline distT="0" distB="0" distL="0" distR="0">
            <wp:extent cx="5943600" cy="1924050"/>
            <wp:effectExtent l="0" t="0" r="0" b="0"/>
            <wp:docPr id="275353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3369" name=""/>
                    <pic:cNvPicPr/>
                  </pic:nvPicPr>
                  <pic:blipFill>
                    <a:blip xmlns:r="http://schemas.openxmlformats.org/officeDocument/2006/relationships" r:embed="rId71"/>
                    <a:stretch>
                      <a:fillRect/>
                    </a:stretch>
                  </pic:blipFill>
                  <pic:spPr>
                    <a:xfrm>
                      <a:off x="0" y="0"/>
                      <a:ext cx="5943600" cy="1924050"/>
                    </a:xfrm>
                    <a:prstGeom prst="rect">
                      <a:avLst/>
                    </a:prstGeom>
                  </pic:spPr>
                </pic:pic>
              </a:graphicData>
            </a:graphic>
          </wp:inline>
        </w:drawing>
      </w:r>
    </w:p>
    <w:p w:rsidR="00536403" w:rsidP="00536403">
      <w:pPr>
        <w:spacing w:after="0"/>
        <w:jc w:val="center"/>
        <w:rPr>
          <w:rStyle w:val="fontstyle01"/>
          <w:rFonts w:ascii="Times New Roman" w:hAnsi="Times New Roman" w:cs="Times New Roman"/>
          <w:b w:val="0"/>
          <w:bCs w:val="0"/>
          <w:sz w:val="24"/>
          <w:szCs w:val="24"/>
        </w:rPr>
      </w:pPr>
      <w:r>
        <w:rPr>
          <w:rStyle w:val="fontstyle01"/>
          <w:rFonts w:ascii="Times New Roman" w:hAnsi="Times New Roman" w:cs="Times New Roman"/>
          <w:b w:val="0"/>
          <w:bCs w:val="0"/>
          <w:sz w:val="24"/>
          <w:szCs w:val="24"/>
        </w:rPr>
        <w:t>Fig 10.6</w:t>
      </w:r>
    </w:p>
    <w:p w:rsidR="00536403" w:rsidP="00536403">
      <w:pPr>
        <w:spacing w:after="0"/>
        <w:rPr>
          <w:rStyle w:val="fontstyle01"/>
          <w:rFonts w:ascii="Times New Roman" w:hAnsi="Times New Roman" w:cs="Times New Roman"/>
          <w:b w:val="0"/>
          <w:bCs w:val="0"/>
          <w:sz w:val="24"/>
          <w:szCs w:val="24"/>
        </w:rPr>
      </w:pPr>
      <w:r>
        <w:rPr>
          <w:rStyle w:val="fontstyle01"/>
          <w:rFonts w:ascii="Times New Roman" w:hAnsi="Times New Roman" w:cs="Times New Roman"/>
          <w:b w:val="0"/>
          <w:bCs w:val="0"/>
          <w:sz w:val="24"/>
          <w:szCs w:val="24"/>
        </w:rPr>
        <w:t>Above figure shows t</w:t>
      </w:r>
      <w:r w:rsidR="00A519EC">
        <w:rPr>
          <w:rStyle w:val="fontstyle01"/>
          <w:rFonts w:ascii="Times New Roman" w:hAnsi="Times New Roman" w:cs="Times New Roman"/>
          <w:b w:val="0"/>
          <w:bCs w:val="0"/>
          <w:sz w:val="24"/>
          <w:szCs w:val="24"/>
        </w:rPr>
        <w:t>he name of person according to S</w:t>
      </w:r>
      <w:r>
        <w:rPr>
          <w:rStyle w:val="fontstyle01"/>
          <w:rFonts w:ascii="Times New Roman" w:hAnsi="Times New Roman" w:cs="Times New Roman"/>
          <w:b w:val="0"/>
          <w:bCs w:val="0"/>
          <w:sz w:val="24"/>
          <w:szCs w:val="24"/>
        </w:rPr>
        <w:t>earch result.</w:t>
      </w:r>
    </w:p>
    <w:p w:rsidR="009213DF" w:rsidP="000558DD">
      <w:pPr>
        <w:spacing w:after="0"/>
        <w:rPr>
          <w:rStyle w:val="fontstyle01"/>
          <w:rFonts w:ascii="Times New Roman" w:hAnsi="Times New Roman" w:cs="Times New Roman"/>
          <w:b w:val="0"/>
          <w:bCs w:val="0"/>
          <w:sz w:val="24"/>
          <w:szCs w:val="24"/>
        </w:rPr>
      </w:pPr>
    </w:p>
    <w:sectPr w:rsidSect="008477B1">
      <w:headerReference w:type="default" r:id="rId72"/>
      <w:footerReference w:type="default" r:id="rId73"/>
      <w:pgSz w:w="12240" w:h="15840"/>
      <w:pgMar w:top="1440" w:right="1440" w:bottom="1440" w:left="1440" w:header="720" w:footer="432"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PSMT"/>
    <w:panose1 w:val="02020603050405020304"/>
    <w:charset w:val="00"/>
    <w:family w:val="roman"/>
    <w:pitch w:val="variable"/>
    <w:sig w:usb0="E0002EFF" w:usb1="C0007843" w:usb2="00000009" w:usb3="00000000" w:csb0="000001FF" w:csb1="00000000"/>
  </w:font>
  <w:font w:name="Calibri">
    <w:altName w:val="Calibri"/>
    <w:panose1 w:val="020F0502020204030204"/>
    <w:charset w:val="00"/>
    <w:family w:val="swiss"/>
    <w:pitch w:val="variable"/>
    <w:sig w:usb0="E00002FF" w:usb1="4000ACFF" w:usb2="00000001" w:usb3="00000000" w:csb0="0000019F" w:csb1="00000000"/>
  </w:font>
  <w:font w:name="Shruti">
    <w:panose1 w:val="020B0502040204020203"/>
    <w:charset w:val="00"/>
    <w:family w:val="swiss"/>
    <w:pitch w:val="variable"/>
    <w:sig w:usb0="0004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IDFont+F2">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849905172"/>
      <w:docPartObj>
        <w:docPartGallery w:val="Page Numbers (Bottom of Page)"/>
        <w:docPartUnique/>
      </w:docPartObj>
    </w:sdtPr>
    <w:sdtContent>
      <w:p w:rsidR="006658BF" w:rsidP="006658BF" w14:paraId="4054F097" w14:textId="77777777">
        <w:pPr>
          <w:pStyle w:val="Footer"/>
        </w:pPr>
        <w:r w:rsidRPr="00341191">
          <w:rPr>
            <w:rFonts w:ascii="Times New Roman" w:hAnsi="Times New Roman" w:cs="Times New Roman"/>
            <w:sz w:val="24"/>
            <w:szCs w:val="24"/>
          </w:rPr>
          <w:t>G2</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341191">
          <w:rPr>
            <w:rFonts w:ascii="Times New Roman" w:hAnsi="Times New Roman" w:cs="Times New Roman"/>
            <w:sz w:val="24"/>
            <w:szCs w:val="24"/>
          </w:rPr>
          <w:fldChar w:fldCharType="begin"/>
        </w:r>
        <w:r w:rsidRPr="00341191">
          <w:rPr>
            <w:rFonts w:ascii="Times New Roman" w:hAnsi="Times New Roman" w:cs="Times New Roman"/>
            <w:sz w:val="24"/>
            <w:szCs w:val="24"/>
          </w:rPr>
          <w:instrText xml:space="preserve"> PAGE   \* MERGEFORMAT </w:instrText>
        </w:r>
        <w:r w:rsidRPr="00341191">
          <w:rPr>
            <w:rFonts w:ascii="Times New Roman" w:hAnsi="Times New Roman" w:cs="Times New Roman"/>
            <w:sz w:val="24"/>
            <w:szCs w:val="24"/>
          </w:rPr>
          <w:fldChar w:fldCharType="separate"/>
        </w:r>
        <w:r w:rsidR="006A1C1F">
          <w:rPr>
            <w:rFonts w:ascii="Times New Roman" w:hAnsi="Times New Roman" w:cs="Times New Roman"/>
            <w:noProof/>
            <w:sz w:val="24"/>
            <w:szCs w:val="24"/>
          </w:rPr>
          <w:t>1</w:t>
        </w:r>
        <w:r w:rsidRPr="00341191">
          <w:rPr>
            <w:rFonts w:ascii="Times New Roman" w:hAnsi="Times New Roman" w:cs="Times New Roman"/>
            <w:sz w:val="24"/>
            <w:szCs w:val="24"/>
          </w:rPr>
          <w:fldChar w:fldCharType="end"/>
        </w:r>
      </w:p>
    </w:sdtContent>
  </w:sdt>
  <w:p w:rsidR="006658BF" w14:paraId="4054F098" w14:textId="7777777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630051077"/>
      <w:docPartObj>
        <w:docPartGallery w:val="Page Numbers (Bottom of Page)"/>
        <w:docPartUnique/>
      </w:docPartObj>
    </w:sdtPr>
    <w:sdtContent>
      <w:p w:rsidR="006658BF" w:rsidP="006658BF">
        <w:pPr>
          <w:pStyle w:val="Footer"/>
        </w:pPr>
        <w:r w:rsidRPr="00341191">
          <w:rPr>
            <w:rFonts w:ascii="Times New Roman" w:hAnsi="Times New Roman" w:cs="Times New Roman"/>
            <w:sz w:val="24"/>
            <w:szCs w:val="24"/>
          </w:rPr>
          <w:t>G2</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341191">
          <w:rPr>
            <w:rFonts w:ascii="Times New Roman" w:hAnsi="Times New Roman" w:cs="Times New Roman"/>
            <w:sz w:val="24"/>
            <w:szCs w:val="24"/>
          </w:rPr>
          <w:fldChar w:fldCharType="begin"/>
        </w:r>
        <w:r w:rsidRPr="00341191">
          <w:rPr>
            <w:rFonts w:ascii="Times New Roman" w:hAnsi="Times New Roman" w:cs="Times New Roman"/>
            <w:sz w:val="24"/>
            <w:szCs w:val="24"/>
          </w:rPr>
          <w:instrText xml:space="preserve"> PAGE   \* MERGEFORMAT </w:instrText>
        </w:r>
        <w:r w:rsidRPr="00341191">
          <w:rPr>
            <w:rFonts w:ascii="Times New Roman" w:hAnsi="Times New Roman" w:cs="Times New Roman"/>
            <w:sz w:val="24"/>
            <w:szCs w:val="24"/>
          </w:rPr>
          <w:fldChar w:fldCharType="separate"/>
        </w:r>
        <w:r w:rsidR="001771F6">
          <w:rPr>
            <w:rFonts w:ascii="Times New Roman" w:hAnsi="Times New Roman" w:cs="Times New Roman"/>
            <w:noProof/>
            <w:sz w:val="24"/>
            <w:szCs w:val="24"/>
          </w:rPr>
          <w:t>113</w:t>
        </w:r>
        <w:r w:rsidRPr="00341191">
          <w:rPr>
            <w:rFonts w:ascii="Times New Roman" w:hAnsi="Times New Roman" w:cs="Times New Roman"/>
            <w:sz w:val="24"/>
            <w:szCs w:val="24"/>
          </w:rPr>
          <w:fldChar w:fldCharType="end"/>
        </w:r>
      </w:p>
    </w:sdtContent>
  </w:sdt>
  <w:p w:rsidR="006658B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1811336303"/>
      <w:docPartObj>
        <w:docPartGallery w:val="Page Numbers (Bottom of Page)"/>
        <w:docPartUnique/>
      </w:docPartObj>
    </w:sdtPr>
    <w:sdtContent>
      <w:p w:rsidR="00605C6C" w:rsidP="00605C6C">
        <w:pPr>
          <w:pStyle w:val="Footer"/>
        </w:pPr>
        <w:r w:rsidRPr="00341191">
          <w:rPr>
            <w:rFonts w:ascii="Times New Roman" w:hAnsi="Times New Roman" w:cs="Times New Roman"/>
            <w:sz w:val="24"/>
            <w:szCs w:val="24"/>
          </w:rPr>
          <w:t>G</w:t>
        </w:r>
        <w:r w:rsidR="008477B1">
          <w:rPr>
            <w:rFonts w:ascii="Times New Roman" w:hAnsi="Times New Roman" w:cs="Times New Roman"/>
            <w:sz w:val="24"/>
            <w:szCs w:val="24"/>
          </w:rPr>
          <w:t>2</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341191">
          <w:rPr>
            <w:rFonts w:ascii="Times New Roman" w:hAnsi="Times New Roman" w:cs="Times New Roman"/>
            <w:sz w:val="24"/>
            <w:szCs w:val="24"/>
          </w:rPr>
          <w:fldChar w:fldCharType="begin"/>
        </w:r>
        <w:r w:rsidRPr="00341191">
          <w:rPr>
            <w:rFonts w:ascii="Times New Roman" w:hAnsi="Times New Roman" w:cs="Times New Roman"/>
            <w:sz w:val="24"/>
            <w:szCs w:val="24"/>
          </w:rPr>
          <w:instrText xml:space="preserve"> PAGE   \* MERGEFORMAT </w:instrText>
        </w:r>
        <w:r w:rsidRPr="00341191">
          <w:rPr>
            <w:rFonts w:ascii="Times New Roman" w:hAnsi="Times New Roman" w:cs="Times New Roman"/>
            <w:sz w:val="24"/>
            <w:szCs w:val="24"/>
          </w:rPr>
          <w:fldChar w:fldCharType="separate"/>
        </w:r>
        <w:r w:rsidR="001771F6">
          <w:rPr>
            <w:rFonts w:ascii="Times New Roman" w:hAnsi="Times New Roman" w:cs="Times New Roman"/>
            <w:noProof/>
            <w:sz w:val="24"/>
            <w:szCs w:val="24"/>
          </w:rPr>
          <w:t>117</w:t>
        </w:r>
        <w:r w:rsidRPr="00341191">
          <w:rPr>
            <w:rFonts w:ascii="Times New Roman" w:hAnsi="Times New Roman" w:cs="Times New Roman"/>
            <w:sz w:val="24"/>
            <w:szCs w:val="24"/>
          </w:rPr>
          <w:fldChar w:fldCharType="end"/>
        </w:r>
      </w:p>
    </w:sdtContent>
  </w:sdt>
  <w:p w:rsidR="00605C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801742921"/>
      <w:docPartObj>
        <w:docPartGallery w:val="Page Numbers (Bottom of Page)"/>
        <w:docPartUnique/>
      </w:docPartObj>
    </w:sdtPr>
    <w:sdtContent>
      <w:p w:rsidR="006658BF" w:rsidP="006658BF">
        <w:pPr>
          <w:pStyle w:val="Footer"/>
        </w:pPr>
        <w:r w:rsidRPr="00341191">
          <w:rPr>
            <w:rFonts w:ascii="Times New Roman" w:hAnsi="Times New Roman" w:cs="Times New Roman"/>
            <w:sz w:val="24"/>
            <w:szCs w:val="24"/>
          </w:rPr>
          <w:t>G2</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341191">
          <w:rPr>
            <w:rFonts w:ascii="Times New Roman" w:hAnsi="Times New Roman" w:cs="Times New Roman"/>
            <w:sz w:val="24"/>
            <w:szCs w:val="24"/>
          </w:rPr>
          <w:fldChar w:fldCharType="begin"/>
        </w:r>
        <w:r w:rsidRPr="00341191">
          <w:rPr>
            <w:rFonts w:ascii="Times New Roman" w:hAnsi="Times New Roman" w:cs="Times New Roman"/>
            <w:sz w:val="24"/>
            <w:szCs w:val="24"/>
          </w:rPr>
          <w:instrText xml:space="preserve"> PAGE   \* MERGEFORMAT </w:instrText>
        </w:r>
        <w:r w:rsidRPr="00341191">
          <w:rPr>
            <w:rFonts w:ascii="Times New Roman" w:hAnsi="Times New Roman" w:cs="Times New Roman"/>
            <w:sz w:val="24"/>
            <w:szCs w:val="24"/>
          </w:rPr>
          <w:fldChar w:fldCharType="separate"/>
        </w:r>
        <w:r w:rsidR="001771F6">
          <w:rPr>
            <w:rFonts w:ascii="Times New Roman" w:hAnsi="Times New Roman" w:cs="Times New Roman"/>
            <w:noProof/>
            <w:sz w:val="24"/>
            <w:szCs w:val="24"/>
          </w:rPr>
          <w:t>10</w:t>
        </w:r>
        <w:r w:rsidRPr="00341191">
          <w:rPr>
            <w:rFonts w:ascii="Times New Roman" w:hAnsi="Times New Roman" w:cs="Times New Roman"/>
            <w:sz w:val="24"/>
            <w:szCs w:val="24"/>
          </w:rPr>
          <w:fldChar w:fldCharType="end"/>
        </w:r>
      </w:p>
    </w:sdtContent>
  </w:sdt>
  <w:p w:rsidR="006658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899791813"/>
      <w:docPartObj>
        <w:docPartGallery w:val="Page Numbers (Bottom of Page)"/>
        <w:docPartUnique/>
      </w:docPartObj>
    </w:sdtPr>
    <w:sdtContent>
      <w:p w:rsidR="006658BF" w:rsidP="006658BF">
        <w:pPr>
          <w:pStyle w:val="Footer"/>
        </w:pPr>
        <w:r w:rsidRPr="00341191">
          <w:rPr>
            <w:rFonts w:ascii="Times New Roman" w:hAnsi="Times New Roman" w:cs="Times New Roman"/>
            <w:sz w:val="24"/>
            <w:szCs w:val="24"/>
          </w:rPr>
          <w:t>G2</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341191">
          <w:rPr>
            <w:rFonts w:ascii="Times New Roman" w:hAnsi="Times New Roman" w:cs="Times New Roman"/>
            <w:sz w:val="24"/>
            <w:szCs w:val="24"/>
          </w:rPr>
          <w:fldChar w:fldCharType="begin"/>
        </w:r>
        <w:r w:rsidRPr="00341191">
          <w:rPr>
            <w:rFonts w:ascii="Times New Roman" w:hAnsi="Times New Roman" w:cs="Times New Roman"/>
            <w:sz w:val="24"/>
            <w:szCs w:val="24"/>
          </w:rPr>
          <w:instrText xml:space="preserve"> PAGE   \* MERGEFORMAT </w:instrText>
        </w:r>
        <w:r w:rsidRPr="00341191">
          <w:rPr>
            <w:rFonts w:ascii="Times New Roman" w:hAnsi="Times New Roman" w:cs="Times New Roman"/>
            <w:sz w:val="24"/>
            <w:szCs w:val="24"/>
          </w:rPr>
          <w:fldChar w:fldCharType="separate"/>
        </w:r>
        <w:r w:rsidR="001771F6">
          <w:rPr>
            <w:rFonts w:ascii="Times New Roman" w:hAnsi="Times New Roman" w:cs="Times New Roman"/>
            <w:noProof/>
            <w:sz w:val="24"/>
            <w:szCs w:val="24"/>
          </w:rPr>
          <w:t>22</w:t>
        </w:r>
        <w:r w:rsidRPr="00341191">
          <w:rPr>
            <w:rFonts w:ascii="Times New Roman" w:hAnsi="Times New Roman" w:cs="Times New Roman"/>
            <w:sz w:val="24"/>
            <w:szCs w:val="24"/>
          </w:rPr>
          <w:fldChar w:fldCharType="end"/>
        </w:r>
      </w:p>
    </w:sdtContent>
  </w:sdt>
  <w:p w:rsidR="006658B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1372679963"/>
      <w:docPartObj>
        <w:docPartGallery w:val="Page Numbers (Bottom of Page)"/>
        <w:docPartUnique/>
      </w:docPartObj>
    </w:sdtPr>
    <w:sdtContent>
      <w:p w:rsidR="006658BF" w:rsidP="006658BF">
        <w:pPr>
          <w:pStyle w:val="Footer"/>
        </w:pPr>
        <w:r w:rsidRPr="00341191">
          <w:rPr>
            <w:rFonts w:ascii="Times New Roman" w:hAnsi="Times New Roman" w:cs="Times New Roman"/>
            <w:sz w:val="24"/>
            <w:szCs w:val="24"/>
          </w:rPr>
          <w:t>G2</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341191">
          <w:rPr>
            <w:rFonts w:ascii="Times New Roman" w:hAnsi="Times New Roman" w:cs="Times New Roman"/>
            <w:sz w:val="24"/>
            <w:szCs w:val="24"/>
          </w:rPr>
          <w:fldChar w:fldCharType="begin"/>
        </w:r>
        <w:r w:rsidRPr="00341191">
          <w:rPr>
            <w:rFonts w:ascii="Times New Roman" w:hAnsi="Times New Roman" w:cs="Times New Roman"/>
            <w:sz w:val="24"/>
            <w:szCs w:val="24"/>
          </w:rPr>
          <w:instrText xml:space="preserve"> PAGE   \* MERGEFORMAT </w:instrText>
        </w:r>
        <w:r w:rsidRPr="00341191">
          <w:rPr>
            <w:rFonts w:ascii="Times New Roman" w:hAnsi="Times New Roman" w:cs="Times New Roman"/>
            <w:sz w:val="24"/>
            <w:szCs w:val="24"/>
          </w:rPr>
          <w:fldChar w:fldCharType="separate"/>
        </w:r>
        <w:r w:rsidR="001771F6">
          <w:rPr>
            <w:rFonts w:ascii="Times New Roman" w:hAnsi="Times New Roman" w:cs="Times New Roman"/>
            <w:noProof/>
            <w:sz w:val="24"/>
            <w:szCs w:val="24"/>
          </w:rPr>
          <w:t>31</w:t>
        </w:r>
        <w:r w:rsidRPr="00341191">
          <w:rPr>
            <w:rFonts w:ascii="Times New Roman" w:hAnsi="Times New Roman" w:cs="Times New Roman"/>
            <w:sz w:val="24"/>
            <w:szCs w:val="24"/>
          </w:rPr>
          <w:fldChar w:fldCharType="end"/>
        </w:r>
      </w:p>
    </w:sdtContent>
  </w:sdt>
  <w:p w:rsidR="006658B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993092455"/>
      <w:docPartObj>
        <w:docPartGallery w:val="Page Numbers (Bottom of Page)"/>
        <w:docPartUnique/>
      </w:docPartObj>
    </w:sdtPr>
    <w:sdtContent>
      <w:p w:rsidR="00F7019B" w:rsidP="006658BF">
        <w:pPr>
          <w:pStyle w:val="Footer"/>
        </w:pPr>
        <w:r w:rsidRPr="00341191">
          <w:rPr>
            <w:rFonts w:ascii="Times New Roman" w:hAnsi="Times New Roman" w:cs="Times New Roman"/>
            <w:sz w:val="24"/>
            <w:szCs w:val="24"/>
          </w:rPr>
          <w:t>G2</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341191">
          <w:rPr>
            <w:rFonts w:ascii="Times New Roman" w:hAnsi="Times New Roman" w:cs="Times New Roman"/>
            <w:sz w:val="24"/>
            <w:szCs w:val="24"/>
          </w:rPr>
          <w:fldChar w:fldCharType="begin"/>
        </w:r>
        <w:r w:rsidRPr="00341191">
          <w:rPr>
            <w:rFonts w:ascii="Times New Roman" w:hAnsi="Times New Roman" w:cs="Times New Roman"/>
            <w:sz w:val="24"/>
            <w:szCs w:val="24"/>
          </w:rPr>
          <w:instrText xml:space="preserve"> PAGE   \* MERGEFORMAT </w:instrText>
        </w:r>
        <w:r w:rsidRPr="00341191">
          <w:rPr>
            <w:rFonts w:ascii="Times New Roman" w:hAnsi="Times New Roman" w:cs="Times New Roman"/>
            <w:sz w:val="24"/>
            <w:szCs w:val="24"/>
          </w:rPr>
          <w:fldChar w:fldCharType="separate"/>
        </w:r>
        <w:r w:rsidR="001771F6">
          <w:rPr>
            <w:rFonts w:ascii="Times New Roman" w:hAnsi="Times New Roman" w:cs="Times New Roman"/>
            <w:noProof/>
            <w:sz w:val="24"/>
            <w:szCs w:val="24"/>
          </w:rPr>
          <w:t>59</w:t>
        </w:r>
        <w:r w:rsidRPr="00341191">
          <w:rPr>
            <w:rFonts w:ascii="Times New Roman" w:hAnsi="Times New Roman" w:cs="Times New Roman"/>
            <w:sz w:val="24"/>
            <w:szCs w:val="24"/>
          </w:rPr>
          <w:fldChar w:fldCharType="end"/>
        </w:r>
      </w:p>
    </w:sdtContent>
  </w:sdt>
  <w:p w:rsidR="00F7019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1054625042"/>
      <w:docPartObj>
        <w:docPartGallery w:val="Page Numbers (Bottom of Page)"/>
        <w:docPartUnique/>
      </w:docPartObj>
    </w:sdtPr>
    <w:sdtContent>
      <w:p w:rsidR="001703B5" w:rsidP="006658BF">
        <w:pPr>
          <w:pStyle w:val="Footer"/>
        </w:pPr>
        <w:r w:rsidRPr="00341191">
          <w:rPr>
            <w:rFonts w:ascii="Times New Roman" w:hAnsi="Times New Roman" w:cs="Times New Roman"/>
            <w:sz w:val="24"/>
            <w:szCs w:val="24"/>
          </w:rPr>
          <w:t>G2</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341191">
          <w:rPr>
            <w:rFonts w:ascii="Times New Roman" w:hAnsi="Times New Roman" w:cs="Times New Roman"/>
            <w:sz w:val="24"/>
            <w:szCs w:val="24"/>
          </w:rPr>
          <w:fldChar w:fldCharType="begin"/>
        </w:r>
        <w:r w:rsidRPr="00341191">
          <w:rPr>
            <w:rFonts w:ascii="Times New Roman" w:hAnsi="Times New Roman" w:cs="Times New Roman"/>
            <w:sz w:val="24"/>
            <w:szCs w:val="24"/>
          </w:rPr>
          <w:instrText xml:space="preserve"> PAGE   \* MERGEFORMAT </w:instrText>
        </w:r>
        <w:r w:rsidRPr="00341191">
          <w:rPr>
            <w:rFonts w:ascii="Times New Roman" w:hAnsi="Times New Roman" w:cs="Times New Roman"/>
            <w:sz w:val="24"/>
            <w:szCs w:val="24"/>
          </w:rPr>
          <w:fldChar w:fldCharType="separate"/>
        </w:r>
        <w:r w:rsidR="001771F6">
          <w:rPr>
            <w:rFonts w:ascii="Times New Roman" w:hAnsi="Times New Roman" w:cs="Times New Roman"/>
            <w:noProof/>
            <w:sz w:val="24"/>
            <w:szCs w:val="24"/>
          </w:rPr>
          <w:t>72</w:t>
        </w:r>
        <w:r w:rsidRPr="00341191">
          <w:rPr>
            <w:rFonts w:ascii="Times New Roman" w:hAnsi="Times New Roman" w:cs="Times New Roman"/>
            <w:sz w:val="24"/>
            <w:szCs w:val="24"/>
          </w:rPr>
          <w:fldChar w:fldCharType="end"/>
        </w:r>
      </w:p>
    </w:sdtContent>
  </w:sdt>
  <w:p w:rsidR="001703B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1899187668"/>
      <w:docPartObj>
        <w:docPartGallery w:val="Page Numbers (Bottom of Page)"/>
        <w:docPartUnique/>
      </w:docPartObj>
    </w:sdtPr>
    <w:sdtContent>
      <w:p w:rsidR="006658BF" w:rsidP="006658BF">
        <w:pPr>
          <w:pStyle w:val="Footer"/>
        </w:pPr>
        <w:r w:rsidRPr="00341191">
          <w:rPr>
            <w:rFonts w:ascii="Times New Roman" w:hAnsi="Times New Roman" w:cs="Times New Roman"/>
            <w:sz w:val="24"/>
            <w:szCs w:val="24"/>
          </w:rPr>
          <w:t>G2</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341191">
          <w:rPr>
            <w:rFonts w:ascii="Times New Roman" w:hAnsi="Times New Roman" w:cs="Times New Roman"/>
            <w:sz w:val="24"/>
            <w:szCs w:val="24"/>
          </w:rPr>
          <w:fldChar w:fldCharType="begin"/>
        </w:r>
        <w:r w:rsidRPr="00341191">
          <w:rPr>
            <w:rFonts w:ascii="Times New Roman" w:hAnsi="Times New Roman" w:cs="Times New Roman"/>
            <w:sz w:val="24"/>
            <w:szCs w:val="24"/>
          </w:rPr>
          <w:instrText xml:space="preserve"> PAGE   \* MERGEFORMAT </w:instrText>
        </w:r>
        <w:r w:rsidRPr="00341191">
          <w:rPr>
            <w:rFonts w:ascii="Times New Roman" w:hAnsi="Times New Roman" w:cs="Times New Roman"/>
            <w:sz w:val="24"/>
            <w:szCs w:val="24"/>
          </w:rPr>
          <w:fldChar w:fldCharType="separate"/>
        </w:r>
        <w:r w:rsidR="001771F6">
          <w:rPr>
            <w:rFonts w:ascii="Times New Roman" w:hAnsi="Times New Roman" w:cs="Times New Roman"/>
            <w:noProof/>
            <w:sz w:val="24"/>
            <w:szCs w:val="24"/>
          </w:rPr>
          <w:t>90</w:t>
        </w:r>
        <w:r w:rsidRPr="00341191">
          <w:rPr>
            <w:rFonts w:ascii="Times New Roman" w:hAnsi="Times New Roman" w:cs="Times New Roman"/>
            <w:sz w:val="24"/>
            <w:szCs w:val="24"/>
          </w:rPr>
          <w:fldChar w:fldCharType="end"/>
        </w:r>
      </w:p>
    </w:sdtContent>
  </w:sdt>
  <w:p w:rsidR="006658B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420915647"/>
      <w:docPartObj>
        <w:docPartGallery w:val="Page Numbers (Bottom of Page)"/>
        <w:docPartUnique/>
      </w:docPartObj>
    </w:sdtPr>
    <w:sdtContent>
      <w:p w:rsidR="006658BF" w:rsidP="006658BF">
        <w:pPr>
          <w:pStyle w:val="Footer"/>
        </w:pPr>
        <w:r w:rsidRPr="00341191">
          <w:rPr>
            <w:rFonts w:ascii="Times New Roman" w:hAnsi="Times New Roman" w:cs="Times New Roman"/>
            <w:sz w:val="24"/>
            <w:szCs w:val="24"/>
          </w:rPr>
          <w:t>G2</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341191">
          <w:rPr>
            <w:rFonts w:ascii="Times New Roman" w:hAnsi="Times New Roman" w:cs="Times New Roman"/>
            <w:sz w:val="24"/>
            <w:szCs w:val="24"/>
          </w:rPr>
          <w:fldChar w:fldCharType="begin"/>
        </w:r>
        <w:r w:rsidRPr="00341191">
          <w:rPr>
            <w:rFonts w:ascii="Times New Roman" w:hAnsi="Times New Roman" w:cs="Times New Roman"/>
            <w:sz w:val="24"/>
            <w:szCs w:val="24"/>
          </w:rPr>
          <w:instrText xml:space="preserve"> PAGE   \* MERGEFORMAT </w:instrText>
        </w:r>
        <w:r w:rsidRPr="00341191">
          <w:rPr>
            <w:rFonts w:ascii="Times New Roman" w:hAnsi="Times New Roman" w:cs="Times New Roman"/>
            <w:sz w:val="24"/>
            <w:szCs w:val="24"/>
          </w:rPr>
          <w:fldChar w:fldCharType="separate"/>
        </w:r>
        <w:r w:rsidR="001771F6">
          <w:rPr>
            <w:rFonts w:ascii="Times New Roman" w:hAnsi="Times New Roman" w:cs="Times New Roman"/>
            <w:noProof/>
            <w:sz w:val="24"/>
            <w:szCs w:val="24"/>
          </w:rPr>
          <w:t>98</w:t>
        </w:r>
        <w:r w:rsidRPr="00341191">
          <w:rPr>
            <w:rFonts w:ascii="Times New Roman" w:hAnsi="Times New Roman" w:cs="Times New Roman"/>
            <w:sz w:val="24"/>
            <w:szCs w:val="24"/>
          </w:rPr>
          <w:fldChar w:fldCharType="end"/>
        </w:r>
      </w:p>
    </w:sdtContent>
  </w:sdt>
  <w:p w:rsidR="006658B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2102160285"/>
      <w:docPartObj>
        <w:docPartGallery w:val="Page Numbers (Bottom of Page)"/>
        <w:docPartUnique/>
      </w:docPartObj>
    </w:sdtPr>
    <w:sdtContent>
      <w:p w:rsidR="006658BF" w:rsidP="006658BF">
        <w:pPr>
          <w:pStyle w:val="Footer"/>
        </w:pPr>
        <w:r w:rsidRPr="00341191">
          <w:rPr>
            <w:rFonts w:ascii="Times New Roman" w:hAnsi="Times New Roman" w:cs="Times New Roman"/>
            <w:sz w:val="24"/>
            <w:szCs w:val="24"/>
          </w:rPr>
          <w:t>G2</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341191">
          <w:rPr>
            <w:rFonts w:ascii="Times New Roman" w:hAnsi="Times New Roman" w:cs="Times New Roman"/>
            <w:sz w:val="24"/>
            <w:szCs w:val="24"/>
          </w:rPr>
          <w:fldChar w:fldCharType="begin"/>
        </w:r>
        <w:r w:rsidRPr="00341191">
          <w:rPr>
            <w:rFonts w:ascii="Times New Roman" w:hAnsi="Times New Roman" w:cs="Times New Roman"/>
            <w:sz w:val="24"/>
            <w:szCs w:val="24"/>
          </w:rPr>
          <w:instrText xml:space="preserve"> PAGE   \* MERGEFORMAT </w:instrText>
        </w:r>
        <w:r w:rsidRPr="00341191">
          <w:rPr>
            <w:rFonts w:ascii="Times New Roman" w:hAnsi="Times New Roman" w:cs="Times New Roman"/>
            <w:sz w:val="24"/>
            <w:szCs w:val="24"/>
          </w:rPr>
          <w:fldChar w:fldCharType="separate"/>
        </w:r>
        <w:r w:rsidR="001771F6">
          <w:rPr>
            <w:rFonts w:ascii="Times New Roman" w:hAnsi="Times New Roman" w:cs="Times New Roman"/>
            <w:noProof/>
            <w:sz w:val="24"/>
            <w:szCs w:val="24"/>
          </w:rPr>
          <w:t>109</w:t>
        </w:r>
        <w:r w:rsidRPr="00341191">
          <w:rPr>
            <w:rFonts w:ascii="Times New Roman" w:hAnsi="Times New Roman" w:cs="Times New Roman"/>
            <w:sz w:val="24"/>
            <w:szCs w:val="24"/>
          </w:rPr>
          <w:fldChar w:fldCharType="end"/>
        </w:r>
      </w:p>
    </w:sdtContent>
  </w:sdt>
  <w:p w:rsidR="006658BF">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658BF" w:rsidRPr="001D5ED9" w:rsidP="006658BF" w14:paraId="4054F095" w14:textId="79976503">
    <w:pPr>
      <w:pStyle w:val="Header"/>
      <w:rPr>
        <w:rFonts w:ascii="Times New Roman" w:hAnsi="Times New Roman" w:cs="Times New Roman"/>
        <w:sz w:val="28"/>
        <w:szCs w:val="28"/>
      </w:rPr>
    </w:pPr>
    <w:r>
      <w:rPr>
        <w:rFonts w:ascii="Times New Roman" w:hAnsi="Times New Roman" w:cs="Times New Roman"/>
        <w:sz w:val="28"/>
        <w:szCs w:val="28"/>
      </w:rPr>
      <w:t>Data Visualization (3160717</w:t>
    </w:r>
    <w:r w:rsidRPr="001D5ED9">
      <w:rPr>
        <w:rFonts w:ascii="Times New Roman" w:hAnsi="Times New Roman" w:cs="Times New Roman"/>
        <w:sz w:val="28"/>
        <w:szCs w:val="28"/>
      </w:rPr>
      <w:t>)</w:t>
    </w:r>
    <w:r>
      <w:rPr>
        <w:rFonts w:ascii="Times New Roman" w:hAnsi="Times New Roman" w:cs="Times New Roman"/>
        <w:sz w:val="28"/>
        <w:szCs w:val="28"/>
      </w:rPr>
      <w:t xml:space="preserve">                            </w:t>
    </w:r>
    <w:r w:rsidR="007E52AC">
      <w:rPr>
        <w:rFonts w:ascii="Times New Roman" w:hAnsi="Times New Roman" w:cs="Times New Roman"/>
        <w:sz w:val="28"/>
        <w:szCs w:val="28"/>
      </w:rPr>
      <w:t xml:space="preserve">                   </w:t>
    </w:r>
    <w:r>
      <w:rPr>
        <w:rFonts w:ascii="Times New Roman" w:hAnsi="Times New Roman" w:cs="Times New Roman"/>
        <w:sz w:val="28"/>
        <w:szCs w:val="28"/>
      </w:rPr>
      <w:t xml:space="preserve">         </w:t>
    </w:r>
    <w:r w:rsidR="007E52AC">
      <w:rPr>
        <w:rFonts w:ascii="Times New Roman" w:hAnsi="Times New Roman" w:cs="Times New Roman"/>
        <w:sz w:val="28"/>
        <w:szCs w:val="28"/>
      </w:rPr>
      <w:t xml:space="preserve"> </w:t>
    </w:r>
    <w:r>
      <w:rPr>
        <w:rFonts w:ascii="Times New Roman" w:hAnsi="Times New Roman" w:cs="Times New Roman"/>
        <w:sz w:val="28"/>
        <w:szCs w:val="28"/>
      </w:rPr>
      <w:t>180170107030</w:t>
    </w:r>
  </w:p>
  <w:p w:rsidR="006658BF" w14:paraId="4054F096" w14:textId="7777777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658BF" w:rsidRPr="001D5ED9" w:rsidP="006658BF">
    <w:pPr>
      <w:pStyle w:val="Header"/>
      <w:rPr>
        <w:rFonts w:ascii="Times New Roman" w:hAnsi="Times New Roman" w:cs="Times New Roman"/>
        <w:sz w:val="28"/>
        <w:szCs w:val="28"/>
      </w:rPr>
    </w:pPr>
    <w:r>
      <w:rPr>
        <w:rFonts w:ascii="Times New Roman" w:hAnsi="Times New Roman" w:cs="Times New Roman"/>
        <w:sz w:val="28"/>
        <w:szCs w:val="28"/>
      </w:rPr>
      <w:t>Data Visualization (3160717</w:t>
    </w:r>
    <w:r w:rsidRPr="001D5ED9">
      <w:rPr>
        <w:rFonts w:ascii="Times New Roman" w:hAnsi="Times New Roman" w:cs="Times New Roman"/>
        <w:sz w:val="28"/>
        <w:szCs w:val="28"/>
      </w:rPr>
      <w:t>)</w:t>
    </w:r>
    <w:r>
      <w:rPr>
        <w:rFonts w:ascii="Times New Roman" w:hAnsi="Times New Roman" w:cs="Times New Roman"/>
        <w:sz w:val="28"/>
        <w:szCs w:val="28"/>
      </w:rPr>
      <w:t xml:space="preserve">                            </w:t>
    </w:r>
    <w:r w:rsidR="007E52AC">
      <w:rPr>
        <w:rFonts w:ascii="Times New Roman" w:hAnsi="Times New Roman" w:cs="Times New Roman"/>
        <w:sz w:val="28"/>
        <w:szCs w:val="28"/>
      </w:rPr>
      <w:t xml:space="preserve">                   </w:t>
    </w:r>
    <w:r>
      <w:rPr>
        <w:rFonts w:ascii="Times New Roman" w:hAnsi="Times New Roman" w:cs="Times New Roman"/>
        <w:sz w:val="28"/>
        <w:szCs w:val="28"/>
      </w:rPr>
      <w:t xml:space="preserve">         </w:t>
    </w:r>
    <w:r w:rsidR="007E52AC">
      <w:rPr>
        <w:rFonts w:ascii="Times New Roman" w:hAnsi="Times New Roman" w:cs="Times New Roman"/>
        <w:sz w:val="28"/>
        <w:szCs w:val="28"/>
      </w:rPr>
      <w:t xml:space="preserve"> </w:t>
    </w:r>
    <w:r>
      <w:rPr>
        <w:rFonts w:ascii="Times New Roman" w:hAnsi="Times New Roman" w:cs="Times New Roman"/>
        <w:sz w:val="28"/>
        <w:szCs w:val="28"/>
      </w:rPr>
      <w:t>180170107030</w:t>
    </w:r>
  </w:p>
  <w:p w:rsidR="006658B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05C6C" w:rsidRPr="001D5ED9" w:rsidP="00605C6C">
    <w:pPr>
      <w:pStyle w:val="Header"/>
      <w:rPr>
        <w:rFonts w:ascii="Times New Roman" w:hAnsi="Times New Roman" w:cs="Times New Roman"/>
        <w:sz w:val="28"/>
        <w:szCs w:val="28"/>
      </w:rPr>
    </w:pPr>
    <w:r>
      <w:rPr>
        <w:rFonts w:ascii="Times New Roman" w:hAnsi="Times New Roman" w:cs="Times New Roman"/>
        <w:sz w:val="28"/>
        <w:szCs w:val="28"/>
      </w:rPr>
      <w:t>Data Visualization (3160717</w:t>
    </w:r>
    <w:r w:rsidRPr="001D5ED9">
      <w:rPr>
        <w:rFonts w:ascii="Times New Roman" w:hAnsi="Times New Roman" w:cs="Times New Roman"/>
        <w:sz w:val="28"/>
        <w:szCs w:val="28"/>
      </w:rPr>
      <w:t>)</w:t>
    </w:r>
    <w:r>
      <w:rPr>
        <w:rFonts w:ascii="Times New Roman" w:hAnsi="Times New Roman" w:cs="Times New Roman"/>
        <w:sz w:val="28"/>
        <w:szCs w:val="28"/>
      </w:rPr>
      <w:t xml:space="preserve">                                                         </w:t>
    </w:r>
    <w:r w:rsidR="003D7277">
      <w:rPr>
        <w:rFonts w:ascii="Times New Roman" w:hAnsi="Times New Roman" w:cs="Times New Roman"/>
        <w:sz w:val="28"/>
        <w:szCs w:val="28"/>
      </w:rPr>
      <w:t xml:space="preserve">     </w:t>
    </w:r>
    <w:r w:rsidR="008477B1">
      <w:rPr>
        <w:rFonts w:ascii="Times New Roman" w:hAnsi="Times New Roman" w:cs="Times New Roman"/>
        <w:sz w:val="28"/>
        <w:szCs w:val="28"/>
      </w:rPr>
      <w:t>180170107030</w:t>
    </w:r>
  </w:p>
  <w:p w:rsidR="00605C6C" w:rsidRPr="000130E9" w:rsidP="00605C6C">
    <w:pPr>
      <w:pStyle w:val="Header"/>
      <w:rPr>
        <w:rFonts w:ascii="Times New Roman" w:hAnsi="Times New Roman" w:cs="Times New Roman"/>
        <w:sz w:val="24"/>
        <w:szCs w:val="24"/>
      </w:rPr>
    </w:pPr>
  </w:p>
  <w:p w:rsidR="00605C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658BF" w:rsidRPr="001D5ED9" w:rsidP="006658BF">
    <w:pPr>
      <w:pStyle w:val="Header"/>
      <w:rPr>
        <w:rFonts w:ascii="Times New Roman" w:hAnsi="Times New Roman" w:cs="Times New Roman"/>
        <w:sz w:val="28"/>
        <w:szCs w:val="28"/>
      </w:rPr>
    </w:pPr>
    <w:r>
      <w:rPr>
        <w:rFonts w:ascii="Times New Roman" w:hAnsi="Times New Roman" w:cs="Times New Roman"/>
        <w:sz w:val="28"/>
        <w:szCs w:val="28"/>
      </w:rPr>
      <w:t>Data Visualization (3160717</w:t>
    </w:r>
    <w:r w:rsidRPr="001D5ED9">
      <w:rPr>
        <w:rFonts w:ascii="Times New Roman" w:hAnsi="Times New Roman" w:cs="Times New Roman"/>
        <w:sz w:val="28"/>
        <w:szCs w:val="28"/>
      </w:rPr>
      <w:t>)</w:t>
    </w:r>
    <w:r>
      <w:rPr>
        <w:rFonts w:ascii="Times New Roman" w:hAnsi="Times New Roman" w:cs="Times New Roman"/>
        <w:sz w:val="28"/>
        <w:szCs w:val="28"/>
      </w:rPr>
      <w:t xml:space="preserve">                            </w:t>
    </w:r>
    <w:r w:rsidR="007E52AC">
      <w:rPr>
        <w:rFonts w:ascii="Times New Roman" w:hAnsi="Times New Roman" w:cs="Times New Roman"/>
        <w:sz w:val="28"/>
        <w:szCs w:val="28"/>
      </w:rPr>
      <w:t xml:space="preserve">                   </w:t>
    </w:r>
    <w:r>
      <w:rPr>
        <w:rFonts w:ascii="Times New Roman" w:hAnsi="Times New Roman" w:cs="Times New Roman"/>
        <w:sz w:val="28"/>
        <w:szCs w:val="28"/>
      </w:rPr>
      <w:t xml:space="preserve">         </w:t>
    </w:r>
    <w:r w:rsidR="007E52AC">
      <w:rPr>
        <w:rFonts w:ascii="Times New Roman" w:hAnsi="Times New Roman" w:cs="Times New Roman"/>
        <w:sz w:val="28"/>
        <w:szCs w:val="28"/>
      </w:rPr>
      <w:t xml:space="preserve"> </w:t>
    </w:r>
    <w:r>
      <w:rPr>
        <w:rFonts w:ascii="Times New Roman" w:hAnsi="Times New Roman" w:cs="Times New Roman"/>
        <w:sz w:val="28"/>
        <w:szCs w:val="28"/>
      </w:rPr>
      <w:t>180170107030</w:t>
    </w:r>
  </w:p>
  <w:p w:rsidR="006658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658BF" w:rsidRPr="001D5ED9" w:rsidP="006658BF">
    <w:pPr>
      <w:pStyle w:val="Header"/>
      <w:rPr>
        <w:rFonts w:ascii="Times New Roman" w:hAnsi="Times New Roman" w:cs="Times New Roman"/>
        <w:sz w:val="28"/>
        <w:szCs w:val="28"/>
      </w:rPr>
    </w:pPr>
    <w:r>
      <w:rPr>
        <w:rFonts w:ascii="Times New Roman" w:hAnsi="Times New Roman" w:cs="Times New Roman"/>
        <w:sz w:val="28"/>
        <w:szCs w:val="28"/>
      </w:rPr>
      <w:t>Data Visualization (3160717</w:t>
    </w:r>
    <w:r w:rsidRPr="001D5ED9">
      <w:rPr>
        <w:rFonts w:ascii="Times New Roman" w:hAnsi="Times New Roman" w:cs="Times New Roman"/>
        <w:sz w:val="28"/>
        <w:szCs w:val="28"/>
      </w:rPr>
      <w:t>)</w:t>
    </w:r>
    <w:r>
      <w:rPr>
        <w:rFonts w:ascii="Times New Roman" w:hAnsi="Times New Roman" w:cs="Times New Roman"/>
        <w:sz w:val="28"/>
        <w:szCs w:val="28"/>
      </w:rPr>
      <w:t xml:space="preserve">                            </w:t>
    </w:r>
    <w:r w:rsidR="007E52AC">
      <w:rPr>
        <w:rFonts w:ascii="Times New Roman" w:hAnsi="Times New Roman" w:cs="Times New Roman"/>
        <w:sz w:val="28"/>
        <w:szCs w:val="28"/>
      </w:rPr>
      <w:t xml:space="preserve">                   </w:t>
    </w:r>
    <w:r>
      <w:rPr>
        <w:rFonts w:ascii="Times New Roman" w:hAnsi="Times New Roman" w:cs="Times New Roman"/>
        <w:sz w:val="28"/>
        <w:szCs w:val="28"/>
      </w:rPr>
      <w:t xml:space="preserve">         </w:t>
    </w:r>
    <w:r w:rsidR="007E52AC">
      <w:rPr>
        <w:rFonts w:ascii="Times New Roman" w:hAnsi="Times New Roman" w:cs="Times New Roman"/>
        <w:sz w:val="28"/>
        <w:szCs w:val="28"/>
      </w:rPr>
      <w:t xml:space="preserve"> </w:t>
    </w:r>
    <w:r>
      <w:rPr>
        <w:rFonts w:ascii="Times New Roman" w:hAnsi="Times New Roman" w:cs="Times New Roman"/>
        <w:sz w:val="28"/>
        <w:szCs w:val="28"/>
      </w:rPr>
      <w:t>180170107030</w:t>
    </w:r>
  </w:p>
  <w:p w:rsidR="006658B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658BF" w:rsidRPr="001D5ED9" w:rsidP="006658BF">
    <w:pPr>
      <w:pStyle w:val="Header"/>
      <w:rPr>
        <w:rFonts w:ascii="Times New Roman" w:hAnsi="Times New Roman" w:cs="Times New Roman"/>
        <w:sz w:val="28"/>
        <w:szCs w:val="28"/>
      </w:rPr>
    </w:pPr>
    <w:r>
      <w:rPr>
        <w:rFonts w:ascii="Times New Roman" w:hAnsi="Times New Roman" w:cs="Times New Roman"/>
        <w:sz w:val="28"/>
        <w:szCs w:val="28"/>
      </w:rPr>
      <w:t>Data Visualization (3160717</w:t>
    </w:r>
    <w:r w:rsidRPr="001D5ED9">
      <w:rPr>
        <w:rFonts w:ascii="Times New Roman" w:hAnsi="Times New Roman" w:cs="Times New Roman"/>
        <w:sz w:val="28"/>
        <w:szCs w:val="28"/>
      </w:rPr>
      <w:t>)</w:t>
    </w:r>
    <w:r>
      <w:rPr>
        <w:rFonts w:ascii="Times New Roman" w:hAnsi="Times New Roman" w:cs="Times New Roman"/>
        <w:sz w:val="28"/>
        <w:szCs w:val="28"/>
      </w:rPr>
      <w:t xml:space="preserve">                            </w:t>
    </w:r>
    <w:r w:rsidR="007E52AC">
      <w:rPr>
        <w:rFonts w:ascii="Times New Roman" w:hAnsi="Times New Roman" w:cs="Times New Roman"/>
        <w:sz w:val="28"/>
        <w:szCs w:val="28"/>
      </w:rPr>
      <w:t xml:space="preserve">                   </w:t>
    </w:r>
    <w:r>
      <w:rPr>
        <w:rFonts w:ascii="Times New Roman" w:hAnsi="Times New Roman" w:cs="Times New Roman"/>
        <w:sz w:val="28"/>
        <w:szCs w:val="28"/>
      </w:rPr>
      <w:t xml:space="preserve">         </w:t>
    </w:r>
    <w:r w:rsidR="007E52AC">
      <w:rPr>
        <w:rFonts w:ascii="Times New Roman" w:hAnsi="Times New Roman" w:cs="Times New Roman"/>
        <w:sz w:val="28"/>
        <w:szCs w:val="28"/>
      </w:rPr>
      <w:t xml:space="preserve"> </w:t>
    </w:r>
    <w:r>
      <w:rPr>
        <w:rFonts w:ascii="Times New Roman" w:hAnsi="Times New Roman" w:cs="Times New Roman"/>
        <w:sz w:val="28"/>
        <w:szCs w:val="28"/>
      </w:rPr>
      <w:t>180170107030</w:t>
    </w:r>
  </w:p>
  <w:p w:rsidR="006658B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F7019B" w:rsidRPr="001D5ED9" w:rsidP="006658BF">
    <w:pPr>
      <w:pStyle w:val="Header"/>
      <w:rPr>
        <w:rFonts w:ascii="Times New Roman" w:hAnsi="Times New Roman" w:cs="Times New Roman"/>
        <w:sz w:val="28"/>
        <w:szCs w:val="28"/>
      </w:rPr>
    </w:pPr>
    <w:r>
      <w:rPr>
        <w:rFonts w:ascii="Times New Roman" w:hAnsi="Times New Roman" w:cs="Times New Roman"/>
        <w:sz w:val="28"/>
        <w:szCs w:val="28"/>
      </w:rPr>
      <w:t>Data Visualization (3160717</w:t>
    </w:r>
    <w:r w:rsidRPr="001D5ED9">
      <w:rPr>
        <w:rFonts w:ascii="Times New Roman" w:hAnsi="Times New Roman" w:cs="Times New Roman"/>
        <w:sz w:val="28"/>
        <w:szCs w:val="28"/>
      </w:rPr>
      <w:t>)</w:t>
    </w:r>
    <w:r>
      <w:rPr>
        <w:rFonts w:ascii="Times New Roman" w:hAnsi="Times New Roman" w:cs="Times New Roman"/>
        <w:sz w:val="28"/>
        <w:szCs w:val="28"/>
      </w:rPr>
      <w:t xml:space="preserve">                                                         180170107030</w:t>
    </w:r>
  </w:p>
  <w:p w:rsidR="00F7019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1703B5" w:rsidRPr="001D5ED9" w:rsidP="006658BF">
    <w:pPr>
      <w:pStyle w:val="Header"/>
      <w:rPr>
        <w:rFonts w:ascii="Times New Roman" w:hAnsi="Times New Roman" w:cs="Times New Roman"/>
        <w:sz w:val="28"/>
        <w:szCs w:val="28"/>
      </w:rPr>
    </w:pPr>
    <w:r>
      <w:rPr>
        <w:rFonts w:ascii="Times New Roman" w:hAnsi="Times New Roman" w:cs="Times New Roman"/>
        <w:sz w:val="28"/>
        <w:szCs w:val="28"/>
      </w:rPr>
      <w:t>Data Visualization (3160717</w:t>
    </w:r>
    <w:r w:rsidRPr="001D5ED9">
      <w:rPr>
        <w:rFonts w:ascii="Times New Roman" w:hAnsi="Times New Roman" w:cs="Times New Roman"/>
        <w:sz w:val="28"/>
        <w:szCs w:val="28"/>
      </w:rPr>
      <w:t>)</w:t>
    </w:r>
    <w:r>
      <w:rPr>
        <w:rFonts w:ascii="Times New Roman" w:hAnsi="Times New Roman" w:cs="Times New Roman"/>
        <w:sz w:val="28"/>
        <w:szCs w:val="28"/>
      </w:rPr>
      <w:t xml:space="preserve">                                                         180170107030</w:t>
    </w:r>
  </w:p>
  <w:p w:rsidR="001703B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658BF" w:rsidRPr="001D5ED9" w:rsidP="006658BF">
    <w:pPr>
      <w:pStyle w:val="Header"/>
      <w:rPr>
        <w:rFonts w:ascii="Times New Roman" w:hAnsi="Times New Roman" w:cs="Times New Roman"/>
        <w:sz w:val="28"/>
        <w:szCs w:val="28"/>
      </w:rPr>
    </w:pPr>
    <w:r>
      <w:rPr>
        <w:rFonts w:ascii="Times New Roman" w:hAnsi="Times New Roman" w:cs="Times New Roman"/>
        <w:sz w:val="28"/>
        <w:szCs w:val="28"/>
      </w:rPr>
      <w:t>Data Visualization (3160717</w:t>
    </w:r>
    <w:r w:rsidRPr="001D5ED9">
      <w:rPr>
        <w:rFonts w:ascii="Times New Roman" w:hAnsi="Times New Roman" w:cs="Times New Roman"/>
        <w:sz w:val="28"/>
        <w:szCs w:val="28"/>
      </w:rPr>
      <w:t>)</w:t>
    </w:r>
    <w:r>
      <w:rPr>
        <w:rFonts w:ascii="Times New Roman" w:hAnsi="Times New Roman" w:cs="Times New Roman"/>
        <w:sz w:val="28"/>
        <w:szCs w:val="28"/>
      </w:rPr>
      <w:t xml:space="preserve">                            </w:t>
    </w:r>
    <w:r w:rsidR="007E52AC">
      <w:rPr>
        <w:rFonts w:ascii="Times New Roman" w:hAnsi="Times New Roman" w:cs="Times New Roman"/>
        <w:sz w:val="28"/>
        <w:szCs w:val="28"/>
      </w:rPr>
      <w:t xml:space="preserve">                   </w:t>
    </w:r>
    <w:r>
      <w:rPr>
        <w:rFonts w:ascii="Times New Roman" w:hAnsi="Times New Roman" w:cs="Times New Roman"/>
        <w:sz w:val="28"/>
        <w:szCs w:val="28"/>
      </w:rPr>
      <w:t xml:space="preserve">         </w:t>
    </w:r>
    <w:r w:rsidR="007E52AC">
      <w:rPr>
        <w:rFonts w:ascii="Times New Roman" w:hAnsi="Times New Roman" w:cs="Times New Roman"/>
        <w:sz w:val="28"/>
        <w:szCs w:val="28"/>
      </w:rPr>
      <w:t xml:space="preserve"> </w:t>
    </w:r>
    <w:r>
      <w:rPr>
        <w:rFonts w:ascii="Times New Roman" w:hAnsi="Times New Roman" w:cs="Times New Roman"/>
        <w:sz w:val="28"/>
        <w:szCs w:val="28"/>
      </w:rPr>
      <w:t>180170107030</w:t>
    </w:r>
  </w:p>
  <w:p w:rsidR="006658B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658BF" w:rsidRPr="001D5ED9" w:rsidP="006658BF">
    <w:pPr>
      <w:pStyle w:val="Header"/>
      <w:rPr>
        <w:rFonts w:ascii="Times New Roman" w:hAnsi="Times New Roman" w:cs="Times New Roman"/>
        <w:sz w:val="28"/>
        <w:szCs w:val="28"/>
      </w:rPr>
    </w:pPr>
    <w:r>
      <w:rPr>
        <w:rFonts w:ascii="Times New Roman" w:hAnsi="Times New Roman" w:cs="Times New Roman"/>
        <w:sz w:val="28"/>
        <w:szCs w:val="28"/>
      </w:rPr>
      <w:t xml:space="preserve">Data Visualization </w:t>
    </w:r>
    <w:r>
      <w:rPr>
        <w:rFonts w:ascii="Times New Roman" w:hAnsi="Times New Roman" w:cs="Times New Roman"/>
        <w:sz w:val="28"/>
        <w:szCs w:val="28"/>
      </w:rPr>
      <w:t>(3160717</w:t>
    </w:r>
    <w:r w:rsidRPr="001D5ED9">
      <w:rPr>
        <w:rFonts w:ascii="Times New Roman" w:hAnsi="Times New Roman" w:cs="Times New Roman"/>
        <w:sz w:val="28"/>
        <w:szCs w:val="28"/>
      </w:rPr>
      <w:t>)</w:t>
    </w:r>
    <w:r>
      <w:rPr>
        <w:rFonts w:ascii="Times New Roman" w:hAnsi="Times New Roman" w:cs="Times New Roman"/>
        <w:sz w:val="28"/>
        <w:szCs w:val="28"/>
      </w:rPr>
      <w:t xml:space="preserve">                            </w:t>
    </w:r>
    <w:r w:rsidR="007E52AC">
      <w:rPr>
        <w:rFonts w:ascii="Times New Roman" w:hAnsi="Times New Roman" w:cs="Times New Roman"/>
        <w:sz w:val="28"/>
        <w:szCs w:val="28"/>
      </w:rPr>
      <w:t xml:space="preserve">                   </w:t>
    </w:r>
    <w:r>
      <w:rPr>
        <w:rFonts w:ascii="Times New Roman" w:hAnsi="Times New Roman" w:cs="Times New Roman"/>
        <w:sz w:val="28"/>
        <w:szCs w:val="28"/>
      </w:rPr>
      <w:t xml:space="preserve">         </w:t>
    </w:r>
    <w:r w:rsidR="007E52AC">
      <w:rPr>
        <w:rFonts w:ascii="Times New Roman" w:hAnsi="Times New Roman" w:cs="Times New Roman"/>
        <w:sz w:val="28"/>
        <w:szCs w:val="28"/>
      </w:rPr>
      <w:t xml:space="preserve"> </w:t>
    </w:r>
    <w:r>
      <w:rPr>
        <w:rFonts w:ascii="Times New Roman" w:hAnsi="Times New Roman" w:cs="Times New Roman"/>
        <w:sz w:val="28"/>
        <w:szCs w:val="28"/>
      </w:rPr>
      <w:t>180170107030</w:t>
    </w:r>
  </w:p>
  <w:p w:rsidR="006658B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6658BF" w:rsidRPr="001D5ED9" w:rsidP="006658BF">
    <w:pPr>
      <w:pStyle w:val="Header"/>
      <w:rPr>
        <w:rFonts w:ascii="Times New Roman" w:hAnsi="Times New Roman" w:cs="Times New Roman"/>
        <w:sz w:val="28"/>
        <w:szCs w:val="28"/>
      </w:rPr>
    </w:pPr>
    <w:r>
      <w:rPr>
        <w:rFonts w:ascii="Times New Roman" w:hAnsi="Times New Roman" w:cs="Times New Roman"/>
        <w:sz w:val="28"/>
        <w:szCs w:val="28"/>
      </w:rPr>
      <w:t>Data Visualization (3160717</w:t>
    </w:r>
    <w:r w:rsidRPr="001D5ED9">
      <w:rPr>
        <w:rFonts w:ascii="Times New Roman" w:hAnsi="Times New Roman" w:cs="Times New Roman"/>
        <w:sz w:val="28"/>
        <w:szCs w:val="28"/>
      </w:rPr>
      <w:t>)</w:t>
    </w:r>
    <w:r>
      <w:rPr>
        <w:rFonts w:ascii="Times New Roman" w:hAnsi="Times New Roman" w:cs="Times New Roman"/>
        <w:sz w:val="28"/>
        <w:szCs w:val="28"/>
      </w:rPr>
      <w:t xml:space="preserve">                            </w:t>
    </w:r>
    <w:r w:rsidR="007E52AC">
      <w:rPr>
        <w:rFonts w:ascii="Times New Roman" w:hAnsi="Times New Roman" w:cs="Times New Roman"/>
        <w:sz w:val="28"/>
        <w:szCs w:val="28"/>
      </w:rPr>
      <w:t xml:space="preserve">                   </w:t>
    </w:r>
    <w:r>
      <w:rPr>
        <w:rFonts w:ascii="Times New Roman" w:hAnsi="Times New Roman" w:cs="Times New Roman"/>
        <w:sz w:val="28"/>
        <w:szCs w:val="28"/>
      </w:rPr>
      <w:t xml:space="preserve">         </w:t>
    </w:r>
    <w:r w:rsidR="007E52AC">
      <w:rPr>
        <w:rFonts w:ascii="Times New Roman" w:hAnsi="Times New Roman" w:cs="Times New Roman"/>
        <w:sz w:val="28"/>
        <w:szCs w:val="28"/>
      </w:rPr>
      <w:t xml:space="preserve"> </w:t>
    </w:r>
    <w:r>
      <w:rPr>
        <w:rFonts w:ascii="Times New Roman" w:hAnsi="Times New Roman" w:cs="Times New Roman"/>
        <w:sz w:val="28"/>
        <w:szCs w:val="28"/>
      </w:rPr>
      <w:t>180170107030</w:t>
    </w:r>
  </w:p>
  <w:p w:rsidR="006658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5B94268"/>
    <w:multiLevelType w:val="hybridMultilevel"/>
    <w:tmpl w:val="99503878"/>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
    <w:nsid w:val="05EE3BED"/>
    <w:multiLevelType w:val="hybridMultilevel"/>
    <w:tmpl w:val="2F9828EA"/>
    <w:lvl w:ilvl="0">
      <w:start w:val="1"/>
      <w:numFmt w:val="decimal"/>
      <w:lvlText w:val="%1)"/>
      <w:lvlJc w:val="left"/>
      <w:pPr>
        <w:ind w:left="960" w:hanging="360"/>
      </w:pPr>
    </w:lvl>
    <w:lvl w:ilvl="1" w:tentative="1">
      <w:start w:val="1"/>
      <w:numFmt w:val="lowerLetter"/>
      <w:lvlText w:val="%2."/>
      <w:lvlJc w:val="left"/>
      <w:pPr>
        <w:ind w:left="1680" w:hanging="360"/>
      </w:pPr>
    </w:lvl>
    <w:lvl w:ilvl="2" w:tentative="1">
      <w:start w:val="1"/>
      <w:numFmt w:val="lowerRoman"/>
      <w:lvlText w:val="%3."/>
      <w:lvlJc w:val="right"/>
      <w:pPr>
        <w:ind w:left="2400" w:hanging="180"/>
      </w:pPr>
    </w:lvl>
    <w:lvl w:ilvl="3" w:tentative="1">
      <w:start w:val="1"/>
      <w:numFmt w:val="decimal"/>
      <w:lvlText w:val="%4."/>
      <w:lvlJc w:val="left"/>
      <w:pPr>
        <w:ind w:left="3120" w:hanging="360"/>
      </w:pPr>
    </w:lvl>
    <w:lvl w:ilvl="4" w:tentative="1">
      <w:start w:val="1"/>
      <w:numFmt w:val="lowerLetter"/>
      <w:lvlText w:val="%5."/>
      <w:lvlJc w:val="left"/>
      <w:pPr>
        <w:ind w:left="3840" w:hanging="360"/>
      </w:pPr>
    </w:lvl>
    <w:lvl w:ilvl="5" w:tentative="1">
      <w:start w:val="1"/>
      <w:numFmt w:val="lowerRoman"/>
      <w:lvlText w:val="%6."/>
      <w:lvlJc w:val="right"/>
      <w:pPr>
        <w:ind w:left="4560" w:hanging="180"/>
      </w:pPr>
    </w:lvl>
    <w:lvl w:ilvl="6" w:tentative="1">
      <w:start w:val="1"/>
      <w:numFmt w:val="decimal"/>
      <w:lvlText w:val="%7."/>
      <w:lvlJc w:val="left"/>
      <w:pPr>
        <w:ind w:left="5280" w:hanging="360"/>
      </w:pPr>
    </w:lvl>
    <w:lvl w:ilvl="7" w:tentative="1">
      <w:start w:val="1"/>
      <w:numFmt w:val="lowerLetter"/>
      <w:lvlText w:val="%8."/>
      <w:lvlJc w:val="left"/>
      <w:pPr>
        <w:ind w:left="6000" w:hanging="360"/>
      </w:pPr>
    </w:lvl>
    <w:lvl w:ilvl="8" w:tentative="1">
      <w:start w:val="1"/>
      <w:numFmt w:val="lowerRoman"/>
      <w:lvlText w:val="%9."/>
      <w:lvlJc w:val="right"/>
      <w:pPr>
        <w:ind w:left="6720" w:hanging="180"/>
      </w:pPr>
    </w:lvl>
  </w:abstractNum>
  <w:abstractNum w:abstractNumId="2">
    <w:nsid w:val="068E2E27"/>
    <w:multiLevelType w:val="multilevel"/>
    <w:tmpl w:val="8138B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6031E8"/>
    <w:multiLevelType w:val="hybridMultilevel"/>
    <w:tmpl w:val="D864235A"/>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
    <w:nsid w:val="155065C6"/>
    <w:multiLevelType w:val="hybridMultilevel"/>
    <w:tmpl w:val="4F667622"/>
    <w:lvl w:ilvl="0">
      <w:start w:val="1"/>
      <w:numFmt w:val="lowerLetter"/>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
    <w:nsid w:val="16F908B7"/>
    <w:multiLevelType w:val="hybridMultilevel"/>
    <w:tmpl w:val="33E06F0C"/>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
    <w:nsid w:val="1A6E1FD7"/>
    <w:multiLevelType w:val="hybridMultilevel"/>
    <w:tmpl w:val="F8C08EF8"/>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
    <w:nsid w:val="1AF96DBE"/>
    <w:multiLevelType w:val="hybridMultilevel"/>
    <w:tmpl w:val="95B02B22"/>
    <w:lvl w:ilvl="0">
      <w:start w:val="1"/>
      <w:numFmt w:val="lowerLetter"/>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1CC0356F"/>
    <w:multiLevelType w:val="hybridMultilevel"/>
    <w:tmpl w:val="D32E273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nsid w:val="2165683F"/>
    <w:multiLevelType w:val="hybridMultilevel"/>
    <w:tmpl w:val="D5500C38"/>
    <w:lvl w:ilvl="0">
      <w:start w:val="1"/>
      <w:numFmt w:val="lowerLetter"/>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29DE5A5D"/>
    <w:multiLevelType w:val="hybridMultilevel"/>
    <w:tmpl w:val="2932BF1A"/>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nsid w:val="2EB33289"/>
    <w:multiLevelType w:val="hybridMultilevel"/>
    <w:tmpl w:val="8FC6291C"/>
    <w:lvl w:ilvl="0">
      <w:start w:val="1"/>
      <w:numFmt w:val="decimal"/>
      <w:lvlText w:val="%1."/>
      <w:lvlJc w:val="left"/>
      <w:pPr>
        <w:ind w:left="960" w:hanging="360"/>
      </w:pPr>
    </w:lvl>
    <w:lvl w:ilvl="1" w:tentative="1">
      <w:start w:val="1"/>
      <w:numFmt w:val="lowerLetter"/>
      <w:lvlText w:val="%2."/>
      <w:lvlJc w:val="left"/>
      <w:pPr>
        <w:ind w:left="1680" w:hanging="360"/>
      </w:pPr>
    </w:lvl>
    <w:lvl w:ilvl="2" w:tentative="1">
      <w:start w:val="1"/>
      <w:numFmt w:val="lowerRoman"/>
      <w:lvlText w:val="%3."/>
      <w:lvlJc w:val="right"/>
      <w:pPr>
        <w:ind w:left="2400" w:hanging="180"/>
      </w:pPr>
    </w:lvl>
    <w:lvl w:ilvl="3" w:tentative="1">
      <w:start w:val="1"/>
      <w:numFmt w:val="decimal"/>
      <w:lvlText w:val="%4."/>
      <w:lvlJc w:val="left"/>
      <w:pPr>
        <w:ind w:left="3120" w:hanging="360"/>
      </w:pPr>
    </w:lvl>
    <w:lvl w:ilvl="4" w:tentative="1">
      <w:start w:val="1"/>
      <w:numFmt w:val="lowerLetter"/>
      <w:lvlText w:val="%5."/>
      <w:lvlJc w:val="left"/>
      <w:pPr>
        <w:ind w:left="3840" w:hanging="360"/>
      </w:pPr>
    </w:lvl>
    <w:lvl w:ilvl="5" w:tentative="1">
      <w:start w:val="1"/>
      <w:numFmt w:val="lowerRoman"/>
      <w:lvlText w:val="%6."/>
      <w:lvlJc w:val="right"/>
      <w:pPr>
        <w:ind w:left="4560" w:hanging="180"/>
      </w:pPr>
    </w:lvl>
    <w:lvl w:ilvl="6" w:tentative="1">
      <w:start w:val="1"/>
      <w:numFmt w:val="decimal"/>
      <w:lvlText w:val="%7."/>
      <w:lvlJc w:val="left"/>
      <w:pPr>
        <w:ind w:left="5280" w:hanging="360"/>
      </w:pPr>
    </w:lvl>
    <w:lvl w:ilvl="7" w:tentative="1">
      <w:start w:val="1"/>
      <w:numFmt w:val="lowerLetter"/>
      <w:lvlText w:val="%8."/>
      <w:lvlJc w:val="left"/>
      <w:pPr>
        <w:ind w:left="6000" w:hanging="360"/>
      </w:pPr>
    </w:lvl>
    <w:lvl w:ilvl="8" w:tentative="1">
      <w:start w:val="1"/>
      <w:numFmt w:val="lowerRoman"/>
      <w:lvlText w:val="%9."/>
      <w:lvlJc w:val="right"/>
      <w:pPr>
        <w:ind w:left="6720" w:hanging="180"/>
      </w:pPr>
    </w:lvl>
  </w:abstractNum>
  <w:abstractNum w:abstractNumId="12">
    <w:nsid w:val="30806A37"/>
    <w:multiLevelType w:val="hybridMultilevel"/>
    <w:tmpl w:val="8FC6291C"/>
    <w:lvl w:ilvl="0">
      <w:start w:val="1"/>
      <w:numFmt w:val="decimal"/>
      <w:lvlText w:val="%1."/>
      <w:lvlJc w:val="left"/>
      <w:pPr>
        <w:ind w:left="960" w:hanging="360"/>
      </w:pPr>
    </w:lvl>
    <w:lvl w:ilvl="1" w:tentative="1">
      <w:start w:val="1"/>
      <w:numFmt w:val="lowerLetter"/>
      <w:lvlText w:val="%2."/>
      <w:lvlJc w:val="left"/>
      <w:pPr>
        <w:ind w:left="1680" w:hanging="360"/>
      </w:pPr>
    </w:lvl>
    <w:lvl w:ilvl="2" w:tentative="1">
      <w:start w:val="1"/>
      <w:numFmt w:val="lowerRoman"/>
      <w:lvlText w:val="%3."/>
      <w:lvlJc w:val="right"/>
      <w:pPr>
        <w:ind w:left="2400" w:hanging="180"/>
      </w:pPr>
    </w:lvl>
    <w:lvl w:ilvl="3" w:tentative="1">
      <w:start w:val="1"/>
      <w:numFmt w:val="decimal"/>
      <w:lvlText w:val="%4."/>
      <w:lvlJc w:val="left"/>
      <w:pPr>
        <w:ind w:left="3120" w:hanging="360"/>
      </w:pPr>
    </w:lvl>
    <w:lvl w:ilvl="4" w:tentative="1">
      <w:start w:val="1"/>
      <w:numFmt w:val="lowerLetter"/>
      <w:lvlText w:val="%5."/>
      <w:lvlJc w:val="left"/>
      <w:pPr>
        <w:ind w:left="3840" w:hanging="360"/>
      </w:pPr>
    </w:lvl>
    <w:lvl w:ilvl="5" w:tentative="1">
      <w:start w:val="1"/>
      <w:numFmt w:val="lowerRoman"/>
      <w:lvlText w:val="%6."/>
      <w:lvlJc w:val="right"/>
      <w:pPr>
        <w:ind w:left="4560" w:hanging="180"/>
      </w:pPr>
    </w:lvl>
    <w:lvl w:ilvl="6" w:tentative="1">
      <w:start w:val="1"/>
      <w:numFmt w:val="decimal"/>
      <w:lvlText w:val="%7."/>
      <w:lvlJc w:val="left"/>
      <w:pPr>
        <w:ind w:left="5280" w:hanging="360"/>
      </w:pPr>
    </w:lvl>
    <w:lvl w:ilvl="7" w:tentative="1">
      <w:start w:val="1"/>
      <w:numFmt w:val="lowerLetter"/>
      <w:lvlText w:val="%8."/>
      <w:lvlJc w:val="left"/>
      <w:pPr>
        <w:ind w:left="6000" w:hanging="360"/>
      </w:pPr>
    </w:lvl>
    <w:lvl w:ilvl="8" w:tentative="1">
      <w:start w:val="1"/>
      <w:numFmt w:val="lowerRoman"/>
      <w:lvlText w:val="%9."/>
      <w:lvlJc w:val="right"/>
      <w:pPr>
        <w:ind w:left="6720" w:hanging="180"/>
      </w:pPr>
    </w:lvl>
  </w:abstractNum>
  <w:abstractNum w:abstractNumId="13">
    <w:nsid w:val="32D84FBC"/>
    <w:multiLevelType w:val="multilevel"/>
    <w:tmpl w:val="762CDC5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33101F60"/>
    <w:multiLevelType w:val="hybridMultilevel"/>
    <w:tmpl w:val="7EB8CBF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46C715E5"/>
    <w:multiLevelType w:val="hybridMultilevel"/>
    <w:tmpl w:val="78409DB8"/>
    <w:lvl w:ilvl="0">
      <w:start w:val="1"/>
      <w:numFmt w:val="decimal"/>
      <w:lvlText w:val="%1."/>
      <w:lvlJc w:val="left"/>
      <w:pPr>
        <w:ind w:left="960" w:hanging="360"/>
      </w:pPr>
    </w:lvl>
    <w:lvl w:ilvl="1" w:tentative="1">
      <w:start w:val="1"/>
      <w:numFmt w:val="lowerLetter"/>
      <w:lvlText w:val="%2."/>
      <w:lvlJc w:val="left"/>
      <w:pPr>
        <w:ind w:left="1680" w:hanging="360"/>
      </w:pPr>
    </w:lvl>
    <w:lvl w:ilvl="2" w:tentative="1">
      <w:start w:val="1"/>
      <w:numFmt w:val="lowerRoman"/>
      <w:lvlText w:val="%3."/>
      <w:lvlJc w:val="right"/>
      <w:pPr>
        <w:ind w:left="2400" w:hanging="180"/>
      </w:pPr>
    </w:lvl>
    <w:lvl w:ilvl="3" w:tentative="1">
      <w:start w:val="1"/>
      <w:numFmt w:val="decimal"/>
      <w:lvlText w:val="%4."/>
      <w:lvlJc w:val="left"/>
      <w:pPr>
        <w:ind w:left="3120" w:hanging="360"/>
      </w:pPr>
    </w:lvl>
    <w:lvl w:ilvl="4" w:tentative="1">
      <w:start w:val="1"/>
      <w:numFmt w:val="lowerLetter"/>
      <w:lvlText w:val="%5."/>
      <w:lvlJc w:val="left"/>
      <w:pPr>
        <w:ind w:left="3840" w:hanging="360"/>
      </w:pPr>
    </w:lvl>
    <w:lvl w:ilvl="5" w:tentative="1">
      <w:start w:val="1"/>
      <w:numFmt w:val="lowerRoman"/>
      <w:lvlText w:val="%6."/>
      <w:lvlJc w:val="right"/>
      <w:pPr>
        <w:ind w:left="4560" w:hanging="180"/>
      </w:pPr>
    </w:lvl>
    <w:lvl w:ilvl="6" w:tentative="1">
      <w:start w:val="1"/>
      <w:numFmt w:val="decimal"/>
      <w:lvlText w:val="%7."/>
      <w:lvlJc w:val="left"/>
      <w:pPr>
        <w:ind w:left="5280" w:hanging="360"/>
      </w:pPr>
    </w:lvl>
    <w:lvl w:ilvl="7" w:tentative="1">
      <w:start w:val="1"/>
      <w:numFmt w:val="lowerLetter"/>
      <w:lvlText w:val="%8."/>
      <w:lvlJc w:val="left"/>
      <w:pPr>
        <w:ind w:left="6000" w:hanging="360"/>
      </w:pPr>
    </w:lvl>
    <w:lvl w:ilvl="8" w:tentative="1">
      <w:start w:val="1"/>
      <w:numFmt w:val="lowerRoman"/>
      <w:lvlText w:val="%9."/>
      <w:lvlJc w:val="right"/>
      <w:pPr>
        <w:ind w:left="6720" w:hanging="180"/>
      </w:pPr>
    </w:lvl>
  </w:abstractNum>
  <w:abstractNum w:abstractNumId="16">
    <w:nsid w:val="4C6D3FAE"/>
    <w:multiLevelType w:val="multilevel"/>
    <w:tmpl w:val="64BC0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22B7149"/>
    <w:multiLevelType w:val="hybridMultilevel"/>
    <w:tmpl w:val="C088A886"/>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8">
    <w:nsid w:val="5B5B0D16"/>
    <w:multiLevelType w:val="hybridMultilevel"/>
    <w:tmpl w:val="564618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9">
    <w:nsid w:val="5C8E790D"/>
    <w:multiLevelType w:val="hybridMultilevel"/>
    <w:tmpl w:val="4EDEF5AA"/>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0">
    <w:nsid w:val="5F2559CC"/>
    <w:multiLevelType w:val="hybridMultilevel"/>
    <w:tmpl w:val="4B7EB9BA"/>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1">
    <w:nsid w:val="640F6D54"/>
    <w:multiLevelType w:val="hybridMultilevel"/>
    <w:tmpl w:val="D3C4AD8E"/>
    <w:lvl w:ilvl="0">
      <w:start w:val="1"/>
      <w:numFmt w:val="lowerLetter"/>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68E148F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6A3136DD"/>
    <w:multiLevelType w:val="hybridMultilevel"/>
    <w:tmpl w:val="3196B7BE"/>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4">
    <w:nsid w:val="6CF71932"/>
    <w:multiLevelType w:val="hybridMultilevel"/>
    <w:tmpl w:val="AE60173A"/>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5">
    <w:nsid w:val="6EEA5050"/>
    <w:multiLevelType w:val="hybridMultilevel"/>
    <w:tmpl w:val="9CC6DB3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6">
    <w:nsid w:val="71230978"/>
    <w:multiLevelType w:val="hybridMultilevel"/>
    <w:tmpl w:val="6456B5F0"/>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7">
    <w:nsid w:val="72BA1DD8"/>
    <w:multiLevelType w:val="hybridMultilevel"/>
    <w:tmpl w:val="8D3E1AF0"/>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8">
    <w:nsid w:val="77B23640"/>
    <w:multiLevelType w:val="hybridMultilevel"/>
    <w:tmpl w:val="0ED8DBA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9">
    <w:nsid w:val="77C76E46"/>
    <w:multiLevelType w:val="hybridMultilevel"/>
    <w:tmpl w:val="860E652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0">
    <w:nsid w:val="78C60EB5"/>
    <w:multiLevelType w:val="hybridMultilevel"/>
    <w:tmpl w:val="37E24A60"/>
    <w:lvl w:ilvl="0">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1">
    <w:nsid w:val="7D393D1F"/>
    <w:multiLevelType w:val="hybridMultilevel"/>
    <w:tmpl w:val="09D8017A"/>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num w:numId="1">
    <w:abstractNumId w:val="14"/>
  </w:num>
  <w:num w:numId="2">
    <w:abstractNumId w:val="31"/>
  </w:num>
  <w:num w:numId="3">
    <w:abstractNumId w:val="24"/>
  </w:num>
  <w:num w:numId="4">
    <w:abstractNumId w:val="5"/>
  </w:num>
  <w:num w:numId="5">
    <w:abstractNumId w:val="18"/>
  </w:num>
  <w:num w:numId="6">
    <w:abstractNumId w:val="22"/>
  </w:num>
  <w:num w:numId="7">
    <w:abstractNumId w:val="13"/>
  </w:num>
  <w:num w:numId="8">
    <w:abstractNumId w:val="27"/>
  </w:num>
  <w:num w:numId="9">
    <w:abstractNumId w:val="8"/>
  </w:num>
  <w:num w:numId="10">
    <w:abstractNumId w:val="3"/>
  </w:num>
  <w:num w:numId="11">
    <w:abstractNumId w:val="1"/>
  </w:num>
  <w:num w:numId="12">
    <w:abstractNumId w:val="26"/>
  </w:num>
  <w:num w:numId="13">
    <w:abstractNumId w:val="12"/>
  </w:num>
  <w:num w:numId="14">
    <w:abstractNumId w:val="11"/>
  </w:num>
  <w:num w:numId="15">
    <w:abstractNumId w:val="15"/>
  </w:num>
  <w:num w:numId="16">
    <w:abstractNumId w:val="23"/>
  </w:num>
  <w:num w:numId="17">
    <w:abstractNumId w:val="28"/>
  </w:num>
  <w:num w:numId="18">
    <w:abstractNumId w:val="9"/>
  </w:num>
  <w:num w:numId="19">
    <w:abstractNumId w:val="7"/>
  </w:num>
  <w:num w:numId="20">
    <w:abstractNumId w:val="21"/>
  </w:num>
  <w:num w:numId="21">
    <w:abstractNumId w:val="4"/>
  </w:num>
  <w:num w:numId="22">
    <w:abstractNumId w:val="10"/>
  </w:num>
  <w:num w:numId="23">
    <w:abstractNumId w:val="20"/>
  </w:num>
  <w:num w:numId="24">
    <w:abstractNumId w:val="30"/>
  </w:num>
  <w:num w:numId="25">
    <w:abstractNumId w:val="0"/>
  </w:num>
  <w:num w:numId="26">
    <w:abstractNumId w:val="29"/>
  </w:num>
  <w:num w:numId="27">
    <w:abstractNumId w:val="25"/>
  </w:num>
  <w:num w:numId="28">
    <w:abstractNumId w:val="17"/>
  </w:num>
  <w:num w:numId="29">
    <w:abstractNumId w:val="19"/>
  </w:num>
  <w:num w:numId="30">
    <w:abstractNumId w:val="16"/>
  </w:num>
  <w:num w:numId="31">
    <w:abstractNumId w:val="2"/>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58BF"/>
    <w:rsid w:val="000130E9"/>
    <w:rsid w:val="00021437"/>
    <w:rsid w:val="00053844"/>
    <w:rsid w:val="000558DD"/>
    <w:rsid w:val="0007714A"/>
    <w:rsid w:val="000A17EB"/>
    <w:rsid w:val="000C5FB4"/>
    <w:rsid w:val="000F0F1D"/>
    <w:rsid w:val="001335BA"/>
    <w:rsid w:val="00163AE4"/>
    <w:rsid w:val="001703B5"/>
    <w:rsid w:val="001771F6"/>
    <w:rsid w:val="001A0F4F"/>
    <w:rsid w:val="001A2844"/>
    <w:rsid w:val="001B0117"/>
    <w:rsid w:val="001B68B1"/>
    <w:rsid w:val="001C08D2"/>
    <w:rsid w:val="001D5ED9"/>
    <w:rsid w:val="001F1F70"/>
    <w:rsid w:val="00207585"/>
    <w:rsid w:val="00212ABF"/>
    <w:rsid w:val="00281610"/>
    <w:rsid w:val="002E3A3D"/>
    <w:rsid w:val="00323D30"/>
    <w:rsid w:val="003255D4"/>
    <w:rsid w:val="00341191"/>
    <w:rsid w:val="00351E43"/>
    <w:rsid w:val="00376513"/>
    <w:rsid w:val="003856B3"/>
    <w:rsid w:val="00396E40"/>
    <w:rsid w:val="003D7277"/>
    <w:rsid w:val="00404E38"/>
    <w:rsid w:val="004114E3"/>
    <w:rsid w:val="0045121D"/>
    <w:rsid w:val="00482843"/>
    <w:rsid w:val="004A37AE"/>
    <w:rsid w:val="004B0B9D"/>
    <w:rsid w:val="0051699A"/>
    <w:rsid w:val="0053061E"/>
    <w:rsid w:val="00536403"/>
    <w:rsid w:val="005406D4"/>
    <w:rsid w:val="005B2ABA"/>
    <w:rsid w:val="005E2555"/>
    <w:rsid w:val="00605C6C"/>
    <w:rsid w:val="00657AB5"/>
    <w:rsid w:val="006658BF"/>
    <w:rsid w:val="006745ED"/>
    <w:rsid w:val="006A1C1F"/>
    <w:rsid w:val="006B3209"/>
    <w:rsid w:val="006D0F74"/>
    <w:rsid w:val="00707E9D"/>
    <w:rsid w:val="00753BD4"/>
    <w:rsid w:val="007E52AC"/>
    <w:rsid w:val="00822432"/>
    <w:rsid w:val="00833316"/>
    <w:rsid w:val="008477B1"/>
    <w:rsid w:val="008508FF"/>
    <w:rsid w:val="0085418E"/>
    <w:rsid w:val="008962FA"/>
    <w:rsid w:val="009213DF"/>
    <w:rsid w:val="009676D7"/>
    <w:rsid w:val="00984F53"/>
    <w:rsid w:val="00A519EC"/>
    <w:rsid w:val="00A7512E"/>
    <w:rsid w:val="00A86E5C"/>
    <w:rsid w:val="00A96374"/>
    <w:rsid w:val="00AD14C1"/>
    <w:rsid w:val="00AF61EC"/>
    <w:rsid w:val="00B60DDB"/>
    <w:rsid w:val="00BD4661"/>
    <w:rsid w:val="00C115DB"/>
    <w:rsid w:val="00C13B5F"/>
    <w:rsid w:val="00C406CC"/>
    <w:rsid w:val="00C40FA3"/>
    <w:rsid w:val="00C6258A"/>
    <w:rsid w:val="00C71864"/>
    <w:rsid w:val="00C964B6"/>
    <w:rsid w:val="00CE05D1"/>
    <w:rsid w:val="00D120C8"/>
    <w:rsid w:val="00D14758"/>
    <w:rsid w:val="00D30624"/>
    <w:rsid w:val="00D4076E"/>
    <w:rsid w:val="00D462B1"/>
    <w:rsid w:val="00D5655B"/>
    <w:rsid w:val="00D7453E"/>
    <w:rsid w:val="00DA3917"/>
    <w:rsid w:val="00DE28C1"/>
    <w:rsid w:val="00E65CBF"/>
    <w:rsid w:val="00E8632A"/>
    <w:rsid w:val="00EA0F62"/>
    <w:rsid w:val="00ED3AC4"/>
    <w:rsid w:val="00EF2227"/>
    <w:rsid w:val="00F25C11"/>
    <w:rsid w:val="00F7019B"/>
    <w:rsid w:val="00F85B3D"/>
    <w:rsid w:val="00F924D2"/>
    <w:rsid w:val="00FD056E"/>
  </w:rsids>
  <m:mathPr>
    <m:mathFont m:val="Cambria Math"/>
  </m:mathPr>
  <w:themeFontLang w:val="en-US" w:bidi="gu-IN"/>
  <w:clrSchemeMapping w:bg1="light1" w:t1="dark1" w:bg2="light2" w:t2="dark2" w:accent1="accent1" w:accent2="accent2" w:accent3="accent3" w:accent4="accent4" w:accent5="accent5" w:accent6="accent6" w:hyperlink="hyperlink" w:followedHyperlink="followedHyperlink"/>
  <w14:docId w14:val="4054F090"/>
  <w15:docId w15:val="{D45D253E-36AB-43F1-B0B9-7FC3704B6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161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5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58BF"/>
  </w:style>
  <w:style w:type="paragraph" w:styleId="Footer">
    <w:name w:val="footer"/>
    <w:basedOn w:val="Normal"/>
    <w:link w:val="FooterChar"/>
    <w:uiPriority w:val="99"/>
    <w:unhideWhenUsed/>
    <w:rsid w:val="00665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58BF"/>
  </w:style>
  <w:style w:type="paragraph" w:styleId="ListParagraph">
    <w:name w:val="List Paragraph"/>
    <w:basedOn w:val="Normal"/>
    <w:uiPriority w:val="34"/>
    <w:qFormat/>
    <w:rsid w:val="008962FA"/>
    <w:pPr>
      <w:spacing w:after="160" w:line="259" w:lineRule="auto"/>
      <w:ind w:left="720"/>
      <w:contextualSpacing/>
    </w:pPr>
    <w:rPr>
      <w:lang w:val="en-IN"/>
    </w:rPr>
  </w:style>
  <w:style w:type="paragraph" w:styleId="NormalWeb">
    <w:name w:val="Normal (Web)"/>
    <w:basedOn w:val="Normal"/>
    <w:uiPriority w:val="99"/>
    <w:semiHidden/>
    <w:unhideWhenUsed/>
    <w:rsid w:val="007E52AC"/>
    <w:pPr>
      <w:spacing w:before="100" w:beforeAutospacing="1" w:after="100" w:afterAutospacing="1" w:line="240" w:lineRule="auto"/>
    </w:pPr>
    <w:rPr>
      <w:rFonts w:ascii="Times New Roman" w:eastAsia="Times New Roman" w:hAnsi="Times New Roman" w:cs="Times New Roman"/>
      <w:sz w:val="24"/>
      <w:szCs w:val="24"/>
      <w:lang w:val="en-IN" w:eastAsia="en-IN" w:bidi="gu-IN"/>
    </w:rPr>
  </w:style>
  <w:style w:type="table" w:styleId="TableGrid">
    <w:name w:val="Table Grid"/>
    <w:basedOn w:val="TableNormal"/>
    <w:uiPriority w:val="59"/>
    <w:rsid w:val="006A1C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C115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uto"/>
    </w:pPr>
    <w:rPr>
      <w:rFonts w:ascii="Courier New" w:eastAsia="Times New Roman" w:hAnsi="Courier New" w:cs="Courier New"/>
      <w:sz w:val="20"/>
      <w:szCs w:val="20"/>
      <w:lang w:bidi="gu-IN"/>
    </w:rPr>
  </w:style>
  <w:style w:type="character" w:customStyle="1" w:styleId="HTMLPreformattedChar">
    <w:name w:val="HTML Preformatted Char"/>
    <w:basedOn w:val="DefaultParagraphFont"/>
    <w:link w:val="HTMLPreformatted"/>
    <w:uiPriority w:val="99"/>
    <w:rsid w:val="00C115DB"/>
    <w:rPr>
      <w:rFonts w:ascii="Courier New" w:eastAsia="Times New Roman" w:hAnsi="Courier New" w:cs="Courier New"/>
      <w:sz w:val="20"/>
      <w:szCs w:val="20"/>
      <w:lang w:bidi="gu-IN"/>
    </w:rPr>
  </w:style>
  <w:style w:type="character" w:customStyle="1" w:styleId="fontstyle01">
    <w:name w:val="fontstyle01"/>
    <w:basedOn w:val="DefaultParagraphFont"/>
    <w:rsid w:val="00833316"/>
    <w:rPr>
      <w:rFonts w:ascii="CIDFont+F2" w:hAnsi="CIDFont+F2"/>
      <w:b/>
      <w:bCs/>
      <w:i w:val="0"/>
      <w:iCs w:val="0"/>
      <w:color w:val="000000"/>
      <w:sz w:val="26"/>
      <w:szCs w:val="26"/>
    </w:rPr>
  </w:style>
  <w:style w:type="character" w:styleId="Hyperlink">
    <w:name w:val="Hyperlink"/>
    <w:basedOn w:val="DefaultParagraphFont"/>
    <w:uiPriority w:val="99"/>
    <w:unhideWhenUsed/>
    <w:rsid w:val="008477B1"/>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eader" Target="header2.xml" /><Relationship Id="rId11" Type="http://schemas.openxmlformats.org/officeDocument/2006/relationships/footer" Target="footer2.xml" /><Relationship Id="rId12" Type="http://schemas.openxmlformats.org/officeDocument/2006/relationships/image" Target="media/image5.png" /><Relationship Id="rId13" Type="http://schemas.openxmlformats.org/officeDocument/2006/relationships/image" Target="media/image6.png" /><Relationship Id="rId14" Type="http://schemas.openxmlformats.org/officeDocument/2006/relationships/image" Target="media/image7.png" /><Relationship Id="rId15" Type="http://schemas.openxmlformats.org/officeDocument/2006/relationships/image" Target="media/image8.png" /><Relationship Id="rId16" Type="http://schemas.openxmlformats.org/officeDocument/2006/relationships/image" Target="media/image9.png" /><Relationship Id="rId17" Type="http://schemas.openxmlformats.org/officeDocument/2006/relationships/header" Target="header3.xml" /><Relationship Id="rId18" Type="http://schemas.openxmlformats.org/officeDocument/2006/relationships/footer" Target="footer3.xml" /><Relationship Id="rId19" Type="http://schemas.openxmlformats.org/officeDocument/2006/relationships/image" Target="media/image10.png" /><Relationship Id="rId2" Type="http://schemas.openxmlformats.org/officeDocument/2006/relationships/webSettings" Target="webSettings.xml" /><Relationship Id="rId20" Type="http://schemas.openxmlformats.org/officeDocument/2006/relationships/image" Target="media/image11.png" /><Relationship Id="rId21" Type="http://schemas.openxmlformats.org/officeDocument/2006/relationships/image" Target="media/image12.png" /><Relationship Id="rId22" Type="http://schemas.openxmlformats.org/officeDocument/2006/relationships/image" Target="media/image13.png" /><Relationship Id="rId23" Type="http://schemas.openxmlformats.org/officeDocument/2006/relationships/header" Target="header4.xml" /><Relationship Id="rId24" Type="http://schemas.openxmlformats.org/officeDocument/2006/relationships/footer" Target="footer4.xml" /><Relationship Id="rId25" Type="http://schemas.openxmlformats.org/officeDocument/2006/relationships/image" Target="media/image14.png" /><Relationship Id="rId26" Type="http://schemas.openxmlformats.org/officeDocument/2006/relationships/image" Target="media/image15.png" /><Relationship Id="rId27" Type="http://schemas.openxmlformats.org/officeDocument/2006/relationships/image" Target="media/image16.png" /><Relationship Id="rId28" Type="http://schemas.openxmlformats.org/officeDocument/2006/relationships/image" Target="media/image17.png" /><Relationship Id="rId29" Type="http://schemas.openxmlformats.org/officeDocument/2006/relationships/image" Target="media/image18.png" /><Relationship Id="rId3" Type="http://schemas.openxmlformats.org/officeDocument/2006/relationships/fontTable" Target="fontTable.xml" /><Relationship Id="rId30" Type="http://schemas.openxmlformats.org/officeDocument/2006/relationships/header" Target="header5.xml" /><Relationship Id="rId31" Type="http://schemas.openxmlformats.org/officeDocument/2006/relationships/footer" Target="footer5.xml" /><Relationship Id="rId32" Type="http://schemas.openxmlformats.org/officeDocument/2006/relationships/image" Target="media/image19.png" /><Relationship Id="rId33" Type="http://schemas.openxmlformats.org/officeDocument/2006/relationships/image" Target="media/image20.png" /><Relationship Id="rId34" Type="http://schemas.openxmlformats.org/officeDocument/2006/relationships/image" Target="media/image21.png" /><Relationship Id="rId35" Type="http://schemas.openxmlformats.org/officeDocument/2006/relationships/header" Target="header6.xml" /><Relationship Id="rId36" Type="http://schemas.openxmlformats.org/officeDocument/2006/relationships/footer" Target="footer6.xml" /><Relationship Id="rId37" Type="http://schemas.openxmlformats.org/officeDocument/2006/relationships/image" Target="media/image22.png" /><Relationship Id="rId38" Type="http://schemas.openxmlformats.org/officeDocument/2006/relationships/image" Target="media/image23.png" /><Relationship Id="rId39" Type="http://schemas.openxmlformats.org/officeDocument/2006/relationships/image" Target="media/image24.png" /><Relationship Id="rId4" Type="http://schemas.openxmlformats.org/officeDocument/2006/relationships/header" Target="header1.xml" /><Relationship Id="rId40" Type="http://schemas.openxmlformats.org/officeDocument/2006/relationships/image" Target="media/image25.png" /><Relationship Id="rId41" Type="http://schemas.openxmlformats.org/officeDocument/2006/relationships/image" Target="media/image26.png" /><Relationship Id="rId42" Type="http://schemas.openxmlformats.org/officeDocument/2006/relationships/image" Target="media/image27.png" /><Relationship Id="rId43" Type="http://schemas.openxmlformats.org/officeDocument/2006/relationships/header" Target="header7.xml" /><Relationship Id="rId44" Type="http://schemas.openxmlformats.org/officeDocument/2006/relationships/footer" Target="footer7.xml" /><Relationship Id="rId45" Type="http://schemas.openxmlformats.org/officeDocument/2006/relationships/image" Target="media/image28.png" /><Relationship Id="rId46" Type="http://schemas.openxmlformats.org/officeDocument/2006/relationships/image" Target="media/image29.png" /><Relationship Id="rId47" Type="http://schemas.openxmlformats.org/officeDocument/2006/relationships/image" Target="media/image30.png" /><Relationship Id="rId48" Type="http://schemas.openxmlformats.org/officeDocument/2006/relationships/header" Target="header8.xml" /><Relationship Id="rId49" Type="http://schemas.openxmlformats.org/officeDocument/2006/relationships/footer" Target="footer8.xml" /><Relationship Id="rId5" Type="http://schemas.openxmlformats.org/officeDocument/2006/relationships/footer" Target="footer1.xml" /><Relationship Id="rId50" Type="http://schemas.openxmlformats.org/officeDocument/2006/relationships/image" Target="media/image31.png" /><Relationship Id="rId51" Type="http://schemas.openxmlformats.org/officeDocument/2006/relationships/image" Target="media/image32.png" /><Relationship Id="rId52" Type="http://schemas.openxmlformats.org/officeDocument/2006/relationships/image" Target="media/image33.png" /><Relationship Id="rId53" Type="http://schemas.openxmlformats.org/officeDocument/2006/relationships/image" Target="media/image34.png" /><Relationship Id="rId54" Type="http://schemas.openxmlformats.org/officeDocument/2006/relationships/header" Target="header9.xml" /><Relationship Id="rId55" Type="http://schemas.openxmlformats.org/officeDocument/2006/relationships/footer" Target="footer9.xml" /><Relationship Id="rId56" Type="http://schemas.openxmlformats.org/officeDocument/2006/relationships/image" Target="media/image35.png" /><Relationship Id="rId57" Type="http://schemas.openxmlformats.org/officeDocument/2006/relationships/image" Target="media/image36.png" /><Relationship Id="rId58" Type="http://schemas.openxmlformats.org/officeDocument/2006/relationships/image" Target="media/image37.png" /><Relationship Id="rId59" Type="http://schemas.openxmlformats.org/officeDocument/2006/relationships/image" Target="media/image38.png" /><Relationship Id="rId6" Type="http://schemas.openxmlformats.org/officeDocument/2006/relationships/image" Target="media/image1.png" /><Relationship Id="rId60" Type="http://schemas.openxmlformats.org/officeDocument/2006/relationships/image" Target="media/image39.png" /><Relationship Id="rId61" Type="http://schemas.openxmlformats.org/officeDocument/2006/relationships/image" Target="media/image40.png" /><Relationship Id="rId62" Type="http://schemas.openxmlformats.org/officeDocument/2006/relationships/image" Target="media/image41.png" /><Relationship Id="rId63" Type="http://schemas.openxmlformats.org/officeDocument/2006/relationships/header" Target="header10.xml" /><Relationship Id="rId64" Type="http://schemas.openxmlformats.org/officeDocument/2006/relationships/footer" Target="footer10.xml" /><Relationship Id="rId65" Type="http://schemas.openxmlformats.org/officeDocument/2006/relationships/hyperlink" Target="https://sidpro-hash.github.io/Dashboard/" TargetMode="External" /><Relationship Id="rId66" Type="http://schemas.openxmlformats.org/officeDocument/2006/relationships/image" Target="media/image42.png" /><Relationship Id="rId67" Type="http://schemas.openxmlformats.org/officeDocument/2006/relationships/image" Target="media/image43.png" /><Relationship Id="rId68" Type="http://schemas.openxmlformats.org/officeDocument/2006/relationships/image" Target="media/image44.png" /><Relationship Id="rId69" Type="http://schemas.openxmlformats.org/officeDocument/2006/relationships/image" Target="media/image45.png" /><Relationship Id="rId7" Type="http://schemas.openxmlformats.org/officeDocument/2006/relationships/image" Target="media/image2.png" /><Relationship Id="rId70" Type="http://schemas.openxmlformats.org/officeDocument/2006/relationships/image" Target="media/image46.png" /><Relationship Id="rId71" Type="http://schemas.openxmlformats.org/officeDocument/2006/relationships/image" Target="media/image47.png" /><Relationship Id="rId72" Type="http://schemas.openxmlformats.org/officeDocument/2006/relationships/header" Target="header11.xml" /><Relationship Id="rId73" Type="http://schemas.openxmlformats.org/officeDocument/2006/relationships/footer" Target="footer11.xml" /><Relationship Id="rId74" Type="http://schemas.openxmlformats.org/officeDocument/2006/relationships/theme" Target="theme/theme1.xml" /><Relationship Id="rId75" Type="http://schemas.openxmlformats.org/officeDocument/2006/relationships/numbering" Target="numbering.xml" /><Relationship Id="rId76" Type="http://schemas.openxmlformats.org/officeDocument/2006/relationships/styles" Target="styles.xml" /><Relationship Id="rId8" Type="http://schemas.openxmlformats.org/officeDocument/2006/relationships/image" Target="media/image3.png" /><Relationship Id="rId9" Type="http://schemas.openxmlformats.org/officeDocument/2006/relationships/image" Target="media/image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Index_DV</Template>
  <TotalTime>0</TotalTime>
  <Pages>1</Pages>
  <Words>313</Words>
  <Characters>1787</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MG</dc:creator>
  <cp:lastModifiedBy>MG</cp:lastModifiedBy>
  <cp:revision>2</cp:revision>
  <dcterms:created xsi:type="dcterms:W3CDTF">2021-04-19T10:00:00Z</dcterms:created>
  <dcterms:modified xsi:type="dcterms:W3CDTF">2021-04-19T10:00:00Z</dcterms:modified>
</cp:coreProperties>
</file>
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6B15" w:rsidRDefault="00651299" w:rsidP="009439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Class Work</w:t>
      </w:r>
    </w:p>
    <w:p w:rsidR="0094392F" w:rsidRDefault="008011F5" w:rsidP="009439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  <w:lang w:bidi="gu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61595</wp:posOffset>
            </wp:positionV>
            <wp:extent cx="5943600" cy="79248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asswork_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392F" w:rsidRDefault="0094392F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gu-IN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lasswork_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gu-IN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asswork_3_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gu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48260</wp:posOffset>
            </wp:positionV>
            <wp:extent cx="5943600" cy="706755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lasswork_3_2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17" b="1"/>
                    <a:stretch/>
                  </pic:blipFill>
                  <pic:spPr bwMode="auto">
                    <a:xfrm>
                      <a:off x="0" y="0"/>
                      <a:ext cx="5943600" cy="706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gu-IN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asswork_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gu-IN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79248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lasswork_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011F5" w:rsidRDefault="008011F5" w:rsidP="0094392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8011F5" w:rsidSect="001D5ED9">
      <w:headerReference w:type="default" r:id="rId14"/>
      <w:footerReference w:type="default" r:id="rId15"/>
      <w:pgSz w:w="12240" w:h="15840"/>
      <w:pgMar w:top="1440" w:right="1440" w:bottom="1440" w:left="1440" w:header="576" w:footer="43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13F5" w:rsidRDefault="001113F5" w:rsidP="001D5ED9">
      <w:pPr>
        <w:spacing w:after="0" w:line="240" w:lineRule="auto"/>
      </w:pPr>
      <w:r>
        <w:separator/>
      </w:r>
    </w:p>
  </w:endnote>
  <w:endnote w:type="continuationSeparator" w:id="0">
    <w:p w:rsidR="001113F5" w:rsidRDefault="001113F5" w:rsidP="001D5E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49905172"/>
      <w:docPartObj>
        <w:docPartGallery w:val="Page Numbers (Bottom of Page)"/>
        <w:docPartUnique/>
      </w:docPartObj>
    </w:sdtPr>
    <w:sdtEndPr/>
    <w:sdtContent>
      <w:p w:rsidR="001F6406" w:rsidRDefault="001F6406" w:rsidP="00341191">
        <w:pPr>
          <w:pStyle w:val="Footer"/>
        </w:pPr>
        <w:r w:rsidRPr="00341191">
          <w:rPr>
            <w:rFonts w:ascii="Times New Roman" w:hAnsi="Times New Roman" w:cs="Times New Roman"/>
            <w:sz w:val="24"/>
            <w:szCs w:val="24"/>
          </w:rPr>
          <w:t>G2</w:t>
        </w:r>
        <w:r>
          <w:rPr>
            <w:rFonts w:ascii="Times New Roman" w:hAnsi="Times New Roman" w:cs="Times New Roman"/>
            <w:sz w:val="24"/>
            <w:szCs w:val="24"/>
          </w:rPr>
          <w:t xml:space="preserve">  </w:t>
        </w:r>
        <w:r>
          <w:rPr>
            <w:rFonts w:ascii="Times New Roman" w:hAnsi="Times New Roman" w:cs="Times New Roman"/>
            <w:sz w:val="24"/>
            <w:szCs w:val="24"/>
          </w:rPr>
          <w:tab/>
        </w:r>
        <w:r>
          <w:rPr>
            <w:rFonts w:ascii="Times New Roman" w:hAnsi="Times New Roman" w:cs="Times New Roman"/>
            <w:sz w:val="24"/>
            <w:szCs w:val="24"/>
          </w:rPr>
          <w:tab/>
        </w:r>
        <w:r w:rsidRPr="0034119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41191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34119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8011F5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Pr="0034119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1F6406" w:rsidRDefault="001F640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13F5" w:rsidRDefault="001113F5" w:rsidP="001D5ED9">
      <w:pPr>
        <w:spacing w:after="0" w:line="240" w:lineRule="auto"/>
      </w:pPr>
      <w:r>
        <w:separator/>
      </w:r>
    </w:p>
  </w:footnote>
  <w:footnote w:type="continuationSeparator" w:id="0">
    <w:p w:rsidR="001113F5" w:rsidRDefault="001113F5" w:rsidP="001D5E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6406" w:rsidRPr="001D5ED9" w:rsidRDefault="001F6406" w:rsidP="001D5ED9">
    <w:pPr>
      <w:pStyle w:val="Header"/>
      <w:rPr>
        <w:rFonts w:ascii="Times New Roman" w:hAnsi="Times New Roman" w:cs="Times New Roman"/>
        <w:sz w:val="28"/>
        <w:szCs w:val="28"/>
      </w:rPr>
    </w:pPr>
    <w:r w:rsidRPr="001D5ED9">
      <w:rPr>
        <w:rFonts w:ascii="Times New Roman" w:hAnsi="Times New Roman" w:cs="Times New Roman"/>
        <w:sz w:val="28"/>
        <w:szCs w:val="28"/>
      </w:rPr>
      <w:t xml:space="preserve"> </w:t>
    </w:r>
    <w:r w:rsidR="002B49F6">
      <w:rPr>
        <w:rFonts w:ascii="Times New Roman" w:hAnsi="Times New Roman" w:cs="Times New Roman"/>
        <w:sz w:val="28"/>
        <w:szCs w:val="28"/>
      </w:rPr>
      <w:t>Microprocessor &amp; Interfacing (3160712</w:t>
    </w:r>
    <w:r w:rsidRPr="001D5ED9">
      <w:rPr>
        <w:rFonts w:ascii="Times New Roman" w:hAnsi="Times New Roman" w:cs="Times New Roman"/>
        <w:sz w:val="28"/>
        <w:szCs w:val="28"/>
      </w:rPr>
      <w:t>)</w:t>
    </w:r>
    <w:r>
      <w:rPr>
        <w:rFonts w:ascii="Times New Roman" w:hAnsi="Times New Roman" w:cs="Times New Roman"/>
        <w:sz w:val="28"/>
        <w:szCs w:val="28"/>
      </w:rPr>
      <w:t xml:space="preserve">                            180170107030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551FE8"/>
    <w:multiLevelType w:val="hybridMultilevel"/>
    <w:tmpl w:val="9EC21F2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F438AD"/>
    <w:multiLevelType w:val="multilevel"/>
    <w:tmpl w:val="0166EB6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E301D2"/>
    <w:multiLevelType w:val="hybridMultilevel"/>
    <w:tmpl w:val="055271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2B004E0"/>
    <w:multiLevelType w:val="hybridMultilevel"/>
    <w:tmpl w:val="563A4D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7680661"/>
    <w:multiLevelType w:val="hybridMultilevel"/>
    <w:tmpl w:val="B686DC2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CD35C2F"/>
    <w:multiLevelType w:val="multilevel"/>
    <w:tmpl w:val="CA1E5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4724B6"/>
    <w:multiLevelType w:val="multilevel"/>
    <w:tmpl w:val="31804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9B7D79"/>
    <w:multiLevelType w:val="hybridMultilevel"/>
    <w:tmpl w:val="A264829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50C582E"/>
    <w:multiLevelType w:val="hybridMultilevel"/>
    <w:tmpl w:val="FC481C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70E43E1"/>
    <w:multiLevelType w:val="multilevel"/>
    <w:tmpl w:val="A64E76DC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49048B"/>
    <w:multiLevelType w:val="multilevel"/>
    <w:tmpl w:val="CA1E5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5E6232"/>
    <w:multiLevelType w:val="hybridMultilevel"/>
    <w:tmpl w:val="413294A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FFA0BEE"/>
    <w:multiLevelType w:val="hybridMultilevel"/>
    <w:tmpl w:val="E7682D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3F77C2"/>
    <w:multiLevelType w:val="hybridMultilevel"/>
    <w:tmpl w:val="55F86CC0"/>
    <w:lvl w:ilvl="0" w:tplc="A34625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07A91D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54E6A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C9ED95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B0B6F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0EE51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244530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8968A3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6A6FA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5C0085A"/>
    <w:multiLevelType w:val="multilevel"/>
    <w:tmpl w:val="48042E54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7746DA7"/>
    <w:multiLevelType w:val="hybridMultilevel"/>
    <w:tmpl w:val="D4A2C80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F1773E3"/>
    <w:multiLevelType w:val="hybridMultilevel"/>
    <w:tmpl w:val="358E016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0336F5F"/>
    <w:multiLevelType w:val="multilevel"/>
    <w:tmpl w:val="6BBCAA70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806D2F"/>
    <w:multiLevelType w:val="multilevel"/>
    <w:tmpl w:val="D6007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F86304"/>
    <w:multiLevelType w:val="multilevel"/>
    <w:tmpl w:val="48042E54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8FB500B"/>
    <w:multiLevelType w:val="hybridMultilevel"/>
    <w:tmpl w:val="878C9A5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CE63320"/>
    <w:multiLevelType w:val="hybridMultilevel"/>
    <w:tmpl w:val="1264D8A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F2C6450"/>
    <w:multiLevelType w:val="multilevel"/>
    <w:tmpl w:val="56824366"/>
    <w:lvl w:ilvl="0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0642461"/>
    <w:multiLevelType w:val="hybridMultilevel"/>
    <w:tmpl w:val="65C0ED7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1C218FE"/>
    <w:multiLevelType w:val="hybridMultilevel"/>
    <w:tmpl w:val="EAE6F9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A854C8"/>
    <w:multiLevelType w:val="hybridMultilevel"/>
    <w:tmpl w:val="AEDA869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80E34D4"/>
    <w:multiLevelType w:val="multilevel"/>
    <w:tmpl w:val="BA280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DDA20E3"/>
    <w:multiLevelType w:val="hybridMultilevel"/>
    <w:tmpl w:val="2364264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6F706E2F"/>
    <w:multiLevelType w:val="hybridMultilevel"/>
    <w:tmpl w:val="C126488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0763AD2"/>
    <w:multiLevelType w:val="hybridMultilevel"/>
    <w:tmpl w:val="4BC679D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3184340"/>
    <w:multiLevelType w:val="hybridMultilevel"/>
    <w:tmpl w:val="8AA08C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745664AC"/>
    <w:multiLevelType w:val="hybridMultilevel"/>
    <w:tmpl w:val="B554CF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847276"/>
    <w:multiLevelType w:val="hybridMultilevel"/>
    <w:tmpl w:val="F6E42DA2"/>
    <w:lvl w:ilvl="0" w:tplc="F65EF94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62A391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22F19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6DAA86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B68A63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4A696F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D480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738FE3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6EAE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8"/>
  </w:num>
  <w:num w:numId="3">
    <w:abstractNumId w:val="2"/>
  </w:num>
  <w:num w:numId="4">
    <w:abstractNumId w:val="6"/>
  </w:num>
  <w:num w:numId="5">
    <w:abstractNumId w:val="24"/>
  </w:num>
  <w:num w:numId="6">
    <w:abstractNumId w:val="23"/>
  </w:num>
  <w:num w:numId="7">
    <w:abstractNumId w:val="0"/>
  </w:num>
  <w:num w:numId="8">
    <w:abstractNumId w:val="11"/>
  </w:num>
  <w:num w:numId="9">
    <w:abstractNumId w:val="16"/>
  </w:num>
  <w:num w:numId="10">
    <w:abstractNumId w:val="26"/>
  </w:num>
  <w:num w:numId="11">
    <w:abstractNumId w:val="15"/>
  </w:num>
  <w:num w:numId="12">
    <w:abstractNumId w:val="28"/>
  </w:num>
  <w:num w:numId="13">
    <w:abstractNumId w:val="4"/>
  </w:num>
  <w:num w:numId="14">
    <w:abstractNumId w:val="20"/>
  </w:num>
  <w:num w:numId="15">
    <w:abstractNumId w:val="9"/>
  </w:num>
  <w:num w:numId="16">
    <w:abstractNumId w:val="12"/>
  </w:num>
  <w:num w:numId="17">
    <w:abstractNumId w:val="19"/>
  </w:num>
  <w:num w:numId="18">
    <w:abstractNumId w:val="3"/>
  </w:num>
  <w:num w:numId="19">
    <w:abstractNumId w:val="8"/>
  </w:num>
  <w:num w:numId="20">
    <w:abstractNumId w:val="5"/>
  </w:num>
  <w:num w:numId="21">
    <w:abstractNumId w:val="14"/>
  </w:num>
  <w:num w:numId="22">
    <w:abstractNumId w:val="1"/>
  </w:num>
  <w:num w:numId="23">
    <w:abstractNumId w:val="22"/>
  </w:num>
  <w:num w:numId="24">
    <w:abstractNumId w:val="17"/>
  </w:num>
  <w:num w:numId="25">
    <w:abstractNumId w:val="30"/>
  </w:num>
  <w:num w:numId="26">
    <w:abstractNumId w:val="25"/>
  </w:num>
  <w:num w:numId="27">
    <w:abstractNumId w:val="27"/>
  </w:num>
  <w:num w:numId="28">
    <w:abstractNumId w:val="10"/>
  </w:num>
  <w:num w:numId="29">
    <w:abstractNumId w:val="31"/>
  </w:num>
  <w:num w:numId="30">
    <w:abstractNumId w:val="13"/>
  </w:num>
  <w:num w:numId="31">
    <w:abstractNumId w:val="7"/>
  </w:num>
  <w:num w:numId="32">
    <w:abstractNumId w:val="21"/>
  </w:num>
  <w:num w:numId="3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ED9"/>
    <w:rsid w:val="000143EC"/>
    <w:rsid w:val="0008173D"/>
    <w:rsid w:val="000B43BD"/>
    <w:rsid w:val="001113F5"/>
    <w:rsid w:val="00116C56"/>
    <w:rsid w:val="00142EA6"/>
    <w:rsid w:val="0015273C"/>
    <w:rsid w:val="0015414C"/>
    <w:rsid w:val="00191F55"/>
    <w:rsid w:val="001B19A5"/>
    <w:rsid w:val="001D5ED9"/>
    <w:rsid w:val="001F6406"/>
    <w:rsid w:val="00231F2E"/>
    <w:rsid w:val="00235628"/>
    <w:rsid w:val="00236C91"/>
    <w:rsid w:val="002B49F6"/>
    <w:rsid w:val="002C432B"/>
    <w:rsid w:val="00321FED"/>
    <w:rsid w:val="00341191"/>
    <w:rsid w:val="00345375"/>
    <w:rsid w:val="00356F72"/>
    <w:rsid w:val="00384E87"/>
    <w:rsid w:val="00386CE1"/>
    <w:rsid w:val="00391CC3"/>
    <w:rsid w:val="003C4E07"/>
    <w:rsid w:val="004152B7"/>
    <w:rsid w:val="00442AF5"/>
    <w:rsid w:val="004678AF"/>
    <w:rsid w:val="00485BA2"/>
    <w:rsid w:val="00493CA0"/>
    <w:rsid w:val="004D020F"/>
    <w:rsid w:val="004F4F4F"/>
    <w:rsid w:val="00524AFD"/>
    <w:rsid w:val="00531CBD"/>
    <w:rsid w:val="00566B15"/>
    <w:rsid w:val="00572501"/>
    <w:rsid w:val="005B7E1E"/>
    <w:rsid w:val="00642E88"/>
    <w:rsid w:val="00651299"/>
    <w:rsid w:val="0066027A"/>
    <w:rsid w:val="00686DC4"/>
    <w:rsid w:val="006A0385"/>
    <w:rsid w:val="006B08E8"/>
    <w:rsid w:val="006D27D6"/>
    <w:rsid w:val="006E5B71"/>
    <w:rsid w:val="006F4442"/>
    <w:rsid w:val="00723668"/>
    <w:rsid w:val="007727E8"/>
    <w:rsid w:val="00783358"/>
    <w:rsid w:val="007C53F7"/>
    <w:rsid w:val="007E5C09"/>
    <w:rsid w:val="008011F5"/>
    <w:rsid w:val="00806CDC"/>
    <w:rsid w:val="0081717F"/>
    <w:rsid w:val="00821F02"/>
    <w:rsid w:val="00833DE0"/>
    <w:rsid w:val="008623BA"/>
    <w:rsid w:val="00865D7F"/>
    <w:rsid w:val="00913060"/>
    <w:rsid w:val="0094392F"/>
    <w:rsid w:val="009B5FC8"/>
    <w:rsid w:val="009B7826"/>
    <w:rsid w:val="009E63D9"/>
    <w:rsid w:val="00A445CA"/>
    <w:rsid w:val="00A87D97"/>
    <w:rsid w:val="00A924E7"/>
    <w:rsid w:val="00AB1E6E"/>
    <w:rsid w:val="00B25288"/>
    <w:rsid w:val="00B463FE"/>
    <w:rsid w:val="00BF04D2"/>
    <w:rsid w:val="00C44781"/>
    <w:rsid w:val="00C65729"/>
    <w:rsid w:val="00C846BA"/>
    <w:rsid w:val="00CA0EB4"/>
    <w:rsid w:val="00D335EA"/>
    <w:rsid w:val="00D62E0F"/>
    <w:rsid w:val="00D810C3"/>
    <w:rsid w:val="00D855BB"/>
    <w:rsid w:val="00DD1455"/>
    <w:rsid w:val="00E27789"/>
    <w:rsid w:val="00ED18B4"/>
    <w:rsid w:val="00F02940"/>
    <w:rsid w:val="00FC3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FF6F87F-3321-4A68-8E30-A8AF042C5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F4442"/>
  </w:style>
  <w:style w:type="paragraph" w:styleId="Heading2">
    <w:name w:val="heading 2"/>
    <w:basedOn w:val="Normal"/>
    <w:link w:val="Heading2Char"/>
    <w:uiPriority w:val="9"/>
    <w:qFormat/>
    <w:rsid w:val="004678A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bidi="gu-I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6B1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D5E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5ED9"/>
  </w:style>
  <w:style w:type="paragraph" w:styleId="Footer">
    <w:name w:val="footer"/>
    <w:basedOn w:val="Normal"/>
    <w:link w:val="FooterChar"/>
    <w:uiPriority w:val="99"/>
    <w:unhideWhenUsed/>
    <w:rsid w:val="001D5E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5ED9"/>
  </w:style>
  <w:style w:type="paragraph" w:customStyle="1" w:styleId="Default">
    <w:name w:val="Default"/>
    <w:rsid w:val="001D5ED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gu-IN"/>
    </w:rPr>
  </w:style>
  <w:style w:type="paragraph" w:styleId="ListParagraph">
    <w:name w:val="List Paragraph"/>
    <w:basedOn w:val="Normal"/>
    <w:uiPriority w:val="34"/>
    <w:qFormat/>
    <w:rsid w:val="00686DC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86D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gu-IN"/>
    </w:rPr>
  </w:style>
  <w:style w:type="table" w:styleId="TableGrid">
    <w:name w:val="Table Grid"/>
    <w:basedOn w:val="TableNormal"/>
    <w:uiPriority w:val="59"/>
    <w:rsid w:val="00686D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F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F4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ED18B4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ED18B4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4678AF"/>
    <w:rPr>
      <w:rFonts w:ascii="Times New Roman" w:eastAsia="Times New Roman" w:hAnsi="Times New Roman" w:cs="Times New Roman"/>
      <w:b/>
      <w:bCs/>
      <w:sz w:val="36"/>
      <w:szCs w:val="36"/>
      <w:lang w:bidi="gu-IN"/>
    </w:rPr>
  </w:style>
  <w:style w:type="character" w:customStyle="1" w:styleId="Heading3Char">
    <w:name w:val="Heading 3 Char"/>
    <w:basedOn w:val="DefaultParagraphFont"/>
    <w:link w:val="Heading3"/>
    <w:uiPriority w:val="9"/>
    <w:rsid w:val="00566B15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075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86345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5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20276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7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952683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87626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070588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8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16002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70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50425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880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15334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5022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819015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61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155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9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6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9003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6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4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02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7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09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0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5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94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62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3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55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0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138163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31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01706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4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3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02533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55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5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17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27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42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64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76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85217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89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7700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60519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25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37298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53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6554">
          <w:marLeft w:val="144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9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0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690051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4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7595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22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66635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18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6183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4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457214">
          <w:marLeft w:val="54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37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9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B3A85A1-1EB7-4FC6-AF4F-5129A6297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180170107030_MPI_classwork</Template>
  <TotalTime>5</TotalTime>
  <Pages>6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MG</dc:creator>
  <cp:lastModifiedBy>MG</cp:lastModifiedBy>
  <cp:revision>3</cp:revision>
  <dcterms:created xsi:type="dcterms:W3CDTF">2021-03-24T13:57:00Z</dcterms:created>
  <dcterms:modified xsi:type="dcterms:W3CDTF">2021-03-24T14:02:00Z</dcterms:modified>
</cp:coreProperties>
</file>